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C75437" w14:textId="77777777" w:rsidR="009B3301" w:rsidRDefault="009B3301" w:rsidP="009B3301">
      <w:pPr>
        <w:pStyle w:val="BodyText"/>
        <w:tabs>
          <w:tab w:val="left" w:pos="7513"/>
          <w:tab w:val="left" w:pos="8010"/>
        </w:tabs>
      </w:pPr>
    </w:p>
    <w:p w14:paraId="5937BF4C" w14:textId="5ED4C460" w:rsidR="009B3301" w:rsidRDefault="00836995" w:rsidP="009B3301">
      <w:pPr>
        <w:pStyle w:val="TITLEPAGESUB"/>
      </w:pPr>
      <w:r>
        <w:t>Cytiva AB</w:t>
      </w:r>
    </w:p>
    <w:p w14:paraId="4AB2AA1D" w14:textId="4A300B8B" w:rsidR="009B3301" w:rsidRPr="00E81633" w:rsidRDefault="00CC7C71" w:rsidP="009B3301">
      <w:pPr>
        <w:pStyle w:val="TITLEPAGEMAIN"/>
        <w:jc w:val="left"/>
        <w:rPr>
          <w:b w:val="0"/>
        </w:rPr>
      </w:pPr>
      <w:r>
        <w:t>User Guide</w:t>
      </w:r>
      <w:r w:rsidR="00D46BAA">
        <w:t xml:space="preserve"> for </w:t>
      </w:r>
      <w:r w:rsidR="00331858">
        <w:t>CBS</w:t>
      </w:r>
    </w:p>
    <w:p w14:paraId="4334FCC4" w14:textId="77777777" w:rsidR="009B3301" w:rsidRDefault="009B3301" w:rsidP="009B3301">
      <w:pPr>
        <w:pStyle w:val="Footer"/>
      </w:pPr>
    </w:p>
    <w:p w14:paraId="62D1CA0F" w14:textId="77777777" w:rsidR="009B3301" w:rsidRPr="00C53C48" w:rsidRDefault="009B3301" w:rsidP="009B3301">
      <w:pPr>
        <w:pStyle w:val="BodyText1"/>
        <w:jc w:val="center"/>
        <w:rPr>
          <w:highlight w:val="yellow"/>
        </w:rPr>
      </w:pPr>
    </w:p>
    <w:p w14:paraId="2541A001" w14:textId="77777777" w:rsidR="009B3301" w:rsidRPr="004A4CC6" w:rsidRDefault="009B3301" w:rsidP="009B3301">
      <w:pPr>
        <w:pStyle w:val="NormalBold"/>
      </w:pPr>
      <w:r>
        <w:t>Document Authorization: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2250"/>
        <w:gridCol w:w="2963"/>
        <w:gridCol w:w="2257"/>
      </w:tblGrid>
      <w:tr w:rsidR="009B3301" w:rsidRPr="00597A77" w14:paraId="1B93406A" w14:textId="77777777" w:rsidTr="00D45CDB">
        <w:tc>
          <w:tcPr>
            <w:tcW w:w="1728" w:type="dxa"/>
            <w:tcBorders>
              <w:bottom w:val="single" w:sz="4" w:space="0" w:color="auto"/>
            </w:tcBorders>
            <w:shd w:val="clear" w:color="auto" w:fill="D9D9D9"/>
          </w:tcPr>
          <w:p w14:paraId="61A4182F" w14:textId="77777777" w:rsidR="009B3301" w:rsidRPr="00597A77" w:rsidRDefault="009B3301" w:rsidP="00C776C4">
            <w:pPr>
              <w:pStyle w:val="TableHeading"/>
            </w:pPr>
          </w:p>
        </w:tc>
        <w:tc>
          <w:tcPr>
            <w:tcW w:w="2250" w:type="dxa"/>
            <w:shd w:val="clear" w:color="auto" w:fill="D9D9D9"/>
          </w:tcPr>
          <w:p w14:paraId="6F40AA66" w14:textId="77777777" w:rsidR="009B3301" w:rsidRPr="00597A77" w:rsidRDefault="009B3301" w:rsidP="00C776C4">
            <w:pPr>
              <w:pStyle w:val="TableHeading"/>
            </w:pPr>
            <w:r>
              <w:t>Name</w:t>
            </w:r>
          </w:p>
        </w:tc>
        <w:tc>
          <w:tcPr>
            <w:tcW w:w="2963" w:type="dxa"/>
            <w:shd w:val="clear" w:color="auto" w:fill="D9D9D9"/>
          </w:tcPr>
          <w:p w14:paraId="1ED5F767" w14:textId="77777777" w:rsidR="009B3301" w:rsidRPr="00597A77" w:rsidRDefault="009B3301" w:rsidP="00C776C4">
            <w:pPr>
              <w:pStyle w:val="TableHeading"/>
            </w:pPr>
            <w:r>
              <w:t>Project Role</w:t>
            </w:r>
          </w:p>
        </w:tc>
        <w:tc>
          <w:tcPr>
            <w:tcW w:w="2257" w:type="dxa"/>
            <w:shd w:val="clear" w:color="auto" w:fill="D9D9D9"/>
          </w:tcPr>
          <w:p w14:paraId="1180F713" w14:textId="77777777" w:rsidR="009B3301" w:rsidRPr="00597A77" w:rsidRDefault="009B3301" w:rsidP="00C776C4">
            <w:pPr>
              <w:pStyle w:val="TableHeading"/>
            </w:pPr>
            <w:r>
              <w:t>Department</w:t>
            </w:r>
          </w:p>
        </w:tc>
      </w:tr>
      <w:tr w:rsidR="00336554" w:rsidRPr="00597A77" w14:paraId="347000BF" w14:textId="77777777" w:rsidTr="00D45CDB">
        <w:tc>
          <w:tcPr>
            <w:tcW w:w="1728" w:type="dxa"/>
            <w:shd w:val="clear" w:color="auto" w:fill="D9D9D9"/>
          </w:tcPr>
          <w:p w14:paraId="7B1AD1EF" w14:textId="77777777" w:rsidR="00336554" w:rsidRPr="00597A77" w:rsidRDefault="00336554" w:rsidP="00336554">
            <w:pPr>
              <w:pStyle w:val="TableHeading"/>
            </w:pPr>
            <w:r>
              <w:t>Author(s):</w:t>
            </w:r>
          </w:p>
        </w:tc>
        <w:tc>
          <w:tcPr>
            <w:tcW w:w="2250" w:type="dxa"/>
            <w:shd w:val="clear" w:color="auto" w:fill="auto"/>
          </w:tcPr>
          <w:p w14:paraId="317B5E93" w14:textId="7DFD9144" w:rsidR="00336554" w:rsidRPr="00336554" w:rsidRDefault="00836995" w:rsidP="00336554">
            <w:pPr>
              <w:pStyle w:val="TableText"/>
            </w:pPr>
            <w:r>
              <w:t>Shweta Gupta</w:t>
            </w:r>
          </w:p>
        </w:tc>
        <w:tc>
          <w:tcPr>
            <w:tcW w:w="2963" w:type="dxa"/>
            <w:shd w:val="clear" w:color="auto" w:fill="auto"/>
          </w:tcPr>
          <w:p w14:paraId="437B7ED3" w14:textId="282B8A37" w:rsidR="00336554" w:rsidRPr="00336554" w:rsidRDefault="00836995" w:rsidP="00336554">
            <w:pPr>
              <w:pStyle w:val="TableText"/>
            </w:pPr>
            <w:r>
              <w:t>PLM Consultant</w:t>
            </w:r>
            <w:r w:rsidR="002C4F06">
              <w:t xml:space="preserve">, </w:t>
            </w:r>
            <w:r>
              <w:t>Technia</w:t>
            </w:r>
          </w:p>
        </w:tc>
        <w:tc>
          <w:tcPr>
            <w:tcW w:w="2257" w:type="dxa"/>
          </w:tcPr>
          <w:p w14:paraId="35590DB7" w14:textId="517B1A28" w:rsidR="00336554" w:rsidRPr="00336554" w:rsidRDefault="00336554" w:rsidP="00336554">
            <w:pPr>
              <w:pStyle w:val="TableText"/>
            </w:pPr>
          </w:p>
        </w:tc>
      </w:tr>
      <w:tr w:rsidR="00336554" w:rsidRPr="00597A77" w14:paraId="176092E0" w14:textId="77777777" w:rsidTr="00D45CDB">
        <w:tc>
          <w:tcPr>
            <w:tcW w:w="1728" w:type="dxa"/>
            <w:shd w:val="clear" w:color="auto" w:fill="D9D9D9"/>
          </w:tcPr>
          <w:p w14:paraId="47D95C01" w14:textId="77777777" w:rsidR="00336554" w:rsidRDefault="00336554" w:rsidP="00336554">
            <w:pPr>
              <w:pStyle w:val="TableHeading"/>
            </w:pPr>
            <w:r>
              <w:t>Reviewer(s):</w:t>
            </w:r>
          </w:p>
        </w:tc>
        <w:tc>
          <w:tcPr>
            <w:tcW w:w="2250" w:type="dxa"/>
            <w:shd w:val="clear" w:color="auto" w:fill="auto"/>
          </w:tcPr>
          <w:p w14:paraId="78AB6A2D" w14:textId="659F9605" w:rsidR="00336554" w:rsidRPr="00336554" w:rsidRDefault="00836995" w:rsidP="00336554">
            <w:pPr>
              <w:pStyle w:val="TableText"/>
              <w:rPr>
                <w:color w:val="000000" w:themeColor="text1"/>
              </w:rPr>
            </w:pPr>
            <w:r>
              <w:t>Tommy Olofsson</w:t>
            </w:r>
            <w:r w:rsidR="009E0BB9">
              <w:t xml:space="preserve"> Herbert Baumann</w:t>
            </w:r>
          </w:p>
        </w:tc>
        <w:tc>
          <w:tcPr>
            <w:tcW w:w="2963" w:type="dxa"/>
            <w:shd w:val="clear" w:color="auto" w:fill="auto"/>
          </w:tcPr>
          <w:p w14:paraId="3C95B94D" w14:textId="77777777" w:rsidR="00336554" w:rsidRDefault="00D45CDB" w:rsidP="00336554">
            <w:pPr>
              <w:pStyle w:val="TableText"/>
            </w:pPr>
            <w:r>
              <w:t>PLM Process &amp; System Manager</w:t>
            </w:r>
          </w:p>
          <w:p w14:paraId="40ADBABB" w14:textId="07CA07DD" w:rsidR="00D45CDB" w:rsidRPr="00336554" w:rsidRDefault="00D45CDB" w:rsidP="00336554">
            <w:pPr>
              <w:pStyle w:val="TableText"/>
              <w:rPr>
                <w:color w:val="000000" w:themeColor="text1"/>
              </w:rPr>
            </w:pPr>
            <w:r>
              <w:t>PLM Program Manager</w:t>
            </w:r>
          </w:p>
        </w:tc>
        <w:tc>
          <w:tcPr>
            <w:tcW w:w="2257" w:type="dxa"/>
          </w:tcPr>
          <w:p w14:paraId="58A04414" w14:textId="7AA74413" w:rsidR="00336554" w:rsidRPr="00336554" w:rsidRDefault="00336554" w:rsidP="00336554">
            <w:pPr>
              <w:pStyle w:val="TableText"/>
            </w:pPr>
          </w:p>
        </w:tc>
      </w:tr>
      <w:tr w:rsidR="00372DA2" w:rsidRPr="00597A77" w14:paraId="500A3E73" w14:textId="77777777" w:rsidTr="00D45CDB">
        <w:tc>
          <w:tcPr>
            <w:tcW w:w="1728" w:type="dxa"/>
            <w:shd w:val="clear" w:color="auto" w:fill="D9D9D9"/>
          </w:tcPr>
          <w:p w14:paraId="6EEF6C85" w14:textId="77777777" w:rsidR="00372DA2" w:rsidRDefault="00372DA2" w:rsidP="00372DA2">
            <w:pPr>
              <w:pStyle w:val="TableHeading"/>
            </w:pPr>
            <w:r>
              <w:t>Approver(s):</w:t>
            </w:r>
          </w:p>
        </w:tc>
        <w:tc>
          <w:tcPr>
            <w:tcW w:w="2250" w:type="dxa"/>
            <w:shd w:val="clear" w:color="auto" w:fill="auto"/>
          </w:tcPr>
          <w:p w14:paraId="72231FA7" w14:textId="4C65515B" w:rsidR="00372DA2" w:rsidRPr="00336554" w:rsidRDefault="00836995" w:rsidP="00372DA2">
            <w:pPr>
              <w:pStyle w:val="TableText"/>
            </w:pPr>
            <w:r>
              <w:t>Hans Sjobom</w:t>
            </w:r>
          </w:p>
        </w:tc>
        <w:tc>
          <w:tcPr>
            <w:tcW w:w="2963" w:type="dxa"/>
            <w:shd w:val="clear" w:color="auto" w:fill="auto"/>
          </w:tcPr>
          <w:p w14:paraId="488234E4" w14:textId="1A97AF03" w:rsidR="00372DA2" w:rsidRPr="00336554" w:rsidRDefault="00D45CDB" w:rsidP="00372DA2">
            <w:pPr>
              <w:pStyle w:val="TableText"/>
            </w:pPr>
            <w:r>
              <w:t>PLM Business Systems Manager</w:t>
            </w:r>
          </w:p>
        </w:tc>
        <w:tc>
          <w:tcPr>
            <w:tcW w:w="2257" w:type="dxa"/>
          </w:tcPr>
          <w:p w14:paraId="4633E5F8" w14:textId="7DEB7B0B" w:rsidR="00372DA2" w:rsidRPr="00336554" w:rsidRDefault="00372DA2" w:rsidP="00372DA2">
            <w:pPr>
              <w:pStyle w:val="TableText"/>
            </w:pPr>
          </w:p>
        </w:tc>
      </w:tr>
    </w:tbl>
    <w:p w14:paraId="340A9613" w14:textId="77777777" w:rsidR="009B3301" w:rsidRDefault="009B3301" w:rsidP="009B3301">
      <w:pPr>
        <w:rPr>
          <w:b/>
          <w:bCs/>
        </w:rPr>
      </w:pPr>
    </w:p>
    <w:p w14:paraId="152C17A5" w14:textId="77777777" w:rsidR="009B3301" w:rsidRDefault="009B3301" w:rsidP="009B3301">
      <w:pPr>
        <w:rPr>
          <w:b/>
          <w:bCs/>
        </w:rPr>
      </w:pPr>
    </w:p>
    <w:p w14:paraId="5793C605" w14:textId="77777777" w:rsidR="009B3301" w:rsidRDefault="009B3301" w:rsidP="009B3301">
      <w:pPr>
        <w:jc w:val="center"/>
      </w:pPr>
    </w:p>
    <w:p w14:paraId="5B2086AE" w14:textId="77777777" w:rsidR="009B3301" w:rsidRDefault="009B3301" w:rsidP="009B3301">
      <w:pPr>
        <w:pStyle w:val="FormTitle"/>
      </w:pPr>
      <w:r>
        <w:br w:type="page"/>
      </w:r>
      <w:r>
        <w:lastRenderedPageBreak/>
        <w:t>Document Revision History</w:t>
      </w:r>
    </w:p>
    <w:p w14:paraId="09DBAB63" w14:textId="77777777" w:rsidR="009B3301" w:rsidRPr="00F03FC5" w:rsidRDefault="009B3301" w:rsidP="009B3301">
      <w:pPr>
        <w:spacing w:after="120"/>
        <w:ind w:right="432"/>
        <w:rPr>
          <w:rFonts w:eastAsia="Times New Roman"/>
          <w:sz w:val="22"/>
          <w:szCs w:val="22"/>
          <w:lang w:eastAsia="zh-CN"/>
        </w:rPr>
      </w:pPr>
      <w:r w:rsidRPr="00F03FC5">
        <w:rPr>
          <w:rFonts w:eastAsia="Times New Roman"/>
          <w:sz w:val="22"/>
          <w:szCs w:val="22"/>
          <w:lang w:eastAsia="zh-CN"/>
        </w:rPr>
        <w:t>A record of changes made to this document by the project team.</w:t>
      </w:r>
    </w:p>
    <w:tbl>
      <w:tblPr>
        <w:tblW w:w="96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000" w:firstRow="0" w:lastRow="0" w:firstColumn="0" w:lastColumn="0" w:noHBand="0" w:noVBand="0"/>
      </w:tblPr>
      <w:tblGrid>
        <w:gridCol w:w="927"/>
        <w:gridCol w:w="1558"/>
        <w:gridCol w:w="1620"/>
        <w:gridCol w:w="2070"/>
        <w:gridCol w:w="3512"/>
      </w:tblGrid>
      <w:tr w:rsidR="009B3301" w:rsidRPr="00F03FC5" w14:paraId="49AC5E30" w14:textId="77777777" w:rsidTr="00C776C4">
        <w:trPr>
          <w:jc w:val="center"/>
        </w:trPr>
        <w:tc>
          <w:tcPr>
            <w:tcW w:w="927" w:type="dxa"/>
            <w:shd w:val="clear" w:color="auto" w:fill="D9D9D9"/>
            <w:vAlign w:val="center"/>
          </w:tcPr>
          <w:p w14:paraId="4B4AB733" w14:textId="77777777" w:rsidR="009B3301" w:rsidRPr="00F03FC5" w:rsidRDefault="009B3301" w:rsidP="00C776C4">
            <w:pPr>
              <w:pStyle w:val="TableHeading"/>
            </w:pPr>
            <w:r w:rsidRPr="00F03FC5">
              <w:t>Revision</w:t>
            </w:r>
          </w:p>
        </w:tc>
        <w:tc>
          <w:tcPr>
            <w:tcW w:w="1558" w:type="dxa"/>
            <w:shd w:val="clear" w:color="auto" w:fill="D9D9D9"/>
            <w:vAlign w:val="center"/>
          </w:tcPr>
          <w:p w14:paraId="0C630F40" w14:textId="77777777" w:rsidR="009B3301" w:rsidRPr="00F03FC5" w:rsidRDefault="009B3301" w:rsidP="00C776C4">
            <w:pPr>
              <w:pStyle w:val="TableHeading"/>
            </w:pPr>
            <w:r w:rsidRPr="00F03FC5">
              <w:t>Date</w:t>
            </w:r>
          </w:p>
        </w:tc>
        <w:tc>
          <w:tcPr>
            <w:tcW w:w="1620" w:type="dxa"/>
            <w:shd w:val="clear" w:color="auto" w:fill="D9D9D9"/>
            <w:vAlign w:val="center"/>
          </w:tcPr>
          <w:p w14:paraId="4F4CB70E" w14:textId="77777777" w:rsidR="009B3301" w:rsidRPr="00F03FC5" w:rsidRDefault="009B3301" w:rsidP="00C776C4">
            <w:pPr>
              <w:pStyle w:val="TableHeading"/>
            </w:pPr>
            <w:r w:rsidRPr="00F03FC5">
              <w:t>Author</w:t>
            </w:r>
          </w:p>
        </w:tc>
        <w:tc>
          <w:tcPr>
            <w:tcW w:w="2070" w:type="dxa"/>
            <w:shd w:val="clear" w:color="auto" w:fill="D9D9D9"/>
            <w:vAlign w:val="center"/>
          </w:tcPr>
          <w:p w14:paraId="4D1785C0" w14:textId="77777777" w:rsidR="009B3301" w:rsidRPr="00F03FC5" w:rsidRDefault="009B3301" w:rsidP="00C776C4">
            <w:pPr>
              <w:pStyle w:val="TableHeading"/>
            </w:pPr>
            <w:r w:rsidRPr="00F03FC5">
              <w:t>Change Reference</w:t>
            </w:r>
          </w:p>
        </w:tc>
        <w:tc>
          <w:tcPr>
            <w:tcW w:w="3512" w:type="dxa"/>
            <w:shd w:val="clear" w:color="auto" w:fill="D9D9D9"/>
            <w:vAlign w:val="center"/>
          </w:tcPr>
          <w:p w14:paraId="1A7305A6" w14:textId="77777777" w:rsidR="009B3301" w:rsidRPr="00F03FC5" w:rsidRDefault="009B3301" w:rsidP="00C776C4">
            <w:pPr>
              <w:pStyle w:val="TableHeading"/>
            </w:pPr>
            <w:r w:rsidRPr="00F03FC5">
              <w:t>Reason for Change</w:t>
            </w:r>
          </w:p>
        </w:tc>
      </w:tr>
      <w:tr w:rsidR="009B3301" w:rsidRPr="00F03FC5" w14:paraId="3D6B9019" w14:textId="77777777" w:rsidTr="00C776C4">
        <w:trPr>
          <w:jc w:val="center"/>
        </w:trPr>
        <w:tc>
          <w:tcPr>
            <w:tcW w:w="927" w:type="dxa"/>
          </w:tcPr>
          <w:p w14:paraId="74A629B5" w14:textId="77777777" w:rsidR="009B3301" w:rsidRPr="00A04D4D" w:rsidRDefault="009B3301" w:rsidP="00C776C4">
            <w:pPr>
              <w:pStyle w:val="TableText"/>
              <w:jc w:val="center"/>
            </w:pPr>
            <w:r>
              <w:t>1</w:t>
            </w:r>
          </w:p>
        </w:tc>
        <w:tc>
          <w:tcPr>
            <w:tcW w:w="1558" w:type="dxa"/>
          </w:tcPr>
          <w:p w14:paraId="259AEF87" w14:textId="66ED828A" w:rsidR="009B3301" w:rsidRPr="00A04D4D" w:rsidRDefault="00EB302A" w:rsidP="00C776C4">
            <w:pPr>
              <w:pStyle w:val="TableText"/>
              <w:rPr>
                <w:iCs/>
                <w:sz w:val="18"/>
                <w:szCs w:val="18"/>
              </w:rPr>
            </w:pPr>
            <w:r>
              <w:rPr>
                <w:iCs/>
                <w:sz w:val="18"/>
                <w:szCs w:val="18"/>
              </w:rPr>
              <w:t>10</w:t>
            </w:r>
            <w:r w:rsidR="009B3301">
              <w:rPr>
                <w:iCs/>
                <w:sz w:val="18"/>
                <w:szCs w:val="18"/>
              </w:rPr>
              <w:t>-</w:t>
            </w:r>
            <w:r w:rsidR="005459AD">
              <w:rPr>
                <w:iCs/>
                <w:sz w:val="18"/>
                <w:szCs w:val="18"/>
              </w:rPr>
              <w:t>Sept</w:t>
            </w:r>
            <w:r w:rsidR="00561AEB">
              <w:rPr>
                <w:iCs/>
                <w:sz w:val="18"/>
                <w:szCs w:val="18"/>
              </w:rPr>
              <w:t>-20</w:t>
            </w:r>
            <w:r w:rsidR="003D0EEB">
              <w:rPr>
                <w:iCs/>
                <w:sz w:val="18"/>
                <w:szCs w:val="18"/>
              </w:rPr>
              <w:t>20</w:t>
            </w:r>
          </w:p>
        </w:tc>
        <w:tc>
          <w:tcPr>
            <w:tcW w:w="1620" w:type="dxa"/>
          </w:tcPr>
          <w:p w14:paraId="43E3E1BD" w14:textId="1FF46AFF" w:rsidR="009B3301" w:rsidRPr="00A04D4D" w:rsidRDefault="006A3EBA" w:rsidP="00B31BED">
            <w:pPr>
              <w:pStyle w:val="TableText"/>
            </w:pPr>
            <w:r>
              <w:t>Shweta Gupta</w:t>
            </w:r>
          </w:p>
        </w:tc>
        <w:tc>
          <w:tcPr>
            <w:tcW w:w="2070" w:type="dxa"/>
          </w:tcPr>
          <w:p w14:paraId="1857E562" w14:textId="77777777" w:rsidR="009B3301" w:rsidRPr="00A04D4D" w:rsidRDefault="003472E4" w:rsidP="00C776C4">
            <w:pPr>
              <w:pStyle w:val="TableText"/>
            </w:pPr>
            <w:r>
              <w:t>Initial Document</w:t>
            </w:r>
          </w:p>
        </w:tc>
        <w:tc>
          <w:tcPr>
            <w:tcW w:w="3512" w:type="dxa"/>
          </w:tcPr>
          <w:p w14:paraId="7F078C48" w14:textId="7E097C81" w:rsidR="003472E4" w:rsidRPr="003472E4" w:rsidRDefault="009C7DC2" w:rsidP="00C776C4">
            <w:pPr>
              <w:pStyle w:val="TableText"/>
            </w:pPr>
            <w:r>
              <w:t>Initial Draft</w:t>
            </w:r>
          </w:p>
          <w:p w14:paraId="5F9DA263" w14:textId="77777777" w:rsidR="009B3301" w:rsidRPr="00A04D4D" w:rsidRDefault="009B3301" w:rsidP="00C776C4">
            <w:pPr>
              <w:pStyle w:val="TableText"/>
            </w:pPr>
          </w:p>
        </w:tc>
      </w:tr>
      <w:tr w:rsidR="006B286C" w:rsidRPr="00F03FC5" w14:paraId="770C1C79" w14:textId="77777777" w:rsidTr="00C776C4">
        <w:trPr>
          <w:jc w:val="center"/>
        </w:trPr>
        <w:tc>
          <w:tcPr>
            <w:tcW w:w="927" w:type="dxa"/>
          </w:tcPr>
          <w:p w14:paraId="1FFEB51D" w14:textId="26AD3A4E" w:rsidR="006B286C" w:rsidRDefault="006B286C" w:rsidP="00C776C4">
            <w:pPr>
              <w:pStyle w:val="TableText"/>
              <w:jc w:val="center"/>
            </w:pPr>
            <w:r>
              <w:t>2</w:t>
            </w:r>
          </w:p>
        </w:tc>
        <w:tc>
          <w:tcPr>
            <w:tcW w:w="1558" w:type="dxa"/>
          </w:tcPr>
          <w:p w14:paraId="0976D568" w14:textId="31B05A36" w:rsidR="006B286C" w:rsidRDefault="002E5E87" w:rsidP="00C776C4">
            <w:pPr>
              <w:pStyle w:val="TableText"/>
              <w:rPr>
                <w:iCs/>
                <w:sz w:val="18"/>
                <w:szCs w:val="18"/>
              </w:rPr>
            </w:pPr>
            <w:r>
              <w:rPr>
                <w:iCs/>
                <w:sz w:val="18"/>
                <w:szCs w:val="18"/>
              </w:rPr>
              <w:t>8</w:t>
            </w:r>
            <w:r w:rsidR="006B286C">
              <w:rPr>
                <w:iCs/>
                <w:sz w:val="18"/>
                <w:szCs w:val="18"/>
              </w:rPr>
              <w:t>-Oct-2020</w:t>
            </w:r>
          </w:p>
        </w:tc>
        <w:tc>
          <w:tcPr>
            <w:tcW w:w="1620" w:type="dxa"/>
          </w:tcPr>
          <w:p w14:paraId="2EE5AF47" w14:textId="775FEB93" w:rsidR="006B286C" w:rsidRDefault="006B286C" w:rsidP="00B31BED">
            <w:pPr>
              <w:pStyle w:val="TableText"/>
            </w:pPr>
            <w:r>
              <w:t>Shweta Gupta</w:t>
            </w:r>
          </w:p>
        </w:tc>
        <w:tc>
          <w:tcPr>
            <w:tcW w:w="2070" w:type="dxa"/>
          </w:tcPr>
          <w:p w14:paraId="3C820EFC" w14:textId="0F9436FC" w:rsidR="006B286C" w:rsidRDefault="006B286C" w:rsidP="00C776C4">
            <w:pPr>
              <w:pStyle w:val="TableText"/>
            </w:pPr>
            <w:r>
              <w:t>Final Document</w:t>
            </w:r>
          </w:p>
        </w:tc>
        <w:tc>
          <w:tcPr>
            <w:tcW w:w="3512" w:type="dxa"/>
          </w:tcPr>
          <w:p w14:paraId="6485AB5E" w14:textId="4E03537E" w:rsidR="006B286C" w:rsidRDefault="006B286C" w:rsidP="00C776C4">
            <w:pPr>
              <w:pStyle w:val="TableText"/>
            </w:pPr>
            <w:r>
              <w:t>Final Version</w:t>
            </w:r>
          </w:p>
        </w:tc>
      </w:tr>
    </w:tbl>
    <w:p w14:paraId="6283EAA5" w14:textId="77777777" w:rsidR="009B3301" w:rsidRDefault="009B3301" w:rsidP="009B3301"/>
    <w:p w14:paraId="79CD946E" w14:textId="77777777" w:rsidR="009B3301" w:rsidRDefault="009B3301" w:rsidP="009B3301"/>
    <w:p w14:paraId="5EC42DA8" w14:textId="77777777" w:rsidR="009B3301" w:rsidRDefault="009B3301" w:rsidP="009B3301"/>
    <w:p w14:paraId="27185CE0" w14:textId="77777777" w:rsidR="009B3301" w:rsidRDefault="009B3301" w:rsidP="009B3301"/>
    <w:p w14:paraId="6CAFC4DB" w14:textId="77777777" w:rsidR="009B3301" w:rsidRDefault="009B3301" w:rsidP="009B3301"/>
    <w:p w14:paraId="2E1FEA57" w14:textId="77777777" w:rsidR="009B3301" w:rsidRDefault="009B3301" w:rsidP="009B3301"/>
    <w:p w14:paraId="196DCAEC" w14:textId="77777777" w:rsidR="009B3301" w:rsidRDefault="009B3301" w:rsidP="009B3301"/>
    <w:p w14:paraId="240E85DF" w14:textId="77777777" w:rsidR="009B3301" w:rsidRDefault="009B3301" w:rsidP="009B3301"/>
    <w:p w14:paraId="5C327016" w14:textId="77777777" w:rsidR="009B3301" w:rsidRDefault="009B3301" w:rsidP="009B3301"/>
    <w:p w14:paraId="1602DF0D" w14:textId="77777777" w:rsidR="009B3301" w:rsidRDefault="009B3301" w:rsidP="009B3301"/>
    <w:p w14:paraId="0733AE26" w14:textId="77777777" w:rsidR="009B3301" w:rsidRDefault="009B3301" w:rsidP="009B3301"/>
    <w:p w14:paraId="64AC92A9" w14:textId="77777777" w:rsidR="009B3301" w:rsidRDefault="009B3301" w:rsidP="009B3301"/>
    <w:p w14:paraId="4B8359B3" w14:textId="77777777" w:rsidR="009B3301" w:rsidRDefault="009B3301" w:rsidP="009B3301"/>
    <w:p w14:paraId="09150EFC" w14:textId="77777777" w:rsidR="009B3301" w:rsidRDefault="009B3301" w:rsidP="009B3301"/>
    <w:p w14:paraId="07EC7CB1" w14:textId="36BE765B" w:rsidR="009B3301" w:rsidRDefault="003B2B99" w:rsidP="003B2B99">
      <w:pPr>
        <w:tabs>
          <w:tab w:val="left" w:pos="5672"/>
        </w:tabs>
      </w:pPr>
      <w:r>
        <w:tab/>
      </w:r>
    </w:p>
    <w:p w14:paraId="16784D0C" w14:textId="77777777" w:rsidR="009B3301" w:rsidRDefault="009B3301" w:rsidP="009B3301"/>
    <w:p w14:paraId="60F4179F" w14:textId="6625777B" w:rsidR="009B3301" w:rsidRDefault="009B3301" w:rsidP="009B3301"/>
    <w:p w14:paraId="0F3B23E1" w14:textId="77777777" w:rsidR="009B3301" w:rsidRDefault="009B3301" w:rsidP="009B3301"/>
    <w:p w14:paraId="6ADC1E8A" w14:textId="77777777" w:rsidR="009B3301" w:rsidRDefault="009B3301" w:rsidP="009B3301"/>
    <w:sdt>
      <w:sdtPr>
        <w:rPr>
          <w:rFonts w:eastAsia="Batang"/>
          <w:b w:val="0"/>
          <w:bCs w:val="0"/>
          <w:sz w:val="20"/>
          <w:szCs w:val="24"/>
          <w:lang w:val="en-US" w:eastAsia="ko-KR"/>
        </w:rPr>
        <w:id w:val="-536587913"/>
        <w:docPartObj>
          <w:docPartGallery w:val="Table of Contents"/>
          <w:docPartUnique/>
        </w:docPartObj>
      </w:sdtPr>
      <w:sdtEndPr>
        <w:rPr>
          <w:noProof/>
        </w:rPr>
      </w:sdtEndPr>
      <w:sdtContent>
        <w:p w14:paraId="201DC4CA" w14:textId="77777777" w:rsidR="009B3301" w:rsidRDefault="009B3301" w:rsidP="009B3301">
          <w:pPr>
            <w:pStyle w:val="FormTitle"/>
          </w:pPr>
          <w:r>
            <w:t>Contents</w:t>
          </w:r>
        </w:p>
        <w:p w14:paraId="474B0BCB" w14:textId="0B761AD4" w:rsidR="00811644" w:rsidRDefault="009B3301">
          <w:pPr>
            <w:pStyle w:val="TOC1"/>
            <w:rPr>
              <w:rFonts w:asciiTheme="minorHAnsi" w:eastAsiaTheme="minorEastAsia" w:hAnsiTheme="minorHAnsi" w:cstheme="minorBidi"/>
              <w:b w:val="0"/>
              <w:bCs w:val="0"/>
              <w:caps w:val="0"/>
              <w:noProof/>
              <w:sz w:val="22"/>
              <w:szCs w:val="22"/>
              <w:lang w:val="en-SE" w:eastAsia="en-SE"/>
            </w:rPr>
          </w:pPr>
          <w:r>
            <w:fldChar w:fldCharType="begin"/>
          </w:r>
          <w:r>
            <w:instrText xml:space="preserve"> TOC \o "1-3" \h \z \u </w:instrText>
          </w:r>
          <w:r>
            <w:fldChar w:fldCharType="separate"/>
          </w:r>
          <w:hyperlink w:anchor="_Toc52811590" w:history="1">
            <w:r w:rsidR="00811644" w:rsidRPr="009C4F2E">
              <w:rPr>
                <w:rStyle w:val="Hyperlink"/>
                <w:noProof/>
                <w:lang w:eastAsia="zh-CN"/>
              </w:rPr>
              <w:t>1</w:t>
            </w:r>
            <w:r w:rsidR="00811644">
              <w:rPr>
                <w:rFonts w:asciiTheme="minorHAnsi" w:eastAsiaTheme="minorEastAsia" w:hAnsiTheme="minorHAnsi" w:cstheme="minorBidi"/>
                <w:b w:val="0"/>
                <w:bCs w:val="0"/>
                <w:caps w:val="0"/>
                <w:noProof/>
                <w:sz w:val="22"/>
                <w:szCs w:val="22"/>
                <w:lang w:val="en-SE" w:eastAsia="en-SE"/>
              </w:rPr>
              <w:tab/>
            </w:r>
            <w:r w:rsidR="00811644" w:rsidRPr="009C4F2E">
              <w:rPr>
                <w:rStyle w:val="Hyperlink"/>
                <w:noProof/>
                <w:lang w:eastAsia="zh-CN"/>
              </w:rPr>
              <w:t>Introduction</w:t>
            </w:r>
            <w:r w:rsidR="00811644">
              <w:rPr>
                <w:noProof/>
                <w:webHidden/>
              </w:rPr>
              <w:tab/>
            </w:r>
            <w:r w:rsidR="00811644">
              <w:rPr>
                <w:noProof/>
                <w:webHidden/>
              </w:rPr>
              <w:fldChar w:fldCharType="begin"/>
            </w:r>
            <w:r w:rsidR="00811644">
              <w:rPr>
                <w:noProof/>
                <w:webHidden/>
              </w:rPr>
              <w:instrText xml:space="preserve"> PAGEREF _Toc52811590 \h </w:instrText>
            </w:r>
            <w:r w:rsidR="00811644">
              <w:rPr>
                <w:noProof/>
                <w:webHidden/>
              </w:rPr>
            </w:r>
            <w:r w:rsidR="00811644">
              <w:rPr>
                <w:noProof/>
                <w:webHidden/>
              </w:rPr>
              <w:fldChar w:fldCharType="separate"/>
            </w:r>
            <w:r w:rsidR="00811644">
              <w:rPr>
                <w:noProof/>
                <w:webHidden/>
              </w:rPr>
              <w:t>5</w:t>
            </w:r>
            <w:r w:rsidR="00811644">
              <w:rPr>
                <w:noProof/>
                <w:webHidden/>
              </w:rPr>
              <w:fldChar w:fldCharType="end"/>
            </w:r>
          </w:hyperlink>
        </w:p>
        <w:p w14:paraId="25104197" w14:textId="1904A6A9" w:rsidR="00811644" w:rsidRDefault="009C4AB0">
          <w:pPr>
            <w:pStyle w:val="TOC1"/>
            <w:rPr>
              <w:rFonts w:asciiTheme="minorHAnsi" w:eastAsiaTheme="minorEastAsia" w:hAnsiTheme="minorHAnsi" w:cstheme="minorBidi"/>
              <w:b w:val="0"/>
              <w:bCs w:val="0"/>
              <w:caps w:val="0"/>
              <w:noProof/>
              <w:sz w:val="22"/>
              <w:szCs w:val="22"/>
              <w:lang w:val="en-SE" w:eastAsia="en-SE"/>
            </w:rPr>
          </w:pPr>
          <w:hyperlink w:anchor="_Toc52811591" w:history="1">
            <w:r w:rsidR="00811644" w:rsidRPr="009C4F2E">
              <w:rPr>
                <w:rStyle w:val="Hyperlink"/>
                <w:noProof/>
              </w:rPr>
              <w:t>2</w:t>
            </w:r>
            <w:r w:rsidR="00811644">
              <w:rPr>
                <w:rFonts w:asciiTheme="minorHAnsi" w:eastAsiaTheme="minorEastAsia" w:hAnsiTheme="minorHAnsi" w:cstheme="minorBidi"/>
                <w:b w:val="0"/>
                <w:bCs w:val="0"/>
                <w:caps w:val="0"/>
                <w:noProof/>
                <w:sz w:val="22"/>
                <w:szCs w:val="22"/>
                <w:lang w:val="en-SE" w:eastAsia="en-SE"/>
              </w:rPr>
              <w:tab/>
            </w:r>
            <w:r w:rsidR="00811644" w:rsidRPr="009C4F2E">
              <w:rPr>
                <w:rStyle w:val="Hyperlink"/>
                <w:noProof/>
              </w:rPr>
              <w:t>System Description</w:t>
            </w:r>
            <w:r w:rsidR="00811644">
              <w:rPr>
                <w:noProof/>
                <w:webHidden/>
              </w:rPr>
              <w:tab/>
            </w:r>
            <w:r w:rsidR="00811644">
              <w:rPr>
                <w:noProof/>
                <w:webHidden/>
              </w:rPr>
              <w:fldChar w:fldCharType="begin"/>
            </w:r>
            <w:r w:rsidR="00811644">
              <w:rPr>
                <w:noProof/>
                <w:webHidden/>
              </w:rPr>
              <w:instrText xml:space="preserve"> PAGEREF _Toc52811591 \h </w:instrText>
            </w:r>
            <w:r w:rsidR="00811644">
              <w:rPr>
                <w:noProof/>
                <w:webHidden/>
              </w:rPr>
            </w:r>
            <w:r w:rsidR="00811644">
              <w:rPr>
                <w:noProof/>
                <w:webHidden/>
              </w:rPr>
              <w:fldChar w:fldCharType="separate"/>
            </w:r>
            <w:r w:rsidR="00811644">
              <w:rPr>
                <w:noProof/>
                <w:webHidden/>
              </w:rPr>
              <w:t>5</w:t>
            </w:r>
            <w:r w:rsidR="00811644">
              <w:rPr>
                <w:noProof/>
                <w:webHidden/>
              </w:rPr>
              <w:fldChar w:fldCharType="end"/>
            </w:r>
          </w:hyperlink>
        </w:p>
        <w:p w14:paraId="7BB10555" w14:textId="38CAF487" w:rsidR="00811644" w:rsidRDefault="009C4AB0">
          <w:pPr>
            <w:pStyle w:val="TOC1"/>
            <w:rPr>
              <w:rFonts w:asciiTheme="minorHAnsi" w:eastAsiaTheme="minorEastAsia" w:hAnsiTheme="minorHAnsi" w:cstheme="minorBidi"/>
              <w:b w:val="0"/>
              <w:bCs w:val="0"/>
              <w:caps w:val="0"/>
              <w:noProof/>
              <w:sz w:val="22"/>
              <w:szCs w:val="22"/>
              <w:lang w:val="en-SE" w:eastAsia="en-SE"/>
            </w:rPr>
          </w:pPr>
          <w:hyperlink w:anchor="_Toc52811592" w:history="1">
            <w:r w:rsidR="00811644" w:rsidRPr="009C4F2E">
              <w:rPr>
                <w:rStyle w:val="Hyperlink"/>
                <w:noProof/>
              </w:rPr>
              <w:t>3</w:t>
            </w:r>
            <w:r w:rsidR="00811644">
              <w:rPr>
                <w:rFonts w:asciiTheme="minorHAnsi" w:eastAsiaTheme="minorEastAsia" w:hAnsiTheme="minorHAnsi" w:cstheme="minorBidi"/>
                <w:b w:val="0"/>
                <w:bCs w:val="0"/>
                <w:caps w:val="0"/>
                <w:noProof/>
                <w:sz w:val="22"/>
                <w:szCs w:val="22"/>
                <w:lang w:val="en-SE" w:eastAsia="en-SE"/>
              </w:rPr>
              <w:tab/>
            </w:r>
            <w:r w:rsidR="00811644" w:rsidRPr="009C4F2E">
              <w:rPr>
                <w:rStyle w:val="Hyperlink"/>
                <w:noProof/>
              </w:rPr>
              <w:t>Functionality</w:t>
            </w:r>
            <w:r w:rsidR="00811644">
              <w:rPr>
                <w:noProof/>
                <w:webHidden/>
              </w:rPr>
              <w:tab/>
            </w:r>
            <w:r w:rsidR="00811644">
              <w:rPr>
                <w:noProof/>
                <w:webHidden/>
              </w:rPr>
              <w:fldChar w:fldCharType="begin"/>
            </w:r>
            <w:r w:rsidR="00811644">
              <w:rPr>
                <w:noProof/>
                <w:webHidden/>
              </w:rPr>
              <w:instrText xml:space="preserve"> PAGEREF _Toc52811592 \h </w:instrText>
            </w:r>
            <w:r w:rsidR="00811644">
              <w:rPr>
                <w:noProof/>
                <w:webHidden/>
              </w:rPr>
            </w:r>
            <w:r w:rsidR="00811644">
              <w:rPr>
                <w:noProof/>
                <w:webHidden/>
              </w:rPr>
              <w:fldChar w:fldCharType="separate"/>
            </w:r>
            <w:r w:rsidR="00811644">
              <w:rPr>
                <w:noProof/>
                <w:webHidden/>
              </w:rPr>
              <w:t>5</w:t>
            </w:r>
            <w:r w:rsidR="00811644">
              <w:rPr>
                <w:noProof/>
                <w:webHidden/>
              </w:rPr>
              <w:fldChar w:fldCharType="end"/>
            </w:r>
          </w:hyperlink>
        </w:p>
        <w:p w14:paraId="51269905" w14:textId="2AFCFC5A"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593" w:history="1">
            <w:r w:rsidR="00811644" w:rsidRPr="009C4F2E">
              <w:rPr>
                <w:rStyle w:val="Hyperlink"/>
                <w:noProof/>
              </w:rPr>
              <w:t>3.1</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VCC process from project</w:t>
            </w:r>
            <w:r w:rsidR="00811644">
              <w:rPr>
                <w:noProof/>
                <w:webHidden/>
              </w:rPr>
              <w:tab/>
            </w:r>
            <w:r w:rsidR="00811644">
              <w:rPr>
                <w:noProof/>
                <w:webHidden/>
              </w:rPr>
              <w:fldChar w:fldCharType="begin"/>
            </w:r>
            <w:r w:rsidR="00811644">
              <w:rPr>
                <w:noProof/>
                <w:webHidden/>
              </w:rPr>
              <w:instrText xml:space="preserve"> PAGEREF _Toc52811593 \h </w:instrText>
            </w:r>
            <w:r w:rsidR="00811644">
              <w:rPr>
                <w:noProof/>
                <w:webHidden/>
              </w:rPr>
            </w:r>
            <w:r w:rsidR="00811644">
              <w:rPr>
                <w:noProof/>
                <w:webHidden/>
              </w:rPr>
              <w:fldChar w:fldCharType="separate"/>
            </w:r>
            <w:r w:rsidR="00811644">
              <w:rPr>
                <w:noProof/>
                <w:webHidden/>
              </w:rPr>
              <w:t>5</w:t>
            </w:r>
            <w:r w:rsidR="00811644">
              <w:rPr>
                <w:noProof/>
                <w:webHidden/>
              </w:rPr>
              <w:fldChar w:fldCharType="end"/>
            </w:r>
          </w:hyperlink>
        </w:p>
        <w:p w14:paraId="50C93A7E" w14:textId="67209F9E"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594" w:history="1">
            <w:r w:rsidR="00811644" w:rsidRPr="009C4F2E">
              <w:rPr>
                <w:rStyle w:val="Hyperlink"/>
                <w:noProof/>
              </w:rPr>
              <w:t>3.1.1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Create Project Concept with Product Line</w:t>
            </w:r>
            <w:r w:rsidR="00811644">
              <w:rPr>
                <w:noProof/>
                <w:webHidden/>
              </w:rPr>
              <w:tab/>
            </w:r>
            <w:r w:rsidR="00811644">
              <w:rPr>
                <w:noProof/>
                <w:webHidden/>
              </w:rPr>
              <w:fldChar w:fldCharType="begin"/>
            </w:r>
            <w:r w:rsidR="00811644">
              <w:rPr>
                <w:noProof/>
                <w:webHidden/>
              </w:rPr>
              <w:instrText xml:space="preserve"> PAGEREF _Toc52811594 \h </w:instrText>
            </w:r>
            <w:r w:rsidR="00811644">
              <w:rPr>
                <w:noProof/>
                <w:webHidden/>
              </w:rPr>
            </w:r>
            <w:r w:rsidR="00811644">
              <w:rPr>
                <w:noProof/>
                <w:webHidden/>
              </w:rPr>
              <w:fldChar w:fldCharType="separate"/>
            </w:r>
            <w:r w:rsidR="00811644">
              <w:rPr>
                <w:noProof/>
                <w:webHidden/>
              </w:rPr>
              <w:t>5</w:t>
            </w:r>
            <w:r w:rsidR="00811644">
              <w:rPr>
                <w:noProof/>
                <w:webHidden/>
              </w:rPr>
              <w:fldChar w:fldCharType="end"/>
            </w:r>
          </w:hyperlink>
        </w:p>
        <w:p w14:paraId="52D5E045" w14:textId="5D4C79BC"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595" w:history="1">
            <w:r w:rsidR="00811644" w:rsidRPr="009C4F2E">
              <w:rPr>
                <w:rStyle w:val="Hyperlink"/>
                <w:noProof/>
              </w:rPr>
              <w:t>3.1.2</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Apply Template</w:t>
            </w:r>
            <w:r w:rsidR="00811644">
              <w:rPr>
                <w:noProof/>
                <w:webHidden/>
              </w:rPr>
              <w:tab/>
            </w:r>
            <w:r w:rsidR="00811644">
              <w:rPr>
                <w:noProof/>
                <w:webHidden/>
              </w:rPr>
              <w:fldChar w:fldCharType="begin"/>
            </w:r>
            <w:r w:rsidR="00811644">
              <w:rPr>
                <w:noProof/>
                <w:webHidden/>
              </w:rPr>
              <w:instrText xml:space="preserve"> PAGEREF _Toc52811595 \h </w:instrText>
            </w:r>
            <w:r w:rsidR="00811644">
              <w:rPr>
                <w:noProof/>
                <w:webHidden/>
              </w:rPr>
            </w:r>
            <w:r w:rsidR="00811644">
              <w:rPr>
                <w:noProof/>
                <w:webHidden/>
              </w:rPr>
              <w:fldChar w:fldCharType="separate"/>
            </w:r>
            <w:r w:rsidR="00811644">
              <w:rPr>
                <w:noProof/>
                <w:webHidden/>
              </w:rPr>
              <w:t>6</w:t>
            </w:r>
            <w:r w:rsidR="00811644">
              <w:rPr>
                <w:noProof/>
                <w:webHidden/>
              </w:rPr>
              <w:fldChar w:fldCharType="end"/>
            </w:r>
          </w:hyperlink>
        </w:p>
        <w:p w14:paraId="72099181" w14:textId="4D55C8BF"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596" w:history="1">
            <w:r w:rsidR="00811644" w:rsidRPr="009C4F2E">
              <w:rPr>
                <w:rStyle w:val="Hyperlink"/>
                <w:noProof/>
              </w:rPr>
              <w:t>3.1.3</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Quotes in Concept</w:t>
            </w:r>
            <w:r w:rsidR="00811644">
              <w:rPr>
                <w:noProof/>
                <w:webHidden/>
              </w:rPr>
              <w:tab/>
            </w:r>
            <w:r w:rsidR="00811644">
              <w:rPr>
                <w:noProof/>
                <w:webHidden/>
              </w:rPr>
              <w:fldChar w:fldCharType="begin"/>
            </w:r>
            <w:r w:rsidR="00811644">
              <w:rPr>
                <w:noProof/>
                <w:webHidden/>
              </w:rPr>
              <w:instrText xml:space="preserve"> PAGEREF _Toc52811596 \h </w:instrText>
            </w:r>
            <w:r w:rsidR="00811644">
              <w:rPr>
                <w:noProof/>
                <w:webHidden/>
              </w:rPr>
            </w:r>
            <w:r w:rsidR="00811644">
              <w:rPr>
                <w:noProof/>
                <w:webHidden/>
              </w:rPr>
              <w:fldChar w:fldCharType="separate"/>
            </w:r>
            <w:r w:rsidR="00811644">
              <w:rPr>
                <w:noProof/>
                <w:webHidden/>
              </w:rPr>
              <w:t>7</w:t>
            </w:r>
            <w:r w:rsidR="00811644">
              <w:rPr>
                <w:noProof/>
                <w:webHidden/>
              </w:rPr>
              <w:fldChar w:fldCharType="end"/>
            </w:r>
          </w:hyperlink>
        </w:p>
        <w:p w14:paraId="741FE4EA" w14:textId="267A588F"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597" w:history="1">
            <w:r w:rsidR="00811644" w:rsidRPr="009C4F2E">
              <w:rPr>
                <w:rStyle w:val="Hyperlink"/>
                <w:noProof/>
              </w:rPr>
              <w:t>3.1.4</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Quote Package</w:t>
            </w:r>
            <w:r w:rsidR="00811644">
              <w:rPr>
                <w:noProof/>
                <w:webHidden/>
              </w:rPr>
              <w:tab/>
            </w:r>
            <w:r w:rsidR="00811644">
              <w:rPr>
                <w:noProof/>
                <w:webHidden/>
              </w:rPr>
              <w:fldChar w:fldCharType="begin"/>
            </w:r>
            <w:r w:rsidR="00811644">
              <w:rPr>
                <w:noProof/>
                <w:webHidden/>
              </w:rPr>
              <w:instrText xml:space="preserve"> PAGEREF _Toc52811597 \h </w:instrText>
            </w:r>
            <w:r w:rsidR="00811644">
              <w:rPr>
                <w:noProof/>
                <w:webHidden/>
              </w:rPr>
            </w:r>
            <w:r w:rsidR="00811644">
              <w:rPr>
                <w:noProof/>
                <w:webHidden/>
              </w:rPr>
              <w:fldChar w:fldCharType="separate"/>
            </w:r>
            <w:r w:rsidR="00811644">
              <w:rPr>
                <w:noProof/>
                <w:webHidden/>
              </w:rPr>
              <w:t>8</w:t>
            </w:r>
            <w:r w:rsidR="00811644">
              <w:rPr>
                <w:noProof/>
                <w:webHidden/>
              </w:rPr>
              <w:fldChar w:fldCharType="end"/>
            </w:r>
          </w:hyperlink>
        </w:p>
        <w:p w14:paraId="069DEA4F" w14:textId="74EF263F"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598" w:history="1">
            <w:r w:rsidR="00811644" w:rsidRPr="009C4F2E">
              <w:rPr>
                <w:rStyle w:val="Hyperlink"/>
                <w:noProof/>
              </w:rPr>
              <w:t>3.1.5</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Project Concept Full Process</w:t>
            </w:r>
            <w:r w:rsidR="00811644">
              <w:rPr>
                <w:noProof/>
                <w:webHidden/>
              </w:rPr>
              <w:tab/>
            </w:r>
            <w:r w:rsidR="00811644">
              <w:rPr>
                <w:noProof/>
                <w:webHidden/>
              </w:rPr>
              <w:fldChar w:fldCharType="begin"/>
            </w:r>
            <w:r w:rsidR="00811644">
              <w:rPr>
                <w:noProof/>
                <w:webHidden/>
              </w:rPr>
              <w:instrText xml:space="preserve"> PAGEREF _Toc52811598 \h </w:instrText>
            </w:r>
            <w:r w:rsidR="00811644">
              <w:rPr>
                <w:noProof/>
                <w:webHidden/>
              </w:rPr>
            </w:r>
            <w:r w:rsidR="00811644">
              <w:rPr>
                <w:noProof/>
                <w:webHidden/>
              </w:rPr>
              <w:fldChar w:fldCharType="separate"/>
            </w:r>
            <w:r w:rsidR="00811644">
              <w:rPr>
                <w:noProof/>
                <w:webHidden/>
              </w:rPr>
              <w:t>9</w:t>
            </w:r>
            <w:r w:rsidR="00811644">
              <w:rPr>
                <w:noProof/>
                <w:webHidden/>
              </w:rPr>
              <w:fldChar w:fldCharType="end"/>
            </w:r>
          </w:hyperlink>
        </w:p>
        <w:p w14:paraId="73329191" w14:textId="74B0D62C"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599" w:history="1">
            <w:r w:rsidR="00811644" w:rsidRPr="009C4F2E">
              <w:rPr>
                <w:rStyle w:val="Hyperlink"/>
                <w:noProof/>
              </w:rPr>
              <w:t>3.2</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Tag and Part Details for Product Model</w:t>
            </w:r>
            <w:r w:rsidR="00811644">
              <w:rPr>
                <w:noProof/>
                <w:webHidden/>
              </w:rPr>
              <w:tab/>
            </w:r>
            <w:r w:rsidR="00811644">
              <w:rPr>
                <w:noProof/>
                <w:webHidden/>
              </w:rPr>
              <w:fldChar w:fldCharType="begin"/>
            </w:r>
            <w:r w:rsidR="00811644">
              <w:rPr>
                <w:noProof/>
                <w:webHidden/>
              </w:rPr>
              <w:instrText xml:space="preserve"> PAGEREF _Toc52811599 \h </w:instrText>
            </w:r>
            <w:r w:rsidR="00811644">
              <w:rPr>
                <w:noProof/>
                <w:webHidden/>
              </w:rPr>
            </w:r>
            <w:r w:rsidR="00811644">
              <w:rPr>
                <w:noProof/>
                <w:webHidden/>
              </w:rPr>
              <w:fldChar w:fldCharType="separate"/>
            </w:r>
            <w:r w:rsidR="00811644">
              <w:rPr>
                <w:noProof/>
                <w:webHidden/>
              </w:rPr>
              <w:t>10</w:t>
            </w:r>
            <w:r w:rsidR="00811644">
              <w:rPr>
                <w:noProof/>
                <w:webHidden/>
              </w:rPr>
              <w:fldChar w:fldCharType="end"/>
            </w:r>
          </w:hyperlink>
        </w:p>
        <w:p w14:paraId="760762B4" w14:textId="412B6FEB"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00" w:history="1">
            <w:r w:rsidR="00811644" w:rsidRPr="009C4F2E">
              <w:rPr>
                <w:rStyle w:val="Hyperlink"/>
                <w:noProof/>
              </w:rPr>
              <w:t>3.2.1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Tag and Part Details View</w:t>
            </w:r>
            <w:r w:rsidR="00811644">
              <w:rPr>
                <w:noProof/>
                <w:webHidden/>
              </w:rPr>
              <w:tab/>
            </w:r>
            <w:r w:rsidR="00811644">
              <w:rPr>
                <w:noProof/>
                <w:webHidden/>
              </w:rPr>
              <w:fldChar w:fldCharType="begin"/>
            </w:r>
            <w:r w:rsidR="00811644">
              <w:rPr>
                <w:noProof/>
                <w:webHidden/>
              </w:rPr>
              <w:instrText xml:space="preserve"> PAGEREF _Toc52811600 \h </w:instrText>
            </w:r>
            <w:r w:rsidR="00811644">
              <w:rPr>
                <w:noProof/>
                <w:webHidden/>
              </w:rPr>
            </w:r>
            <w:r w:rsidR="00811644">
              <w:rPr>
                <w:noProof/>
                <w:webHidden/>
              </w:rPr>
              <w:fldChar w:fldCharType="separate"/>
            </w:r>
            <w:r w:rsidR="00811644">
              <w:rPr>
                <w:noProof/>
                <w:webHidden/>
              </w:rPr>
              <w:t>10</w:t>
            </w:r>
            <w:r w:rsidR="00811644">
              <w:rPr>
                <w:noProof/>
                <w:webHidden/>
              </w:rPr>
              <w:fldChar w:fldCharType="end"/>
            </w:r>
          </w:hyperlink>
        </w:p>
        <w:p w14:paraId="14629D7D" w14:textId="7FC3012A"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01" w:history="1">
            <w:r w:rsidR="00811644" w:rsidRPr="009C4F2E">
              <w:rPr>
                <w:rStyle w:val="Hyperlink"/>
                <w:noProof/>
              </w:rPr>
              <w:t>3.2.2</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Connect Tag Info</w:t>
            </w:r>
            <w:r w:rsidR="00811644">
              <w:rPr>
                <w:noProof/>
                <w:webHidden/>
              </w:rPr>
              <w:tab/>
            </w:r>
            <w:r w:rsidR="00811644">
              <w:rPr>
                <w:noProof/>
                <w:webHidden/>
              </w:rPr>
              <w:fldChar w:fldCharType="begin"/>
            </w:r>
            <w:r w:rsidR="00811644">
              <w:rPr>
                <w:noProof/>
                <w:webHidden/>
              </w:rPr>
              <w:instrText xml:space="preserve"> PAGEREF _Toc52811601 \h </w:instrText>
            </w:r>
            <w:r w:rsidR="00811644">
              <w:rPr>
                <w:noProof/>
                <w:webHidden/>
              </w:rPr>
            </w:r>
            <w:r w:rsidR="00811644">
              <w:rPr>
                <w:noProof/>
                <w:webHidden/>
              </w:rPr>
              <w:fldChar w:fldCharType="separate"/>
            </w:r>
            <w:r w:rsidR="00811644">
              <w:rPr>
                <w:noProof/>
                <w:webHidden/>
              </w:rPr>
              <w:t>11</w:t>
            </w:r>
            <w:r w:rsidR="00811644">
              <w:rPr>
                <w:noProof/>
                <w:webHidden/>
              </w:rPr>
              <w:fldChar w:fldCharType="end"/>
            </w:r>
          </w:hyperlink>
        </w:p>
        <w:p w14:paraId="26406EE5" w14:textId="05BA3EEB"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02" w:history="1">
            <w:r w:rsidR="00811644" w:rsidRPr="009C4F2E">
              <w:rPr>
                <w:rStyle w:val="Hyperlink"/>
                <w:noProof/>
              </w:rPr>
              <w:t>3.2.3</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Disconnect Tag Info</w:t>
            </w:r>
            <w:r w:rsidR="00811644">
              <w:rPr>
                <w:noProof/>
                <w:webHidden/>
              </w:rPr>
              <w:tab/>
            </w:r>
            <w:r w:rsidR="00811644">
              <w:rPr>
                <w:noProof/>
                <w:webHidden/>
              </w:rPr>
              <w:fldChar w:fldCharType="begin"/>
            </w:r>
            <w:r w:rsidR="00811644">
              <w:rPr>
                <w:noProof/>
                <w:webHidden/>
              </w:rPr>
              <w:instrText xml:space="preserve"> PAGEREF _Toc52811602 \h </w:instrText>
            </w:r>
            <w:r w:rsidR="00811644">
              <w:rPr>
                <w:noProof/>
                <w:webHidden/>
              </w:rPr>
            </w:r>
            <w:r w:rsidR="00811644">
              <w:rPr>
                <w:noProof/>
                <w:webHidden/>
              </w:rPr>
              <w:fldChar w:fldCharType="separate"/>
            </w:r>
            <w:r w:rsidR="00811644">
              <w:rPr>
                <w:noProof/>
                <w:webHidden/>
              </w:rPr>
              <w:t>12</w:t>
            </w:r>
            <w:r w:rsidR="00811644">
              <w:rPr>
                <w:noProof/>
                <w:webHidden/>
              </w:rPr>
              <w:fldChar w:fldCharType="end"/>
            </w:r>
          </w:hyperlink>
        </w:p>
        <w:p w14:paraId="10EB20A9" w14:textId="0264F2A9"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03" w:history="1">
            <w:r w:rsidR="00811644" w:rsidRPr="009C4F2E">
              <w:rPr>
                <w:rStyle w:val="Hyperlink"/>
                <w:noProof/>
              </w:rPr>
              <w:t>3.3</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Quotes tab for Project Concept</w:t>
            </w:r>
            <w:r w:rsidR="00811644">
              <w:rPr>
                <w:noProof/>
                <w:webHidden/>
              </w:rPr>
              <w:tab/>
            </w:r>
            <w:r w:rsidR="00811644">
              <w:rPr>
                <w:noProof/>
                <w:webHidden/>
              </w:rPr>
              <w:fldChar w:fldCharType="begin"/>
            </w:r>
            <w:r w:rsidR="00811644">
              <w:rPr>
                <w:noProof/>
                <w:webHidden/>
              </w:rPr>
              <w:instrText xml:space="preserve"> PAGEREF _Toc52811603 \h </w:instrText>
            </w:r>
            <w:r w:rsidR="00811644">
              <w:rPr>
                <w:noProof/>
                <w:webHidden/>
              </w:rPr>
            </w:r>
            <w:r w:rsidR="00811644">
              <w:rPr>
                <w:noProof/>
                <w:webHidden/>
              </w:rPr>
              <w:fldChar w:fldCharType="separate"/>
            </w:r>
            <w:r w:rsidR="00811644">
              <w:rPr>
                <w:noProof/>
                <w:webHidden/>
              </w:rPr>
              <w:t>13</w:t>
            </w:r>
            <w:r w:rsidR="00811644">
              <w:rPr>
                <w:noProof/>
                <w:webHidden/>
              </w:rPr>
              <w:fldChar w:fldCharType="end"/>
            </w:r>
          </w:hyperlink>
        </w:p>
        <w:p w14:paraId="2750A23A" w14:textId="2546BDA5"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04" w:history="1">
            <w:r w:rsidR="00811644" w:rsidRPr="009C4F2E">
              <w:rPr>
                <w:rStyle w:val="Hyperlink"/>
                <w:noProof/>
              </w:rPr>
              <w:t>3.3.1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Different Views</w:t>
            </w:r>
            <w:r w:rsidR="00811644">
              <w:rPr>
                <w:noProof/>
                <w:webHidden/>
              </w:rPr>
              <w:tab/>
            </w:r>
            <w:r w:rsidR="00811644">
              <w:rPr>
                <w:noProof/>
                <w:webHidden/>
              </w:rPr>
              <w:fldChar w:fldCharType="begin"/>
            </w:r>
            <w:r w:rsidR="00811644">
              <w:rPr>
                <w:noProof/>
                <w:webHidden/>
              </w:rPr>
              <w:instrText xml:space="preserve"> PAGEREF _Toc52811604 \h </w:instrText>
            </w:r>
            <w:r w:rsidR="00811644">
              <w:rPr>
                <w:noProof/>
                <w:webHidden/>
              </w:rPr>
            </w:r>
            <w:r w:rsidR="00811644">
              <w:rPr>
                <w:noProof/>
                <w:webHidden/>
              </w:rPr>
              <w:fldChar w:fldCharType="separate"/>
            </w:r>
            <w:r w:rsidR="00811644">
              <w:rPr>
                <w:noProof/>
                <w:webHidden/>
              </w:rPr>
              <w:t>13</w:t>
            </w:r>
            <w:r w:rsidR="00811644">
              <w:rPr>
                <w:noProof/>
                <w:webHidden/>
              </w:rPr>
              <w:fldChar w:fldCharType="end"/>
            </w:r>
          </w:hyperlink>
        </w:p>
        <w:p w14:paraId="5B6C52B3" w14:textId="29C333E4"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05" w:history="1">
            <w:r w:rsidR="00811644" w:rsidRPr="009C4F2E">
              <w:rPr>
                <w:rStyle w:val="Hyperlink"/>
                <w:noProof/>
              </w:rPr>
              <w:t>3.3.2</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Add Products</w:t>
            </w:r>
            <w:r w:rsidR="00811644">
              <w:rPr>
                <w:noProof/>
                <w:webHidden/>
              </w:rPr>
              <w:tab/>
            </w:r>
            <w:r w:rsidR="00811644">
              <w:rPr>
                <w:noProof/>
                <w:webHidden/>
              </w:rPr>
              <w:fldChar w:fldCharType="begin"/>
            </w:r>
            <w:r w:rsidR="00811644">
              <w:rPr>
                <w:noProof/>
                <w:webHidden/>
              </w:rPr>
              <w:instrText xml:space="preserve"> PAGEREF _Toc52811605 \h </w:instrText>
            </w:r>
            <w:r w:rsidR="00811644">
              <w:rPr>
                <w:noProof/>
                <w:webHidden/>
              </w:rPr>
            </w:r>
            <w:r w:rsidR="00811644">
              <w:rPr>
                <w:noProof/>
                <w:webHidden/>
              </w:rPr>
              <w:fldChar w:fldCharType="separate"/>
            </w:r>
            <w:r w:rsidR="00811644">
              <w:rPr>
                <w:noProof/>
                <w:webHidden/>
              </w:rPr>
              <w:t>15</w:t>
            </w:r>
            <w:r w:rsidR="00811644">
              <w:rPr>
                <w:noProof/>
                <w:webHidden/>
              </w:rPr>
              <w:fldChar w:fldCharType="end"/>
            </w:r>
          </w:hyperlink>
        </w:p>
        <w:p w14:paraId="65AD8FBE" w14:textId="2228FD2C"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06" w:history="1">
            <w:r w:rsidR="00811644" w:rsidRPr="009C4F2E">
              <w:rPr>
                <w:rStyle w:val="Hyperlink"/>
                <w:noProof/>
              </w:rPr>
              <w:t>3.3.3</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Add Existing Product Configuration</w:t>
            </w:r>
            <w:r w:rsidR="00811644">
              <w:rPr>
                <w:noProof/>
                <w:webHidden/>
              </w:rPr>
              <w:tab/>
            </w:r>
            <w:r w:rsidR="00811644">
              <w:rPr>
                <w:noProof/>
                <w:webHidden/>
              </w:rPr>
              <w:fldChar w:fldCharType="begin"/>
            </w:r>
            <w:r w:rsidR="00811644">
              <w:rPr>
                <w:noProof/>
                <w:webHidden/>
              </w:rPr>
              <w:instrText xml:space="preserve"> PAGEREF _Toc52811606 \h </w:instrText>
            </w:r>
            <w:r w:rsidR="00811644">
              <w:rPr>
                <w:noProof/>
                <w:webHidden/>
              </w:rPr>
            </w:r>
            <w:r w:rsidR="00811644">
              <w:rPr>
                <w:noProof/>
                <w:webHidden/>
              </w:rPr>
              <w:fldChar w:fldCharType="separate"/>
            </w:r>
            <w:r w:rsidR="00811644">
              <w:rPr>
                <w:noProof/>
                <w:webHidden/>
              </w:rPr>
              <w:t>16</w:t>
            </w:r>
            <w:r w:rsidR="00811644">
              <w:rPr>
                <w:noProof/>
                <w:webHidden/>
              </w:rPr>
              <w:fldChar w:fldCharType="end"/>
            </w:r>
          </w:hyperlink>
        </w:p>
        <w:p w14:paraId="4E704962" w14:textId="2C480AB7"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07" w:history="1">
            <w:r w:rsidR="00811644" w:rsidRPr="009C4F2E">
              <w:rPr>
                <w:rStyle w:val="Hyperlink"/>
                <w:noProof/>
              </w:rPr>
              <w:t>3.3.4</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Create Product Configuration in Background</w:t>
            </w:r>
            <w:r w:rsidR="00811644">
              <w:rPr>
                <w:noProof/>
                <w:webHidden/>
              </w:rPr>
              <w:tab/>
            </w:r>
            <w:r w:rsidR="00811644">
              <w:rPr>
                <w:noProof/>
                <w:webHidden/>
              </w:rPr>
              <w:fldChar w:fldCharType="begin"/>
            </w:r>
            <w:r w:rsidR="00811644">
              <w:rPr>
                <w:noProof/>
                <w:webHidden/>
              </w:rPr>
              <w:instrText xml:space="preserve"> PAGEREF _Toc52811607 \h </w:instrText>
            </w:r>
            <w:r w:rsidR="00811644">
              <w:rPr>
                <w:noProof/>
                <w:webHidden/>
              </w:rPr>
            </w:r>
            <w:r w:rsidR="00811644">
              <w:rPr>
                <w:noProof/>
                <w:webHidden/>
              </w:rPr>
              <w:fldChar w:fldCharType="separate"/>
            </w:r>
            <w:r w:rsidR="00811644">
              <w:rPr>
                <w:noProof/>
                <w:webHidden/>
              </w:rPr>
              <w:t>17</w:t>
            </w:r>
            <w:r w:rsidR="00811644">
              <w:rPr>
                <w:noProof/>
                <w:webHidden/>
              </w:rPr>
              <w:fldChar w:fldCharType="end"/>
            </w:r>
          </w:hyperlink>
        </w:p>
        <w:p w14:paraId="44BC1AE1" w14:textId="5826D203"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08" w:history="1">
            <w:r w:rsidR="00811644" w:rsidRPr="009C4F2E">
              <w:rPr>
                <w:rStyle w:val="Hyperlink"/>
                <w:noProof/>
              </w:rPr>
              <w:t>3.3.5</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Create Top Level Part</w:t>
            </w:r>
            <w:r w:rsidR="00811644">
              <w:rPr>
                <w:noProof/>
                <w:webHidden/>
              </w:rPr>
              <w:tab/>
            </w:r>
            <w:r w:rsidR="00811644">
              <w:rPr>
                <w:noProof/>
                <w:webHidden/>
              </w:rPr>
              <w:fldChar w:fldCharType="begin"/>
            </w:r>
            <w:r w:rsidR="00811644">
              <w:rPr>
                <w:noProof/>
                <w:webHidden/>
              </w:rPr>
              <w:instrText xml:space="preserve"> PAGEREF _Toc52811608 \h </w:instrText>
            </w:r>
            <w:r w:rsidR="00811644">
              <w:rPr>
                <w:noProof/>
                <w:webHidden/>
              </w:rPr>
            </w:r>
            <w:r w:rsidR="00811644">
              <w:rPr>
                <w:noProof/>
                <w:webHidden/>
              </w:rPr>
              <w:fldChar w:fldCharType="separate"/>
            </w:r>
            <w:r w:rsidR="00811644">
              <w:rPr>
                <w:noProof/>
                <w:webHidden/>
              </w:rPr>
              <w:t>19</w:t>
            </w:r>
            <w:r w:rsidR="00811644">
              <w:rPr>
                <w:noProof/>
                <w:webHidden/>
              </w:rPr>
              <w:fldChar w:fldCharType="end"/>
            </w:r>
          </w:hyperlink>
        </w:p>
        <w:p w14:paraId="7F600140" w14:textId="08CD8C19"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09" w:history="1">
            <w:r w:rsidR="00811644" w:rsidRPr="009C4F2E">
              <w:rPr>
                <w:rStyle w:val="Hyperlink"/>
                <w:noProof/>
              </w:rPr>
              <w:t>3.3.6</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Edit Options</w:t>
            </w:r>
            <w:r w:rsidR="00811644">
              <w:rPr>
                <w:noProof/>
                <w:webHidden/>
              </w:rPr>
              <w:tab/>
            </w:r>
            <w:r w:rsidR="00811644">
              <w:rPr>
                <w:noProof/>
                <w:webHidden/>
              </w:rPr>
              <w:fldChar w:fldCharType="begin"/>
            </w:r>
            <w:r w:rsidR="00811644">
              <w:rPr>
                <w:noProof/>
                <w:webHidden/>
              </w:rPr>
              <w:instrText xml:space="preserve"> PAGEREF _Toc52811609 \h </w:instrText>
            </w:r>
            <w:r w:rsidR="00811644">
              <w:rPr>
                <w:noProof/>
                <w:webHidden/>
              </w:rPr>
            </w:r>
            <w:r w:rsidR="00811644">
              <w:rPr>
                <w:noProof/>
                <w:webHidden/>
              </w:rPr>
              <w:fldChar w:fldCharType="separate"/>
            </w:r>
            <w:r w:rsidR="00811644">
              <w:rPr>
                <w:noProof/>
                <w:webHidden/>
              </w:rPr>
              <w:t>23</w:t>
            </w:r>
            <w:r w:rsidR="00811644">
              <w:rPr>
                <w:noProof/>
                <w:webHidden/>
              </w:rPr>
              <w:fldChar w:fldCharType="end"/>
            </w:r>
          </w:hyperlink>
        </w:p>
        <w:p w14:paraId="211CFA73" w14:textId="3109BDA6"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10" w:history="1">
            <w:r w:rsidR="00811644" w:rsidRPr="009C4F2E">
              <w:rPr>
                <w:rStyle w:val="Hyperlink"/>
                <w:noProof/>
              </w:rPr>
              <w:t>3.3.7</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Compare Configurations</w:t>
            </w:r>
            <w:r w:rsidR="00811644">
              <w:rPr>
                <w:noProof/>
                <w:webHidden/>
              </w:rPr>
              <w:tab/>
            </w:r>
            <w:r w:rsidR="00811644">
              <w:rPr>
                <w:noProof/>
                <w:webHidden/>
              </w:rPr>
              <w:fldChar w:fldCharType="begin"/>
            </w:r>
            <w:r w:rsidR="00811644">
              <w:rPr>
                <w:noProof/>
                <w:webHidden/>
              </w:rPr>
              <w:instrText xml:space="preserve"> PAGEREF _Toc52811610 \h </w:instrText>
            </w:r>
            <w:r w:rsidR="00811644">
              <w:rPr>
                <w:noProof/>
                <w:webHidden/>
              </w:rPr>
            </w:r>
            <w:r w:rsidR="00811644">
              <w:rPr>
                <w:noProof/>
                <w:webHidden/>
              </w:rPr>
              <w:fldChar w:fldCharType="separate"/>
            </w:r>
            <w:r w:rsidR="00811644">
              <w:rPr>
                <w:noProof/>
                <w:webHidden/>
              </w:rPr>
              <w:t>23</w:t>
            </w:r>
            <w:r w:rsidR="00811644">
              <w:rPr>
                <w:noProof/>
                <w:webHidden/>
              </w:rPr>
              <w:fldChar w:fldCharType="end"/>
            </w:r>
          </w:hyperlink>
        </w:p>
        <w:p w14:paraId="6FC0CD8A" w14:textId="17E936A2"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11" w:history="1">
            <w:r w:rsidR="00811644" w:rsidRPr="009C4F2E">
              <w:rPr>
                <w:rStyle w:val="Hyperlink"/>
                <w:noProof/>
              </w:rPr>
              <w:t>3.3.8</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Preview EBOM Parts from Model</w:t>
            </w:r>
            <w:r w:rsidR="00811644">
              <w:rPr>
                <w:noProof/>
                <w:webHidden/>
              </w:rPr>
              <w:tab/>
            </w:r>
            <w:r w:rsidR="00811644">
              <w:rPr>
                <w:noProof/>
                <w:webHidden/>
              </w:rPr>
              <w:fldChar w:fldCharType="begin"/>
            </w:r>
            <w:r w:rsidR="00811644">
              <w:rPr>
                <w:noProof/>
                <w:webHidden/>
              </w:rPr>
              <w:instrText xml:space="preserve"> PAGEREF _Toc52811611 \h </w:instrText>
            </w:r>
            <w:r w:rsidR="00811644">
              <w:rPr>
                <w:noProof/>
                <w:webHidden/>
              </w:rPr>
            </w:r>
            <w:r w:rsidR="00811644">
              <w:rPr>
                <w:noProof/>
                <w:webHidden/>
              </w:rPr>
              <w:fldChar w:fldCharType="separate"/>
            </w:r>
            <w:r w:rsidR="00811644">
              <w:rPr>
                <w:noProof/>
                <w:webHidden/>
              </w:rPr>
              <w:t>24</w:t>
            </w:r>
            <w:r w:rsidR="00811644">
              <w:rPr>
                <w:noProof/>
                <w:webHidden/>
              </w:rPr>
              <w:fldChar w:fldCharType="end"/>
            </w:r>
          </w:hyperlink>
        </w:p>
        <w:p w14:paraId="529A1713" w14:textId="2D51F267"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12" w:history="1">
            <w:r w:rsidR="00811644" w:rsidRPr="009C4F2E">
              <w:rPr>
                <w:rStyle w:val="Hyperlink"/>
                <w:noProof/>
              </w:rPr>
              <w:t>3.3.9</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Clone PC</w:t>
            </w:r>
            <w:r w:rsidR="00811644">
              <w:rPr>
                <w:noProof/>
                <w:webHidden/>
              </w:rPr>
              <w:tab/>
            </w:r>
            <w:r w:rsidR="00811644">
              <w:rPr>
                <w:noProof/>
                <w:webHidden/>
              </w:rPr>
              <w:fldChar w:fldCharType="begin"/>
            </w:r>
            <w:r w:rsidR="00811644">
              <w:rPr>
                <w:noProof/>
                <w:webHidden/>
              </w:rPr>
              <w:instrText xml:space="preserve"> PAGEREF _Toc52811612 \h </w:instrText>
            </w:r>
            <w:r w:rsidR="00811644">
              <w:rPr>
                <w:noProof/>
                <w:webHidden/>
              </w:rPr>
            </w:r>
            <w:r w:rsidR="00811644">
              <w:rPr>
                <w:noProof/>
                <w:webHidden/>
              </w:rPr>
              <w:fldChar w:fldCharType="separate"/>
            </w:r>
            <w:r w:rsidR="00811644">
              <w:rPr>
                <w:noProof/>
                <w:webHidden/>
              </w:rPr>
              <w:t>24</w:t>
            </w:r>
            <w:r w:rsidR="00811644">
              <w:rPr>
                <w:noProof/>
                <w:webHidden/>
              </w:rPr>
              <w:fldChar w:fldCharType="end"/>
            </w:r>
          </w:hyperlink>
        </w:p>
        <w:p w14:paraId="7C741C20" w14:textId="0934CA06"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13" w:history="1">
            <w:r w:rsidR="00811644" w:rsidRPr="009C4F2E">
              <w:rPr>
                <w:rStyle w:val="Hyperlink"/>
                <w:noProof/>
              </w:rPr>
              <w:t>3.3.10</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Clone PC from Existing</w:t>
            </w:r>
            <w:r w:rsidR="00811644">
              <w:rPr>
                <w:noProof/>
                <w:webHidden/>
              </w:rPr>
              <w:tab/>
            </w:r>
            <w:r w:rsidR="00811644">
              <w:rPr>
                <w:noProof/>
                <w:webHidden/>
              </w:rPr>
              <w:fldChar w:fldCharType="begin"/>
            </w:r>
            <w:r w:rsidR="00811644">
              <w:rPr>
                <w:noProof/>
                <w:webHidden/>
              </w:rPr>
              <w:instrText xml:space="preserve"> PAGEREF _Toc52811613 \h </w:instrText>
            </w:r>
            <w:r w:rsidR="00811644">
              <w:rPr>
                <w:noProof/>
                <w:webHidden/>
              </w:rPr>
            </w:r>
            <w:r w:rsidR="00811644">
              <w:rPr>
                <w:noProof/>
                <w:webHidden/>
              </w:rPr>
              <w:fldChar w:fldCharType="separate"/>
            </w:r>
            <w:r w:rsidR="00811644">
              <w:rPr>
                <w:noProof/>
                <w:webHidden/>
              </w:rPr>
              <w:t>26</w:t>
            </w:r>
            <w:r w:rsidR="00811644">
              <w:rPr>
                <w:noProof/>
                <w:webHidden/>
              </w:rPr>
              <w:fldChar w:fldCharType="end"/>
            </w:r>
          </w:hyperlink>
        </w:p>
        <w:p w14:paraId="0D67EADE" w14:textId="66B34EA3"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14" w:history="1">
            <w:r w:rsidR="00811644" w:rsidRPr="009C4F2E">
              <w:rPr>
                <w:rStyle w:val="Hyperlink"/>
                <w:noProof/>
              </w:rPr>
              <w:t>3.3.11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Disconnect PC or Product</w:t>
            </w:r>
            <w:r w:rsidR="00811644">
              <w:rPr>
                <w:noProof/>
                <w:webHidden/>
              </w:rPr>
              <w:tab/>
            </w:r>
            <w:r w:rsidR="00811644">
              <w:rPr>
                <w:noProof/>
                <w:webHidden/>
              </w:rPr>
              <w:fldChar w:fldCharType="begin"/>
            </w:r>
            <w:r w:rsidR="00811644">
              <w:rPr>
                <w:noProof/>
                <w:webHidden/>
              </w:rPr>
              <w:instrText xml:space="preserve"> PAGEREF _Toc52811614 \h </w:instrText>
            </w:r>
            <w:r w:rsidR="00811644">
              <w:rPr>
                <w:noProof/>
                <w:webHidden/>
              </w:rPr>
            </w:r>
            <w:r w:rsidR="00811644">
              <w:rPr>
                <w:noProof/>
                <w:webHidden/>
              </w:rPr>
              <w:fldChar w:fldCharType="separate"/>
            </w:r>
            <w:r w:rsidR="00811644">
              <w:rPr>
                <w:noProof/>
                <w:webHidden/>
              </w:rPr>
              <w:t>27</w:t>
            </w:r>
            <w:r w:rsidR="00811644">
              <w:rPr>
                <w:noProof/>
                <w:webHidden/>
              </w:rPr>
              <w:fldChar w:fldCharType="end"/>
            </w:r>
          </w:hyperlink>
        </w:p>
        <w:p w14:paraId="66AA0835" w14:textId="39150239"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15" w:history="1">
            <w:r w:rsidR="00811644" w:rsidRPr="009C4F2E">
              <w:rPr>
                <w:rStyle w:val="Hyperlink"/>
                <w:noProof/>
              </w:rPr>
              <w:t>3.3.12</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Delete</w:t>
            </w:r>
            <w:r w:rsidR="00811644">
              <w:rPr>
                <w:noProof/>
                <w:webHidden/>
              </w:rPr>
              <w:tab/>
            </w:r>
            <w:r w:rsidR="00811644">
              <w:rPr>
                <w:noProof/>
                <w:webHidden/>
              </w:rPr>
              <w:fldChar w:fldCharType="begin"/>
            </w:r>
            <w:r w:rsidR="00811644">
              <w:rPr>
                <w:noProof/>
                <w:webHidden/>
              </w:rPr>
              <w:instrText xml:space="preserve"> PAGEREF _Toc52811615 \h </w:instrText>
            </w:r>
            <w:r w:rsidR="00811644">
              <w:rPr>
                <w:noProof/>
                <w:webHidden/>
              </w:rPr>
            </w:r>
            <w:r w:rsidR="00811644">
              <w:rPr>
                <w:noProof/>
                <w:webHidden/>
              </w:rPr>
              <w:fldChar w:fldCharType="separate"/>
            </w:r>
            <w:r w:rsidR="00811644">
              <w:rPr>
                <w:noProof/>
                <w:webHidden/>
              </w:rPr>
              <w:t>27</w:t>
            </w:r>
            <w:r w:rsidR="00811644">
              <w:rPr>
                <w:noProof/>
                <w:webHidden/>
              </w:rPr>
              <w:fldChar w:fldCharType="end"/>
            </w:r>
          </w:hyperlink>
        </w:p>
        <w:p w14:paraId="2409D6FC" w14:textId="01F9A87C"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16" w:history="1">
            <w:r w:rsidR="00811644" w:rsidRPr="009C4F2E">
              <w:rPr>
                <w:rStyle w:val="Hyperlink"/>
                <w:noProof/>
              </w:rPr>
              <w:t>3.3.13</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Replace with Latest Released Model</w:t>
            </w:r>
            <w:r w:rsidR="00811644">
              <w:rPr>
                <w:noProof/>
                <w:webHidden/>
              </w:rPr>
              <w:tab/>
            </w:r>
            <w:r w:rsidR="00811644">
              <w:rPr>
                <w:noProof/>
                <w:webHidden/>
              </w:rPr>
              <w:fldChar w:fldCharType="begin"/>
            </w:r>
            <w:r w:rsidR="00811644">
              <w:rPr>
                <w:noProof/>
                <w:webHidden/>
              </w:rPr>
              <w:instrText xml:space="preserve"> PAGEREF _Toc52811616 \h </w:instrText>
            </w:r>
            <w:r w:rsidR="00811644">
              <w:rPr>
                <w:noProof/>
                <w:webHidden/>
              </w:rPr>
            </w:r>
            <w:r w:rsidR="00811644">
              <w:rPr>
                <w:noProof/>
                <w:webHidden/>
              </w:rPr>
              <w:fldChar w:fldCharType="separate"/>
            </w:r>
            <w:r w:rsidR="00811644">
              <w:rPr>
                <w:noProof/>
                <w:webHidden/>
              </w:rPr>
              <w:t>28</w:t>
            </w:r>
            <w:r w:rsidR="00811644">
              <w:rPr>
                <w:noProof/>
                <w:webHidden/>
              </w:rPr>
              <w:fldChar w:fldCharType="end"/>
            </w:r>
          </w:hyperlink>
        </w:p>
        <w:p w14:paraId="28895372" w14:textId="4CAAB120"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17" w:history="1">
            <w:r w:rsidR="00811644" w:rsidRPr="009C4F2E">
              <w:rPr>
                <w:rStyle w:val="Hyperlink"/>
                <w:noProof/>
              </w:rPr>
              <w:t>3.3.14</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Reconnect to Latest Released Model</w:t>
            </w:r>
            <w:r w:rsidR="00811644">
              <w:rPr>
                <w:noProof/>
                <w:webHidden/>
              </w:rPr>
              <w:tab/>
            </w:r>
            <w:r w:rsidR="00811644">
              <w:rPr>
                <w:noProof/>
                <w:webHidden/>
              </w:rPr>
              <w:fldChar w:fldCharType="begin"/>
            </w:r>
            <w:r w:rsidR="00811644">
              <w:rPr>
                <w:noProof/>
                <w:webHidden/>
              </w:rPr>
              <w:instrText xml:space="preserve"> PAGEREF _Toc52811617 \h </w:instrText>
            </w:r>
            <w:r w:rsidR="00811644">
              <w:rPr>
                <w:noProof/>
                <w:webHidden/>
              </w:rPr>
            </w:r>
            <w:r w:rsidR="00811644">
              <w:rPr>
                <w:noProof/>
                <w:webHidden/>
              </w:rPr>
              <w:fldChar w:fldCharType="separate"/>
            </w:r>
            <w:r w:rsidR="00811644">
              <w:rPr>
                <w:noProof/>
                <w:webHidden/>
              </w:rPr>
              <w:t>29</w:t>
            </w:r>
            <w:r w:rsidR="00811644">
              <w:rPr>
                <w:noProof/>
                <w:webHidden/>
              </w:rPr>
              <w:fldChar w:fldCharType="end"/>
            </w:r>
          </w:hyperlink>
        </w:p>
        <w:p w14:paraId="37530459" w14:textId="458CAE41"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18" w:history="1">
            <w:r w:rsidR="00811644" w:rsidRPr="009C4F2E">
              <w:rPr>
                <w:rStyle w:val="Hyperlink"/>
                <w:noProof/>
              </w:rPr>
              <w:t>3.4</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Pricing Tool</w:t>
            </w:r>
            <w:r w:rsidR="00811644">
              <w:rPr>
                <w:noProof/>
                <w:webHidden/>
              </w:rPr>
              <w:tab/>
            </w:r>
            <w:r w:rsidR="00811644">
              <w:rPr>
                <w:noProof/>
                <w:webHidden/>
              </w:rPr>
              <w:fldChar w:fldCharType="begin"/>
            </w:r>
            <w:r w:rsidR="00811644">
              <w:rPr>
                <w:noProof/>
                <w:webHidden/>
              </w:rPr>
              <w:instrText xml:space="preserve"> PAGEREF _Toc52811618 \h </w:instrText>
            </w:r>
            <w:r w:rsidR="00811644">
              <w:rPr>
                <w:noProof/>
                <w:webHidden/>
              </w:rPr>
            </w:r>
            <w:r w:rsidR="00811644">
              <w:rPr>
                <w:noProof/>
                <w:webHidden/>
              </w:rPr>
              <w:fldChar w:fldCharType="separate"/>
            </w:r>
            <w:r w:rsidR="00811644">
              <w:rPr>
                <w:noProof/>
                <w:webHidden/>
              </w:rPr>
              <w:t>29</w:t>
            </w:r>
            <w:r w:rsidR="00811644">
              <w:rPr>
                <w:noProof/>
                <w:webHidden/>
              </w:rPr>
              <w:fldChar w:fldCharType="end"/>
            </w:r>
          </w:hyperlink>
        </w:p>
        <w:p w14:paraId="06DA8C33" w14:textId="4E7B75D6"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19" w:history="1">
            <w:r w:rsidR="00811644" w:rsidRPr="009C4F2E">
              <w:rPr>
                <w:rStyle w:val="Hyperlink"/>
                <w:noProof/>
              </w:rPr>
              <w:t>3.4.1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Update from Pricing Tool</w:t>
            </w:r>
            <w:r w:rsidR="00811644">
              <w:rPr>
                <w:noProof/>
                <w:webHidden/>
              </w:rPr>
              <w:tab/>
            </w:r>
            <w:r w:rsidR="00811644">
              <w:rPr>
                <w:noProof/>
                <w:webHidden/>
              </w:rPr>
              <w:fldChar w:fldCharType="begin"/>
            </w:r>
            <w:r w:rsidR="00811644">
              <w:rPr>
                <w:noProof/>
                <w:webHidden/>
              </w:rPr>
              <w:instrText xml:space="preserve"> PAGEREF _Toc52811619 \h </w:instrText>
            </w:r>
            <w:r w:rsidR="00811644">
              <w:rPr>
                <w:noProof/>
                <w:webHidden/>
              </w:rPr>
            </w:r>
            <w:r w:rsidR="00811644">
              <w:rPr>
                <w:noProof/>
                <w:webHidden/>
              </w:rPr>
              <w:fldChar w:fldCharType="separate"/>
            </w:r>
            <w:r w:rsidR="00811644">
              <w:rPr>
                <w:noProof/>
                <w:webHidden/>
              </w:rPr>
              <w:t>29</w:t>
            </w:r>
            <w:r w:rsidR="00811644">
              <w:rPr>
                <w:noProof/>
                <w:webHidden/>
              </w:rPr>
              <w:fldChar w:fldCharType="end"/>
            </w:r>
          </w:hyperlink>
        </w:p>
        <w:p w14:paraId="0941270B" w14:textId="3AA96124"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20" w:history="1">
            <w:r w:rsidR="00811644" w:rsidRPr="009C4F2E">
              <w:rPr>
                <w:rStyle w:val="Hyperlink"/>
                <w:noProof/>
              </w:rPr>
              <w:t>3.5</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Financial Document</w:t>
            </w:r>
            <w:r w:rsidR="00811644">
              <w:rPr>
                <w:noProof/>
                <w:webHidden/>
              </w:rPr>
              <w:tab/>
            </w:r>
            <w:r w:rsidR="00811644">
              <w:rPr>
                <w:noProof/>
                <w:webHidden/>
              </w:rPr>
              <w:fldChar w:fldCharType="begin"/>
            </w:r>
            <w:r w:rsidR="00811644">
              <w:rPr>
                <w:noProof/>
                <w:webHidden/>
              </w:rPr>
              <w:instrText xml:space="preserve"> PAGEREF _Toc52811620 \h </w:instrText>
            </w:r>
            <w:r w:rsidR="00811644">
              <w:rPr>
                <w:noProof/>
                <w:webHidden/>
              </w:rPr>
            </w:r>
            <w:r w:rsidR="00811644">
              <w:rPr>
                <w:noProof/>
                <w:webHidden/>
              </w:rPr>
              <w:fldChar w:fldCharType="separate"/>
            </w:r>
            <w:r w:rsidR="00811644">
              <w:rPr>
                <w:noProof/>
                <w:webHidden/>
              </w:rPr>
              <w:t>30</w:t>
            </w:r>
            <w:r w:rsidR="00811644">
              <w:rPr>
                <w:noProof/>
                <w:webHidden/>
              </w:rPr>
              <w:fldChar w:fldCharType="end"/>
            </w:r>
          </w:hyperlink>
        </w:p>
        <w:p w14:paraId="23839269" w14:textId="45E89FF1"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21" w:history="1">
            <w:r w:rsidR="00811644" w:rsidRPr="009C4F2E">
              <w:rPr>
                <w:rStyle w:val="Hyperlink"/>
                <w:noProof/>
              </w:rPr>
              <w:t>3.5.1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Update from Negotiation Tool</w:t>
            </w:r>
            <w:r w:rsidR="00811644">
              <w:rPr>
                <w:noProof/>
                <w:webHidden/>
              </w:rPr>
              <w:tab/>
            </w:r>
            <w:r w:rsidR="00811644">
              <w:rPr>
                <w:noProof/>
                <w:webHidden/>
              </w:rPr>
              <w:fldChar w:fldCharType="begin"/>
            </w:r>
            <w:r w:rsidR="00811644">
              <w:rPr>
                <w:noProof/>
                <w:webHidden/>
              </w:rPr>
              <w:instrText xml:space="preserve"> PAGEREF _Toc52811621 \h </w:instrText>
            </w:r>
            <w:r w:rsidR="00811644">
              <w:rPr>
                <w:noProof/>
                <w:webHidden/>
              </w:rPr>
            </w:r>
            <w:r w:rsidR="00811644">
              <w:rPr>
                <w:noProof/>
                <w:webHidden/>
              </w:rPr>
              <w:fldChar w:fldCharType="separate"/>
            </w:r>
            <w:r w:rsidR="00811644">
              <w:rPr>
                <w:noProof/>
                <w:webHidden/>
              </w:rPr>
              <w:t>30</w:t>
            </w:r>
            <w:r w:rsidR="00811644">
              <w:rPr>
                <w:noProof/>
                <w:webHidden/>
              </w:rPr>
              <w:fldChar w:fldCharType="end"/>
            </w:r>
          </w:hyperlink>
        </w:p>
        <w:p w14:paraId="09948F94" w14:textId="4D6A3B5A"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22" w:history="1">
            <w:r w:rsidR="00811644" w:rsidRPr="009C4F2E">
              <w:rPr>
                <w:rStyle w:val="Hyperlink"/>
                <w:noProof/>
              </w:rPr>
              <w:t>3.6</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Custom Instrument</w:t>
            </w:r>
            <w:r w:rsidR="00811644">
              <w:rPr>
                <w:noProof/>
                <w:webHidden/>
              </w:rPr>
              <w:tab/>
            </w:r>
            <w:r w:rsidR="00811644">
              <w:rPr>
                <w:noProof/>
                <w:webHidden/>
              </w:rPr>
              <w:fldChar w:fldCharType="begin"/>
            </w:r>
            <w:r w:rsidR="00811644">
              <w:rPr>
                <w:noProof/>
                <w:webHidden/>
              </w:rPr>
              <w:instrText xml:space="preserve"> PAGEREF _Toc52811622 \h </w:instrText>
            </w:r>
            <w:r w:rsidR="00811644">
              <w:rPr>
                <w:noProof/>
                <w:webHidden/>
              </w:rPr>
            </w:r>
            <w:r w:rsidR="00811644">
              <w:rPr>
                <w:noProof/>
                <w:webHidden/>
              </w:rPr>
              <w:fldChar w:fldCharType="separate"/>
            </w:r>
            <w:r w:rsidR="00811644">
              <w:rPr>
                <w:noProof/>
                <w:webHidden/>
              </w:rPr>
              <w:t>31</w:t>
            </w:r>
            <w:r w:rsidR="00811644">
              <w:rPr>
                <w:noProof/>
                <w:webHidden/>
              </w:rPr>
              <w:fldChar w:fldCharType="end"/>
            </w:r>
          </w:hyperlink>
        </w:p>
        <w:p w14:paraId="2354D48B" w14:textId="0DFB9A91"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23" w:history="1">
            <w:r w:rsidR="00811644" w:rsidRPr="009C4F2E">
              <w:rPr>
                <w:rStyle w:val="Hyperlink"/>
                <w:noProof/>
              </w:rPr>
              <w:t>3.6.1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Replace with Latest Revision</w:t>
            </w:r>
            <w:r w:rsidR="00811644">
              <w:rPr>
                <w:noProof/>
                <w:webHidden/>
              </w:rPr>
              <w:tab/>
            </w:r>
            <w:r w:rsidR="00811644">
              <w:rPr>
                <w:noProof/>
                <w:webHidden/>
              </w:rPr>
              <w:fldChar w:fldCharType="begin"/>
            </w:r>
            <w:r w:rsidR="00811644">
              <w:rPr>
                <w:noProof/>
                <w:webHidden/>
              </w:rPr>
              <w:instrText xml:space="preserve"> PAGEREF _Toc52811623 \h </w:instrText>
            </w:r>
            <w:r w:rsidR="00811644">
              <w:rPr>
                <w:noProof/>
                <w:webHidden/>
              </w:rPr>
            </w:r>
            <w:r w:rsidR="00811644">
              <w:rPr>
                <w:noProof/>
                <w:webHidden/>
              </w:rPr>
              <w:fldChar w:fldCharType="separate"/>
            </w:r>
            <w:r w:rsidR="00811644">
              <w:rPr>
                <w:noProof/>
                <w:webHidden/>
              </w:rPr>
              <w:t>31</w:t>
            </w:r>
            <w:r w:rsidR="00811644">
              <w:rPr>
                <w:noProof/>
                <w:webHidden/>
              </w:rPr>
              <w:fldChar w:fldCharType="end"/>
            </w:r>
          </w:hyperlink>
        </w:p>
        <w:p w14:paraId="086A9FAF" w14:textId="54D58CFC"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24" w:history="1">
            <w:r w:rsidR="00811644" w:rsidRPr="009C4F2E">
              <w:rPr>
                <w:rStyle w:val="Hyperlink"/>
                <w:noProof/>
              </w:rPr>
              <w:t>3.6.2</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Replace with Latest Released Revision</w:t>
            </w:r>
            <w:r w:rsidR="00811644">
              <w:rPr>
                <w:noProof/>
                <w:webHidden/>
              </w:rPr>
              <w:tab/>
            </w:r>
            <w:r w:rsidR="00811644">
              <w:rPr>
                <w:noProof/>
                <w:webHidden/>
              </w:rPr>
              <w:fldChar w:fldCharType="begin"/>
            </w:r>
            <w:r w:rsidR="00811644">
              <w:rPr>
                <w:noProof/>
                <w:webHidden/>
              </w:rPr>
              <w:instrText xml:space="preserve"> PAGEREF _Toc52811624 \h </w:instrText>
            </w:r>
            <w:r w:rsidR="00811644">
              <w:rPr>
                <w:noProof/>
                <w:webHidden/>
              </w:rPr>
            </w:r>
            <w:r w:rsidR="00811644">
              <w:rPr>
                <w:noProof/>
                <w:webHidden/>
              </w:rPr>
              <w:fldChar w:fldCharType="separate"/>
            </w:r>
            <w:r w:rsidR="00811644">
              <w:rPr>
                <w:noProof/>
                <w:webHidden/>
              </w:rPr>
              <w:t>32</w:t>
            </w:r>
            <w:r w:rsidR="00811644">
              <w:rPr>
                <w:noProof/>
                <w:webHidden/>
              </w:rPr>
              <w:fldChar w:fldCharType="end"/>
            </w:r>
          </w:hyperlink>
        </w:p>
        <w:p w14:paraId="7D7C9F1D" w14:textId="5D3DD453"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25" w:history="1">
            <w:r w:rsidR="00811644" w:rsidRPr="009C4F2E">
              <w:rPr>
                <w:rStyle w:val="Hyperlink"/>
                <w:noProof/>
              </w:rPr>
              <w:t>3.6.3</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Generate BOM List</w:t>
            </w:r>
            <w:r w:rsidR="00811644">
              <w:rPr>
                <w:noProof/>
                <w:webHidden/>
              </w:rPr>
              <w:tab/>
            </w:r>
            <w:r w:rsidR="00811644">
              <w:rPr>
                <w:noProof/>
                <w:webHidden/>
              </w:rPr>
              <w:fldChar w:fldCharType="begin"/>
            </w:r>
            <w:r w:rsidR="00811644">
              <w:rPr>
                <w:noProof/>
                <w:webHidden/>
              </w:rPr>
              <w:instrText xml:space="preserve"> PAGEREF _Toc52811625 \h </w:instrText>
            </w:r>
            <w:r w:rsidR="00811644">
              <w:rPr>
                <w:noProof/>
                <w:webHidden/>
              </w:rPr>
            </w:r>
            <w:r w:rsidR="00811644">
              <w:rPr>
                <w:noProof/>
                <w:webHidden/>
              </w:rPr>
              <w:fldChar w:fldCharType="separate"/>
            </w:r>
            <w:r w:rsidR="00811644">
              <w:rPr>
                <w:noProof/>
                <w:webHidden/>
              </w:rPr>
              <w:t>33</w:t>
            </w:r>
            <w:r w:rsidR="00811644">
              <w:rPr>
                <w:noProof/>
                <w:webHidden/>
              </w:rPr>
              <w:fldChar w:fldCharType="end"/>
            </w:r>
          </w:hyperlink>
        </w:p>
        <w:p w14:paraId="30F111A0" w14:textId="417CE088"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26" w:history="1">
            <w:r w:rsidR="00811644" w:rsidRPr="009C4F2E">
              <w:rPr>
                <w:rStyle w:val="Hyperlink"/>
                <w:noProof/>
              </w:rPr>
              <w:t>3.6.4</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Validate BOM List</w:t>
            </w:r>
            <w:r w:rsidR="00811644">
              <w:rPr>
                <w:noProof/>
                <w:webHidden/>
              </w:rPr>
              <w:tab/>
            </w:r>
            <w:r w:rsidR="00811644">
              <w:rPr>
                <w:noProof/>
                <w:webHidden/>
              </w:rPr>
              <w:fldChar w:fldCharType="begin"/>
            </w:r>
            <w:r w:rsidR="00811644">
              <w:rPr>
                <w:noProof/>
                <w:webHidden/>
              </w:rPr>
              <w:instrText xml:space="preserve"> PAGEREF _Toc52811626 \h </w:instrText>
            </w:r>
            <w:r w:rsidR="00811644">
              <w:rPr>
                <w:noProof/>
                <w:webHidden/>
              </w:rPr>
            </w:r>
            <w:r w:rsidR="00811644">
              <w:rPr>
                <w:noProof/>
                <w:webHidden/>
              </w:rPr>
              <w:fldChar w:fldCharType="separate"/>
            </w:r>
            <w:r w:rsidR="00811644">
              <w:rPr>
                <w:noProof/>
                <w:webHidden/>
              </w:rPr>
              <w:t>35</w:t>
            </w:r>
            <w:r w:rsidR="00811644">
              <w:rPr>
                <w:noProof/>
                <w:webHidden/>
              </w:rPr>
              <w:fldChar w:fldCharType="end"/>
            </w:r>
          </w:hyperlink>
        </w:p>
        <w:p w14:paraId="2B3DE4CB" w14:textId="7C5C055B"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27" w:history="1">
            <w:r w:rsidR="00811644" w:rsidRPr="009C4F2E">
              <w:rPr>
                <w:rStyle w:val="Hyperlink"/>
                <w:noProof/>
              </w:rPr>
              <w:t>3.6.5</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Copy BOM List Attributes</w:t>
            </w:r>
            <w:r w:rsidR="00811644">
              <w:rPr>
                <w:noProof/>
                <w:webHidden/>
              </w:rPr>
              <w:tab/>
            </w:r>
            <w:r w:rsidR="00811644">
              <w:rPr>
                <w:noProof/>
                <w:webHidden/>
              </w:rPr>
              <w:fldChar w:fldCharType="begin"/>
            </w:r>
            <w:r w:rsidR="00811644">
              <w:rPr>
                <w:noProof/>
                <w:webHidden/>
              </w:rPr>
              <w:instrText xml:space="preserve"> PAGEREF _Toc52811627 \h </w:instrText>
            </w:r>
            <w:r w:rsidR="00811644">
              <w:rPr>
                <w:noProof/>
                <w:webHidden/>
              </w:rPr>
            </w:r>
            <w:r w:rsidR="00811644">
              <w:rPr>
                <w:noProof/>
                <w:webHidden/>
              </w:rPr>
              <w:fldChar w:fldCharType="separate"/>
            </w:r>
            <w:r w:rsidR="00811644">
              <w:rPr>
                <w:noProof/>
                <w:webHidden/>
              </w:rPr>
              <w:t>36</w:t>
            </w:r>
            <w:r w:rsidR="00811644">
              <w:rPr>
                <w:noProof/>
                <w:webHidden/>
              </w:rPr>
              <w:fldChar w:fldCharType="end"/>
            </w:r>
          </w:hyperlink>
        </w:p>
        <w:p w14:paraId="007F0608" w14:textId="19F2C1FC"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28" w:history="1">
            <w:r w:rsidR="00811644" w:rsidRPr="009C4F2E">
              <w:rPr>
                <w:rStyle w:val="Hyperlink"/>
                <w:noProof/>
              </w:rPr>
              <w:t>3.6.6</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Clear BOM Connections</w:t>
            </w:r>
            <w:r w:rsidR="00811644">
              <w:rPr>
                <w:noProof/>
                <w:webHidden/>
              </w:rPr>
              <w:tab/>
            </w:r>
            <w:r w:rsidR="00811644">
              <w:rPr>
                <w:noProof/>
                <w:webHidden/>
              </w:rPr>
              <w:fldChar w:fldCharType="begin"/>
            </w:r>
            <w:r w:rsidR="00811644">
              <w:rPr>
                <w:noProof/>
                <w:webHidden/>
              </w:rPr>
              <w:instrText xml:space="preserve"> PAGEREF _Toc52811628 \h </w:instrText>
            </w:r>
            <w:r w:rsidR="00811644">
              <w:rPr>
                <w:noProof/>
                <w:webHidden/>
              </w:rPr>
            </w:r>
            <w:r w:rsidR="00811644">
              <w:rPr>
                <w:noProof/>
                <w:webHidden/>
              </w:rPr>
              <w:fldChar w:fldCharType="separate"/>
            </w:r>
            <w:r w:rsidR="00811644">
              <w:rPr>
                <w:noProof/>
                <w:webHidden/>
              </w:rPr>
              <w:t>36</w:t>
            </w:r>
            <w:r w:rsidR="00811644">
              <w:rPr>
                <w:noProof/>
                <w:webHidden/>
              </w:rPr>
              <w:fldChar w:fldCharType="end"/>
            </w:r>
          </w:hyperlink>
        </w:p>
        <w:p w14:paraId="241722EC" w14:textId="20B871EF"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29" w:history="1">
            <w:r w:rsidR="00811644" w:rsidRPr="009C4F2E">
              <w:rPr>
                <w:rStyle w:val="Hyperlink"/>
                <w:noProof/>
              </w:rPr>
              <w:t>3.6.7</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Purchase BOM</w:t>
            </w:r>
            <w:r w:rsidR="00811644">
              <w:rPr>
                <w:noProof/>
                <w:webHidden/>
              </w:rPr>
              <w:tab/>
            </w:r>
            <w:r w:rsidR="00811644">
              <w:rPr>
                <w:noProof/>
                <w:webHidden/>
              </w:rPr>
              <w:fldChar w:fldCharType="begin"/>
            </w:r>
            <w:r w:rsidR="00811644">
              <w:rPr>
                <w:noProof/>
                <w:webHidden/>
              </w:rPr>
              <w:instrText xml:space="preserve"> PAGEREF _Toc52811629 \h </w:instrText>
            </w:r>
            <w:r w:rsidR="00811644">
              <w:rPr>
                <w:noProof/>
                <w:webHidden/>
              </w:rPr>
            </w:r>
            <w:r w:rsidR="00811644">
              <w:rPr>
                <w:noProof/>
                <w:webHidden/>
              </w:rPr>
              <w:fldChar w:fldCharType="separate"/>
            </w:r>
            <w:r w:rsidR="00811644">
              <w:rPr>
                <w:noProof/>
                <w:webHidden/>
              </w:rPr>
              <w:t>37</w:t>
            </w:r>
            <w:r w:rsidR="00811644">
              <w:rPr>
                <w:noProof/>
                <w:webHidden/>
              </w:rPr>
              <w:fldChar w:fldCharType="end"/>
            </w:r>
          </w:hyperlink>
        </w:p>
        <w:p w14:paraId="26A36C30" w14:textId="78CE948E"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30" w:history="1">
            <w:r w:rsidR="00811644" w:rsidRPr="009C4F2E">
              <w:rPr>
                <w:rStyle w:val="Hyperlink"/>
                <w:noProof/>
              </w:rPr>
              <w:t>3.6.8</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Add Parts to BOM List</w:t>
            </w:r>
            <w:r w:rsidR="00811644">
              <w:rPr>
                <w:noProof/>
                <w:webHidden/>
              </w:rPr>
              <w:tab/>
            </w:r>
            <w:r w:rsidR="00811644">
              <w:rPr>
                <w:noProof/>
                <w:webHidden/>
              </w:rPr>
              <w:fldChar w:fldCharType="begin"/>
            </w:r>
            <w:r w:rsidR="00811644">
              <w:rPr>
                <w:noProof/>
                <w:webHidden/>
              </w:rPr>
              <w:instrText xml:space="preserve"> PAGEREF _Toc52811630 \h </w:instrText>
            </w:r>
            <w:r w:rsidR="00811644">
              <w:rPr>
                <w:noProof/>
                <w:webHidden/>
              </w:rPr>
            </w:r>
            <w:r w:rsidR="00811644">
              <w:rPr>
                <w:noProof/>
                <w:webHidden/>
              </w:rPr>
              <w:fldChar w:fldCharType="separate"/>
            </w:r>
            <w:r w:rsidR="00811644">
              <w:rPr>
                <w:noProof/>
                <w:webHidden/>
              </w:rPr>
              <w:t>39</w:t>
            </w:r>
            <w:r w:rsidR="00811644">
              <w:rPr>
                <w:noProof/>
                <w:webHidden/>
              </w:rPr>
              <w:fldChar w:fldCharType="end"/>
            </w:r>
          </w:hyperlink>
        </w:p>
        <w:p w14:paraId="667A321B" w14:textId="330CB79D"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31" w:history="1">
            <w:r w:rsidR="00811644" w:rsidRPr="009C4F2E">
              <w:rPr>
                <w:rStyle w:val="Hyperlink"/>
                <w:noProof/>
              </w:rPr>
              <w:t>3.6.9</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Bill of Material Report</w:t>
            </w:r>
            <w:r w:rsidR="00811644">
              <w:rPr>
                <w:noProof/>
                <w:webHidden/>
              </w:rPr>
              <w:tab/>
            </w:r>
            <w:r w:rsidR="00811644">
              <w:rPr>
                <w:noProof/>
                <w:webHidden/>
              </w:rPr>
              <w:fldChar w:fldCharType="begin"/>
            </w:r>
            <w:r w:rsidR="00811644">
              <w:rPr>
                <w:noProof/>
                <w:webHidden/>
              </w:rPr>
              <w:instrText xml:space="preserve"> PAGEREF _Toc52811631 \h </w:instrText>
            </w:r>
            <w:r w:rsidR="00811644">
              <w:rPr>
                <w:noProof/>
                <w:webHidden/>
              </w:rPr>
            </w:r>
            <w:r w:rsidR="00811644">
              <w:rPr>
                <w:noProof/>
                <w:webHidden/>
              </w:rPr>
              <w:fldChar w:fldCharType="separate"/>
            </w:r>
            <w:r w:rsidR="00811644">
              <w:rPr>
                <w:noProof/>
                <w:webHidden/>
              </w:rPr>
              <w:t>39</w:t>
            </w:r>
            <w:r w:rsidR="00811644">
              <w:rPr>
                <w:noProof/>
                <w:webHidden/>
              </w:rPr>
              <w:fldChar w:fldCharType="end"/>
            </w:r>
          </w:hyperlink>
        </w:p>
        <w:p w14:paraId="78E134FF" w14:textId="123F216F"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32" w:history="1">
            <w:r w:rsidR="00811644" w:rsidRPr="009C4F2E">
              <w:rPr>
                <w:rStyle w:val="Hyperlink"/>
                <w:noProof/>
              </w:rPr>
              <w:t>3.6.10</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BOM Compare Report</w:t>
            </w:r>
            <w:r w:rsidR="00811644">
              <w:rPr>
                <w:noProof/>
                <w:webHidden/>
              </w:rPr>
              <w:tab/>
            </w:r>
            <w:r w:rsidR="00811644">
              <w:rPr>
                <w:noProof/>
                <w:webHidden/>
              </w:rPr>
              <w:fldChar w:fldCharType="begin"/>
            </w:r>
            <w:r w:rsidR="00811644">
              <w:rPr>
                <w:noProof/>
                <w:webHidden/>
              </w:rPr>
              <w:instrText xml:space="preserve"> PAGEREF _Toc52811632 \h </w:instrText>
            </w:r>
            <w:r w:rsidR="00811644">
              <w:rPr>
                <w:noProof/>
                <w:webHidden/>
              </w:rPr>
            </w:r>
            <w:r w:rsidR="00811644">
              <w:rPr>
                <w:noProof/>
                <w:webHidden/>
              </w:rPr>
              <w:fldChar w:fldCharType="separate"/>
            </w:r>
            <w:r w:rsidR="00811644">
              <w:rPr>
                <w:noProof/>
                <w:webHidden/>
              </w:rPr>
              <w:t>40</w:t>
            </w:r>
            <w:r w:rsidR="00811644">
              <w:rPr>
                <w:noProof/>
                <w:webHidden/>
              </w:rPr>
              <w:fldChar w:fldCharType="end"/>
            </w:r>
          </w:hyperlink>
        </w:p>
        <w:p w14:paraId="72BB1478" w14:textId="408DDC76"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33" w:history="1">
            <w:r w:rsidR="00811644" w:rsidRPr="009C4F2E">
              <w:rPr>
                <w:rStyle w:val="Hyperlink"/>
                <w:noProof/>
              </w:rPr>
              <w:t>3.6.11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Material Conformity Report</w:t>
            </w:r>
            <w:r w:rsidR="00811644">
              <w:rPr>
                <w:noProof/>
                <w:webHidden/>
              </w:rPr>
              <w:tab/>
            </w:r>
            <w:r w:rsidR="00811644">
              <w:rPr>
                <w:noProof/>
                <w:webHidden/>
              </w:rPr>
              <w:fldChar w:fldCharType="begin"/>
            </w:r>
            <w:r w:rsidR="00811644">
              <w:rPr>
                <w:noProof/>
                <w:webHidden/>
              </w:rPr>
              <w:instrText xml:space="preserve"> PAGEREF _Toc52811633 \h </w:instrText>
            </w:r>
            <w:r w:rsidR="00811644">
              <w:rPr>
                <w:noProof/>
                <w:webHidden/>
              </w:rPr>
            </w:r>
            <w:r w:rsidR="00811644">
              <w:rPr>
                <w:noProof/>
                <w:webHidden/>
              </w:rPr>
              <w:fldChar w:fldCharType="separate"/>
            </w:r>
            <w:r w:rsidR="00811644">
              <w:rPr>
                <w:noProof/>
                <w:webHidden/>
              </w:rPr>
              <w:t>41</w:t>
            </w:r>
            <w:r w:rsidR="00811644">
              <w:rPr>
                <w:noProof/>
                <w:webHidden/>
              </w:rPr>
              <w:fldChar w:fldCharType="end"/>
            </w:r>
          </w:hyperlink>
        </w:p>
        <w:p w14:paraId="0E0D26EC" w14:textId="73677171"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34" w:history="1">
            <w:r w:rsidR="00811644" w:rsidRPr="009C4F2E">
              <w:rPr>
                <w:rStyle w:val="Hyperlink"/>
                <w:noProof/>
              </w:rPr>
              <w:t>3.6.12</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Material Conformity Report New</w:t>
            </w:r>
            <w:r w:rsidR="00811644">
              <w:rPr>
                <w:noProof/>
                <w:webHidden/>
              </w:rPr>
              <w:tab/>
            </w:r>
            <w:r w:rsidR="00811644">
              <w:rPr>
                <w:noProof/>
                <w:webHidden/>
              </w:rPr>
              <w:fldChar w:fldCharType="begin"/>
            </w:r>
            <w:r w:rsidR="00811644">
              <w:rPr>
                <w:noProof/>
                <w:webHidden/>
              </w:rPr>
              <w:instrText xml:space="preserve"> PAGEREF _Toc52811634 \h </w:instrText>
            </w:r>
            <w:r w:rsidR="00811644">
              <w:rPr>
                <w:noProof/>
                <w:webHidden/>
              </w:rPr>
            </w:r>
            <w:r w:rsidR="00811644">
              <w:rPr>
                <w:noProof/>
                <w:webHidden/>
              </w:rPr>
              <w:fldChar w:fldCharType="separate"/>
            </w:r>
            <w:r w:rsidR="00811644">
              <w:rPr>
                <w:noProof/>
                <w:webHidden/>
              </w:rPr>
              <w:t>43</w:t>
            </w:r>
            <w:r w:rsidR="00811644">
              <w:rPr>
                <w:noProof/>
                <w:webHidden/>
              </w:rPr>
              <w:fldChar w:fldCharType="end"/>
            </w:r>
          </w:hyperlink>
        </w:p>
        <w:p w14:paraId="299AF1CB" w14:textId="311C6F11"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35" w:history="1">
            <w:r w:rsidR="00811644" w:rsidRPr="009C4F2E">
              <w:rPr>
                <w:rStyle w:val="Hyperlink"/>
                <w:noProof/>
              </w:rPr>
              <w:t>3.6.13</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PC Options</w:t>
            </w:r>
            <w:r w:rsidR="00811644">
              <w:rPr>
                <w:noProof/>
                <w:webHidden/>
              </w:rPr>
              <w:tab/>
            </w:r>
            <w:r w:rsidR="00811644">
              <w:rPr>
                <w:noProof/>
                <w:webHidden/>
              </w:rPr>
              <w:fldChar w:fldCharType="begin"/>
            </w:r>
            <w:r w:rsidR="00811644">
              <w:rPr>
                <w:noProof/>
                <w:webHidden/>
              </w:rPr>
              <w:instrText xml:space="preserve"> PAGEREF _Toc52811635 \h </w:instrText>
            </w:r>
            <w:r w:rsidR="00811644">
              <w:rPr>
                <w:noProof/>
                <w:webHidden/>
              </w:rPr>
            </w:r>
            <w:r w:rsidR="00811644">
              <w:rPr>
                <w:noProof/>
                <w:webHidden/>
              </w:rPr>
              <w:fldChar w:fldCharType="separate"/>
            </w:r>
            <w:r w:rsidR="00811644">
              <w:rPr>
                <w:noProof/>
                <w:webHidden/>
              </w:rPr>
              <w:t>45</w:t>
            </w:r>
            <w:r w:rsidR="00811644">
              <w:rPr>
                <w:noProof/>
                <w:webHidden/>
              </w:rPr>
              <w:fldChar w:fldCharType="end"/>
            </w:r>
          </w:hyperlink>
        </w:p>
        <w:p w14:paraId="383ACC38" w14:textId="49E35335"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36" w:history="1">
            <w:r w:rsidR="00811644" w:rsidRPr="009C4F2E">
              <w:rPr>
                <w:rStyle w:val="Hyperlink"/>
                <w:noProof/>
              </w:rPr>
              <w:t>3.6.14</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BOM List view</w:t>
            </w:r>
            <w:r w:rsidR="00811644">
              <w:rPr>
                <w:noProof/>
                <w:webHidden/>
              </w:rPr>
              <w:tab/>
            </w:r>
            <w:r w:rsidR="00811644">
              <w:rPr>
                <w:noProof/>
                <w:webHidden/>
              </w:rPr>
              <w:fldChar w:fldCharType="begin"/>
            </w:r>
            <w:r w:rsidR="00811644">
              <w:rPr>
                <w:noProof/>
                <w:webHidden/>
              </w:rPr>
              <w:instrText xml:space="preserve"> PAGEREF _Toc52811636 \h </w:instrText>
            </w:r>
            <w:r w:rsidR="00811644">
              <w:rPr>
                <w:noProof/>
                <w:webHidden/>
              </w:rPr>
            </w:r>
            <w:r w:rsidR="00811644">
              <w:rPr>
                <w:noProof/>
                <w:webHidden/>
              </w:rPr>
              <w:fldChar w:fldCharType="separate"/>
            </w:r>
            <w:r w:rsidR="00811644">
              <w:rPr>
                <w:noProof/>
                <w:webHidden/>
              </w:rPr>
              <w:t>46</w:t>
            </w:r>
            <w:r w:rsidR="00811644">
              <w:rPr>
                <w:noProof/>
                <w:webHidden/>
              </w:rPr>
              <w:fldChar w:fldCharType="end"/>
            </w:r>
          </w:hyperlink>
        </w:p>
        <w:p w14:paraId="42B94128" w14:textId="4C62A3C7"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37" w:history="1">
            <w:r w:rsidR="00811644" w:rsidRPr="009C4F2E">
              <w:rPr>
                <w:rStyle w:val="Hyperlink"/>
                <w:noProof/>
              </w:rPr>
              <w:t>3.7</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Product Documentation for Custom Instrument</w:t>
            </w:r>
            <w:r w:rsidR="00811644">
              <w:rPr>
                <w:noProof/>
                <w:webHidden/>
              </w:rPr>
              <w:tab/>
            </w:r>
            <w:r w:rsidR="00811644">
              <w:rPr>
                <w:noProof/>
                <w:webHidden/>
              </w:rPr>
              <w:fldChar w:fldCharType="begin"/>
            </w:r>
            <w:r w:rsidR="00811644">
              <w:rPr>
                <w:noProof/>
                <w:webHidden/>
              </w:rPr>
              <w:instrText xml:space="preserve"> PAGEREF _Toc52811637 \h </w:instrText>
            </w:r>
            <w:r w:rsidR="00811644">
              <w:rPr>
                <w:noProof/>
                <w:webHidden/>
              </w:rPr>
            </w:r>
            <w:r w:rsidR="00811644">
              <w:rPr>
                <w:noProof/>
                <w:webHidden/>
              </w:rPr>
              <w:fldChar w:fldCharType="separate"/>
            </w:r>
            <w:r w:rsidR="00811644">
              <w:rPr>
                <w:noProof/>
                <w:webHidden/>
              </w:rPr>
              <w:t>47</w:t>
            </w:r>
            <w:r w:rsidR="00811644">
              <w:rPr>
                <w:noProof/>
                <w:webHidden/>
              </w:rPr>
              <w:fldChar w:fldCharType="end"/>
            </w:r>
          </w:hyperlink>
        </w:p>
        <w:p w14:paraId="580579F1" w14:textId="77613651"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38" w:history="1">
            <w:r w:rsidR="00811644" w:rsidRPr="009C4F2E">
              <w:rPr>
                <w:rStyle w:val="Hyperlink"/>
                <w:noProof/>
              </w:rPr>
              <w:t>3.7.1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Create Hardware Package</w:t>
            </w:r>
            <w:r w:rsidR="00811644">
              <w:rPr>
                <w:noProof/>
                <w:webHidden/>
              </w:rPr>
              <w:tab/>
            </w:r>
            <w:r w:rsidR="00811644">
              <w:rPr>
                <w:noProof/>
                <w:webHidden/>
              </w:rPr>
              <w:fldChar w:fldCharType="begin"/>
            </w:r>
            <w:r w:rsidR="00811644">
              <w:rPr>
                <w:noProof/>
                <w:webHidden/>
              </w:rPr>
              <w:instrText xml:space="preserve"> PAGEREF _Toc52811638 \h </w:instrText>
            </w:r>
            <w:r w:rsidR="00811644">
              <w:rPr>
                <w:noProof/>
                <w:webHidden/>
              </w:rPr>
            </w:r>
            <w:r w:rsidR="00811644">
              <w:rPr>
                <w:noProof/>
                <w:webHidden/>
              </w:rPr>
              <w:fldChar w:fldCharType="separate"/>
            </w:r>
            <w:r w:rsidR="00811644">
              <w:rPr>
                <w:noProof/>
                <w:webHidden/>
              </w:rPr>
              <w:t>47</w:t>
            </w:r>
            <w:r w:rsidR="00811644">
              <w:rPr>
                <w:noProof/>
                <w:webHidden/>
              </w:rPr>
              <w:fldChar w:fldCharType="end"/>
            </w:r>
          </w:hyperlink>
        </w:p>
        <w:p w14:paraId="6523E74B" w14:textId="27EADA51"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39" w:history="1">
            <w:r w:rsidR="00811644" w:rsidRPr="009C4F2E">
              <w:rPr>
                <w:rStyle w:val="Hyperlink"/>
                <w:noProof/>
              </w:rPr>
              <w:t>3.7.2</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Create Transmittal Package</w:t>
            </w:r>
            <w:r w:rsidR="00811644">
              <w:rPr>
                <w:noProof/>
                <w:webHidden/>
              </w:rPr>
              <w:tab/>
            </w:r>
            <w:r w:rsidR="00811644">
              <w:rPr>
                <w:noProof/>
                <w:webHidden/>
              </w:rPr>
              <w:fldChar w:fldCharType="begin"/>
            </w:r>
            <w:r w:rsidR="00811644">
              <w:rPr>
                <w:noProof/>
                <w:webHidden/>
              </w:rPr>
              <w:instrText xml:space="preserve"> PAGEREF _Toc52811639 \h </w:instrText>
            </w:r>
            <w:r w:rsidR="00811644">
              <w:rPr>
                <w:noProof/>
                <w:webHidden/>
              </w:rPr>
            </w:r>
            <w:r w:rsidR="00811644">
              <w:rPr>
                <w:noProof/>
                <w:webHidden/>
              </w:rPr>
              <w:fldChar w:fldCharType="separate"/>
            </w:r>
            <w:r w:rsidR="00811644">
              <w:rPr>
                <w:noProof/>
                <w:webHidden/>
              </w:rPr>
              <w:t>49</w:t>
            </w:r>
            <w:r w:rsidR="00811644">
              <w:rPr>
                <w:noProof/>
                <w:webHidden/>
              </w:rPr>
              <w:fldChar w:fldCharType="end"/>
            </w:r>
          </w:hyperlink>
        </w:p>
        <w:p w14:paraId="2D6D12CC" w14:textId="7D0F917C"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40" w:history="1">
            <w:r w:rsidR="00811644" w:rsidRPr="009C4F2E">
              <w:rPr>
                <w:rStyle w:val="Hyperlink"/>
                <w:noProof/>
              </w:rPr>
              <w:t>3.7.3</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Convert to Normal Policy</w:t>
            </w:r>
            <w:r w:rsidR="00811644">
              <w:rPr>
                <w:noProof/>
                <w:webHidden/>
              </w:rPr>
              <w:tab/>
            </w:r>
            <w:r w:rsidR="00811644">
              <w:rPr>
                <w:noProof/>
                <w:webHidden/>
              </w:rPr>
              <w:fldChar w:fldCharType="begin"/>
            </w:r>
            <w:r w:rsidR="00811644">
              <w:rPr>
                <w:noProof/>
                <w:webHidden/>
              </w:rPr>
              <w:instrText xml:space="preserve"> PAGEREF _Toc52811640 \h </w:instrText>
            </w:r>
            <w:r w:rsidR="00811644">
              <w:rPr>
                <w:noProof/>
                <w:webHidden/>
              </w:rPr>
            </w:r>
            <w:r w:rsidR="00811644">
              <w:rPr>
                <w:noProof/>
                <w:webHidden/>
              </w:rPr>
              <w:fldChar w:fldCharType="separate"/>
            </w:r>
            <w:r w:rsidR="00811644">
              <w:rPr>
                <w:noProof/>
                <w:webHidden/>
              </w:rPr>
              <w:t>49</w:t>
            </w:r>
            <w:r w:rsidR="00811644">
              <w:rPr>
                <w:noProof/>
                <w:webHidden/>
              </w:rPr>
              <w:fldChar w:fldCharType="end"/>
            </w:r>
          </w:hyperlink>
        </w:p>
        <w:p w14:paraId="4C76DAD3" w14:textId="60CAE81F"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41" w:history="1">
            <w:r w:rsidR="00811644" w:rsidRPr="009C4F2E">
              <w:rPr>
                <w:rStyle w:val="Hyperlink"/>
                <w:noProof/>
              </w:rPr>
              <w:t>3.7.4</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Replace with Latest Revision</w:t>
            </w:r>
            <w:r w:rsidR="00811644">
              <w:rPr>
                <w:noProof/>
                <w:webHidden/>
              </w:rPr>
              <w:tab/>
            </w:r>
            <w:r w:rsidR="00811644">
              <w:rPr>
                <w:noProof/>
                <w:webHidden/>
              </w:rPr>
              <w:fldChar w:fldCharType="begin"/>
            </w:r>
            <w:r w:rsidR="00811644">
              <w:rPr>
                <w:noProof/>
                <w:webHidden/>
              </w:rPr>
              <w:instrText xml:space="preserve"> PAGEREF _Toc52811641 \h </w:instrText>
            </w:r>
            <w:r w:rsidR="00811644">
              <w:rPr>
                <w:noProof/>
                <w:webHidden/>
              </w:rPr>
            </w:r>
            <w:r w:rsidR="00811644">
              <w:rPr>
                <w:noProof/>
                <w:webHidden/>
              </w:rPr>
              <w:fldChar w:fldCharType="separate"/>
            </w:r>
            <w:r w:rsidR="00811644">
              <w:rPr>
                <w:noProof/>
                <w:webHidden/>
              </w:rPr>
              <w:t>50</w:t>
            </w:r>
            <w:r w:rsidR="00811644">
              <w:rPr>
                <w:noProof/>
                <w:webHidden/>
              </w:rPr>
              <w:fldChar w:fldCharType="end"/>
            </w:r>
          </w:hyperlink>
        </w:p>
        <w:p w14:paraId="06B5ABC5" w14:textId="1045E97D"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42" w:history="1">
            <w:r w:rsidR="00811644" w:rsidRPr="009C4F2E">
              <w:rPr>
                <w:rStyle w:val="Hyperlink"/>
                <w:noProof/>
              </w:rPr>
              <w:t>3.7.5</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Replace with Latest Released Revision</w:t>
            </w:r>
            <w:r w:rsidR="00811644">
              <w:rPr>
                <w:noProof/>
                <w:webHidden/>
              </w:rPr>
              <w:tab/>
            </w:r>
            <w:r w:rsidR="00811644">
              <w:rPr>
                <w:noProof/>
                <w:webHidden/>
              </w:rPr>
              <w:fldChar w:fldCharType="begin"/>
            </w:r>
            <w:r w:rsidR="00811644">
              <w:rPr>
                <w:noProof/>
                <w:webHidden/>
              </w:rPr>
              <w:instrText xml:space="preserve"> PAGEREF _Toc52811642 \h </w:instrText>
            </w:r>
            <w:r w:rsidR="00811644">
              <w:rPr>
                <w:noProof/>
                <w:webHidden/>
              </w:rPr>
            </w:r>
            <w:r w:rsidR="00811644">
              <w:rPr>
                <w:noProof/>
                <w:webHidden/>
              </w:rPr>
              <w:fldChar w:fldCharType="separate"/>
            </w:r>
            <w:r w:rsidR="00811644">
              <w:rPr>
                <w:noProof/>
                <w:webHidden/>
              </w:rPr>
              <w:t>51</w:t>
            </w:r>
            <w:r w:rsidR="00811644">
              <w:rPr>
                <w:noProof/>
                <w:webHidden/>
              </w:rPr>
              <w:fldChar w:fldCharType="end"/>
            </w:r>
          </w:hyperlink>
        </w:p>
        <w:p w14:paraId="028B5340" w14:textId="73168B04"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43" w:history="1">
            <w:r w:rsidR="00811644" w:rsidRPr="009C4F2E">
              <w:rPr>
                <w:rStyle w:val="Hyperlink"/>
                <w:noProof/>
              </w:rPr>
              <w:t>3.7.6</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Create New Revision</w:t>
            </w:r>
            <w:r w:rsidR="00811644">
              <w:rPr>
                <w:noProof/>
                <w:webHidden/>
              </w:rPr>
              <w:tab/>
            </w:r>
            <w:r w:rsidR="00811644">
              <w:rPr>
                <w:noProof/>
                <w:webHidden/>
              </w:rPr>
              <w:fldChar w:fldCharType="begin"/>
            </w:r>
            <w:r w:rsidR="00811644">
              <w:rPr>
                <w:noProof/>
                <w:webHidden/>
              </w:rPr>
              <w:instrText xml:space="preserve"> PAGEREF _Toc52811643 \h </w:instrText>
            </w:r>
            <w:r w:rsidR="00811644">
              <w:rPr>
                <w:noProof/>
                <w:webHidden/>
              </w:rPr>
            </w:r>
            <w:r w:rsidR="00811644">
              <w:rPr>
                <w:noProof/>
                <w:webHidden/>
              </w:rPr>
              <w:fldChar w:fldCharType="separate"/>
            </w:r>
            <w:r w:rsidR="00811644">
              <w:rPr>
                <w:noProof/>
                <w:webHidden/>
              </w:rPr>
              <w:t>52</w:t>
            </w:r>
            <w:r w:rsidR="00811644">
              <w:rPr>
                <w:noProof/>
                <w:webHidden/>
              </w:rPr>
              <w:fldChar w:fldCharType="end"/>
            </w:r>
          </w:hyperlink>
        </w:p>
        <w:p w14:paraId="360577F2" w14:textId="3ADE8AEE"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44" w:history="1">
            <w:r w:rsidR="00811644" w:rsidRPr="009C4F2E">
              <w:rPr>
                <w:rStyle w:val="Hyperlink"/>
                <w:noProof/>
              </w:rPr>
              <w:t>3.7.7</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Revision Log Report</w:t>
            </w:r>
            <w:r w:rsidR="00811644">
              <w:rPr>
                <w:noProof/>
                <w:webHidden/>
              </w:rPr>
              <w:tab/>
            </w:r>
            <w:r w:rsidR="00811644">
              <w:rPr>
                <w:noProof/>
                <w:webHidden/>
              </w:rPr>
              <w:fldChar w:fldCharType="begin"/>
            </w:r>
            <w:r w:rsidR="00811644">
              <w:rPr>
                <w:noProof/>
                <w:webHidden/>
              </w:rPr>
              <w:instrText xml:space="preserve"> PAGEREF _Toc52811644 \h </w:instrText>
            </w:r>
            <w:r w:rsidR="00811644">
              <w:rPr>
                <w:noProof/>
                <w:webHidden/>
              </w:rPr>
            </w:r>
            <w:r w:rsidR="00811644">
              <w:rPr>
                <w:noProof/>
                <w:webHidden/>
              </w:rPr>
              <w:fldChar w:fldCharType="separate"/>
            </w:r>
            <w:r w:rsidR="00811644">
              <w:rPr>
                <w:noProof/>
                <w:webHidden/>
              </w:rPr>
              <w:t>53</w:t>
            </w:r>
            <w:r w:rsidR="00811644">
              <w:rPr>
                <w:noProof/>
                <w:webHidden/>
              </w:rPr>
              <w:fldChar w:fldCharType="end"/>
            </w:r>
          </w:hyperlink>
        </w:p>
        <w:p w14:paraId="0AD75384" w14:textId="012B7CBD"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45" w:history="1">
            <w:r w:rsidR="00811644" w:rsidRPr="009C4F2E">
              <w:rPr>
                <w:rStyle w:val="Hyperlink"/>
                <w:noProof/>
              </w:rPr>
              <w:t>3.7.8</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Download Files</w:t>
            </w:r>
            <w:r w:rsidR="00811644">
              <w:rPr>
                <w:noProof/>
                <w:webHidden/>
              </w:rPr>
              <w:tab/>
            </w:r>
            <w:r w:rsidR="00811644">
              <w:rPr>
                <w:noProof/>
                <w:webHidden/>
              </w:rPr>
              <w:fldChar w:fldCharType="begin"/>
            </w:r>
            <w:r w:rsidR="00811644">
              <w:rPr>
                <w:noProof/>
                <w:webHidden/>
              </w:rPr>
              <w:instrText xml:space="preserve"> PAGEREF _Toc52811645 \h </w:instrText>
            </w:r>
            <w:r w:rsidR="00811644">
              <w:rPr>
                <w:noProof/>
                <w:webHidden/>
              </w:rPr>
            </w:r>
            <w:r w:rsidR="00811644">
              <w:rPr>
                <w:noProof/>
                <w:webHidden/>
              </w:rPr>
              <w:fldChar w:fldCharType="separate"/>
            </w:r>
            <w:r w:rsidR="00811644">
              <w:rPr>
                <w:noProof/>
                <w:webHidden/>
              </w:rPr>
              <w:t>54</w:t>
            </w:r>
            <w:r w:rsidR="00811644">
              <w:rPr>
                <w:noProof/>
                <w:webHidden/>
              </w:rPr>
              <w:fldChar w:fldCharType="end"/>
            </w:r>
          </w:hyperlink>
        </w:p>
        <w:p w14:paraId="01AB95D8" w14:textId="5D80670F"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46" w:history="1">
            <w:r w:rsidR="00811644" w:rsidRPr="009C4F2E">
              <w:rPr>
                <w:rStyle w:val="Hyperlink"/>
                <w:noProof/>
              </w:rPr>
              <w:t>3.7.9</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Create/Connect ECO</w:t>
            </w:r>
            <w:r w:rsidR="00811644">
              <w:rPr>
                <w:noProof/>
                <w:webHidden/>
              </w:rPr>
              <w:tab/>
            </w:r>
            <w:r w:rsidR="00811644">
              <w:rPr>
                <w:noProof/>
                <w:webHidden/>
              </w:rPr>
              <w:fldChar w:fldCharType="begin"/>
            </w:r>
            <w:r w:rsidR="00811644">
              <w:rPr>
                <w:noProof/>
                <w:webHidden/>
              </w:rPr>
              <w:instrText xml:space="preserve"> PAGEREF _Toc52811646 \h </w:instrText>
            </w:r>
            <w:r w:rsidR="00811644">
              <w:rPr>
                <w:noProof/>
                <w:webHidden/>
              </w:rPr>
            </w:r>
            <w:r w:rsidR="00811644">
              <w:rPr>
                <w:noProof/>
                <w:webHidden/>
              </w:rPr>
              <w:fldChar w:fldCharType="separate"/>
            </w:r>
            <w:r w:rsidR="00811644">
              <w:rPr>
                <w:noProof/>
                <w:webHidden/>
              </w:rPr>
              <w:t>55</w:t>
            </w:r>
            <w:r w:rsidR="00811644">
              <w:rPr>
                <w:noProof/>
                <w:webHidden/>
              </w:rPr>
              <w:fldChar w:fldCharType="end"/>
            </w:r>
          </w:hyperlink>
        </w:p>
        <w:p w14:paraId="2EA03D5C" w14:textId="6D38EC7B"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47" w:history="1">
            <w:r w:rsidR="00811644" w:rsidRPr="009C4F2E">
              <w:rPr>
                <w:rStyle w:val="Hyperlink"/>
                <w:noProof/>
              </w:rPr>
              <w:t>3.7.10</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Hidden Attributes in Documentation for Product Configuration</w:t>
            </w:r>
            <w:r w:rsidR="00811644">
              <w:rPr>
                <w:noProof/>
                <w:webHidden/>
              </w:rPr>
              <w:tab/>
            </w:r>
            <w:r w:rsidR="00811644">
              <w:rPr>
                <w:noProof/>
                <w:webHidden/>
              </w:rPr>
              <w:fldChar w:fldCharType="begin"/>
            </w:r>
            <w:r w:rsidR="00811644">
              <w:rPr>
                <w:noProof/>
                <w:webHidden/>
              </w:rPr>
              <w:instrText xml:space="preserve"> PAGEREF _Toc52811647 \h </w:instrText>
            </w:r>
            <w:r w:rsidR="00811644">
              <w:rPr>
                <w:noProof/>
                <w:webHidden/>
              </w:rPr>
            </w:r>
            <w:r w:rsidR="00811644">
              <w:rPr>
                <w:noProof/>
                <w:webHidden/>
              </w:rPr>
              <w:fldChar w:fldCharType="separate"/>
            </w:r>
            <w:r w:rsidR="00811644">
              <w:rPr>
                <w:noProof/>
                <w:webHidden/>
              </w:rPr>
              <w:t>57</w:t>
            </w:r>
            <w:r w:rsidR="00811644">
              <w:rPr>
                <w:noProof/>
                <w:webHidden/>
              </w:rPr>
              <w:fldChar w:fldCharType="end"/>
            </w:r>
          </w:hyperlink>
        </w:p>
        <w:p w14:paraId="545ECD9C" w14:textId="63FB4FB6"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48" w:history="1">
            <w:r w:rsidR="00811644" w:rsidRPr="009C4F2E">
              <w:rPr>
                <w:rStyle w:val="Hyperlink"/>
                <w:noProof/>
              </w:rPr>
              <w:t>3.7.11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Hidden Attributes in Documentation for Custom Instrument End Product</w:t>
            </w:r>
            <w:r w:rsidR="00811644">
              <w:rPr>
                <w:noProof/>
                <w:webHidden/>
              </w:rPr>
              <w:tab/>
            </w:r>
            <w:r w:rsidR="00811644">
              <w:rPr>
                <w:noProof/>
                <w:webHidden/>
              </w:rPr>
              <w:fldChar w:fldCharType="begin"/>
            </w:r>
            <w:r w:rsidR="00811644">
              <w:rPr>
                <w:noProof/>
                <w:webHidden/>
              </w:rPr>
              <w:instrText xml:space="preserve"> PAGEREF _Toc52811648 \h </w:instrText>
            </w:r>
            <w:r w:rsidR="00811644">
              <w:rPr>
                <w:noProof/>
                <w:webHidden/>
              </w:rPr>
            </w:r>
            <w:r w:rsidR="00811644">
              <w:rPr>
                <w:noProof/>
                <w:webHidden/>
              </w:rPr>
              <w:fldChar w:fldCharType="separate"/>
            </w:r>
            <w:r w:rsidR="00811644">
              <w:rPr>
                <w:noProof/>
                <w:webHidden/>
              </w:rPr>
              <w:t>58</w:t>
            </w:r>
            <w:r w:rsidR="00811644">
              <w:rPr>
                <w:noProof/>
                <w:webHidden/>
              </w:rPr>
              <w:fldChar w:fldCharType="end"/>
            </w:r>
          </w:hyperlink>
        </w:p>
        <w:p w14:paraId="5402CCB0" w14:textId="4973D36C"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49" w:history="1">
            <w:r w:rsidR="00811644" w:rsidRPr="009C4F2E">
              <w:rPr>
                <w:rStyle w:val="Hyperlink"/>
                <w:noProof/>
              </w:rPr>
              <w:t>3.7.12</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Updation of Hidden Attributes for Product Documentation</w:t>
            </w:r>
            <w:r w:rsidR="00811644">
              <w:rPr>
                <w:noProof/>
                <w:webHidden/>
              </w:rPr>
              <w:tab/>
            </w:r>
            <w:r w:rsidR="00811644">
              <w:rPr>
                <w:noProof/>
                <w:webHidden/>
              </w:rPr>
              <w:fldChar w:fldCharType="begin"/>
            </w:r>
            <w:r w:rsidR="00811644">
              <w:rPr>
                <w:noProof/>
                <w:webHidden/>
              </w:rPr>
              <w:instrText xml:space="preserve"> PAGEREF _Toc52811649 \h </w:instrText>
            </w:r>
            <w:r w:rsidR="00811644">
              <w:rPr>
                <w:noProof/>
                <w:webHidden/>
              </w:rPr>
            </w:r>
            <w:r w:rsidR="00811644">
              <w:rPr>
                <w:noProof/>
                <w:webHidden/>
              </w:rPr>
              <w:fldChar w:fldCharType="separate"/>
            </w:r>
            <w:r w:rsidR="00811644">
              <w:rPr>
                <w:noProof/>
                <w:webHidden/>
              </w:rPr>
              <w:t>60</w:t>
            </w:r>
            <w:r w:rsidR="00811644">
              <w:rPr>
                <w:noProof/>
                <w:webHidden/>
              </w:rPr>
              <w:fldChar w:fldCharType="end"/>
            </w:r>
          </w:hyperlink>
        </w:p>
        <w:p w14:paraId="0A734ED0" w14:textId="42A90025"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50" w:history="1">
            <w:r w:rsidR="00811644" w:rsidRPr="009C4F2E">
              <w:rPr>
                <w:rStyle w:val="Hyperlink"/>
                <w:noProof/>
              </w:rPr>
              <w:t>3.8</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Spare Part</w:t>
            </w:r>
            <w:r w:rsidR="00811644">
              <w:rPr>
                <w:noProof/>
                <w:webHidden/>
              </w:rPr>
              <w:tab/>
            </w:r>
            <w:r w:rsidR="00811644">
              <w:rPr>
                <w:noProof/>
                <w:webHidden/>
              </w:rPr>
              <w:fldChar w:fldCharType="begin"/>
            </w:r>
            <w:r w:rsidR="00811644">
              <w:rPr>
                <w:noProof/>
                <w:webHidden/>
              </w:rPr>
              <w:instrText xml:space="preserve"> PAGEREF _Toc52811650 \h </w:instrText>
            </w:r>
            <w:r w:rsidR="00811644">
              <w:rPr>
                <w:noProof/>
                <w:webHidden/>
              </w:rPr>
            </w:r>
            <w:r w:rsidR="00811644">
              <w:rPr>
                <w:noProof/>
                <w:webHidden/>
              </w:rPr>
              <w:fldChar w:fldCharType="separate"/>
            </w:r>
            <w:r w:rsidR="00811644">
              <w:rPr>
                <w:noProof/>
                <w:webHidden/>
              </w:rPr>
              <w:t>61</w:t>
            </w:r>
            <w:r w:rsidR="00811644">
              <w:rPr>
                <w:noProof/>
                <w:webHidden/>
              </w:rPr>
              <w:fldChar w:fldCharType="end"/>
            </w:r>
          </w:hyperlink>
        </w:p>
        <w:p w14:paraId="04A330FF" w14:textId="20D09486"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51" w:history="1">
            <w:r w:rsidR="00811644" w:rsidRPr="009C4F2E">
              <w:rPr>
                <w:rStyle w:val="Hyperlink"/>
                <w:noProof/>
              </w:rPr>
              <w:t>3.8.1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Related Product</w:t>
            </w:r>
            <w:r w:rsidR="00811644">
              <w:rPr>
                <w:noProof/>
                <w:webHidden/>
              </w:rPr>
              <w:tab/>
            </w:r>
            <w:r w:rsidR="00811644">
              <w:rPr>
                <w:noProof/>
                <w:webHidden/>
              </w:rPr>
              <w:fldChar w:fldCharType="begin"/>
            </w:r>
            <w:r w:rsidR="00811644">
              <w:rPr>
                <w:noProof/>
                <w:webHidden/>
              </w:rPr>
              <w:instrText xml:space="preserve"> PAGEREF _Toc52811651 \h </w:instrText>
            </w:r>
            <w:r w:rsidR="00811644">
              <w:rPr>
                <w:noProof/>
                <w:webHidden/>
              </w:rPr>
            </w:r>
            <w:r w:rsidR="00811644">
              <w:rPr>
                <w:noProof/>
                <w:webHidden/>
              </w:rPr>
              <w:fldChar w:fldCharType="separate"/>
            </w:r>
            <w:r w:rsidR="00811644">
              <w:rPr>
                <w:noProof/>
                <w:webHidden/>
              </w:rPr>
              <w:t>61</w:t>
            </w:r>
            <w:r w:rsidR="00811644">
              <w:rPr>
                <w:noProof/>
                <w:webHidden/>
              </w:rPr>
              <w:fldChar w:fldCharType="end"/>
            </w:r>
          </w:hyperlink>
        </w:p>
        <w:p w14:paraId="039B594B" w14:textId="3CE4CAD9"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52" w:history="1">
            <w:r w:rsidR="00811644" w:rsidRPr="009C4F2E">
              <w:rPr>
                <w:rStyle w:val="Hyperlink"/>
                <w:noProof/>
              </w:rPr>
              <w:t>3.9</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Manufacturing Documentation for Custom Instrument</w:t>
            </w:r>
            <w:r w:rsidR="00811644">
              <w:rPr>
                <w:noProof/>
                <w:webHidden/>
              </w:rPr>
              <w:tab/>
            </w:r>
            <w:r w:rsidR="00811644">
              <w:rPr>
                <w:noProof/>
                <w:webHidden/>
              </w:rPr>
              <w:fldChar w:fldCharType="begin"/>
            </w:r>
            <w:r w:rsidR="00811644">
              <w:rPr>
                <w:noProof/>
                <w:webHidden/>
              </w:rPr>
              <w:instrText xml:space="preserve"> PAGEREF _Toc52811652 \h </w:instrText>
            </w:r>
            <w:r w:rsidR="00811644">
              <w:rPr>
                <w:noProof/>
                <w:webHidden/>
              </w:rPr>
            </w:r>
            <w:r w:rsidR="00811644">
              <w:rPr>
                <w:noProof/>
                <w:webHidden/>
              </w:rPr>
              <w:fldChar w:fldCharType="separate"/>
            </w:r>
            <w:r w:rsidR="00811644">
              <w:rPr>
                <w:noProof/>
                <w:webHidden/>
              </w:rPr>
              <w:t>62</w:t>
            </w:r>
            <w:r w:rsidR="00811644">
              <w:rPr>
                <w:noProof/>
                <w:webHidden/>
              </w:rPr>
              <w:fldChar w:fldCharType="end"/>
            </w:r>
          </w:hyperlink>
        </w:p>
        <w:p w14:paraId="79BD3DA0" w14:textId="3BCF8916"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53" w:history="1">
            <w:r w:rsidR="00811644" w:rsidRPr="009C4F2E">
              <w:rPr>
                <w:rStyle w:val="Hyperlink"/>
                <w:noProof/>
              </w:rPr>
              <w:t>3.9.1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Manufacturing Documentation for Custom Instrument</w:t>
            </w:r>
            <w:r w:rsidR="00811644">
              <w:rPr>
                <w:noProof/>
                <w:webHidden/>
              </w:rPr>
              <w:tab/>
            </w:r>
            <w:r w:rsidR="00811644">
              <w:rPr>
                <w:noProof/>
                <w:webHidden/>
              </w:rPr>
              <w:fldChar w:fldCharType="begin"/>
            </w:r>
            <w:r w:rsidR="00811644">
              <w:rPr>
                <w:noProof/>
                <w:webHidden/>
              </w:rPr>
              <w:instrText xml:space="preserve"> PAGEREF _Toc52811653 \h </w:instrText>
            </w:r>
            <w:r w:rsidR="00811644">
              <w:rPr>
                <w:noProof/>
                <w:webHidden/>
              </w:rPr>
            </w:r>
            <w:r w:rsidR="00811644">
              <w:rPr>
                <w:noProof/>
                <w:webHidden/>
              </w:rPr>
              <w:fldChar w:fldCharType="separate"/>
            </w:r>
            <w:r w:rsidR="00811644">
              <w:rPr>
                <w:noProof/>
                <w:webHidden/>
              </w:rPr>
              <w:t>62</w:t>
            </w:r>
            <w:r w:rsidR="00811644">
              <w:rPr>
                <w:noProof/>
                <w:webHidden/>
              </w:rPr>
              <w:fldChar w:fldCharType="end"/>
            </w:r>
          </w:hyperlink>
        </w:p>
        <w:p w14:paraId="6BF229D8" w14:textId="29F5A4BD"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54" w:history="1">
            <w:r w:rsidR="00811644" w:rsidRPr="009C4F2E">
              <w:rPr>
                <w:rStyle w:val="Hyperlink"/>
                <w:noProof/>
              </w:rPr>
              <w:t>3.10</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Show Product Documentation Portal</w:t>
            </w:r>
            <w:r w:rsidR="00811644">
              <w:rPr>
                <w:noProof/>
                <w:webHidden/>
              </w:rPr>
              <w:tab/>
            </w:r>
            <w:r w:rsidR="00811644">
              <w:rPr>
                <w:noProof/>
                <w:webHidden/>
              </w:rPr>
              <w:fldChar w:fldCharType="begin"/>
            </w:r>
            <w:r w:rsidR="00811644">
              <w:rPr>
                <w:noProof/>
                <w:webHidden/>
              </w:rPr>
              <w:instrText xml:space="preserve"> PAGEREF _Toc52811654 \h </w:instrText>
            </w:r>
            <w:r w:rsidR="00811644">
              <w:rPr>
                <w:noProof/>
                <w:webHidden/>
              </w:rPr>
            </w:r>
            <w:r w:rsidR="00811644">
              <w:rPr>
                <w:noProof/>
                <w:webHidden/>
              </w:rPr>
              <w:fldChar w:fldCharType="separate"/>
            </w:r>
            <w:r w:rsidR="00811644">
              <w:rPr>
                <w:noProof/>
                <w:webHidden/>
              </w:rPr>
              <w:t>63</w:t>
            </w:r>
            <w:r w:rsidR="00811644">
              <w:rPr>
                <w:noProof/>
                <w:webHidden/>
              </w:rPr>
              <w:fldChar w:fldCharType="end"/>
            </w:r>
          </w:hyperlink>
        </w:p>
        <w:p w14:paraId="443C3416" w14:textId="122252F3"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55" w:history="1">
            <w:r w:rsidR="00811644" w:rsidRPr="009C4F2E">
              <w:rPr>
                <w:rStyle w:val="Hyperlink"/>
                <w:noProof/>
              </w:rPr>
              <w:t>3.10.1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Show Product Documentation Portal</w:t>
            </w:r>
            <w:r w:rsidR="00811644">
              <w:rPr>
                <w:noProof/>
                <w:webHidden/>
              </w:rPr>
              <w:tab/>
            </w:r>
            <w:r w:rsidR="00811644">
              <w:rPr>
                <w:noProof/>
                <w:webHidden/>
              </w:rPr>
              <w:fldChar w:fldCharType="begin"/>
            </w:r>
            <w:r w:rsidR="00811644">
              <w:rPr>
                <w:noProof/>
                <w:webHidden/>
              </w:rPr>
              <w:instrText xml:space="preserve"> PAGEREF _Toc52811655 \h </w:instrText>
            </w:r>
            <w:r w:rsidR="00811644">
              <w:rPr>
                <w:noProof/>
                <w:webHidden/>
              </w:rPr>
            </w:r>
            <w:r w:rsidR="00811644">
              <w:rPr>
                <w:noProof/>
                <w:webHidden/>
              </w:rPr>
              <w:fldChar w:fldCharType="separate"/>
            </w:r>
            <w:r w:rsidR="00811644">
              <w:rPr>
                <w:noProof/>
                <w:webHidden/>
              </w:rPr>
              <w:t>63</w:t>
            </w:r>
            <w:r w:rsidR="00811644">
              <w:rPr>
                <w:noProof/>
                <w:webHidden/>
              </w:rPr>
              <w:fldChar w:fldCharType="end"/>
            </w:r>
          </w:hyperlink>
        </w:p>
        <w:p w14:paraId="54A70A21" w14:textId="375D476C"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56" w:history="1">
            <w:r w:rsidR="00811644" w:rsidRPr="009C4F2E">
              <w:rPr>
                <w:rStyle w:val="Hyperlink"/>
                <w:noProof/>
              </w:rPr>
              <w:t>3.11</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DataSheet View for Part</w:t>
            </w:r>
            <w:r w:rsidR="00811644">
              <w:rPr>
                <w:noProof/>
                <w:webHidden/>
              </w:rPr>
              <w:tab/>
            </w:r>
            <w:r w:rsidR="00811644">
              <w:rPr>
                <w:noProof/>
                <w:webHidden/>
              </w:rPr>
              <w:fldChar w:fldCharType="begin"/>
            </w:r>
            <w:r w:rsidR="00811644">
              <w:rPr>
                <w:noProof/>
                <w:webHidden/>
              </w:rPr>
              <w:instrText xml:space="preserve"> PAGEREF _Toc52811656 \h </w:instrText>
            </w:r>
            <w:r w:rsidR="00811644">
              <w:rPr>
                <w:noProof/>
                <w:webHidden/>
              </w:rPr>
            </w:r>
            <w:r w:rsidR="00811644">
              <w:rPr>
                <w:noProof/>
                <w:webHidden/>
              </w:rPr>
              <w:fldChar w:fldCharType="separate"/>
            </w:r>
            <w:r w:rsidR="00811644">
              <w:rPr>
                <w:noProof/>
                <w:webHidden/>
              </w:rPr>
              <w:t>65</w:t>
            </w:r>
            <w:r w:rsidR="00811644">
              <w:rPr>
                <w:noProof/>
                <w:webHidden/>
              </w:rPr>
              <w:fldChar w:fldCharType="end"/>
            </w:r>
          </w:hyperlink>
        </w:p>
        <w:p w14:paraId="273C8189" w14:textId="61FC7470"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57" w:history="1">
            <w:r w:rsidR="00811644" w:rsidRPr="009C4F2E">
              <w:rPr>
                <w:rStyle w:val="Hyperlink"/>
                <w:noProof/>
              </w:rPr>
              <w:t>3.11.1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DataSheet View</w:t>
            </w:r>
            <w:r w:rsidR="00811644">
              <w:rPr>
                <w:noProof/>
                <w:webHidden/>
              </w:rPr>
              <w:tab/>
            </w:r>
            <w:r w:rsidR="00811644">
              <w:rPr>
                <w:noProof/>
                <w:webHidden/>
              </w:rPr>
              <w:fldChar w:fldCharType="begin"/>
            </w:r>
            <w:r w:rsidR="00811644">
              <w:rPr>
                <w:noProof/>
                <w:webHidden/>
              </w:rPr>
              <w:instrText xml:space="preserve"> PAGEREF _Toc52811657 \h </w:instrText>
            </w:r>
            <w:r w:rsidR="00811644">
              <w:rPr>
                <w:noProof/>
                <w:webHidden/>
              </w:rPr>
            </w:r>
            <w:r w:rsidR="00811644">
              <w:rPr>
                <w:noProof/>
                <w:webHidden/>
              </w:rPr>
              <w:fldChar w:fldCharType="separate"/>
            </w:r>
            <w:r w:rsidR="00811644">
              <w:rPr>
                <w:noProof/>
                <w:webHidden/>
              </w:rPr>
              <w:t>65</w:t>
            </w:r>
            <w:r w:rsidR="00811644">
              <w:rPr>
                <w:noProof/>
                <w:webHidden/>
              </w:rPr>
              <w:fldChar w:fldCharType="end"/>
            </w:r>
          </w:hyperlink>
        </w:p>
        <w:p w14:paraId="57422DAC" w14:textId="39BF09E8"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58" w:history="1">
            <w:r w:rsidR="00811644" w:rsidRPr="009C4F2E">
              <w:rPr>
                <w:rStyle w:val="Hyperlink"/>
                <w:noProof/>
              </w:rPr>
              <w:t>3.12</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General Specification</w:t>
            </w:r>
            <w:r w:rsidR="00811644">
              <w:rPr>
                <w:noProof/>
                <w:webHidden/>
              </w:rPr>
              <w:tab/>
            </w:r>
            <w:r w:rsidR="00811644">
              <w:rPr>
                <w:noProof/>
                <w:webHidden/>
              </w:rPr>
              <w:fldChar w:fldCharType="begin"/>
            </w:r>
            <w:r w:rsidR="00811644">
              <w:rPr>
                <w:noProof/>
                <w:webHidden/>
              </w:rPr>
              <w:instrText xml:space="preserve"> PAGEREF _Toc52811658 \h </w:instrText>
            </w:r>
            <w:r w:rsidR="00811644">
              <w:rPr>
                <w:noProof/>
                <w:webHidden/>
              </w:rPr>
            </w:r>
            <w:r w:rsidR="00811644">
              <w:rPr>
                <w:noProof/>
                <w:webHidden/>
              </w:rPr>
              <w:fldChar w:fldCharType="separate"/>
            </w:r>
            <w:r w:rsidR="00811644">
              <w:rPr>
                <w:noProof/>
                <w:webHidden/>
              </w:rPr>
              <w:t>65</w:t>
            </w:r>
            <w:r w:rsidR="00811644">
              <w:rPr>
                <w:noProof/>
                <w:webHidden/>
              </w:rPr>
              <w:fldChar w:fldCharType="end"/>
            </w:r>
          </w:hyperlink>
        </w:p>
        <w:p w14:paraId="20DF1593" w14:textId="1D50065B"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59" w:history="1">
            <w:r w:rsidR="00811644" w:rsidRPr="009C4F2E">
              <w:rPr>
                <w:rStyle w:val="Hyperlink"/>
                <w:noProof/>
              </w:rPr>
              <w:t>3.12.1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Copy/Update Attributes</w:t>
            </w:r>
            <w:r w:rsidR="00811644">
              <w:rPr>
                <w:noProof/>
                <w:webHidden/>
              </w:rPr>
              <w:tab/>
            </w:r>
            <w:r w:rsidR="00811644">
              <w:rPr>
                <w:noProof/>
                <w:webHidden/>
              </w:rPr>
              <w:fldChar w:fldCharType="begin"/>
            </w:r>
            <w:r w:rsidR="00811644">
              <w:rPr>
                <w:noProof/>
                <w:webHidden/>
              </w:rPr>
              <w:instrText xml:space="preserve"> PAGEREF _Toc52811659 \h </w:instrText>
            </w:r>
            <w:r w:rsidR="00811644">
              <w:rPr>
                <w:noProof/>
                <w:webHidden/>
              </w:rPr>
            </w:r>
            <w:r w:rsidR="00811644">
              <w:rPr>
                <w:noProof/>
                <w:webHidden/>
              </w:rPr>
              <w:fldChar w:fldCharType="separate"/>
            </w:r>
            <w:r w:rsidR="00811644">
              <w:rPr>
                <w:noProof/>
                <w:webHidden/>
              </w:rPr>
              <w:t>65</w:t>
            </w:r>
            <w:r w:rsidR="00811644">
              <w:rPr>
                <w:noProof/>
                <w:webHidden/>
              </w:rPr>
              <w:fldChar w:fldCharType="end"/>
            </w:r>
          </w:hyperlink>
        </w:p>
        <w:p w14:paraId="294B6612" w14:textId="72ECB2BC"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60" w:history="1">
            <w:r w:rsidR="00811644" w:rsidRPr="009C4F2E">
              <w:rPr>
                <w:rStyle w:val="Hyperlink"/>
                <w:noProof/>
              </w:rPr>
              <w:t>3.13</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Build Bom List from File</w:t>
            </w:r>
            <w:r w:rsidR="00811644">
              <w:rPr>
                <w:noProof/>
                <w:webHidden/>
              </w:rPr>
              <w:tab/>
            </w:r>
            <w:r w:rsidR="00811644">
              <w:rPr>
                <w:noProof/>
                <w:webHidden/>
              </w:rPr>
              <w:fldChar w:fldCharType="begin"/>
            </w:r>
            <w:r w:rsidR="00811644">
              <w:rPr>
                <w:noProof/>
                <w:webHidden/>
              </w:rPr>
              <w:instrText xml:space="preserve"> PAGEREF _Toc52811660 \h </w:instrText>
            </w:r>
            <w:r w:rsidR="00811644">
              <w:rPr>
                <w:noProof/>
                <w:webHidden/>
              </w:rPr>
            </w:r>
            <w:r w:rsidR="00811644">
              <w:rPr>
                <w:noProof/>
                <w:webHidden/>
              </w:rPr>
              <w:fldChar w:fldCharType="separate"/>
            </w:r>
            <w:r w:rsidR="00811644">
              <w:rPr>
                <w:noProof/>
                <w:webHidden/>
              </w:rPr>
              <w:t>66</w:t>
            </w:r>
            <w:r w:rsidR="00811644">
              <w:rPr>
                <w:noProof/>
                <w:webHidden/>
              </w:rPr>
              <w:fldChar w:fldCharType="end"/>
            </w:r>
          </w:hyperlink>
        </w:p>
        <w:p w14:paraId="4C9786D2" w14:textId="244A034A"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61" w:history="1">
            <w:r w:rsidR="00811644" w:rsidRPr="009C4F2E">
              <w:rPr>
                <w:rStyle w:val="Hyperlink"/>
                <w:noProof/>
              </w:rPr>
              <w:t>3.13.1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Build BOM List from File</w:t>
            </w:r>
            <w:r w:rsidR="00811644">
              <w:rPr>
                <w:noProof/>
                <w:webHidden/>
              </w:rPr>
              <w:tab/>
            </w:r>
            <w:r w:rsidR="00811644">
              <w:rPr>
                <w:noProof/>
                <w:webHidden/>
              </w:rPr>
              <w:fldChar w:fldCharType="begin"/>
            </w:r>
            <w:r w:rsidR="00811644">
              <w:rPr>
                <w:noProof/>
                <w:webHidden/>
              </w:rPr>
              <w:instrText xml:space="preserve"> PAGEREF _Toc52811661 \h </w:instrText>
            </w:r>
            <w:r w:rsidR="00811644">
              <w:rPr>
                <w:noProof/>
                <w:webHidden/>
              </w:rPr>
            </w:r>
            <w:r w:rsidR="00811644">
              <w:rPr>
                <w:noProof/>
                <w:webHidden/>
              </w:rPr>
              <w:fldChar w:fldCharType="separate"/>
            </w:r>
            <w:r w:rsidR="00811644">
              <w:rPr>
                <w:noProof/>
                <w:webHidden/>
              </w:rPr>
              <w:t>66</w:t>
            </w:r>
            <w:r w:rsidR="00811644">
              <w:rPr>
                <w:noProof/>
                <w:webHidden/>
              </w:rPr>
              <w:fldChar w:fldCharType="end"/>
            </w:r>
          </w:hyperlink>
        </w:p>
        <w:p w14:paraId="6C1C0EA9" w14:textId="2D7FEA19" w:rsidR="00811644" w:rsidRDefault="009C4AB0">
          <w:pPr>
            <w:pStyle w:val="TOC2"/>
            <w:rPr>
              <w:rFonts w:asciiTheme="minorHAnsi" w:eastAsiaTheme="minorEastAsia" w:hAnsiTheme="minorHAnsi" w:cstheme="minorBidi"/>
              <w:bCs w:val="0"/>
              <w:smallCaps w:val="0"/>
              <w:noProof/>
              <w:sz w:val="22"/>
              <w:szCs w:val="22"/>
              <w:lang w:val="en-SE" w:eastAsia="en-SE"/>
            </w:rPr>
          </w:pPr>
          <w:hyperlink w:anchor="_Toc52811662" w:history="1">
            <w:r w:rsidR="00811644" w:rsidRPr="009C4F2E">
              <w:rPr>
                <w:rStyle w:val="Hyperlink"/>
                <w:noProof/>
              </w:rPr>
              <w:t>3.14</w:t>
            </w:r>
            <w:r w:rsidR="00811644">
              <w:rPr>
                <w:rFonts w:asciiTheme="minorHAnsi" w:eastAsiaTheme="minorEastAsia" w:hAnsiTheme="minorHAnsi" w:cstheme="minorBidi"/>
                <w:bCs w:val="0"/>
                <w:smallCaps w:val="0"/>
                <w:noProof/>
                <w:sz w:val="22"/>
                <w:szCs w:val="22"/>
                <w:lang w:val="en-SE" w:eastAsia="en-SE"/>
              </w:rPr>
              <w:tab/>
            </w:r>
            <w:r w:rsidR="00811644" w:rsidRPr="009C4F2E">
              <w:rPr>
                <w:rStyle w:val="Hyperlink"/>
                <w:noProof/>
              </w:rPr>
              <w:t>Compliance Status</w:t>
            </w:r>
            <w:r w:rsidR="00811644">
              <w:rPr>
                <w:noProof/>
                <w:webHidden/>
              </w:rPr>
              <w:tab/>
            </w:r>
            <w:r w:rsidR="00811644">
              <w:rPr>
                <w:noProof/>
                <w:webHidden/>
              </w:rPr>
              <w:fldChar w:fldCharType="begin"/>
            </w:r>
            <w:r w:rsidR="00811644">
              <w:rPr>
                <w:noProof/>
                <w:webHidden/>
              </w:rPr>
              <w:instrText xml:space="preserve"> PAGEREF _Toc52811662 \h </w:instrText>
            </w:r>
            <w:r w:rsidR="00811644">
              <w:rPr>
                <w:noProof/>
                <w:webHidden/>
              </w:rPr>
            </w:r>
            <w:r w:rsidR="00811644">
              <w:rPr>
                <w:noProof/>
                <w:webHidden/>
              </w:rPr>
              <w:fldChar w:fldCharType="separate"/>
            </w:r>
            <w:r w:rsidR="00811644">
              <w:rPr>
                <w:noProof/>
                <w:webHidden/>
              </w:rPr>
              <w:t>67</w:t>
            </w:r>
            <w:r w:rsidR="00811644">
              <w:rPr>
                <w:noProof/>
                <w:webHidden/>
              </w:rPr>
              <w:fldChar w:fldCharType="end"/>
            </w:r>
          </w:hyperlink>
        </w:p>
        <w:p w14:paraId="0B6B6A93" w14:textId="166462E6"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63" w:history="1">
            <w:r w:rsidR="00811644" w:rsidRPr="009C4F2E">
              <w:rPr>
                <w:rStyle w:val="Hyperlink"/>
                <w:noProof/>
              </w:rPr>
              <w:t>3.14.1</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Evidence Concept</w:t>
            </w:r>
            <w:r w:rsidR="00811644">
              <w:rPr>
                <w:noProof/>
                <w:webHidden/>
              </w:rPr>
              <w:tab/>
            </w:r>
            <w:r w:rsidR="00811644">
              <w:rPr>
                <w:noProof/>
                <w:webHidden/>
              </w:rPr>
              <w:fldChar w:fldCharType="begin"/>
            </w:r>
            <w:r w:rsidR="00811644">
              <w:rPr>
                <w:noProof/>
                <w:webHidden/>
              </w:rPr>
              <w:instrText xml:space="preserve"> PAGEREF _Toc52811663 \h </w:instrText>
            </w:r>
            <w:r w:rsidR="00811644">
              <w:rPr>
                <w:noProof/>
                <w:webHidden/>
              </w:rPr>
            </w:r>
            <w:r w:rsidR="00811644">
              <w:rPr>
                <w:noProof/>
                <w:webHidden/>
              </w:rPr>
              <w:fldChar w:fldCharType="separate"/>
            </w:r>
            <w:r w:rsidR="00811644">
              <w:rPr>
                <w:noProof/>
                <w:webHidden/>
              </w:rPr>
              <w:t>67</w:t>
            </w:r>
            <w:r w:rsidR="00811644">
              <w:rPr>
                <w:noProof/>
                <w:webHidden/>
              </w:rPr>
              <w:fldChar w:fldCharType="end"/>
            </w:r>
          </w:hyperlink>
        </w:p>
        <w:p w14:paraId="32E44293" w14:textId="0EA1732D"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64" w:history="1">
            <w:r w:rsidR="00811644" w:rsidRPr="009C4F2E">
              <w:rPr>
                <w:rStyle w:val="Hyperlink"/>
                <w:noProof/>
              </w:rPr>
              <w:t>3.14.2</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Requirement Status</w:t>
            </w:r>
            <w:r w:rsidR="00811644">
              <w:rPr>
                <w:noProof/>
                <w:webHidden/>
              </w:rPr>
              <w:tab/>
            </w:r>
            <w:r w:rsidR="00811644">
              <w:rPr>
                <w:noProof/>
                <w:webHidden/>
              </w:rPr>
              <w:fldChar w:fldCharType="begin"/>
            </w:r>
            <w:r w:rsidR="00811644">
              <w:rPr>
                <w:noProof/>
                <w:webHidden/>
              </w:rPr>
              <w:instrText xml:space="preserve"> PAGEREF _Toc52811664 \h </w:instrText>
            </w:r>
            <w:r w:rsidR="00811644">
              <w:rPr>
                <w:noProof/>
                <w:webHidden/>
              </w:rPr>
            </w:r>
            <w:r w:rsidR="00811644">
              <w:rPr>
                <w:noProof/>
                <w:webHidden/>
              </w:rPr>
              <w:fldChar w:fldCharType="separate"/>
            </w:r>
            <w:r w:rsidR="00811644">
              <w:rPr>
                <w:noProof/>
                <w:webHidden/>
              </w:rPr>
              <w:t>67</w:t>
            </w:r>
            <w:r w:rsidR="00811644">
              <w:rPr>
                <w:noProof/>
                <w:webHidden/>
              </w:rPr>
              <w:fldChar w:fldCharType="end"/>
            </w:r>
          </w:hyperlink>
        </w:p>
        <w:p w14:paraId="79DACB94" w14:textId="2C59DD41"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65" w:history="1">
            <w:r w:rsidR="00811644" w:rsidRPr="009C4F2E">
              <w:rPr>
                <w:rStyle w:val="Hyperlink"/>
                <w:noProof/>
              </w:rPr>
              <w:t>3.14.3</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From EBOM Compliance Status View</w:t>
            </w:r>
            <w:r w:rsidR="00811644">
              <w:rPr>
                <w:noProof/>
                <w:webHidden/>
              </w:rPr>
              <w:tab/>
            </w:r>
            <w:r w:rsidR="00811644">
              <w:rPr>
                <w:noProof/>
                <w:webHidden/>
              </w:rPr>
              <w:fldChar w:fldCharType="begin"/>
            </w:r>
            <w:r w:rsidR="00811644">
              <w:rPr>
                <w:noProof/>
                <w:webHidden/>
              </w:rPr>
              <w:instrText xml:space="preserve"> PAGEREF _Toc52811665 \h </w:instrText>
            </w:r>
            <w:r w:rsidR="00811644">
              <w:rPr>
                <w:noProof/>
                <w:webHidden/>
              </w:rPr>
            </w:r>
            <w:r w:rsidR="00811644">
              <w:rPr>
                <w:noProof/>
                <w:webHidden/>
              </w:rPr>
              <w:fldChar w:fldCharType="separate"/>
            </w:r>
            <w:r w:rsidR="00811644">
              <w:rPr>
                <w:noProof/>
                <w:webHidden/>
              </w:rPr>
              <w:t>68</w:t>
            </w:r>
            <w:r w:rsidR="00811644">
              <w:rPr>
                <w:noProof/>
                <w:webHidden/>
              </w:rPr>
              <w:fldChar w:fldCharType="end"/>
            </w:r>
          </w:hyperlink>
        </w:p>
        <w:p w14:paraId="59C0E639" w14:textId="6C1D49D9"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66" w:history="1">
            <w:r w:rsidR="00811644" w:rsidRPr="009C4F2E">
              <w:rPr>
                <w:rStyle w:val="Hyperlink"/>
                <w:noProof/>
              </w:rPr>
              <w:t>3.14.4</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Conformity Report</w:t>
            </w:r>
            <w:r w:rsidR="00811644">
              <w:rPr>
                <w:noProof/>
                <w:webHidden/>
              </w:rPr>
              <w:tab/>
            </w:r>
            <w:r w:rsidR="00811644">
              <w:rPr>
                <w:noProof/>
                <w:webHidden/>
              </w:rPr>
              <w:fldChar w:fldCharType="begin"/>
            </w:r>
            <w:r w:rsidR="00811644">
              <w:rPr>
                <w:noProof/>
                <w:webHidden/>
              </w:rPr>
              <w:instrText xml:space="preserve"> PAGEREF _Toc52811666 \h </w:instrText>
            </w:r>
            <w:r w:rsidR="00811644">
              <w:rPr>
                <w:noProof/>
                <w:webHidden/>
              </w:rPr>
            </w:r>
            <w:r w:rsidR="00811644">
              <w:rPr>
                <w:noProof/>
                <w:webHidden/>
              </w:rPr>
              <w:fldChar w:fldCharType="separate"/>
            </w:r>
            <w:r w:rsidR="00811644">
              <w:rPr>
                <w:noProof/>
                <w:webHidden/>
              </w:rPr>
              <w:t>69</w:t>
            </w:r>
            <w:r w:rsidR="00811644">
              <w:rPr>
                <w:noProof/>
                <w:webHidden/>
              </w:rPr>
              <w:fldChar w:fldCharType="end"/>
            </w:r>
          </w:hyperlink>
        </w:p>
        <w:p w14:paraId="584D037B" w14:textId="759FBD16" w:rsidR="00811644" w:rsidRDefault="009C4AB0">
          <w:pPr>
            <w:pStyle w:val="TOC3"/>
            <w:rPr>
              <w:rFonts w:asciiTheme="minorHAnsi" w:eastAsiaTheme="minorEastAsia" w:hAnsiTheme="minorHAnsi" w:cstheme="minorBidi"/>
              <w:i w:val="0"/>
              <w:iCs w:val="0"/>
              <w:noProof/>
              <w:sz w:val="22"/>
              <w:szCs w:val="22"/>
              <w:lang w:val="en-SE" w:eastAsia="en-SE"/>
            </w:rPr>
          </w:pPr>
          <w:hyperlink w:anchor="_Toc52811667" w:history="1">
            <w:r w:rsidR="00811644" w:rsidRPr="009C4F2E">
              <w:rPr>
                <w:rStyle w:val="Hyperlink"/>
                <w:noProof/>
              </w:rPr>
              <w:t>3.14.5</w:t>
            </w:r>
            <w:r w:rsidR="00811644">
              <w:rPr>
                <w:rFonts w:asciiTheme="minorHAnsi" w:eastAsiaTheme="minorEastAsia" w:hAnsiTheme="minorHAnsi" w:cstheme="minorBidi"/>
                <w:i w:val="0"/>
                <w:iCs w:val="0"/>
                <w:noProof/>
                <w:sz w:val="22"/>
                <w:szCs w:val="22"/>
                <w:lang w:val="en-SE" w:eastAsia="en-SE"/>
              </w:rPr>
              <w:tab/>
            </w:r>
            <w:r w:rsidR="00811644" w:rsidRPr="009C4F2E">
              <w:rPr>
                <w:rStyle w:val="Hyperlink"/>
                <w:noProof/>
              </w:rPr>
              <w:t>Product Based</w:t>
            </w:r>
            <w:r w:rsidR="00811644">
              <w:rPr>
                <w:noProof/>
                <w:webHidden/>
              </w:rPr>
              <w:tab/>
            </w:r>
            <w:r w:rsidR="00811644">
              <w:rPr>
                <w:noProof/>
                <w:webHidden/>
              </w:rPr>
              <w:fldChar w:fldCharType="begin"/>
            </w:r>
            <w:r w:rsidR="00811644">
              <w:rPr>
                <w:noProof/>
                <w:webHidden/>
              </w:rPr>
              <w:instrText xml:space="preserve"> PAGEREF _Toc52811667 \h </w:instrText>
            </w:r>
            <w:r w:rsidR="00811644">
              <w:rPr>
                <w:noProof/>
                <w:webHidden/>
              </w:rPr>
            </w:r>
            <w:r w:rsidR="00811644">
              <w:rPr>
                <w:noProof/>
                <w:webHidden/>
              </w:rPr>
              <w:fldChar w:fldCharType="separate"/>
            </w:r>
            <w:r w:rsidR="00811644">
              <w:rPr>
                <w:noProof/>
                <w:webHidden/>
              </w:rPr>
              <w:t>69</w:t>
            </w:r>
            <w:r w:rsidR="00811644">
              <w:rPr>
                <w:noProof/>
                <w:webHidden/>
              </w:rPr>
              <w:fldChar w:fldCharType="end"/>
            </w:r>
          </w:hyperlink>
        </w:p>
        <w:p w14:paraId="4A662CB5" w14:textId="1D8B594E" w:rsidR="009B3301" w:rsidRDefault="009B3301" w:rsidP="009B3301">
          <w:r>
            <w:rPr>
              <w:b/>
              <w:bCs/>
              <w:noProof/>
            </w:rPr>
            <w:fldChar w:fldCharType="end"/>
          </w:r>
        </w:p>
      </w:sdtContent>
    </w:sdt>
    <w:p w14:paraId="4CCE0747" w14:textId="77777777" w:rsidR="009B3301" w:rsidRDefault="009B3301" w:rsidP="009B3301">
      <w:pPr>
        <w:pStyle w:val="Heading1"/>
        <w:pageBreakBefore/>
        <w:rPr>
          <w:lang w:eastAsia="zh-CN"/>
        </w:rPr>
      </w:pPr>
      <w:bookmarkStart w:id="0" w:name="_Toc320789369"/>
      <w:bookmarkStart w:id="1" w:name="_Toc397358431"/>
      <w:bookmarkStart w:id="2" w:name="_Toc413922695"/>
      <w:bookmarkStart w:id="3" w:name="_Toc52811590"/>
      <w:r w:rsidRPr="00B06A90">
        <w:rPr>
          <w:lang w:eastAsia="zh-CN"/>
        </w:rPr>
        <w:lastRenderedPageBreak/>
        <w:t>Introduction</w:t>
      </w:r>
      <w:bookmarkEnd w:id="0"/>
      <w:bookmarkEnd w:id="1"/>
      <w:bookmarkEnd w:id="2"/>
      <w:bookmarkEnd w:id="3"/>
    </w:p>
    <w:p w14:paraId="16F9FB5F" w14:textId="07ACADC4" w:rsidR="009B3301" w:rsidRDefault="009B3301" w:rsidP="009B3301">
      <w:pPr>
        <w:pStyle w:val="BodyText1"/>
      </w:pPr>
      <w:bookmarkStart w:id="4" w:name="_Toc320789371"/>
      <w:bookmarkStart w:id="5" w:name="_Toc532122050"/>
      <w:bookmarkStart w:id="6" w:name="_Toc532122053"/>
      <w:r w:rsidRPr="006C2085">
        <w:t xml:space="preserve">The purpose of this document is to describe the </w:t>
      </w:r>
      <w:r w:rsidR="00CA02C8">
        <w:t xml:space="preserve">requirements Implementation in detail </w:t>
      </w:r>
      <w:bookmarkEnd w:id="4"/>
      <w:r w:rsidR="005101B1">
        <w:t xml:space="preserve">and serve as admin guide </w:t>
      </w:r>
      <w:r w:rsidR="00B47FD3">
        <w:t>for CBS requirements</w:t>
      </w:r>
      <w:r w:rsidR="008B46DD">
        <w:t>.</w:t>
      </w:r>
    </w:p>
    <w:p w14:paraId="54B3B76C" w14:textId="3B363694" w:rsidR="009B3301" w:rsidRDefault="009B3301" w:rsidP="009B3301">
      <w:pPr>
        <w:pStyle w:val="Heading1"/>
      </w:pPr>
      <w:bookmarkStart w:id="7" w:name="_Toc397358432"/>
      <w:bookmarkStart w:id="8" w:name="_Toc413922696"/>
      <w:bookmarkStart w:id="9" w:name="_Toc52811591"/>
      <w:r>
        <w:t>System Description</w:t>
      </w:r>
      <w:bookmarkEnd w:id="7"/>
      <w:bookmarkEnd w:id="8"/>
      <w:bookmarkEnd w:id="9"/>
    </w:p>
    <w:p w14:paraId="36A507D1" w14:textId="204BB279" w:rsidR="00AF0F0C" w:rsidRDefault="009B3301" w:rsidP="003D7819">
      <w:pPr>
        <w:pStyle w:val="BodyText1"/>
        <w:rPr>
          <w:lang w:val="it-IT" w:eastAsia="ko-KR"/>
        </w:rPr>
      </w:pPr>
      <w:r w:rsidRPr="00912914">
        <w:rPr>
          <w:lang w:val="it-IT" w:eastAsia="ko-KR"/>
        </w:rPr>
        <w:t xml:space="preserve">Magic is a PLM system within </w:t>
      </w:r>
      <w:r w:rsidR="00766EDA">
        <w:rPr>
          <w:lang w:val="it-IT" w:eastAsia="ko-KR"/>
        </w:rPr>
        <w:t>Cytiva</w:t>
      </w:r>
      <w:r w:rsidRPr="00912914">
        <w:rPr>
          <w:lang w:val="it-IT" w:eastAsia="ko-KR"/>
        </w:rPr>
        <w:t xml:space="preserve"> Life Sciences which facilitates the processes for creation, review, release of engineering information, provides functionality for change control of engineering parts, drawings and Bills of Material. It handles Project, Product and Requirements for </w:t>
      </w:r>
      <w:r w:rsidR="00766EDA">
        <w:rPr>
          <w:lang w:val="it-IT" w:eastAsia="ko-KR"/>
        </w:rPr>
        <w:t>Cytiva</w:t>
      </w:r>
      <w:r w:rsidRPr="00912914">
        <w:rPr>
          <w:lang w:val="it-IT" w:eastAsia="ko-KR"/>
        </w:rPr>
        <w:t xml:space="preserve"> Life Sciences program.</w:t>
      </w:r>
      <w:r w:rsidR="003D7819" w:rsidRPr="003D7819">
        <w:rPr>
          <w:lang w:val="it-IT" w:eastAsia="ko-KR"/>
        </w:rPr>
        <w:t xml:space="preserve"> </w:t>
      </w:r>
      <w:r w:rsidR="003D7819" w:rsidRPr="00912914">
        <w:rPr>
          <w:lang w:val="it-IT" w:eastAsia="ko-KR"/>
        </w:rPr>
        <w:t>Magic has integrations to its downstream systems.</w:t>
      </w:r>
    </w:p>
    <w:p w14:paraId="3DB9793E" w14:textId="4A374827" w:rsidR="003D7819" w:rsidRPr="003935F9" w:rsidRDefault="0051657E" w:rsidP="003D7819">
      <w:pPr>
        <w:ind w:left="360"/>
        <w:rPr>
          <w:rFonts w:ascii="Times New Roman" w:hAnsi="Times New Roman"/>
          <w:lang w:eastAsia="en-US"/>
        </w:rPr>
      </w:pPr>
      <w:bookmarkStart w:id="10" w:name="_Toc397358433"/>
      <w:bookmarkStart w:id="11" w:name="_Toc413922697"/>
      <w:r>
        <w:t xml:space="preserve">As part of CBS, there were plenty of different requirements which were implemented by Technia related to Variant Configuration, Engineering Central, </w:t>
      </w:r>
      <w:r w:rsidR="00B72B60">
        <w:t xml:space="preserve">Regulatory Requirements, and </w:t>
      </w:r>
      <w:r>
        <w:t>many Reports</w:t>
      </w:r>
      <w:r w:rsidR="00350D16">
        <w:t xml:space="preserve"> as part of CBS implementation</w:t>
      </w:r>
    </w:p>
    <w:p w14:paraId="0C12A4CE" w14:textId="76E4D34F" w:rsidR="009B3301" w:rsidRDefault="009B3301" w:rsidP="00B44956">
      <w:pPr>
        <w:pStyle w:val="Heading1"/>
      </w:pPr>
      <w:bookmarkStart w:id="12" w:name="_Toc52811592"/>
      <w:r w:rsidRPr="00FA1F1D">
        <w:t>Functionality</w:t>
      </w:r>
      <w:bookmarkEnd w:id="10"/>
      <w:bookmarkEnd w:id="11"/>
      <w:bookmarkEnd w:id="12"/>
    </w:p>
    <w:p w14:paraId="0CF069FC" w14:textId="08A01379" w:rsidR="009B3301" w:rsidRDefault="009B3301" w:rsidP="00166F01">
      <w:pPr>
        <w:pStyle w:val="BodyText1"/>
        <w:ind w:left="0"/>
        <w:rPr>
          <w:lang w:val="it-IT" w:eastAsia="ko-KR"/>
        </w:rPr>
      </w:pPr>
    </w:p>
    <w:p w14:paraId="7E1EABD4" w14:textId="6098FEB8" w:rsidR="009B3301" w:rsidRDefault="00715668" w:rsidP="009B3301">
      <w:pPr>
        <w:pStyle w:val="Heading2"/>
        <w:tabs>
          <w:tab w:val="num" w:pos="846"/>
        </w:tabs>
        <w:ind w:left="936"/>
      </w:pPr>
      <w:bookmarkStart w:id="13" w:name="_Toc52811593"/>
      <w:r w:rsidRPr="00715668">
        <w:t>VCC process from project</w:t>
      </w:r>
      <w:bookmarkEnd w:id="13"/>
    </w:p>
    <w:p w14:paraId="625FA1F6" w14:textId="1F96A685" w:rsidR="00321C0E" w:rsidRPr="00321C0E" w:rsidRDefault="009B3301" w:rsidP="00321C0E">
      <w:pPr>
        <w:pStyle w:val="BodyText2"/>
        <w:jc w:val="both"/>
        <w:rPr>
          <w:lang w:eastAsia="ko-KR"/>
        </w:rPr>
      </w:pPr>
      <w:r w:rsidRPr="005C09E6">
        <w:rPr>
          <w:lang w:eastAsia="ko-KR"/>
        </w:rPr>
        <w:t>This sec</w:t>
      </w:r>
      <w:r w:rsidR="00681157">
        <w:rPr>
          <w:lang w:eastAsia="ko-KR"/>
        </w:rPr>
        <w:t xml:space="preserve">tion </w:t>
      </w:r>
      <w:r w:rsidR="00AF3BD5">
        <w:rPr>
          <w:lang w:eastAsia="ko-KR"/>
        </w:rPr>
        <w:t>describe</w:t>
      </w:r>
      <w:r w:rsidR="008434CF">
        <w:rPr>
          <w:lang w:eastAsia="ko-KR"/>
        </w:rPr>
        <w:t>s</w:t>
      </w:r>
      <w:r w:rsidR="00681157">
        <w:rPr>
          <w:lang w:eastAsia="ko-KR"/>
        </w:rPr>
        <w:t xml:space="preserve"> how the </w:t>
      </w:r>
      <w:r w:rsidR="007933A9">
        <w:rPr>
          <w:lang w:eastAsia="ko-KR"/>
        </w:rPr>
        <w:t>Variant Configuration</w:t>
      </w:r>
      <w:r w:rsidRPr="005C09E6">
        <w:rPr>
          <w:lang w:eastAsia="ko-KR"/>
        </w:rPr>
        <w:t xml:space="preserve"> </w:t>
      </w:r>
      <w:r w:rsidR="00575EC7">
        <w:rPr>
          <w:lang w:eastAsia="ko-KR"/>
        </w:rPr>
        <w:t>module</w:t>
      </w:r>
      <w:r w:rsidR="00575EC7" w:rsidRPr="005C09E6">
        <w:rPr>
          <w:lang w:eastAsia="ko-KR"/>
        </w:rPr>
        <w:t xml:space="preserve"> </w:t>
      </w:r>
      <w:r w:rsidR="007933A9">
        <w:rPr>
          <w:lang w:eastAsia="ko-KR"/>
        </w:rPr>
        <w:t>will be used from the Project Space or Project Concept</w:t>
      </w:r>
    </w:p>
    <w:p w14:paraId="09D54571" w14:textId="30F125E9" w:rsidR="00321C0E" w:rsidRPr="00321C0E" w:rsidRDefault="00321C0E" w:rsidP="00104CFC">
      <w:pPr>
        <w:pStyle w:val="TableHeader"/>
        <w:ind w:left="720" w:firstLine="216"/>
        <w:jc w:val="both"/>
        <w:rPr>
          <w:rFonts w:ascii="GE Inspira" w:hAnsi="GE Inspira" w:cs="Arial"/>
          <w:spacing w:val="0"/>
          <w:sz w:val="20"/>
          <w:lang w:eastAsia="ko-KR"/>
        </w:rPr>
      </w:pPr>
      <w:r w:rsidRPr="00104CFC">
        <w:rPr>
          <w:rFonts w:ascii="GE Inspira" w:hAnsi="GE Inspira" w:cs="Arial"/>
          <w:b/>
          <w:bCs/>
          <w:spacing w:val="0"/>
          <w:sz w:val="20"/>
          <w:lang w:eastAsia="ko-KR"/>
        </w:rPr>
        <w:t>For example:</w:t>
      </w:r>
      <w:r w:rsidRPr="00321C0E">
        <w:rPr>
          <w:rFonts w:ascii="GE Inspira" w:hAnsi="GE Inspira" w:cs="Arial"/>
          <w:spacing w:val="0"/>
          <w:sz w:val="20"/>
          <w:lang w:eastAsia="ko-KR"/>
        </w:rPr>
        <w:t xml:space="preserve"> </w:t>
      </w:r>
      <w:r w:rsidR="007933A9">
        <w:rPr>
          <w:rFonts w:ascii="GE Inspira" w:hAnsi="GE Inspira" w:cs="Arial"/>
          <w:spacing w:val="0"/>
          <w:sz w:val="20"/>
          <w:lang w:eastAsia="ko-KR"/>
        </w:rPr>
        <w:t xml:space="preserve">Connecting the Product Line with Models and then connecting other VCC related objects with </w:t>
      </w:r>
      <w:r w:rsidR="006A7458">
        <w:rPr>
          <w:rFonts w:ascii="GE Inspira" w:hAnsi="GE Inspira" w:cs="Arial"/>
          <w:spacing w:val="0"/>
          <w:sz w:val="20"/>
          <w:lang w:eastAsia="ko-KR"/>
        </w:rPr>
        <w:t>Project using the Product Line</w:t>
      </w:r>
    </w:p>
    <w:p w14:paraId="3CBEEA6F" w14:textId="38B6AF3B" w:rsidR="009B3301" w:rsidRPr="00FA1F1D" w:rsidRDefault="00D70002" w:rsidP="00630B23">
      <w:pPr>
        <w:pStyle w:val="Heading3"/>
      </w:pPr>
      <w:bookmarkStart w:id="14" w:name="_Toc52811594"/>
      <w:r w:rsidRPr="00D70002">
        <w:t>Create Project Concept with Product Line</w:t>
      </w:r>
      <w:bookmarkEnd w:id="14"/>
    </w:p>
    <w:tbl>
      <w:tblPr>
        <w:tblW w:w="897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04"/>
        <w:gridCol w:w="2610"/>
        <w:gridCol w:w="3042"/>
        <w:gridCol w:w="2698"/>
        <w:gridCol w:w="20"/>
      </w:tblGrid>
      <w:tr w:rsidR="009B3301" w:rsidRPr="00A75B53" w14:paraId="11852FAA" w14:textId="77777777" w:rsidTr="000535A3">
        <w:trPr>
          <w:gridAfter w:val="1"/>
          <w:wAfter w:w="20" w:type="dxa"/>
          <w:cantSplit/>
          <w:trHeight w:val="345"/>
        </w:trPr>
        <w:tc>
          <w:tcPr>
            <w:tcW w:w="8954" w:type="dxa"/>
            <w:gridSpan w:val="4"/>
            <w:shd w:val="clear" w:color="auto" w:fill="E0E0E0"/>
          </w:tcPr>
          <w:p w14:paraId="03348955" w14:textId="5B140B72" w:rsidR="009B3301" w:rsidRPr="008647B4" w:rsidRDefault="000E732F" w:rsidP="00C776C4">
            <w:pPr>
              <w:pStyle w:val="TableHeader"/>
              <w:rPr>
                <w:rFonts w:ascii="GE Inspira" w:hAnsi="GE Inspira"/>
                <w:b/>
                <w:bCs/>
                <w:sz w:val="22"/>
                <w:szCs w:val="22"/>
              </w:rPr>
            </w:pPr>
            <w:r>
              <w:t xml:space="preserve">Create </w:t>
            </w:r>
            <w:r w:rsidR="000D004B" w:rsidRPr="00D70002">
              <w:t>Project Concept with Product Line</w:t>
            </w:r>
          </w:p>
        </w:tc>
      </w:tr>
      <w:tr w:rsidR="005E4370" w:rsidRPr="00A75B53" w14:paraId="5B8E5780" w14:textId="77777777" w:rsidTr="00106C31">
        <w:trPr>
          <w:cantSplit/>
          <w:trHeight w:val="409"/>
          <w:tblHeader/>
        </w:trPr>
        <w:tc>
          <w:tcPr>
            <w:tcW w:w="604" w:type="dxa"/>
            <w:shd w:val="clear" w:color="FFFFFF" w:fill="auto"/>
          </w:tcPr>
          <w:p w14:paraId="737ECC7B" w14:textId="3AA45E56" w:rsidR="005E4370" w:rsidRPr="00A75B53" w:rsidRDefault="005E4370" w:rsidP="005E4370">
            <w:pPr>
              <w:pStyle w:val="BodyText"/>
              <w:rPr>
                <w:b/>
                <w:bCs/>
              </w:rPr>
            </w:pPr>
            <w:r w:rsidRPr="00A75B53">
              <w:rPr>
                <w:b/>
                <w:bCs/>
              </w:rPr>
              <w:t>#</w:t>
            </w:r>
          </w:p>
        </w:tc>
        <w:tc>
          <w:tcPr>
            <w:tcW w:w="2610" w:type="dxa"/>
            <w:shd w:val="clear" w:color="FFFFFF" w:fill="auto"/>
          </w:tcPr>
          <w:p w14:paraId="7411DCB7" w14:textId="04FD3276" w:rsidR="005E4370" w:rsidRPr="00A75B53" w:rsidRDefault="004773A4" w:rsidP="005E4370">
            <w:pPr>
              <w:pStyle w:val="BodyText"/>
              <w:rPr>
                <w:b/>
                <w:bCs/>
              </w:rPr>
            </w:pPr>
            <w:r>
              <w:rPr>
                <w:b/>
                <w:bCs/>
              </w:rPr>
              <w:t>Steps</w:t>
            </w:r>
          </w:p>
        </w:tc>
        <w:tc>
          <w:tcPr>
            <w:tcW w:w="3042" w:type="dxa"/>
            <w:shd w:val="clear" w:color="FFFFFF" w:fill="auto"/>
          </w:tcPr>
          <w:p w14:paraId="6C4D52FC" w14:textId="4F3524B2" w:rsidR="005E4370" w:rsidRPr="00A75B53" w:rsidRDefault="004773A4" w:rsidP="005E4370">
            <w:pPr>
              <w:pStyle w:val="BodyText"/>
              <w:rPr>
                <w:b/>
                <w:bCs/>
              </w:rPr>
            </w:pPr>
            <w:r>
              <w:rPr>
                <w:b/>
                <w:bCs/>
              </w:rPr>
              <w:t>Background Operations</w:t>
            </w:r>
          </w:p>
        </w:tc>
        <w:tc>
          <w:tcPr>
            <w:tcW w:w="2718" w:type="dxa"/>
            <w:gridSpan w:val="2"/>
            <w:shd w:val="clear" w:color="FFFFFF" w:fill="auto"/>
          </w:tcPr>
          <w:p w14:paraId="17A2CC8F" w14:textId="58C1F40B" w:rsidR="005E4370" w:rsidRPr="00A75B53" w:rsidRDefault="005E4370" w:rsidP="005E4370">
            <w:pPr>
              <w:pStyle w:val="BodyText"/>
              <w:rPr>
                <w:b/>
                <w:bCs/>
              </w:rPr>
            </w:pPr>
            <w:r>
              <w:rPr>
                <w:b/>
                <w:bCs/>
              </w:rPr>
              <w:t>Comments</w:t>
            </w:r>
          </w:p>
        </w:tc>
      </w:tr>
      <w:tr w:rsidR="005E4370" w:rsidRPr="00A75B53" w14:paraId="500C1D91" w14:textId="77777777" w:rsidTr="00106C31">
        <w:trPr>
          <w:cantSplit/>
          <w:trHeight w:val="389"/>
          <w:tblHeader/>
        </w:trPr>
        <w:tc>
          <w:tcPr>
            <w:tcW w:w="604" w:type="dxa"/>
            <w:shd w:val="clear" w:color="FFFFFF" w:fill="auto"/>
          </w:tcPr>
          <w:p w14:paraId="7EBFA343" w14:textId="77777777" w:rsidR="005E4370" w:rsidRPr="00A75B53" w:rsidRDefault="005E4370" w:rsidP="00C776C4">
            <w:pPr>
              <w:pStyle w:val="TableHeader"/>
              <w:rPr>
                <w:rFonts w:ascii="GE Inspira" w:hAnsi="GE Inspira"/>
                <w:b/>
                <w:bCs/>
                <w:sz w:val="20"/>
              </w:rPr>
            </w:pPr>
            <w:r>
              <w:rPr>
                <w:rFonts w:ascii="GE Inspira" w:hAnsi="GE Inspira"/>
                <w:b/>
                <w:bCs/>
                <w:sz w:val="20"/>
              </w:rPr>
              <w:lastRenderedPageBreak/>
              <w:t>1</w:t>
            </w:r>
          </w:p>
        </w:tc>
        <w:tc>
          <w:tcPr>
            <w:tcW w:w="2610" w:type="dxa"/>
            <w:shd w:val="clear" w:color="FFFFFF" w:fill="auto"/>
          </w:tcPr>
          <w:p w14:paraId="360F8A97" w14:textId="2ABEB5A5" w:rsidR="00E9585D" w:rsidRDefault="003E1DC6" w:rsidP="00EF61A5">
            <w:pPr>
              <w:pStyle w:val="TableHeader"/>
              <w:numPr>
                <w:ilvl w:val="0"/>
                <w:numId w:val="9"/>
              </w:numPr>
              <w:jc w:val="left"/>
              <w:rPr>
                <w:rFonts w:ascii="GE Inspira" w:hAnsi="GE Inspira"/>
              </w:rPr>
            </w:pPr>
            <w:r>
              <w:rPr>
                <w:rFonts w:ascii="GE Inspira" w:hAnsi="GE Inspira"/>
              </w:rPr>
              <w:t>Open Create Project Concept form</w:t>
            </w:r>
            <w:r w:rsidR="00977C43">
              <w:rPr>
                <w:rFonts w:ascii="GE Inspira" w:hAnsi="GE Inspira"/>
              </w:rPr>
              <w:t xml:space="preserve"> from toolbar Actions button</w:t>
            </w:r>
          </w:p>
          <w:p w14:paraId="640CA248" w14:textId="2E9D7156" w:rsidR="003E1DC6" w:rsidRDefault="003E1DC6" w:rsidP="00EF61A5">
            <w:pPr>
              <w:pStyle w:val="TableHeader"/>
              <w:numPr>
                <w:ilvl w:val="0"/>
                <w:numId w:val="9"/>
              </w:numPr>
              <w:jc w:val="left"/>
              <w:rPr>
                <w:rFonts w:ascii="GE Inspira" w:hAnsi="GE Inspira"/>
              </w:rPr>
            </w:pPr>
            <w:r>
              <w:rPr>
                <w:rFonts w:ascii="GE Inspira" w:hAnsi="GE Inspira"/>
              </w:rPr>
              <w:t>Select Product Line</w:t>
            </w:r>
          </w:p>
          <w:p w14:paraId="6911BA92" w14:textId="626AFC56" w:rsidR="003E1DC6" w:rsidRDefault="003E1DC6" w:rsidP="00EF61A5">
            <w:pPr>
              <w:pStyle w:val="TableHeader"/>
              <w:numPr>
                <w:ilvl w:val="0"/>
                <w:numId w:val="9"/>
              </w:numPr>
              <w:jc w:val="left"/>
              <w:rPr>
                <w:rFonts w:ascii="GE Inspira" w:hAnsi="GE Inspira"/>
              </w:rPr>
            </w:pPr>
            <w:r>
              <w:rPr>
                <w:rFonts w:ascii="GE Inspira" w:hAnsi="GE Inspira"/>
              </w:rPr>
              <w:t>Select Program</w:t>
            </w:r>
          </w:p>
          <w:p w14:paraId="3D5F4B1B" w14:textId="3745CB98" w:rsidR="009D3DC5" w:rsidRDefault="009D3DC5" w:rsidP="00EF61A5">
            <w:pPr>
              <w:pStyle w:val="TableHeader"/>
              <w:numPr>
                <w:ilvl w:val="0"/>
                <w:numId w:val="9"/>
              </w:numPr>
              <w:jc w:val="left"/>
              <w:rPr>
                <w:rFonts w:ascii="GE Inspira" w:hAnsi="GE Inspira"/>
              </w:rPr>
            </w:pPr>
            <w:r>
              <w:rPr>
                <w:rFonts w:ascii="GE Inspira" w:hAnsi="GE Inspira"/>
              </w:rPr>
              <w:t>Click on Done</w:t>
            </w:r>
          </w:p>
          <w:p w14:paraId="66844026" w14:textId="7A25339F" w:rsidR="005E4370" w:rsidRPr="00A25068" w:rsidRDefault="005E4370" w:rsidP="005D156E">
            <w:pPr>
              <w:pStyle w:val="TableHeader"/>
              <w:ind w:left="720"/>
              <w:jc w:val="left"/>
              <w:rPr>
                <w:rFonts w:ascii="GE Inspira" w:hAnsi="GE Inspira"/>
              </w:rPr>
            </w:pPr>
          </w:p>
        </w:tc>
        <w:tc>
          <w:tcPr>
            <w:tcW w:w="3042" w:type="dxa"/>
            <w:shd w:val="clear" w:color="FFFFFF" w:fill="auto"/>
          </w:tcPr>
          <w:p w14:paraId="0215EAF1" w14:textId="5E3A059E" w:rsidR="00A72582" w:rsidRDefault="00A72582" w:rsidP="00EF61A5">
            <w:pPr>
              <w:pStyle w:val="TableHeader"/>
              <w:numPr>
                <w:ilvl w:val="0"/>
                <w:numId w:val="10"/>
              </w:numPr>
              <w:jc w:val="left"/>
              <w:rPr>
                <w:rFonts w:ascii="GE Inspira" w:hAnsi="GE Inspira"/>
              </w:rPr>
            </w:pPr>
            <w:r>
              <w:rPr>
                <w:rFonts w:ascii="GE Inspira" w:hAnsi="GE Inspira"/>
              </w:rPr>
              <w:t>The Product Line field will show all the Product Line which are in Complete state</w:t>
            </w:r>
          </w:p>
          <w:p w14:paraId="72F66C51" w14:textId="234A49AA" w:rsidR="000F10B0" w:rsidRDefault="000F10B0" w:rsidP="00EF61A5">
            <w:pPr>
              <w:pStyle w:val="TableHeader"/>
              <w:numPr>
                <w:ilvl w:val="0"/>
                <w:numId w:val="10"/>
              </w:numPr>
              <w:jc w:val="left"/>
              <w:rPr>
                <w:rFonts w:ascii="GE Inspira" w:hAnsi="GE Inspira"/>
              </w:rPr>
            </w:pPr>
            <w:r>
              <w:rPr>
                <w:rFonts w:ascii="GE Inspira" w:hAnsi="GE Inspira"/>
              </w:rPr>
              <w:t>The Program field will show all the Program in Active state</w:t>
            </w:r>
          </w:p>
          <w:p w14:paraId="3E62D8D3" w14:textId="19F593DD" w:rsidR="004773A4" w:rsidRDefault="000F0A87" w:rsidP="00EF61A5">
            <w:pPr>
              <w:pStyle w:val="TableHeader"/>
              <w:numPr>
                <w:ilvl w:val="0"/>
                <w:numId w:val="10"/>
              </w:numPr>
              <w:jc w:val="left"/>
              <w:rPr>
                <w:rFonts w:ascii="GE Inspira" w:hAnsi="GE Inspira"/>
              </w:rPr>
            </w:pPr>
            <w:r>
              <w:rPr>
                <w:rFonts w:ascii="GE Inspira" w:hAnsi="GE Inspira"/>
              </w:rPr>
              <w:t xml:space="preserve">The newly created Project Concept will be connected to the Product Line with </w:t>
            </w:r>
            <w:r w:rsidR="00A70317">
              <w:rPr>
                <w:rFonts w:ascii="GE Inspira" w:hAnsi="GE Inspira"/>
              </w:rPr>
              <w:t>relationship</w:t>
            </w:r>
            <w:r w:rsidR="006F2776">
              <w:rPr>
                <w:rFonts w:ascii="GE Inspira" w:hAnsi="GE Inspira"/>
              </w:rPr>
              <w:t xml:space="preserve"> “Project To ProductLine</w:t>
            </w:r>
            <w:r w:rsidR="00CA4567">
              <w:rPr>
                <w:rFonts w:ascii="GE Inspira" w:hAnsi="GE Inspira"/>
              </w:rPr>
              <w:t>”</w:t>
            </w:r>
          </w:p>
          <w:p w14:paraId="311E0938" w14:textId="286AF1A1" w:rsidR="00F861AF" w:rsidRDefault="00F861AF" w:rsidP="00EF61A5">
            <w:pPr>
              <w:pStyle w:val="TableHeader"/>
              <w:numPr>
                <w:ilvl w:val="0"/>
                <w:numId w:val="10"/>
              </w:numPr>
              <w:jc w:val="left"/>
              <w:rPr>
                <w:rFonts w:ascii="GE Inspira" w:hAnsi="GE Inspira"/>
              </w:rPr>
            </w:pPr>
            <w:r>
              <w:rPr>
                <w:rFonts w:ascii="GE Inspira" w:hAnsi="GE Inspira"/>
              </w:rPr>
              <w:t xml:space="preserve">The Project Concept will be connected to the Program with </w:t>
            </w:r>
            <w:r w:rsidR="00A70317">
              <w:rPr>
                <w:rFonts w:ascii="GE Inspira" w:hAnsi="GE Inspira"/>
              </w:rPr>
              <w:t>relationship</w:t>
            </w:r>
            <w:r>
              <w:rPr>
                <w:rFonts w:ascii="GE Inspira" w:hAnsi="GE Inspira"/>
              </w:rPr>
              <w:t xml:space="preserve"> </w:t>
            </w:r>
            <w:r w:rsidR="00500AAF">
              <w:rPr>
                <w:rFonts w:ascii="GE Inspira" w:hAnsi="GE Inspira"/>
              </w:rPr>
              <w:t>“Program Project”</w:t>
            </w:r>
          </w:p>
          <w:p w14:paraId="2F3795E3" w14:textId="2C475C6B" w:rsidR="00510E08" w:rsidRDefault="00510E08" w:rsidP="00EF61A5">
            <w:pPr>
              <w:pStyle w:val="TableHeader"/>
              <w:numPr>
                <w:ilvl w:val="0"/>
                <w:numId w:val="10"/>
              </w:numPr>
              <w:jc w:val="left"/>
              <w:rPr>
                <w:rFonts w:ascii="GE Inspira" w:hAnsi="GE Inspira"/>
              </w:rPr>
            </w:pPr>
            <w:r>
              <w:rPr>
                <w:rFonts w:ascii="GE Inspira" w:hAnsi="GE Inspira"/>
              </w:rPr>
              <w:t>Multiple Product Lines can be selected in Create Project Concept form. User can use the type ahead for searching the Product Lines. And he can also remove the Product Line by clicking the cross button</w:t>
            </w:r>
            <w:r w:rsidR="00DA3A3D">
              <w:rPr>
                <w:rFonts w:ascii="GE Inspira" w:hAnsi="GE Inspira"/>
              </w:rPr>
              <w:t>.</w:t>
            </w:r>
          </w:p>
          <w:p w14:paraId="48B146FE" w14:textId="54C23BEE" w:rsidR="00EE12C8" w:rsidRDefault="00EE12C8" w:rsidP="00EF61A5">
            <w:pPr>
              <w:pStyle w:val="TableHeader"/>
              <w:numPr>
                <w:ilvl w:val="0"/>
                <w:numId w:val="10"/>
              </w:numPr>
              <w:jc w:val="left"/>
              <w:rPr>
                <w:rFonts w:ascii="GE Inspira" w:hAnsi="GE Inspira"/>
              </w:rPr>
            </w:pPr>
            <w:r>
              <w:rPr>
                <w:rFonts w:ascii="GE Inspira" w:hAnsi="GE Inspira"/>
              </w:rPr>
              <w:t>User also has the ability to use a custom unique name for the Project Concept if he do not want to use system generated autoname</w:t>
            </w:r>
          </w:p>
          <w:p w14:paraId="7A9DD8E7" w14:textId="3F5AF715" w:rsidR="00D86117" w:rsidRPr="00A25068" w:rsidRDefault="00D86117" w:rsidP="003E1DC6">
            <w:pPr>
              <w:pStyle w:val="TableHeader"/>
              <w:ind w:left="720"/>
              <w:jc w:val="left"/>
              <w:rPr>
                <w:rFonts w:ascii="GE Inspira" w:hAnsi="GE Inspira"/>
              </w:rPr>
            </w:pPr>
          </w:p>
        </w:tc>
        <w:tc>
          <w:tcPr>
            <w:tcW w:w="2718" w:type="dxa"/>
            <w:gridSpan w:val="2"/>
            <w:shd w:val="clear" w:color="FFFFFF" w:fill="auto"/>
          </w:tcPr>
          <w:p w14:paraId="50D0D6BA" w14:textId="50B4BAAB" w:rsidR="0098626C" w:rsidRDefault="0098626C" w:rsidP="00EF61A5">
            <w:pPr>
              <w:pStyle w:val="TableHeader"/>
              <w:numPr>
                <w:ilvl w:val="0"/>
                <w:numId w:val="50"/>
              </w:numPr>
              <w:jc w:val="left"/>
              <w:rPr>
                <w:rFonts w:ascii="GE Inspira" w:hAnsi="GE Inspira"/>
              </w:rPr>
            </w:pPr>
            <w:r>
              <w:rPr>
                <w:rFonts w:ascii="GE Inspira" w:hAnsi="GE Inspira"/>
              </w:rPr>
              <w:t>Create Project Concept Option</w:t>
            </w:r>
          </w:p>
          <w:p w14:paraId="406A0B83" w14:textId="3AF91AFF" w:rsidR="0098626C" w:rsidRPr="0098626C" w:rsidRDefault="003E1DC6" w:rsidP="0098626C">
            <w:pPr>
              <w:pStyle w:val="TableHeader"/>
              <w:jc w:val="left"/>
              <w:rPr>
                <w:rFonts w:ascii="GE Inspira" w:hAnsi="GE Inspira"/>
              </w:rPr>
            </w:pPr>
            <w:r>
              <w:object w:dxaOrig="3840" w:dyaOrig="5090" w14:anchorId="4946D2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6pt;height:151.2pt" o:ole="">
                  <v:imagedata r:id="rId8" o:title=""/>
                </v:shape>
                <o:OLEObject Type="Embed" ProgID="PBrush" ShapeID="_x0000_i1025" DrawAspect="Content" ObjectID="_1663425905" r:id="rId9"/>
              </w:object>
            </w:r>
          </w:p>
          <w:p w14:paraId="6216AF8E" w14:textId="0AECF2BF" w:rsidR="009B3292" w:rsidRDefault="001F6600" w:rsidP="00EF61A5">
            <w:pPr>
              <w:pStyle w:val="TableHeader"/>
              <w:numPr>
                <w:ilvl w:val="0"/>
                <w:numId w:val="50"/>
              </w:numPr>
              <w:jc w:val="left"/>
              <w:rPr>
                <w:rFonts w:ascii="GE Inspira" w:hAnsi="GE Inspira"/>
              </w:rPr>
            </w:pPr>
            <w:r>
              <w:rPr>
                <w:rFonts w:ascii="GE Inspira" w:hAnsi="GE Inspira"/>
              </w:rPr>
              <w:t>Create Project Concept</w:t>
            </w:r>
          </w:p>
          <w:p w14:paraId="26FCEC90" w14:textId="1BAD7C2E" w:rsidR="00E9585D" w:rsidRPr="005D156E" w:rsidRDefault="00182079" w:rsidP="005D156E">
            <w:pPr>
              <w:pStyle w:val="TableHeader"/>
              <w:jc w:val="left"/>
              <w:rPr>
                <w:rFonts w:ascii="GE Inspira" w:hAnsi="GE Inspira"/>
              </w:rPr>
            </w:pPr>
            <w:r>
              <w:rPr>
                <w:noProof/>
              </w:rPr>
              <w:drawing>
                <wp:inline distT="0" distB="0" distL="0" distR="0" wp14:anchorId="47B2EE99" wp14:editId="33BBD876">
                  <wp:extent cx="1511300" cy="2377489"/>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2928" cy="2380050"/>
                          </a:xfrm>
                          <a:prstGeom prst="rect">
                            <a:avLst/>
                          </a:prstGeom>
                        </pic:spPr>
                      </pic:pic>
                    </a:graphicData>
                  </a:graphic>
                </wp:inline>
              </w:drawing>
            </w:r>
          </w:p>
        </w:tc>
      </w:tr>
    </w:tbl>
    <w:p w14:paraId="4265DADC" w14:textId="34B7AF28" w:rsidR="005E0C52" w:rsidRDefault="00257819" w:rsidP="005E0C52">
      <w:pPr>
        <w:pStyle w:val="Heading3"/>
      </w:pPr>
      <w:bookmarkStart w:id="15" w:name="_Toc52811595"/>
      <w:r>
        <w:t>Apply Template</w:t>
      </w:r>
      <w:bookmarkEnd w:id="15"/>
    </w:p>
    <w:tbl>
      <w:tblPr>
        <w:tblW w:w="897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04"/>
        <w:gridCol w:w="2610"/>
        <w:gridCol w:w="3042"/>
        <w:gridCol w:w="2698"/>
        <w:gridCol w:w="20"/>
      </w:tblGrid>
      <w:tr w:rsidR="005E0C52" w:rsidRPr="008647B4" w14:paraId="4F9A8B6E" w14:textId="77777777" w:rsidTr="00B1227C">
        <w:trPr>
          <w:gridAfter w:val="1"/>
          <w:wAfter w:w="20" w:type="dxa"/>
          <w:cantSplit/>
          <w:trHeight w:val="345"/>
        </w:trPr>
        <w:tc>
          <w:tcPr>
            <w:tcW w:w="8954" w:type="dxa"/>
            <w:gridSpan w:val="4"/>
            <w:shd w:val="clear" w:color="auto" w:fill="E0E0E0"/>
          </w:tcPr>
          <w:p w14:paraId="4E3B2F83" w14:textId="204445F9" w:rsidR="005E0C52" w:rsidRPr="008647B4" w:rsidRDefault="00082708" w:rsidP="00B1227C">
            <w:pPr>
              <w:pStyle w:val="TableHeader"/>
              <w:rPr>
                <w:rFonts w:ascii="GE Inspira" w:hAnsi="GE Inspira"/>
                <w:b/>
                <w:bCs/>
                <w:sz w:val="22"/>
                <w:szCs w:val="22"/>
              </w:rPr>
            </w:pPr>
            <w:r>
              <w:t>Apply Template</w:t>
            </w:r>
          </w:p>
        </w:tc>
      </w:tr>
      <w:tr w:rsidR="005E0C52" w:rsidRPr="00B9188C" w14:paraId="3F2240EB" w14:textId="77777777" w:rsidTr="00B1227C">
        <w:trPr>
          <w:cantSplit/>
          <w:trHeight w:val="409"/>
          <w:tblHeader/>
        </w:trPr>
        <w:tc>
          <w:tcPr>
            <w:tcW w:w="604" w:type="dxa"/>
            <w:shd w:val="clear" w:color="FFFFFF" w:fill="auto"/>
          </w:tcPr>
          <w:p w14:paraId="14D39539" w14:textId="051C5477" w:rsidR="005E0C52" w:rsidRPr="00A75B53" w:rsidRDefault="005E0C52" w:rsidP="00B1227C">
            <w:pPr>
              <w:pStyle w:val="BodyText"/>
              <w:rPr>
                <w:b/>
                <w:bCs/>
              </w:rPr>
            </w:pPr>
            <w:r w:rsidRPr="00A75B53">
              <w:rPr>
                <w:b/>
                <w:bCs/>
              </w:rPr>
              <w:t>#</w:t>
            </w:r>
          </w:p>
        </w:tc>
        <w:tc>
          <w:tcPr>
            <w:tcW w:w="2610" w:type="dxa"/>
            <w:shd w:val="clear" w:color="FFFFFF" w:fill="auto"/>
          </w:tcPr>
          <w:p w14:paraId="141059CA" w14:textId="77777777" w:rsidR="005E0C52" w:rsidRPr="00A75B53" w:rsidRDefault="005E0C52" w:rsidP="00B1227C">
            <w:pPr>
              <w:pStyle w:val="BodyText"/>
              <w:rPr>
                <w:b/>
                <w:bCs/>
              </w:rPr>
            </w:pPr>
            <w:r>
              <w:rPr>
                <w:b/>
                <w:bCs/>
              </w:rPr>
              <w:t>Steps</w:t>
            </w:r>
          </w:p>
        </w:tc>
        <w:tc>
          <w:tcPr>
            <w:tcW w:w="3042" w:type="dxa"/>
            <w:shd w:val="clear" w:color="FFFFFF" w:fill="auto"/>
          </w:tcPr>
          <w:p w14:paraId="5251690F" w14:textId="77777777" w:rsidR="005E0C52" w:rsidRPr="00A75B53" w:rsidRDefault="005E0C52" w:rsidP="00B1227C">
            <w:pPr>
              <w:pStyle w:val="BodyText"/>
              <w:rPr>
                <w:b/>
                <w:bCs/>
              </w:rPr>
            </w:pPr>
            <w:r>
              <w:rPr>
                <w:b/>
                <w:bCs/>
              </w:rPr>
              <w:t>Background Operations</w:t>
            </w:r>
          </w:p>
        </w:tc>
        <w:tc>
          <w:tcPr>
            <w:tcW w:w="2718" w:type="dxa"/>
            <w:gridSpan w:val="2"/>
            <w:shd w:val="clear" w:color="FFFFFF" w:fill="auto"/>
          </w:tcPr>
          <w:p w14:paraId="183833A7" w14:textId="77777777" w:rsidR="005E0C52" w:rsidRPr="00A75B53" w:rsidRDefault="005E0C52" w:rsidP="00B1227C">
            <w:pPr>
              <w:pStyle w:val="BodyText"/>
              <w:rPr>
                <w:b/>
                <w:bCs/>
              </w:rPr>
            </w:pPr>
            <w:r>
              <w:rPr>
                <w:b/>
                <w:bCs/>
              </w:rPr>
              <w:t>Comments</w:t>
            </w:r>
          </w:p>
        </w:tc>
      </w:tr>
      <w:tr w:rsidR="005E0C52" w:rsidRPr="00A25068" w14:paraId="0397D742" w14:textId="77777777" w:rsidTr="00B1227C">
        <w:trPr>
          <w:cantSplit/>
          <w:trHeight w:val="389"/>
          <w:tblHeader/>
        </w:trPr>
        <w:tc>
          <w:tcPr>
            <w:tcW w:w="604" w:type="dxa"/>
            <w:shd w:val="clear" w:color="FFFFFF" w:fill="auto"/>
          </w:tcPr>
          <w:p w14:paraId="20215A81" w14:textId="77777777" w:rsidR="005E0C52" w:rsidRPr="00A75B53" w:rsidRDefault="005E0C52" w:rsidP="00B1227C">
            <w:pPr>
              <w:pStyle w:val="TableHeader"/>
              <w:rPr>
                <w:rFonts w:ascii="GE Inspira" w:hAnsi="GE Inspira"/>
                <w:b/>
                <w:bCs/>
                <w:sz w:val="20"/>
              </w:rPr>
            </w:pPr>
            <w:r>
              <w:rPr>
                <w:rFonts w:ascii="GE Inspira" w:hAnsi="GE Inspira"/>
                <w:b/>
                <w:bCs/>
                <w:sz w:val="20"/>
              </w:rPr>
              <w:lastRenderedPageBreak/>
              <w:t>1</w:t>
            </w:r>
          </w:p>
        </w:tc>
        <w:tc>
          <w:tcPr>
            <w:tcW w:w="2610" w:type="dxa"/>
            <w:shd w:val="clear" w:color="FFFFFF" w:fill="auto"/>
          </w:tcPr>
          <w:p w14:paraId="364AD0EC" w14:textId="77777777" w:rsidR="005E0C52" w:rsidRDefault="00F660AB" w:rsidP="00EF61A5">
            <w:pPr>
              <w:pStyle w:val="TableHeader"/>
              <w:numPr>
                <w:ilvl w:val="0"/>
                <w:numId w:val="51"/>
              </w:numPr>
              <w:jc w:val="left"/>
              <w:rPr>
                <w:rFonts w:ascii="GE Inspira" w:hAnsi="GE Inspira"/>
              </w:rPr>
            </w:pPr>
            <w:r>
              <w:rPr>
                <w:rFonts w:ascii="GE Inspira" w:hAnsi="GE Inspira"/>
              </w:rPr>
              <w:t>Open the newly created Project Concept</w:t>
            </w:r>
          </w:p>
          <w:p w14:paraId="4C5DB438" w14:textId="77777777" w:rsidR="0029362E" w:rsidRDefault="0029362E" w:rsidP="00EF61A5">
            <w:pPr>
              <w:pStyle w:val="TableHeader"/>
              <w:numPr>
                <w:ilvl w:val="0"/>
                <w:numId w:val="51"/>
              </w:numPr>
              <w:jc w:val="left"/>
              <w:rPr>
                <w:rFonts w:ascii="GE Inspira" w:hAnsi="GE Inspira"/>
              </w:rPr>
            </w:pPr>
            <w:r>
              <w:rPr>
                <w:rFonts w:ascii="GE Inspira" w:hAnsi="GE Inspira"/>
              </w:rPr>
              <w:t>Navigate to Project Concept Details tab and click on Apply Template</w:t>
            </w:r>
          </w:p>
          <w:p w14:paraId="0E143466" w14:textId="2BD2CEF8" w:rsidR="0029362E" w:rsidRPr="00A25068" w:rsidRDefault="0029362E" w:rsidP="00EF61A5">
            <w:pPr>
              <w:pStyle w:val="TableHeader"/>
              <w:numPr>
                <w:ilvl w:val="0"/>
                <w:numId w:val="51"/>
              </w:numPr>
              <w:jc w:val="left"/>
              <w:rPr>
                <w:rFonts w:ascii="GE Inspira" w:hAnsi="GE Inspira"/>
              </w:rPr>
            </w:pPr>
            <w:r>
              <w:rPr>
                <w:rFonts w:ascii="GE Inspira" w:hAnsi="GE Inspira"/>
              </w:rPr>
              <w:t>On click of this command a popup will appear where user can search for the Active Templates which can be applied to the Project Concept</w:t>
            </w:r>
          </w:p>
        </w:tc>
        <w:tc>
          <w:tcPr>
            <w:tcW w:w="3042" w:type="dxa"/>
            <w:shd w:val="clear" w:color="FFFFFF" w:fill="auto"/>
          </w:tcPr>
          <w:p w14:paraId="1982FD59" w14:textId="37CC4B20" w:rsidR="005E0C52" w:rsidRDefault="006F2776" w:rsidP="00EF61A5">
            <w:pPr>
              <w:pStyle w:val="TableHeader"/>
              <w:numPr>
                <w:ilvl w:val="0"/>
                <w:numId w:val="60"/>
              </w:numPr>
              <w:jc w:val="left"/>
              <w:rPr>
                <w:rFonts w:ascii="GE Inspira" w:hAnsi="GE Inspira"/>
              </w:rPr>
            </w:pPr>
            <w:r>
              <w:rPr>
                <w:rFonts w:ascii="GE Inspira" w:hAnsi="GE Inspira"/>
              </w:rPr>
              <w:t xml:space="preserve">After selecting </w:t>
            </w:r>
            <w:r w:rsidR="008032A5">
              <w:rPr>
                <w:rFonts w:ascii="GE Inspira" w:hAnsi="GE Inspira"/>
              </w:rPr>
              <w:t>one or multiple</w:t>
            </w:r>
            <w:r>
              <w:rPr>
                <w:rFonts w:ascii="GE Inspira" w:hAnsi="GE Inspira"/>
              </w:rPr>
              <w:t xml:space="preserve"> active template</w:t>
            </w:r>
            <w:r w:rsidR="00DA11FD">
              <w:rPr>
                <w:rFonts w:ascii="GE Inspira" w:hAnsi="GE Inspira"/>
              </w:rPr>
              <w:t>s</w:t>
            </w:r>
            <w:r>
              <w:rPr>
                <w:rFonts w:ascii="GE Inspira" w:hAnsi="GE Inspira"/>
              </w:rPr>
              <w:t xml:space="preserve"> and submitting, the </w:t>
            </w:r>
            <w:r w:rsidR="008032A5">
              <w:rPr>
                <w:rFonts w:ascii="GE Inspira" w:hAnsi="GE Inspira"/>
              </w:rPr>
              <w:t xml:space="preserve">below </w:t>
            </w:r>
            <w:r w:rsidR="00A55FF0">
              <w:rPr>
                <w:rFonts w:ascii="GE Inspira" w:hAnsi="GE Inspira"/>
              </w:rPr>
              <w:t>i</w:t>
            </w:r>
            <w:r w:rsidR="00172CAE">
              <w:rPr>
                <w:rFonts w:ascii="GE Inspira" w:hAnsi="GE Inspira"/>
              </w:rPr>
              <w:t>te</w:t>
            </w:r>
            <w:r w:rsidR="00A55FF0">
              <w:rPr>
                <w:rFonts w:ascii="GE Inspira" w:hAnsi="GE Inspira"/>
              </w:rPr>
              <w:t>ms</w:t>
            </w:r>
            <w:r w:rsidR="008032A5">
              <w:rPr>
                <w:rFonts w:ascii="GE Inspira" w:hAnsi="GE Inspira"/>
              </w:rPr>
              <w:t xml:space="preserve"> will be</w:t>
            </w:r>
            <w:r w:rsidR="00C438F5">
              <w:rPr>
                <w:rFonts w:ascii="GE Inspira" w:hAnsi="GE Inspira"/>
              </w:rPr>
              <w:t xml:space="preserve"> cloned and connected</w:t>
            </w:r>
            <w:r w:rsidR="008032A5">
              <w:rPr>
                <w:rFonts w:ascii="GE Inspira" w:hAnsi="GE Inspira"/>
              </w:rPr>
              <w:t xml:space="preserve"> to the current Project Concept:</w:t>
            </w:r>
          </w:p>
          <w:p w14:paraId="437BB959" w14:textId="77777777" w:rsidR="008032A5" w:rsidRDefault="008032A5" w:rsidP="00EF61A5">
            <w:pPr>
              <w:pStyle w:val="TableHeader"/>
              <w:numPr>
                <w:ilvl w:val="0"/>
                <w:numId w:val="61"/>
              </w:numPr>
              <w:jc w:val="left"/>
              <w:rPr>
                <w:rFonts w:ascii="GE Inspira" w:hAnsi="GE Inspira"/>
              </w:rPr>
            </w:pPr>
            <w:r>
              <w:rPr>
                <w:rFonts w:ascii="GE Inspira" w:hAnsi="GE Inspira"/>
              </w:rPr>
              <w:t>Folders and connected Documents</w:t>
            </w:r>
          </w:p>
          <w:p w14:paraId="1469A710" w14:textId="77777777" w:rsidR="008032A5" w:rsidRDefault="008032A5" w:rsidP="00EF61A5">
            <w:pPr>
              <w:pStyle w:val="TableHeader"/>
              <w:numPr>
                <w:ilvl w:val="0"/>
                <w:numId w:val="61"/>
              </w:numPr>
              <w:jc w:val="left"/>
              <w:rPr>
                <w:rFonts w:ascii="GE Inspira" w:hAnsi="GE Inspira"/>
              </w:rPr>
            </w:pPr>
            <w:r>
              <w:rPr>
                <w:rFonts w:ascii="GE Inspira" w:hAnsi="GE Inspira"/>
              </w:rPr>
              <w:t>All Document Templates connected to the Project Concept Template</w:t>
            </w:r>
          </w:p>
          <w:p w14:paraId="593FDE06" w14:textId="77777777" w:rsidR="00C8436F" w:rsidRDefault="00C8436F" w:rsidP="00EF61A5">
            <w:pPr>
              <w:pStyle w:val="TableHeader"/>
              <w:numPr>
                <w:ilvl w:val="0"/>
                <w:numId w:val="61"/>
              </w:numPr>
              <w:jc w:val="left"/>
              <w:rPr>
                <w:rFonts w:ascii="GE Inspira" w:hAnsi="GE Inspira"/>
              </w:rPr>
            </w:pPr>
            <w:r>
              <w:rPr>
                <w:rFonts w:ascii="GE Inspira" w:hAnsi="GE Inspira"/>
              </w:rPr>
              <w:t>Wiki page of Project Concept Template</w:t>
            </w:r>
          </w:p>
          <w:p w14:paraId="37E856B0" w14:textId="77777777" w:rsidR="00D9371C" w:rsidRDefault="00D9371C" w:rsidP="00EF61A5">
            <w:pPr>
              <w:pStyle w:val="TableHeader"/>
              <w:numPr>
                <w:ilvl w:val="0"/>
                <w:numId w:val="61"/>
              </w:numPr>
              <w:jc w:val="left"/>
              <w:rPr>
                <w:rFonts w:ascii="GE Inspira" w:hAnsi="GE Inspira"/>
              </w:rPr>
            </w:pPr>
            <w:r>
              <w:rPr>
                <w:rFonts w:ascii="GE Inspira" w:hAnsi="GE Inspira"/>
              </w:rPr>
              <w:t>Task, Milestone, Gate and Phase from Project Concept Template</w:t>
            </w:r>
          </w:p>
          <w:p w14:paraId="529F640A" w14:textId="77777777" w:rsidR="00712BE8" w:rsidRDefault="00712BE8" w:rsidP="00EF61A5">
            <w:pPr>
              <w:pStyle w:val="TableHeader"/>
              <w:numPr>
                <w:ilvl w:val="0"/>
                <w:numId w:val="61"/>
              </w:numPr>
              <w:jc w:val="left"/>
              <w:rPr>
                <w:rFonts w:ascii="GE Inspira" w:hAnsi="GE Inspira"/>
              </w:rPr>
            </w:pPr>
            <w:r>
              <w:rPr>
                <w:rFonts w:ascii="GE Inspira" w:hAnsi="GE Inspira"/>
              </w:rPr>
              <w:t>Members of Project Concept Template</w:t>
            </w:r>
          </w:p>
          <w:p w14:paraId="47A8875D" w14:textId="77777777" w:rsidR="00FB158B" w:rsidRDefault="00FB158B" w:rsidP="00EF61A5">
            <w:pPr>
              <w:pStyle w:val="TableHeader"/>
              <w:numPr>
                <w:ilvl w:val="0"/>
                <w:numId w:val="61"/>
              </w:numPr>
              <w:jc w:val="left"/>
              <w:rPr>
                <w:rFonts w:ascii="GE Inspira" w:hAnsi="GE Inspira"/>
              </w:rPr>
            </w:pPr>
            <w:r>
              <w:rPr>
                <w:rFonts w:ascii="GE Inspira" w:hAnsi="GE Inspira"/>
              </w:rPr>
              <w:t>Bookmarks of Project Concept Template</w:t>
            </w:r>
          </w:p>
          <w:p w14:paraId="6153434C" w14:textId="6AAEC7FC" w:rsidR="00851795" w:rsidRPr="00A25068" w:rsidRDefault="00851795" w:rsidP="00851795">
            <w:pPr>
              <w:pStyle w:val="TableHeader"/>
              <w:numPr>
                <w:ilvl w:val="0"/>
                <w:numId w:val="60"/>
              </w:numPr>
              <w:jc w:val="left"/>
              <w:rPr>
                <w:rFonts w:ascii="GE Inspira" w:hAnsi="GE Inspira"/>
              </w:rPr>
            </w:pPr>
            <w:r>
              <w:rPr>
                <w:rFonts w:ascii="GE Inspira" w:hAnsi="GE Inspira"/>
              </w:rPr>
              <w:t>Project Template can be defined the Project Lead such that it can contain the generic information which every project concept should hold</w:t>
            </w:r>
          </w:p>
        </w:tc>
        <w:tc>
          <w:tcPr>
            <w:tcW w:w="2718" w:type="dxa"/>
            <w:gridSpan w:val="2"/>
            <w:shd w:val="clear" w:color="FFFFFF" w:fill="auto"/>
          </w:tcPr>
          <w:p w14:paraId="5249B651" w14:textId="6CE8AC98" w:rsidR="005E0C52" w:rsidRDefault="00017075" w:rsidP="00EF61A5">
            <w:pPr>
              <w:pStyle w:val="TableHeader"/>
              <w:numPr>
                <w:ilvl w:val="0"/>
                <w:numId w:val="194"/>
              </w:numPr>
              <w:jc w:val="left"/>
              <w:rPr>
                <w:rFonts w:ascii="GE Inspira" w:hAnsi="GE Inspira"/>
              </w:rPr>
            </w:pPr>
            <w:r>
              <w:rPr>
                <w:rFonts w:ascii="GE Inspira" w:hAnsi="GE Inspira"/>
              </w:rPr>
              <w:t>Apply Template</w:t>
            </w:r>
          </w:p>
          <w:p w14:paraId="70E416FE" w14:textId="497AD8A4" w:rsidR="005E0C52" w:rsidRDefault="00017075" w:rsidP="00B1227C">
            <w:pPr>
              <w:pStyle w:val="TableHeader"/>
              <w:jc w:val="left"/>
              <w:rPr>
                <w:rFonts w:ascii="GE Inspira" w:hAnsi="GE Inspira"/>
              </w:rPr>
            </w:pPr>
            <w:r>
              <w:rPr>
                <w:noProof/>
              </w:rPr>
              <w:drawing>
                <wp:inline distT="0" distB="0" distL="0" distR="0" wp14:anchorId="08D5D5E9" wp14:editId="0E7C0651">
                  <wp:extent cx="1588770" cy="676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88770" cy="676275"/>
                          </a:xfrm>
                          <a:prstGeom prst="rect">
                            <a:avLst/>
                          </a:prstGeom>
                        </pic:spPr>
                      </pic:pic>
                    </a:graphicData>
                  </a:graphic>
                </wp:inline>
              </w:drawing>
            </w:r>
          </w:p>
          <w:p w14:paraId="70804304" w14:textId="51525BF1" w:rsidR="005E0C52" w:rsidRPr="00A25068" w:rsidRDefault="005E0C52" w:rsidP="00B9188C">
            <w:pPr>
              <w:pStyle w:val="TableHeader"/>
              <w:ind w:left="720"/>
              <w:jc w:val="left"/>
              <w:rPr>
                <w:rFonts w:ascii="GE Inspira" w:hAnsi="GE Inspira"/>
              </w:rPr>
            </w:pPr>
          </w:p>
        </w:tc>
      </w:tr>
      <w:tr w:rsidR="001B190F" w:rsidRPr="00A25068" w14:paraId="4A7F0050" w14:textId="77777777" w:rsidTr="00B1227C">
        <w:trPr>
          <w:cantSplit/>
          <w:trHeight w:val="389"/>
          <w:tblHeader/>
        </w:trPr>
        <w:tc>
          <w:tcPr>
            <w:tcW w:w="604" w:type="dxa"/>
            <w:shd w:val="clear" w:color="FFFFFF" w:fill="auto"/>
          </w:tcPr>
          <w:p w14:paraId="1E1A761C" w14:textId="77777777" w:rsidR="001B190F" w:rsidRDefault="001B190F" w:rsidP="00B1227C">
            <w:pPr>
              <w:pStyle w:val="TableHeader"/>
              <w:rPr>
                <w:rFonts w:ascii="GE Inspira" w:hAnsi="GE Inspira"/>
                <w:b/>
                <w:bCs/>
                <w:sz w:val="20"/>
              </w:rPr>
            </w:pPr>
          </w:p>
        </w:tc>
        <w:tc>
          <w:tcPr>
            <w:tcW w:w="2610" w:type="dxa"/>
            <w:shd w:val="clear" w:color="FFFFFF" w:fill="auto"/>
          </w:tcPr>
          <w:p w14:paraId="2C8F7F38" w14:textId="77777777" w:rsidR="001B190F" w:rsidRDefault="001B190F" w:rsidP="001B190F">
            <w:pPr>
              <w:pStyle w:val="TableHeader"/>
              <w:ind w:left="360"/>
              <w:jc w:val="left"/>
              <w:rPr>
                <w:rFonts w:ascii="GE Inspira" w:hAnsi="GE Inspira"/>
              </w:rPr>
            </w:pPr>
            <w:r>
              <w:rPr>
                <w:rFonts w:ascii="GE Inspira" w:hAnsi="GE Inspira"/>
              </w:rPr>
              <w:t>Define a new Project Template and view existing ones</w:t>
            </w:r>
          </w:p>
          <w:p w14:paraId="41330531" w14:textId="77777777" w:rsidR="00252B18" w:rsidRDefault="00501F43" w:rsidP="00252B18">
            <w:pPr>
              <w:pStyle w:val="TableHeader"/>
              <w:numPr>
                <w:ilvl w:val="0"/>
                <w:numId w:val="195"/>
              </w:numPr>
              <w:jc w:val="left"/>
              <w:rPr>
                <w:rFonts w:ascii="GE Inspira" w:hAnsi="GE Inspira"/>
              </w:rPr>
            </w:pPr>
            <w:r>
              <w:rPr>
                <w:rFonts w:ascii="GE Inspira" w:hAnsi="GE Inspira"/>
              </w:rPr>
              <w:t>Open homepage</w:t>
            </w:r>
          </w:p>
          <w:p w14:paraId="6C1241ED" w14:textId="77777777" w:rsidR="00501F43" w:rsidRDefault="00501F43" w:rsidP="00252B18">
            <w:pPr>
              <w:pStyle w:val="TableHeader"/>
              <w:numPr>
                <w:ilvl w:val="0"/>
                <w:numId w:val="195"/>
              </w:numPr>
              <w:jc w:val="left"/>
              <w:rPr>
                <w:rFonts w:ascii="GE Inspira" w:hAnsi="GE Inspira"/>
              </w:rPr>
            </w:pPr>
            <w:r>
              <w:rPr>
                <w:rFonts w:ascii="GE Inspira" w:hAnsi="GE Inspira"/>
              </w:rPr>
              <w:t>Navigate to Projects</w:t>
            </w:r>
            <w:r w:rsidRPr="00501F43">
              <w:rPr>
                <w:rFonts w:ascii="GE Inspira" w:hAnsi="GE Inspira"/>
              </w:rPr>
              <w:sym w:font="Wingdings" w:char="F0E0"/>
            </w:r>
            <w:r>
              <w:rPr>
                <w:rFonts w:ascii="GE Inspira" w:hAnsi="GE Inspira"/>
              </w:rPr>
              <w:t xml:space="preserve"> Project Template tab</w:t>
            </w:r>
          </w:p>
          <w:p w14:paraId="7831D062" w14:textId="5756D441" w:rsidR="0086747E" w:rsidRDefault="0086747E" w:rsidP="00252B18">
            <w:pPr>
              <w:pStyle w:val="TableHeader"/>
              <w:numPr>
                <w:ilvl w:val="0"/>
                <w:numId w:val="195"/>
              </w:numPr>
              <w:jc w:val="left"/>
              <w:rPr>
                <w:rFonts w:ascii="GE Inspira" w:hAnsi="GE Inspira"/>
              </w:rPr>
            </w:pPr>
            <w:r>
              <w:rPr>
                <w:rFonts w:ascii="GE Inspira" w:hAnsi="GE Inspira"/>
              </w:rPr>
              <w:t>Click on Create Project Template</w:t>
            </w:r>
          </w:p>
        </w:tc>
        <w:tc>
          <w:tcPr>
            <w:tcW w:w="3042" w:type="dxa"/>
            <w:shd w:val="clear" w:color="FFFFFF" w:fill="auto"/>
          </w:tcPr>
          <w:p w14:paraId="1A88BE3B" w14:textId="77777777" w:rsidR="001B190F" w:rsidRDefault="00B0499C" w:rsidP="008A6505">
            <w:pPr>
              <w:pStyle w:val="TableHeader"/>
              <w:numPr>
                <w:ilvl w:val="0"/>
                <w:numId w:val="196"/>
              </w:numPr>
              <w:jc w:val="left"/>
              <w:rPr>
                <w:rFonts w:ascii="GE Inspira" w:hAnsi="GE Inspira"/>
              </w:rPr>
            </w:pPr>
            <w:r>
              <w:rPr>
                <w:rFonts w:ascii="GE Inspira" w:hAnsi="GE Inspira"/>
              </w:rPr>
              <w:t>User can see all the Project Templates in this tab</w:t>
            </w:r>
          </w:p>
          <w:p w14:paraId="2813A360" w14:textId="77777777" w:rsidR="00B0499C" w:rsidRDefault="00967041" w:rsidP="008A6505">
            <w:pPr>
              <w:pStyle w:val="TableHeader"/>
              <w:numPr>
                <w:ilvl w:val="0"/>
                <w:numId w:val="196"/>
              </w:numPr>
              <w:jc w:val="left"/>
              <w:rPr>
                <w:rFonts w:ascii="GE Inspira" w:hAnsi="GE Inspira"/>
              </w:rPr>
            </w:pPr>
            <w:r>
              <w:rPr>
                <w:rFonts w:ascii="GE Inspira" w:hAnsi="GE Inspira"/>
              </w:rPr>
              <w:t>By clicking “Create Project Template” a new Project Template can be created</w:t>
            </w:r>
          </w:p>
          <w:p w14:paraId="01760443" w14:textId="77777777" w:rsidR="00394572" w:rsidRDefault="008C0745" w:rsidP="008A6505">
            <w:pPr>
              <w:pStyle w:val="TableHeader"/>
              <w:numPr>
                <w:ilvl w:val="0"/>
                <w:numId w:val="196"/>
              </w:numPr>
              <w:jc w:val="left"/>
              <w:rPr>
                <w:rFonts w:ascii="GE Inspira" w:hAnsi="GE Inspira"/>
              </w:rPr>
            </w:pPr>
            <w:r>
              <w:rPr>
                <w:rFonts w:ascii="GE Inspira" w:hAnsi="GE Inspira"/>
              </w:rPr>
              <w:t xml:space="preserve">Project Template Type </w:t>
            </w:r>
            <w:r w:rsidR="0009317A">
              <w:rPr>
                <w:rFonts w:ascii="GE Inspira" w:hAnsi="GE Inspira"/>
              </w:rPr>
              <w:t xml:space="preserve">attribute in Project Template </w:t>
            </w:r>
            <w:r>
              <w:rPr>
                <w:rFonts w:ascii="GE Inspira" w:hAnsi="GE Inspira"/>
              </w:rPr>
              <w:t xml:space="preserve">can </w:t>
            </w:r>
            <w:r w:rsidR="0009317A">
              <w:rPr>
                <w:rFonts w:ascii="GE Inspira" w:hAnsi="GE Inspira"/>
              </w:rPr>
              <w:t xml:space="preserve">be </w:t>
            </w:r>
            <w:r>
              <w:rPr>
                <w:rFonts w:ascii="GE Inspira" w:hAnsi="GE Inspira"/>
              </w:rPr>
              <w:t xml:space="preserve">either </w:t>
            </w:r>
            <w:r w:rsidR="0009317A">
              <w:rPr>
                <w:rFonts w:ascii="GE Inspira" w:hAnsi="GE Inspira"/>
              </w:rPr>
              <w:t xml:space="preserve">of </w:t>
            </w:r>
            <w:r>
              <w:rPr>
                <w:rFonts w:ascii="GE Inspira" w:hAnsi="GE Inspira"/>
              </w:rPr>
              <w:t>type “Project Concept” or “Project Space”</w:t>
            </w:r>
            <w:r w:rsidR="000A403B">
              <w:rPr>
                <w:rFonts w:ascii="GE Inspira" w:hAnsi="GE Inspira"/>
              </w:rPr>
              <w:t>. This will decide whether the template hold true for Project Space or Project Concept</w:t>
            </w:r>
          </w:p>
          <w:p w14:paraId="2A1432FE" w14:textId="2378D180" w:rsidR="008C02E2" w:rsidRDefault="008C02E2" w:rsidP="008A6505">
            <w:pPr>
              <w:pStyle w:val="TableHeader"/>
              <w:numPr>
                <w:ilvl w:val="0"/>
                <w:numId w:val="196"/>
              </w:numPr>
              <w:jc w:val="left"/>
              <w:rPr>
                <w:rFonts w:ascii="GE Inspira" w:hAnsi="GE Inspira"/>
              </w:rPr>
            </w:pPr>
            <w:r>
              <w:rPr>
                <w:rFonts w:ascii="GE Inspira" w:hAnsi="GE Inspira"/>
              </w:rPr>
              <w:t>This Project Template Type can be changed by the Project User when required</w:t>
            </w:r>
          </w:p>
        </w:tc>
        <w:tc>
          <w:tcPr>
            <w:tcW w:w="2718" w:type="dxa"/>
            <w:gridSpan w:val="2"/>
            <w:shd w:val="clear" w:color="FFFFFF" w:fill="auto"/>
          </w:tcPr>
          <w:p w14:paraId="46922D93" w14:textId="27D77692" w:rsidR="001B190F" w:rsidRDefault="001B190F" w:rsidP="009100D3">
            <w:pPr>
              <w:pStyle w:val="TableHeader"/>
              <w:numPr>
                <w:ilvl w:val="0"/>
                <w:numId w:val="197"/>
              </w:numPr>
              <w:jc w:val="left"/>
              <w:rPr>
                <w:rFonts w:ascii="GE Inspira" w:hAnsi="GE Inspira"/>
              </w:rPr>
            </w:pPr>
            <w:r>
              <w:rPr>
                <w:rFonts w:ascii="GE Inspira" w:hAnsi="GE Inspira"/>
              </w:rPr>
              <w:t>View all existing Project Templates</w:t>
            </w:r>
          </w:p>
          <w:p w14:paraId="6DDC199A" w14:textId="77777777" w:rsidR="001B190F" w:rsidRDefault="001B190F" w:rsidP="001B190F">
            <w:pPr>
              <w:pStyle w:val="TableHeader"/>
              <w:jc w:val="left"/>
              <w:rPr>
                <w:rFonts w:ascii="GE Inspira" w:hAnsi="GE Inspira"/>
              </w:rPr>
            </w:pPr>
            <w:r>
              <w:rPr>
                <w:noProof/>
              </w:rPr>
              <w:drawing>
                <wp:inline distT="0" distB="0" distL="0" distR="0" wp14:anchorId="3AF6FB91" wp14:editId="301DC6D0">
                  <wp:extent cx="1588770" cy="744855"/>
                  <wp:effectExtent l="0" t="0" r="0" b="0"/>
                  <wp:docPr id="21511" name="Picture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8770" cy="744855"/>
                          </a:xfrm>
                          <a:prstGeom prst="rect">
                            <a:avLst/>
                          </a:prstGeom>
                        </pic:spPr>
                      </pic:pic>
                    </a:graphicData>
                  </a:graphic>
                </wp:inline>
              </w:drawing>
            </w:r>
          </w:p>
          <w:p w14:paraId="70106601" w14:textId="77777777" w:rsidR="00DB3C3D" w:rsidRDefault="00DB3C3D" w:rsidP="009100D3">
            <w:pPr>
              <w:pStyle w:val="TableHeader"/>
              <w:numPr>
                <w:ilvl w:val="0"/>
                <w:numId w:val="197"/>
              </w:numPr>
              <w:jc w:val="left"/>
              <w:rPr>
                <w:rFonts w:ascii="GE Inspira" w:hAnsi="GE Inspira"/>
              </w:rPr>
            </w:pPr>
            <w:r>
              <w:rPr>
                <w:rFonts w:ascii="GE Inspira" w:hAnsi="GE Inspira"/>
              </w:rPr>
              <w:t>Project Template Creation</w:t>
            </w:r>
          </w:p>
          <w:p w14:paraId="63F5099F" w14:textId="54D4BD4D" w:rsidR="00DB3C3D" w:rsidRDefault="00DB3C3D" w:rsidP="00DB3C3D">
            <w:pPr>
              <w:pStyle w:val="TableHeader"/>
              <w:jc w:val="left"/>
              <w:rPr>
                <w:rFonts w:ascii="GE Inspira" w:hAnsi="GE Inspira"/>
              </w:rPr>
            </w:pPr>
            <w:r>
              <w:rPr>
                <w:noProof/>
              </w:rPr>
              <w:drawing>
                <wp:inline distT="0" distB="0" distL="0" distR="0" wp14:anchorId="006F2564" wp14:editId="42FA2ED1">
                  <wp:extent cx="1588770" cy="1497330"/>
                  <wp:effectExtent l="0" t="0" r="0" b="7620"/>
                  <wp:docPr id="21517" name="Picture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88770" cy="1497330"/>
                          </a:xfrm>
                          <a:prstGeom prst="rect">
                            <a:avLst/>
                          </a:prstGeom>
                        </pic:spPr>
                      </pic:pic>
                    </a:graphicData>
                  </a:graphic>
                </wp:inline>
              </w:drawing>
            </w:r>
          </w:p>
        </w:tc>
      </w:tr>
    </w:tbl>
    <w:p w14:paraId="05C76A07" w14:textId="77777777" w:rsidR="005E0C52" w:rsidRPr="005E0C52" w:rsidRDefault="005E0C52" w:rsidP="005E0C52">
      <w:pPr>
        <w:pStyle w:val="BodyText3"/>
        <w:ind w:left="0"/>
        <w:rPr>
          <w:lang w:val="en-GB" w:eastAsia="zh-CN"/>
        </w:rPr>
      </w:pPr>
    </w:p>
    <w:p w14:paraId="560D7FD0" w14:textId="419BE555" w:rsidR="009B3301" w:rsidRPr="001556BC" w:rsidRDefault="002C42B8" w:rsidP="009B3301">
      <w:pPr>
        <w:pStyle w:val="Heading3"/>
      </w:pPr>
      <w:bookmarkStart w:id="16" w:name="_Toc52811596"/>
      <w:r w:rsidRPr="002C42B8">
        <w:t xml:space="preserve">Quotes </w:t>
      </w:r>
      <w:r w:rsidR="00A61FF2">
        <w:t xml:space="preserve">in </w:t>
      </w:r>
      <w:r w:rsidRPr="002C42B8">
        <w:t>Concept</w:t>
      </w:r>
      <w:bookmarkEnd w:id="16"/>
    </w:p>
    <w:tbl>
      <w:tblPr>
        <w:tblW w:w="897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04"/>
        <w:gridCol w:w="2610"/>
        <w:gridCol w:w="3042"/>
        <w:gridCol w:w="2698"/>
        <w:gridCol w:w="20"/>
      </w:tblGrid>
      <w:tr w:rsidR="00347283" w:rsidRPr="008647B4" w14:paraId="66B4B520" w14:textId="77777777" w:rsidTr="0017601F">
        <w:trPr>
          <w:gridAfter w:val="1"/>
          <w:wAfter w:w="20" w:type="dxa"/>
          <w:cantSplit/>
          <w:trHeight w:val="345"/>
        </w:trPr>
        <w:tc>
          <w:tcPr>
            <w:tcW w:w="8954" w:type="dxa"/>
            <w:gridSpan w:val="4"/>
            <w:shd w:val="clear" w:color="auto" w:fill="E0E0E0"/>
          </w:tcPr>
          <w:p w14:paraId="76A65917" w14:textId="3A11103F" w:rsidR="00347283" w:rsidRPr="008647B4" w:rsidRDefault="004F32E5" w:rsidP="0017601F">
            <w:pPr>
              <w:pStyle w:val="TableHeader"/>
              <w:rPr>
                <w:rFonts w:ascii="GE Inspira" w:hAnsi="GE Inspira"/>
                <w:b/>
                <w:bCs/>
                <w:sz w:val="22"/>
                <w:szCs w:val="22"/>
              </w:rPr>
            </w:pPr>
            <w:r w:rsidRPr="004F32E5">
              <w:t xml:space="preserve">Quotes </w:t>
            </w:r>
            <w:r w:rsidR="005264C2">
              <w:t xml:space="preserve">in </w:t>
            </w:r>
            <w:r w:rsidRPr="004F32E5">
              <w:t>Concept</w:t>
            </w:r>
          </w:p>
        </w:tc>
      </w:tr>
      <w:tr w:rsidR="00347283" w:rsidRPr="00A75B53" w14:paraId="53E63382" w14:textId="77777777" w:rsidTr="0017601F">
        <w:trPr>
          <w:cantSplit/>
          <w:trHeight w:val="409"/>
          <w:tblHeader/>
        </w:trPr>
        <w:tc>
          <w:tcPr>
            <w:tcW w:w="604" w:type="dxa"/>
            <w:shd w:val="clear" w:color="FFFFFF" w:fill="auto"/>
          </w:tcPr>
          <w:p w14:paraId="60D56ED6" w14:textId="63C248E8" w:rsidR="00347283" w:rsidRPr="00A75B53" w:rsidRDefault="00347283" w:rsidP="0017601F">
            <w:pPr>
              <w:pStyle w:val="BodyText"/>
              <w:rPr>
                <w:b/>
                <w:bCs/>
              </w:rPr>
            </w:pPr>
            <w:r w:rsidRPr="00A75B53">
              <w:rPr>
                <w:b/>
                <w:bCs/>
              </w:rPr>
              <w:t>#</w:t>
            </w:r>
          </w:p>
        </w:tc>
        <w:tc>
          <w:tcPr>
            <w:tcW w:w="2610" w:type="dxa"/>
            <w:shd w:val="clear" w:color="FFFFFF" w:fill="auto"/>
          </w:tcPr>
          <w:p w14:paraId="7709EA7F" w14:textId="77777777" w:rsidR="00347283" w:rsidRPr="00A75B53" w:rsidRDefault="00347283" w:rsidP="0017601F">
            <w:pPr>
              <w:pStyle w:val="BodyText"/>
              <w:rPr>
                <w:b/>
                <w:bCs/>
              </w:rPr>
            </w:pPr>
            <w:r>
              <w:rPr>
                <w:b/>
                <w:bCs/>
              </w:rPr>
              <w:t>Steps</w:t>
            </w:r>
          </w:p>
        </w:tc>
        <w:tc>
          <w:tcPr>
            <w:tcW w:w="3042" w:type="dxa"/>
            <w:shd w:val="clear" w:color="FFFFFF" w:fill="auto"/>
          </w:tcPr>
          <w:p w14:paraId="5275F369" w14:textId="77777777" w:rsidR="00347283" w:rsidRPr="00A75B53" w:rsidRDefault="00347283" w:rsidP="0017601F">
            <w:pPr>
              <w:pStyle w:val="BodyText"/>
              <w:rPr>
                <w:b/>
                <w:bCs/>
              </w:rPr>
            </w:pPr>
            <w:r>
              <w:rPr>
                <w:b/>
                <w:bCs/>
              </w:rPr>
              <w:t>Background Operations</w:t>
            </w:r>
          </w:p>
        </w:tc>
        <w:tc>
          <w:tcPr>
            <w:tcW w:w="2718" w:type="dxa"/>
            <w:gridSpan w:val="2"/>
            <w:shd w:val="clear" w:color="FFFFFF" w:fill="auto"/>
          </w:tcPr>
          <w:p w14:paraId="1207E4EE" w14:textId="77777777" w:rsidR="00347283" w:rsidRPr="00A75B53" w:rsidRDefault="00347283" w:rsidP="0017601F">
            <w:pPr>
              <w:pStyle w:val="BodyText"/>
              <w:rPr>
                <w:b/>
                <w:bCs/>
              </w:rPr>
            </w:pPr>
            <w:r>
              <w:rPr>
                <w:b/>
                <w:bCs/>
              </w:rPr>
              <w:t>Comments</w:t>
            </w:r>
          </w:p>
        </w:tc>
      </w:tr>
      <w:tr w:rsidR="00347283" w:rsidRPr="00A25068" w14:paraId="4F5BD553" w14:textId="77777777" w:rsidTr="0017601F">
        <w:trPr>
          <w:cantSplit/>
          <w:trHeight w:val="389"/>
          <w:tblHeader/>
        </w:trPr>
        <w:tc>
          <w:tcPr>
            <w:tcW w:w="604" w:type="dxa"/>
            <w:shd w:val="clear" w:color="FFFFFF" w:fill="auto"/>
          </w:tcPr>
          <w:p w14:paraId="4152F325" w14:textId="77777777" w:rsidR="00347283" w:rsidRPr="00A75B53" w:rsidRDefault="00347283" w:rsidP="0017601F">
            <w:pPr>
              <w:pStyle w:val="TableHeader"/>
              <w:rPr>
                <w:rFonts w:ascii="GE Inspira" w:hAnsi="GE Inspira"/>
                <w:b/>
                <w:bCs/>
                <w:sz w:val="20"/>
              </w:rPr>
            </w:pPr>
            <w:r>
              <w:rPr>
                <w:rFonts w:ascii="GE Inspira" w:hAnsi="GE Inspira"/>
                <w:b/>
                <w:bCs/>
                <w:sz w:val="20"/>
              </w:rPr>
              <w:lastRenderedPageBreak/>
              <w:t>1</w:t>
            </w:r>
          </w:p>
        </w:tc>
        <w:tc>
          <w:tcPr>
            <w:tcW w:w="2610" w:type="dxa"/>
            <w:shd w:val="clear" w:color="FFFFFF" w:fill="auto"/>
          </w:tcPr>
          <w:p w14:paraId="7E8C4E61" w14:textId="0D5B9778" w:rsidR="00BB0F56" w:rsidRDefault="00347283" w:rsidP="00EF61A5">
            <w:pPr>
              <w:pStyle w:val="TableHeader"/>
              <w:numPr>
                <w:ilvl w:val="0"/>
                <w:numId w:val="11"/>
              </w:numPr>
              <w:jc w:val="left"/>
              <w:rPr>
                <w:rFonts w:ascii="GE Inspira" w:hAnsi="GE Inspira"/>
              </w:rPr>
            </w:pPr>
            <w:r>
              <w:rPr>
                <w:rFonts w:ascii="GE Inspira" w:hAnsi="GE Inspira"/>
              </w:rPr>
              <w:t xml:space="preserve">Open </w:t>
            </w:r>
            <w:r w:rsidR="00BB0F56">
              <w:rPr>
                <w:rFonts w:ascii="GE Inspira" w:hAnsi="GE Inspira"/>
              </w:rPr>
              <w:t>a Project Concept</w:t>
            </w:r>
          </w:p>
          <w:p w14:paraId="3044AC01" w14:textId="2C88C56C" w:rsidR="00347283" w:rsidRPr="00A25068" w:rsidRDefault="00BB0F56" w:rsidP="00EF61A5">
            <w:pPr>
              <w:pStyle w:val="TableHeader"/>
              <w:numPr>
                <w:ilvl w:val="0"/>
                <w:numId w:val="11"/>
              </w:numPr>
              <w:jc w:val="left"/>
              <w:rPr>
                <w:rFonts w:ascii="GE Inspira" w:hAnsi="GE Inspira"/>
              </w:rPr>
            </w:pPr>
            <w:r>
              <w:rPr>
                <w:rFonts w:ascii="GE Inspira" w:hAnsi="GE Inspira"/>
              </w:rPr>
              <w:t>Navigate to Related Info tab</w:t>
            </w:r>
            <w:r w:rsidRPr="00BB0F56">
              <w:rPr>
                <w:rFonts w:ascii="GE Inspira" w:hAnsi="GE Inspira"/>
              </w:rPr>
              <w:sym w:font="Wingdings" w:char="F0E0"/>
            </w:r>
            <w:r>
              <w:rPr>
                <w:rFonts w:ascii="GE Inspira" w:hAnsi="GE Inspira"/>
              </w:rPr>
              <w:t xml:space="preserve"> Quotes</w:t>
            </w:r>
          </w:p>
        </w:tc>
        <w:tc>
          <w:tcPr>
            <w:tcW w:w="3042" w:type="dxa"/>
            <w:shd w:val="clear" w:color="FFFFFF" w:fill="auto"/>
          </w:tcPr>
          <w:p w14:paraId="52CA0EE7" w14:textId="193CF73B" w:rsidR="00146125" w:rsidRDefault="00CA5D03" w:rsidP="00EF61A5">
            <w:pPr>
              <w:pStyle w:val="TableHeader"/>
              <w:numPr>
                <w:ilvl w:val="0"/>
                <w:numId w:val="62"/>
              </w:numPr>
              <w:jc w:val="left"/>
              <w:rPr>
                <w:rFonts w:ascii="GE Inspira" w:hAnsi="GE Inspira"/>
              </w:rPr>
            </w:pPr>
            <w:r>
              <w:rPr>
                <w:rFonts w:ascii="GE Inspira" w:hAnsi="GE Inspira"/>
              </w:rPr>
              <w:t xml:space="preserve">Quotes tab has 3 views showing different info related to VCC objects in all 3 views. And finally Quote Item </w:t>
            </w:r>
            <w:r w:rsidR="005743D5">
              <w:rPr>
                <w:rFonts w:ascii="GE Inspira" w:hAnsi="GE Inspira"/>
              </w:rPr>
              <w:t xml:space="preserve">or Custom Instrument End Product </w:t>
            </w:r>
            <w:r>
              <w:rPr>
                <w:rFonts w:ascii="GE Inspira" w:hAnsi="GE Inspira"/>
              </w:rPr>
              <w:t xml:space="preserve">can be created from the </w:t>
            </w:r>
            <w:r w:rsidR="001218D9">
              <w:rPr>
                <w:rFonts w:ascii="GE Inspira" w:hAnsi="GE Inspira"/>
              </w:rPr>
              <w:t>Product</w:t>
            </w:r>
            <w:r>
              <w:rPr>
                <w:rFonts w:ascii="GE Inspira" w:hAnsi="GE Inspira"/>
              </w:rPr>
              <w:t xml:space="preserve"> Configuration shown on these views</w:t>
            </w:r>
          </w:p>
          <w:p w14:paraId="3113F755" w14:textId="7C691EE4" w:rsidR="00CA5D03" w:rsidRPr="00A25068" w:rsidRDefault="00CA5D03" w:rsidP="00EF61A5">
            <w:pPr>
              <w:pStyle w:val="TableHeader"/>
              <w:numPr>
                <w:ilvl w:val="0"/>
                <w:numId w:val="62"/>
              </w:numPr>
              <w:jc w:val="left"/>
              <w:rPr>
                <w:rFonts w:ascii="GE Inspira" w:hAnsi="GE Inspira"/>
              </w:rPr>
            </w:pPr>
            <w:r>
              <w:rPr>
                <w:rFonts w:ascii="GE Inspira" w:hAnsi="GE Inspira"/>
              </w:rPr>
              <w:t>Details on each view will be elaborated later in this doc</w:t>
            </w:r>
          </w:p>
        </w:tc>
        <w:tc>
          <w:tcPr>
            <w:tcW w:w="2718" w:type="dxa"/>
            <w:gridSpan w:val="2"/>
            <w:shd w:val="clear" w:color="FFFFFF" w:fill="auto"/>
          </w:tcPr>
          <w:p w14:paraId="678B3915" w14:textId="4B281ECA" w:rsidR="00D56570" w:rsidRDefault="00BB0F56" w:rsidP="00EF61A5">
            <w:pPr>
              <w:pStyle w:val="TableHeader"/>
              <w:numPr>
                <w:ilvl w:val="0"/>
                <w:numId w:val="62"/>
              </w:numPr>
              <w:jc w:val="left"/>
              <w:rPr>
                <w:rFonts w:ascii="GE Inspira" w:hAnsi="GE Inspira"/>
              </w:rPr>
            </w:pPr>
            <w:r>
              <w:rPr>
                <w:rFonts w:ascii="GE Inspira" w:hAnsi="GE Inspira"/>
              </w:rPr>
              <w:t>Quote tab for Project Concept</w:t>
            </w:r>
          </w:p>
          <w:p w14:paraId="5D3205AC" w14:textId="0F04442E" w:rsidR="00BB0F56" w:rsidRDefault="00BB0F56" w:rsidP="00BB0F56">
            <w:pPr>
              <w:pStyle w:val="TableHeader"/>
              <w:jc w:val="left"/>
              <w:rPr>
                <w:rFonts w:ascii="GE Inspira" w:hAnsi="GE Inspira"/>
              </w:rPr>
            </w:pPr>
            <w:r>
              <w:rPr>
                <w:noProof/>
              </w:rPr>
              <w:drawing>
                <wp:inline distT="0" distB="0" distL="0" distR="0" wp14:anchorId="31B853E8" wp14:editId="0777B1CB">
                  <wp:extent cx="1588770" cy="9124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88770" cy="912495"/>
                          </a:xfrm>
                          <a:prstGeom prst="rect">
                            <a:avLst/>
                          </a:prstGeom>
                        </pic:spPr>
                      </pic:pic>
                    </a:graphicData>
                  </a:graphic>
                </wp:inline>
              </w:drawing>
            </w:r>
          </w:p>
          <w:p w14:paraId="4EA5F2AE" w14:textId="4D4BA3CA" w:rsidR="005B6563" w:rsidRPr="00A25068" w:rsidRDefault="005B6563" w:rsidP="0017601F">
            <w:pPr>
              <w:pStyle w:val="TableHeader"/>
              <w:jc w:val="left"/>
              <w:rPr>
                <w:rFonts w:ascii="GE Inspira" w:hAnsi="GE Inspira"/>
              </w:rPr>
            </w:pPr>
          </w:p>
        </w:tc>
      </w:tr>
    </w:tbl>
    <w:p w14:paraId="5EED2A33" w14:textId="4670F651" w:rsidR="009B3301" w:rsidRPr="00B21C10" w:rsidRDefault="009B3301" w:rsidP="009B3301">
      <w:pPr>
        <w:pStyle w:val="BodyText3"/>
      </w:pPr>
    </w:p>
    <w:p w14:paraId="686C027A" w14:textId="12E04F39" w:rsidR="009B3301" w:rsidRPr="00647F56" w:rsidRDefault="00A44120" w:rsidP="009B3301">
      <w:pPr>
        <w:pStyle w:val="Heading3"/>
      </w:pPr>
      <w:bookmarkStart w:id="17" w:name="_Toc52811597"/>
      <w:r w:rsidRPr="00A44120">
        <w:t>Quote Package</w:t>
      </w:r>
      <w:bookmarkEnd w:id="17"/>
    </w:p>
    <w:tbl>
      <w:tblPr>
        <w:tblW w:w="897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04"/>
        <w:gridCol w:w="2610"/>
        <w:gridCol w:w="3042"/>
        <w:gridCol w:w="2698"/>
        <w:gridCol w:w="20"/>
      </w:tblGrid>
      <w:tr w:rsidR="00FA2760" w:rsidRPr="008647B4" w14:paraId="63EC9811" w14:textId="77777777" w:rsidTr="0017601F">
        <w:trPr>
          <w:gridAfter w:val="1"/>
          <w:wAfter w:w="20" w:type="dxa"/>
          <w:cantSplit/>
          <w:trHeight w:val="345"/>
        </w:trPr>
        <w:tc>
          <w:tcPr>
            <w:tcW w:w="8954" w:type="dxa"/>
            <w:gridSpan w:val="4"/>
            <w:shd w:val="clear" w:color="auto" w:fill="E0E0E0"/>
          </w:tcPr>
          <w:p w14:paraId="4979E254" w14:textId="4D19D893" w:rsidR="00FA2760" w:rsidRPr="008647B4" w:rsidRDefault="00970332" w:rsidP="0017601F">
            <w:pPr>
              <w:pStyle w:val="TableHeader"/>
              <w:rPr>
                <w:rFonts w:ascii="GE Inspira" w:hAnsi="GE Inspira"/>
                <w:b/>
                <w:bCs/>
                <w:sz w:val="22"/>
                <w:szCs w:val="22"/>
              </w:rPr>
            </w:pPr>
            <w:r w:rsidRPr="00970332">
              <w:rPr>
                <w:rFonts w:ascii="GE Inspira" w:hAnsi="GE Inspira"/>
                <w:b/>
                <w:bCs/>
                <w:sz w:val="22"/>
                <w:szCs w:val="22"/>
              </w:rPr>
              <w:t>Quote Package</w:t>
            </w:r>
          </w:p>
        </w:tc>
      </w:tr>
      <w:tr w:rsidR="00FA2760" w:rsidRPr="00A75B53" w14:paraId="1563C7E4" w14:textId="77777777" w:rsidTr="0017601F">
        <w:trPr>
          <w:cantSplit/>
          <w:trHeight w:val="409"/>
          <w:tblHeader/>
        </w:trPr>
        <w:tc>
          <w:tcPr>
            <w:tcW w:w="604" w:type="dxa"/>
            <w:shd w:val="clear" w:color="FFFFFF" w:fill="auto"/>
          </w:tcPr>
          <w:p w14:paraId="3F58CFF1" w14:textId="29ACD712" w:rsidR="00FA2760" w:rsidRPr="00A75B53" w:rsidRDefault="00FA2760" w:rsidP="0017601F">
            <w:pPr>
              <w:pStyle w:val="BodyText"/>
              <w:rPr>
                <w:b/>
                <w:bCs/>
              </w:rPr>
            </w:pPr>
            <w:r w:rsidRPr="00A75B53">
              <w:rPr>
                <w:b/>
                <w:bCs/>
              </w:rPr>
              <w:t>#</w:t>
            </w:r>
          </w:p>
        </w:tc>
        <w:tc>
          <w:tcPr>
            <w:tcW w:w="2610" w:type="dxa"/>
            <w:shd w:val="clear" w:color="FFFFFF" w:fill="auto"/>
          </w:tcPr>
          <w:p w14:paraId="4D2E3361" w14:textId="77777777" w:rsidR="00FA2760" w:rsidRPr="00A75B53" w:rsidRDefault="00FA2760" w:rsidP="0017601F">
            <w:pPr>
              <w:pStyle w:val="BodyText"/>
              <w:rPr>
                <w:b/>
                <w:bCs/>
              </w:rPr>
            </w:pPr>
            <w:r>
              <w:rPr>
                <w:b/>
                <w:bCs/>
              </w:rPr>
              <w:t>Steps</w:t>
            </w:r>
          </w:p>
        </w:tc>
        <w:tc>
          <w:tcPr>
            <w:tcW w:w="3042" w:type="dxa"/>
            <w:shd w:val="clear" w:color="FFFFFF" w:fill="auto"/>
          </w:tcPr>
          <w:p w14:paraId="0076007C" w14:textId="77777777" w:rsidR="00FA2760" w:rsidRPr="00A75B53" w:rsidRDefault="00FA2760" w:rsidP="0017601F">
            <w:pPr>
              <w:pStyle w:val="BodyText"/>
              <w:rPr>
                <w:b/>
                <w:bCs/>
              </w:rPr>
            </w:pPr>
            <w:r>
              <w:rPr>
                <w:b/>
                <w:bCs/>
              </w:rPr>
              <w:t>Background Operations</w:t>
            </w:r>
          </w:p>
        </w:tc>
        <w:tc>
          <w:tcPr>
            <w:tcW w:w="2718" w:type="dxa"/>
            <w:gridSpan w:val="2"/>
            <w:shd w:val="clear" w:color="FFFFFF" w:fill="auto"/>
          </w:tcPr>
          <w:p w14:paraId="49FD4C45" w14:textId="77777777" w:rsidR="00FA2760" w:rsidRPr="00A75B53" w:rsidRDefault="00FA2760" w:rsidP="0017601F">
            <w:pPr>
              <w:pStyle w:val="BodyText"/>
              <w:rPr>
                <w:b/>
                <w:bCs/>
              </w:rPr>
            </w:pPr>
            <w:r>
              <w:rPr>
                <w:b/>
                <w:bCs/>
              </w:rPr>
              <w:t>Comments</w:t>
            </w:r>
          </w:p>
        </w:tc>
      </w:tr>
      <w:tr w:rsidR="00FA2760" w:rsidRPr="00A25068" w14:paraId="0D259D30" w14:textId="77777777" w:rsidTr="0017601F">
        <w:trPr>
          <w:cantSplit/>
          <w:trHeight w:val="389"/>
          <w:tblHeader/>
        </w:trPr>
        <w:tc>
          <w:tcPr>
            <w:tcW w:w="604" w:type="dxa"/>
            <w:shd w:val="clear" w:color="FFFFFF" w:fill="auto"/>
          </w:tcPr>
          <w:p w14:paraId="2FF82615" w14:textId="77777777" w:rsidR="00FA2760" w:rsidRPr="00A75B53" w:rsidRDefault="00FA2760" w:rsidP="0017601F">
            <w:pPr>
              <w:pStyle w:val="TableHeader"/>
              <w:rPr>
                <w:rFonts w:ascii="GE Inspira" w:hAnsi="GE Inspira"/>
                <w:b/>
                <w:bCs/>
                <w:sz w:val="20"/>
              </w:rPr>
            </w:pPr>
            <w:r>
              <w:rPr>
                <w:rFonts w:ascii="GE Inspira" w:hAnsi="GE Inspira"/>
                <w:b/>
                <w:bCs/>
                <w:sz w:val="20"/>
              </w:rPr>
              <w:t>1</w:t>
            </w:r>
          </w:p>
        </w:tc>
        <w:tc>
          <w:tcPr>
            <w:tcW w:w="2610" w:type="dxa"/>
            <w:shd w:val="clear" w:color="FFFFFF" w:fill="auto"/>
          </w:tcPr>
          <w:p w14:paraId="1FCD85AF" w14:textId="77777777" w:rsidR="00A05D3E" w:rsidRDefault="00D46CF1" w:rsidP="00EF61A5">
            <w:pPr>
              <w:pStyle w:val="TableHeader"/>
              <w:numPr>
                <w:ilvl w:val="0"/>
                <w:numId w:val="63"/>
              </w:numPr>
              <w:jc w:val="left"/>
              <w:rPr>
                <w:rFonts w:ascii="GE Inspira" w:hAnsi="GE Inspira"/>
              </w:rPr>
            </w:pPr>
            <w:r>
              <w:rPr>
                <w:rFonts w:ascii="GE Inspira" w:hAnsi="GE Inspira"/>
              </w:rPr>
              <w:t>Open a Project Concept</w:t>
            </w:r>
          </w:p>
          <w:p w14:paraId="3C463D3D" w14:textId="43B04E98" w:rsidR="009C7B48" w:rsidRPr="00A05D3E" w:rsidRDefault="00D46CF1" w:rsidP="00EF61A5">
            <w:pPr>
              <w:pStyle w:val="TableHeader"/>
              <w:numPr>
                <w:ilvl w:val="0"/>
                <w:numId w:val="63"/>
              </w:numPr>
              <w:jc w:val="left"/>
              <w:rPr>
                <w:rFonts w:ascii="GE Inspira" w:hAnsi="GE Inspira"/>
              </w:rPr>
            </w:pPr>
            <w:r w:rsidRPr="00A05D3E">
              <w:rPr>
                <w:rFonts w:ascii="GE Inspira" w:hAnsi="GE Inspira"/>
              </w:rPr>
              <w:t>Navigate to Related Info tab</w:t>
            </w:r>
            <w:r w:rsidRPr="00BB0F56">
              <w:rPr>
                <w:rFonts w:ascii="GE Inspira" w:hAnsi="GE Inspira"/>
              </w:rPr>
              <w:sym w:font="Wingdings" w:char="F0E0"/>
            </w:r>
            <w:r w:rsidRPr="00A05D3E">
              <w:rPr>
                <w:rFonts w:ascii="GE Inspira" w:hAnsi="GE Inspira"/>
              </w:rPr>
              <w:t xml:space="preserve"> Quote</w:t>
            </w:r>
            <w:r w:rsidR="003E05DD">
              <w:rPr>
                <w:rFonts w:ascii="GE Inspira" w:hAnsi="GE Inspira"/>
              </w:rPr>
              <w:t xml:space="preserve"> Pack</w:t>
            </w:r>
            <w:r w:rsidR="001572ED">
              <w:rPr>
                <w:rFonts w:ascii="GE Inspira" w:hAnsi="GE Inspira"/>
              </w:rPr>
              <w:t>a</w:t>
            </w:r>
            <w:r w:rsidR="003E05DD">
              <w:rPr>
                <w:rFonts w:ascii="GE Inspira" w:hAnsi="GE Inspira"/>
              </w:rPr>
              <w:t>ge tab</w:t>
            </w:r>
          </w:p>
        </w:tc>
        <w:tc>
          <w:tcPr>
            <w:tcW w:w="3042" w:type="dxa"/>
            <w:shd w:val="clear" w:color="FFFFFF" w:fill="auto"/>
          </w:tcPr>
          <w:p w14:paraId="6DA82A38" w14:textId="758EA859" w:rsidR="00FA2760" w:rsidRDefault="005D510D" w:rsidP="00EF61A5">
            <w:pPr>
              <w:pStyle w:val="TableHeader"/>
              <w:numPr>
                <w:ilvl w:val="0"/>
                <w:numId w:val="12"/>
              </w:numPr>
              <w:jc w:val="left"/>
              <w:rPr>
                <w:rFonts w:ascii="GE Inspira" w:hAnsi="GE Inspira"/>
              </w:rPr>
            </w:pPr>
            <w:r>
              <w:rPr>
                <w:rFonts w:ascii="GE Inspira" w:hAnsi="GE Inspira"/>
              </w:rPr>
              <w:t xml:space="preserve">This tab will expand to relationships </w:t>
            </w:r>
            <w:r w:rsidR="007C7CD5" w:rsidRPr="007C7CD5">
              <w:rPr>
                <w:rFonts w:ascii="GE Inspira" w:hAnsi="GE Inspira"/>
              </w:rPr>
              <w:t>Data Vaults,</w:t>
            </w:r>
            <w:r w:rsidR="00561364">
              <w:rPr>
                <w:rFonts w:ascii="GE Inspira" w:hAnsi="GE Inspira"/>
              </w:rPr>
              <w:t xml:space="preserve"> </w:t>
            </w:r>
            <w:r w:rsidR="007C7CD5" w:rsidRPr="007C7CD5">
              <w:rPr>
                <w:rFonts w:ascii="GE Inspira" w:hAnsi="GE Inspira"/>
              </w:rPr>
              <w:t>Sub Vaults,</w:t>
            </w:r>
            <w:r w:rsidR="00561364">
              <w:rPr>
                <w:rFonts w:ascii="GE Inspira" w:hAnsi="GE Inspira"/>
              </w:rPr>
              <w:t xml:space="preserve"> </w:t>
            </w:r>
            <w:r w:rsidR="007C7CD5" w:rsidRPr="007C7CD5">
              <w:rPr>
                <w:rFonts w:ascii="GE Inspira" w:hAnsi="GE Inspira"/>
              </w:rPr>
              <w:t>Vaulted Documents Rev2,</w:t>
            </w:r>
            <w:r w:rsidR="00561364">
              <w:rPr>
                <w:rFonts w:ascii="GE Inspira" w:hAnsi="GE Inspira"/>
              </w:rPr>
              <w:t xml:space="preserve"> </w:t>
            </w:r>
            <w:r w:rsidR="007C7CD5" w:rsidRPr="007C7CD5">
              <w:rPr>
                <w:rFonts w:ascii="GE Inspira" w:hAnsi="GE Inspira"/>
              </w:rPr>
              <w:t>Project To Product Configuration</w:t>
            </w:r>
            <w:r w:rsidR="007C7CD5">
              <w:rPr>
                <w:rFonts w:ascii="GE Inspira" w:hAnsi="GE Inspira"/>
              </w:rPr>
              <w:t xml:space="preserve"> till lowest level </w:t>
            </w:r>
            <w:r w:rsidR="004015B3">
              <w:rPr>
                <w:rFonts w:ascii="GE Inspira" w:hAnsi="GE Inspira"/>
              </w:rPr>
              <w:t>which are either of type “Product Configuration” or not of type “Quote Package”. And on this result</w:t>
            </w:r>
            <w:r w:rsidR="00BD65BE">
              <w:rPr>
                <w:rFonts w:ascii="GE Inspira" w:hAnsi="GE Inspira"/>
              </w:rPr>
              <w:t>,</w:t>
            </w:r>
            <w:r w:rsidR="004015B3">
              <w:rPr>
                <w:rFonts w:ascii="GE Inspira" w:hAnsi="GE Inspira"/>
              </w:rPr>
              <w:t xml:space="preserve"> it will remove duplicates</w:t>
            </w:r>
          </w:p>
          <w:p w14:paraId="76F7C65C" w14:textId="6FFC1C0D" w:rsidR="004015B3" w:rsidRDefault="00CD6BE0" w:rsidP="00EF61A5">
            <w:pPr>
              <w:pStyle w:val="TableHeader"/>
              <w:numPr>
                <w:ilvl w:val="0"/>
                <w:numId w:val="12"/>
              </w:numPr>
              <w:jc w:val="left"/>
              <w:rPr>
                <w:rFonts w:ascii="GE Inspira" w:hAnsi="GE Inspira"/>
              </w:rPr>
            </w:pPr>
            <w:r>
              <w:rPr>
                <w:rFonts w:ascii="GE Inspira" w:hAnsi="GE Inspira"/>
              </w:rPr>
              <w:t xml:space="preserve">On this result, it will also expand on </w:t>
            </w:r>
            <w:r w:rsidR="00A70317">
              <w:rPr>
                <w:rFonts w:ascii="GE Inspira" w:hAnsi="GE Inspira"/>
              </w:rPr>
              <w:t>relationship</w:t>
            </w:r>
            <w:r>
              <w:rPr>
                <w:rFonts w:ascii="GE Inspira" w:hAnsi="GE Inspira"/>
              </w:rPr>
              <w:t xml:space="preserve"> “Product Configuration To ProductDocumentation” to get all Product Documentation connected to Product Configuration</w:t>
            </w:r>
          </w:p>
          <w:p w14:paraId="5E2FA95A" w14:textId="5FF21E62" w:rsidR="00700126" w:rsidRDefault="00700126" w:rsidP="00EF61A5">
            <w:pPr>
              <w:pStyle w:val="TableHeader"/>
              <w:numPr>
                <w:ilvl w:val="0"/>
                <w:numId w:val="12"/>
              </w:numPr>
              <w:jc w:val="left"/>
              <w:rPr>
                <w:rFonts w:ascii="GE Inspira" w:hAnsi="GE Inspira"/>
              </w:rPr>
            </w:pPr>
            <w:r>
              <w:rPr>
                <w:rFonts w:ascii="GE Inspira" w:hAnsi="GE Inspira"/>
              </w:rPr>
              <w:t>This tab will basically show all the documents which are connected to Project through Folders in Folders tab and all the Product Documents which are connected to Product Configurations connected directly to the Project Concept</w:t>
            </w:r>
          </w:p>
          <w:p w14:paraId="6768971C" w14:textId="77777777" w:rsidR="00FA2760" w:rsidRPr="00A25068" w:rsidRDefault="00FA2760" w:rsidP="0017601F">
            <w:pPr>
              <w:pStyle w:val="TableHeader"/>
              <w:ind w:left="720"/>
              <w:jc w:val="left"/>
              <w:rPr>
                <w:rFonts w:ascii="GE Inspira" w:hAnsi="GE Inspira"/>
              </w:rPr>
            </w:pPr>
          </w:p>
        </w:tc>
        <w:tc>
          <w:tcPr>
            <w:tcW w:w="2718" w:type="dxa"/>
            <w:gridSpan w:val="2"/>
            <w:shd w:val="clear" w:color="FFFFFF" w:fill="auto"/>
          </w:tcPr>
          <w:p w14:paraId="48ED4927" w14:textId="48DD2B81" w:rsidR="00314ECC" w:rsidRPr="00314ECC" w:rsidRDefault="001C3684" w:rsidP="00EF61A5">
            <w:pPr>
              <w:pStyle w:val="TableHeader"/>
              <w:numPr>
                <w:ilvl w:val="0"/>
                <w:numId w:val="52"/>
              </w:numPr>
              <w:jc w:val="left"/>
              <w:rPr>
                <w:rFonts w:ascii="GE Inspira" w:hAnsi="GE Inspira"/>
                <w:noProof/>
              </w:rPr>
            </w:pPr>
            <w:r>
              <w:rPr>
                <w:rFonts w:ascii="GE Inspira" w:hAnsi="GE Inspira"/>
                <w:noProof/>
              </w:rPr>
              <w:t>Quote Package tab</w:t>
            </w:r>
          </w:p>
          <w:p w14:paraId="0BC25731" w14:textId="4ED74D66" w:rsidR="00FA2760" w:rsidRPr="00F35D50" w:rsidRDefault="00AE2320" w:rsidP="00F35D50">
            <w:pPr>
              <w:pStyle w:val="TableHeader"/>
              <w:jc w:val="left"/>
              <w:rPr>
                <w:rFonts w:ascii="GE Inspira" w:hAnsi="GE Inspira"/>
              </w:rPr>
            </w:pPr>
            <w:r>
              <w:rPr>
                <w:noProof/>
              </w:rPr>
              <w:drawing>
                <wp:inline distT="0" distB="0" distL="0" distR="0" wp14:anchorId="34C12868" wp14:editId="7137FC43">
                  <wp:extent cx="1588770" cy="9302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88770" cy="930275"/>
                          </a:xfrm>
                          <a:prstGeom prst="rect">
                            <a:avLst/>
                          </a:prstGeom>
                        </pic:spPr>
                      </pic:pic>
                    </a:graphicData>
                  </a:graphic>
                </wp:inline>
              </w:drawing>
            </w:r>
          </w:p>
          <w:p w14:paraId="3997BC75" w14:textId="3ED354D0" w:rsidR="00FA2760" w:rsidRPr="00A25068" w:rsidRDefault="00FA2760" w:rsidP="0017601F">
            <w:pPr>
              <w:pStyle w:val="TableHeader"/>
              <w:jc w:val="left"/>
              <w:rPr>
                <w:rFonts w:ascii="GE Inspira" w:hAnsi="GE Inspira"/>
              </w:rPr>
            </w:pPr>
          </w:p>
        </w:tc>
      </w:tr>
      <w:tr w:rsidR="003738CC" w:rsidRPr="00A25068" w14:paraId="3BDAF470" w14:textId="77777777" w:rsidTr="0017601F">
        <w:trPr>
          <w:cantSplit/>
          <w:trHeight w:val="389"/>
          <w:tblHeader/>
        </w:trPr>
        <w:tc>
          <w:tcPr>
            <w:tcW w:w="604" w:type="dxa"/>
            <w:shd w:val="clear" w:color="FFFFFF" w:fill="auto"/>
          </w:tcPr>
          <w:p w14:paraId="5F8FF6F5" w14:textId="77777777" w:rsidR="003738CC" w:rsidRDefault="003738CC" w:rsidP="0017601F">
            <w:pPr>
              <w:pStyle w:val="TableHeader"/>
              <w:rPr>
                <w:rFonts w:ascii="GE Inspira" w:hAnsi="GE Inspira"/>
                <w:b/>
                <w:bCs/>
                <w:sz w:val="20"/>
              </w:rPr>
            </w:pPr>
          </w:p>
        </w:tc>
        <w:tc>
          <w:tcPr>
            <w:tcW w:w="2610" w:type="dxa"/>
            <w:shd w:val="clear" w:color="FFFFFF" w:fill="auto"/>
          </w:tcPr>
          <w:p w14:paraId="3A9F0C48" w14:textId="2A31CD36" w:rsidR="003738CC" w:rsidRDefault="00185EDC" w:rsidP="00EF61A5">
            <w:pPr>
              <w:pStyle w:val="TableHeader"/>
              <w:numPr>
                <w:ilvl w:val="0"/>
                <w:numId w:val="52"/>
              </w:numPr>
              <w:jc w:val="left"/>
              <w:rPr>
                <w:rFonts w:ascii="GE Inspira" w:hAnsi="GE Inspira"/>
              </w:rPr>
            </w:pPr>
            <w:r>
              <w:rPr>
                <w:rFonts w:ascii="GE Inspira" w:hAnsi="GE Inspira"/>
              </w:rPr>
              <w:t>Generate</w:t>
            </w:r>
            <w:r w:rsidR="0087420B">
              <w:rPr>
                <w:rFonts w:ascii="GE Inspira" w:hAnsi="GE Inspira"/>
              </w:rPr>
              <w:t xml:space="preserve"> Quote Package</w:t>
            </w:r>
          </w:p>
          <w:p w14:paraId="479A12E4" w14:textId="77777777" w:rsidR="00C84B2B" w:rsidRDefault="00C84B2B" w:rsidP="00EF61A5">
            <w:pPr>
              <w:pStyle w:val="TableHeader"/>
              <w:numPr>
                <w:ilvl w:val="0"/>
                <w:numId w:val="65"/>
              </w:numPr>
              <w:jc w:val="left"/>
              <w:rPr>
                <w:rFonts w:ascii="GE Inspira" w:hAnsi="GE Inspira"/>
              </w:rPr>
            </w:pPr>
            <w:r>
              <w:rPr>
                <w:rFonts w:ascii="GE Inspira" w:hAnsi="GE Inspira"/>
              </w:rPr>
              <w:t>Open Project Concept</w:t>
            </w:r>
          </w:p>
          <w:p w14:paraId="499F1B95" w14:textId="77777777" w:rsidR="00C84B2B" w:rsidRDefault="00C84B2B" w:rsidP="00EF61A5">
            <w:pPr>
              <w:pStyle w:val="TableHeader"/>
              <w:numPr>
                <w:ilvl w:val="0"/>
                <w:numId w:val="65"/>
              </w:numPr>
              <w:jc w:val="left"/>
              <w:rPr>
                <w:rFonts w:ascii="GE Inspira" w:hAnsi="GE Inspira"/>
              </w:rPr>
            </w:pPr>
            <w:r>
              <w:rPr>
                <w:rFonts w:ascii="GE Inspira" w:hAnsi="GE Inspira"/>
              </w:rPr>
              <w:t>Navigate to Related Info ta</w:t>
            </w:r>
            <w:r w:rsidR="00360D59">
              <w:rPr>
                <w:rFonts w:ascii="GE Inspira" w:hAnsi="GE Inspira"/>
              </w:rPr>
              <w:t xml:space="preserve">b </w:t>
            </w:r>
            <w:r w:rsidR="00360D59" w:rsidRPr="00360D59">
              <w:rPr>
                <w:rFonts w:ascii="GE Inspira" w:hAnsi="GE Inspira"/>
              </w:rPr>
              <w:sym w:font="Wingdings" w:char="F0E0"/>
            </w:r>
            <w:r w:rsidR="00360D59">
              <w:rPr>
                <w:rFonts w:ascii="GE Inspira" w:hAnsi="GE Inspira"/>
              </w:rPr>
              <w:t xml:space="preserve"> </w:t>
            </w:r>
            <w:r w:rsidR="00A52C18">
              <w:rPr>
                <w:rFonts w:ascii="GE Inspira" w:hAnsi="GE Inspira"/>
              </w:rPr>
              <w:t>Quote Package tab</w:t>
            </w:r>
          </w:p>
          <w:p w14:paraId="3101FA29" w14:textId="0D522AC6" w:rsidR="00210184" w:rsidRDefault="00210184" w:rsidP="00EF61A5">
            <w:pPr>
              <w:pStyle w:val="TableHeader"/>
              <w:numPr>
                <w:ilvl w:val="0"/>
                <w:numId w:val="65"/>
              </w:numPr>
              <w:jc w:val="left"/>
              <w:rPr>
                <w:rFonts w:ascii="GE Inspira" w:hAnsi="GE Inspira"/>
              </w:rPr>
            </w:pPr>
            <w:r>
              <w:rPr>
                <w:rFonts w:ascii="GE Inspira" w:hAnsi="GE Inspira"/>
              </w:rPr>
              <w:t>Select the Documents which you want to make Quote package of and Select Actions</w:t>
            </w:r>
            <w:r w:rsidRPr="00210184">
              <w:rPr>
                <w:rFonts w:ascii="GE Inspira" w:hAnsi="GE Inspira"/>
              </w:rPr>
              <w:sym w:font="Wingdings" w:char="F0E0"/>
            </w:r>
            <w:r>
              <w:rPr>
                <w:rFonts w:ascii="GE Inspira" w:hAnsi="GE Inspira"/>
              </w:rPr>
              <w:t xml:space="preserve"> Generate Quote Package</w:t>
            </w:r>
          </w:p>
        </w:tc>
        <w:tc>
          <w:tcPr>
            <w:tcW w:w="3042" w:type="dxa"/>
            <w:shd w:val="clear" w:color="FFFFFF" w:fill="auto"/>
          </w:tcPr>
          <w:p w14:paraId="11A0213E" w14:textId="77777777" w:rsidR="003738CC" w:rsidRDefault="00F7091F" w:rsidP="00EF61A5">
            <w:pPr>
              <w:pStyle w:val="TableHeader"/>
              <w:numPr>
                <w:ilvl w:val="0"/>
                <w:numId w:val="64"/>
              </w:numPr>
              <w:jc w:val="left"/>
              <w:rPr>
                <w:rFonts w:ascii="GE Inspira" w:hAnsi="GE Inspira"/>
              </w:rPr>
            </w:pPr>
            <w:r>
              <w:rPr>
                <w:rFonts w:ascii="GE Inspira" w:hAnsi="GE Inspira"/>
              </w:rPr>
              <w:t xml:space="preserve">There are some preconditions for creating a Quote Package </w:t>
            </w:r>
          </w:p>
          <w:p w14:paraId="146CB0FD" w14:textId="77777777" w:rsidR="00F7091F" w:rsidRDefault="00604503" w:rsidP="00EF61A5">
            <w:pPr>
              <w:pStyle w:val="TableHeader"/>
              <w:numPr>
                <w:ilvl w:val="0"/>
                <w:numId w:val="66"/>
              </w:numPr>
              <w:jc w:val="left"/>
              <w:rPr>
                <w:rFonts w:ascii="GE Inspira" w:hAnsi="GE Inspira"/>
              </w:rPr>
            </w:pPr>
            <w:r>
              <w:rPr>
                <w:rFonts w:ascii="GE Inspira" w:hAnsi="GE Inspira"/>
              </w:rPr>
              <w:t>There must be a document of type Quote Package present in the Folders tab of the Project Concept</w:t>
            </w:r>
          </w:p>
          <w:p w14:paraId="608E078E" w14:textId="77777777" w:rsidR="00604503" w:rsidRDefault="00604503" w:rsidP="00EF61A5">
            <w:pPr>
              <w:pStyle w:val="TableHeader"/>
              <w:numPr>
                <w:ilvl w:val="0"/>
                <w:numId w:val="66"/>
              </w:numPr>
              <w:jc w:val="left"/>
              <w:rPr>
                <w:rFonts w:ascii="GE Inspira" w:hAnsi="GE Inspira"/>
              </w:rPr>
            </w:pPr>
            <w:r>
              <w:rPr>
                <w:rFonts w:ascii="GE Inspira" w:hAnsi="GE Inspira"/>
              </w:rPr>
              <w:t>It should be In Preliminary state</w:t>
            </w:r>
          </w:p>
          <w:p w14:paraId="330C4518" w14:textId="77777777" w:rsidR="00604503" w:rsidRDefault="00A41258" w:rsidP="00EF61A5">
            <w:pPr>
              <w:pStyle w:val="TableHeader"/>
              <w:numPr>
                <w:ilvl w:val="0"/>
                <w:numId w:val="66"/>
              </w:numPr>
              <w:jc w:val="left"/>
              <w:rPr>
                <w:rFonts w:ascii="GE Inspira" w:hAnsi="GE Inspira"/>
              </w:rPr>
            </w:pPr>
            <w:r>
              <w:rPr>
                <w:rFonts w:ascii="GE Inspira" w:hAnsi="GE Inspira"/>
              </w:rPr>
              <w:t>There must not be more than 1 document of type Quote Package in Folders</w:t>
            </w:r>
          </w:p>
          <w:p w14:paraId="67CE92F1" w14:textId="77777777" w:rsidR="00404FAE" w:rsidRDefault="00404FAE" w:rsidP="00EF61A5">
            <w:pPr>
              <w:pStyle w:val="TableHeader"/>
              <w:numPr>
                <w:ilvl w:val="0"/>
                <w:numId w:val="64"/>
              </w:numPr>
              <w:jc w:val="left"/>
              <w:rPr>
                <w:rFonts w:ascii="GE Inspira" w:hAnsi="GE Inspira"/>
              </w:rPr>
            </w:pPr>
            <w:r>
              <w:rPr>
                <w:rFonts w:ascii="GE Inspira" w:hAnsi="GE Inspira"/>
              </w:rPr>
              <w:t xml:space="preserve">Once these preconditions are </w:t>
            </w:r>
            <w:r w:rsidR="00DE446F">
              <w:rPr>
                <w:rFonts w:ascii="GE Inspira" w:hAnsi="GE Inspira"/>
              </w:rPr>
              <w:t>satisfied, and</w:t>
            </w:r>
            <w:r>
              <w:rPr>
                <w:rFonts w:ascii="GE Inspira" w:hAnsi="GE Inspira"/>
              </w:rPr>
              <w:t xml:space="preserve"> user clicks on Generate Quote Package, if user selects check box as ticked for pdf, then all the pdfs checked in to the selected documents will be packaged into 1 package and will be checked in the Quote Package Document </w:t>
            </w:r>
          </w:p>
          <w:p w14:paraId="7BAE31D0" w14:textId="2353C8E5" w:rsidR="00B8756E" w:rsidRDefault="00B8756E" w:rsidP="00EF61A5">
            <w:pPr>
              <w:pStyle w:val="TableHeader"/>
              <w:numPr>
                <w:ilvl w:val="0"/>
                <w:numId w:val="64"/>
              </w:numPr>
              <w:jc w:val="left"/>
              <w:rPr>
                <w:rFonts w:ascii="GE Inspira" w:hAnsi="GE Inspira"/>
              </w:rPr>
            </w:pPr>
            <w:r>
              <w:rPr>
                <w:rFonts w:ascii="GE Inspira" w:hAnsi="GE Inspira"/>
              </w:rPr>
              <w:t>If you select PDF, then all the pdf files will be renamed with the doc name and will be packaged in the Quote Package</w:t>
            </w:r>
          </w:p>
          <w:p w14:paraId="604ECC49" w14:textId="09E5D79D" w:rsidR="004069AB" w:rsidRDefault="004069AB" w:rsidP="00EF61A5">
            <w:pPr>
              <w:pStyle w:val="TableHeader"/>
              <w:numPr>
                <w:ilvl w:val="0"/>
                <w:numId w:val="64"/>
              </w:numPr>
              <w:jc w:val="left"/>
              <w:rPr>
                <w:rFonts w:ascii="GE Inspira" w:hAnsi="GE Inspira"/>
              </w:rPr>
            </w:pPr>
            <w:r>
              <w:rPr>
                <w:rFonts w:ascii="GE Inspira" w:hAnsi="GE Inspira"/>
              </w:rPr>
              <w:t>If user uncheck PDF from the popup, then all the files except pdf will be packaged in the zip package</w:t>
            </w:r>
          </w:p>
          <w:p w14:paraId="33E6B29D" w14:textId="0DB01C18" w:rsidR="00B8756E" w:rsidRDefault="00B8756E" w:rsidP="00EF61A5">
            <w:pPr>
              <w:pStyle w:val="TableHeader"/>
              <w:numPr>
                <w:ilvl w:val="0"/>
                <w:numId w:val="64"/>
              </w:numPr>
              <w:jc w:val="left"/>
              <w:rPr>
                <w:rFonts w:ascii="GE Inspira" w:hAnsi="GE Inspira"/>
              </w:rPr>
            </w:pPr>
            <w:r>
              <w:rPr>
                <w:rFonts w:ascii="GE Inspira" w:hAnsi="GE Inspira"/>
              </w:rPr>
              <w:t xml:space="preserve">There will be 1 </w:t>
            </w:r>
            <w:r w:rsidR="001A4FD8">
              <w:rPr>
                <w:rFonts w:ascii="GE Inspira" w:hAnsi="GE Inspira"/>
              </w:rPr>
              <w:t>additional</w:t>
            </w:r>
            <w:r>
              <w:rPr>
                <w:rFonts w:ascii="GE Inspira" w:hAnsi="GE Inspira"/>
              </w:rPr>
              <w:t xml:space="preserve"> file </w:t>
            </w:r>
            <w:r w:rsidR="001A4FD8">
              <w:rPr>
                <w:rFonts w:ascii="GE Inspira" w:hAnsi="GE Inspira"/>
              </w:rPr>
              <w:t xml:space="preserve">added to the zip package </w:t>
            </w:r>
            <w:r>
              <w:rPr>
                <w:rFonts w:ascii="GE Inspira" w:hAnsi="GE Inspira"/>
              </w:rPr>
              <w:t>with name ProjectConceptName_QuotePackage_FileIndex_Revision.doc which will keep all the entries of the files which are present in the package</w:t>
            </w:r>
          </w:p>
        </w:tc>
        <w:tc>
          <w:tcPr>
            <w:tcW w:w="2718" w:type="dxa"/>
            <w:gridSpan w:val="2"/>
            <w:shd w:val="clear" w:color="FFFFFF" w:fill="auto"/>
          </w:tcPr>
          <w:p w14:paraId="7DF665E7" w14:textId="31F2B5AD" w:rsidR="003738CC" w:rsidRDefault="00F43E60" w:rsidP="00EF61A5">
            <w:pPr>
              <w:pStyle w:val="TableHeader"/>
              <w:numPr>
                <w:ilvl w:val="0"/>
                <w:numId w:val="67"/>
              </w:numPr>
              <w:jc w:val="left"/>
              <w:rPr>
                <w:rFonts w:ascii="GE Inspira" w:hAnsi="GE Inspira"/>
                <w:noProof/>
              </w:rPr>
            </w:pPr>
            <w:r>
              <w:rPr>
                <w:rFonts w:ascii="GE Inspira" w:hAnsi="GE Inspira"/>
                <w:noProof/>
              </w:rPr>
              <w:t>Create Quote Package</w:t>
            </w:r>
          </w:p>
          <w:p w14:paraId="450FA19B" w14:textId="77777777" w:rsidR="00F43E60" w:rsidRDefault="00F43E60" w:rsidP="00F43E60">
            <w:pPr>
              <w:pStyle w:val="TableHeader"/>
              <w:jc w:val="left"/>
              <w:rPr>
                <w:rFonts w:ascii="GE Inspira" w:hAnsi="GE Inspira"/>
                <w:noProof/>
              </w:rPr>
            </w:pPr>
            <w:r>
              <w:rPr>
                <w:noProof/>
              </w:rPr>
              <w:drawing>
                <wp:inline distT="0" distB="0" distL="0" distR="0" wp14:anchorId="2D18470A" wp14:editId="176A1B8F">
                  <wp:extent cx="1588770" cy="711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8770" cy="711835"/>
                          </a:xfrm>
                          <a:prstGeom prst="rect">
                            <a:avLst/>
                          </a:prstGeom>
                        </pic:spPr>
                      </pic:pic>
                    </a:graphicData>
                  </a:graphic>
                </wp:inline>
              </w:drawing>
            </w:r>
          </w:p>
          <w:p w14:paraId="5364565F" w14:textId="77D40A7F" w:rsidR="004F1B6A" w:rsidRDefault="004F1B6A" w:rsidP="00EF61A5">
            <w:pPr>
              <w:pStyle w:val="TableHeader"/>
              <w:numPr>
                <w:ilvl w:val="0"/>
                <w:numId w:val="67"/>
              </w:numPr>
              <w:jc w:val="left"/>
              <w:rPr>
                <w:rFonts w:ascii="GE Inspira" w:hAnsi="GE Inspira"/>
                <w:noProof/>
              </w:rPr>
            </w:pPr>
            <w:r>
              <w:rPr>
                <w:rFonts w:ascii="GE Inspira" w:hAnsi="GE Inspira"/>
                <w:noProof/>
              </w:rPr>
              <w:t>Error when Quote Package object is not present in Folder Structure</w:t>
            </w:r>
          </w:p>
          <w:p w14:paraId="19768F25" w14:textId="77777777" w:rsidR="004F1B6A" w:rsidRDefault="004F1B6A" w:rsidP="004F1B6A">
            <w:pPr>
              <w:pStyle w:val="TableHeader"/>
              <w:jc w:val="left"/>
              <w:rPr>
                <w:rFonts w:ascii="GE Inspira" w:hAnsi="GE Inspira"/>
                <w:noProof/>
              </w:rPr>
            </w:pPr>
            <w:r>
              <w:rPr>
                <w:noProof/>
              </w:rPr>
              <w:drawing>
                <wp:inline distT="0" distB="0" distL="0" distR="0" wp14:anchorId="4F6C4BCE" wp14:editId="08A50AC9">
                  <wp:extent cx="1588770" cy="701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88770" cy="701040"/>
                          </a:xfrm>
                          <a:prstGeom prst="rect">
                            <a:avLst/>
                          </a:prstGeom>
                        </pic:spPr>
                      </pic:pic>
                    </a:graphicData>
                  </a:graphic>
                </wp:inline>
              </w:drawing>
            </w:r>
          </w:p>
          <w:p w14:paraId="5B573F77" w14:textId="77777777" w:rsidR="006966AB" w:rsidRDefault="006966AB" w:rsidP="00EF61A5">
            <w:pPr>
              <w:pStyle w:val="TableHeader"/>
              <w:numPr>
                <w:ilvl w:val="0"/>
                <w:numId w:val="67"/>
              </w:numPr>
              <w:jc w:val="left"/>
              <w:rPr>
                <w:rFonts w:ascii="GE Inspira" w:hAnsi="GE Inspira"/>
                <w:noProof/>
              </w:rPr>
            </w:pPr>
            <w:r>
              <w:rPr>
                <w:rFonts w:ascii="GE Inspira" w:hAnsi="GE Inspira"/>
                <w:noProof/>
              </w:rPr>
              <w:t>Quote Package Generated</w:t>
            </w:r>
          </w:p>
          <w:p w14:paraId="2BB89698" w14:textId="77777777" w:rsidR="006966AB" w:rsidRDefault="006966AB" w:rsidP="006966AB">
            <w:pPr>
              <w:pStyle w:val="TableHeader"/>
              <w:jc w:val="left"/>
              <w:rPr>
                <w:rFonts w:ascii="GE Inspira" w:hAnsi="GE Inspira"/>
                <w:noProof/>
              </w:rPr>
            </w:pPr>
            <w:r>
              <w:rPr>
                <w:noProof/>
              </w:rPr>
              <w:drawing>
                <wp:inline distT="0" distB="0" distL="0" distR="0" wp14:anchorId="15949271" wp14:editId="7FC2BB95">
                  <wp:extent cx="1588770" cy="370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88770" cy="370840"/>
                          </a:xfrm>
                          <a:prstGeom prst="rect">
                            <a:avLst/>
                          </a:prstGeom>
                        </pic:spPr>
                      </pic:pic>
                    </a:graphicData>
                  </a:graphic>
                </wp:inline>
              </w:drawing>
            </w:r>
          </w:p>
          <w:p w14:paraId="7075AB9A" w14:textId="77777777" w:rsidR="00572F99" w:rsidRDefault="00572F99" w:rsidP="00EF61A5">
            <w:pPr>
              <w:pStyle w:val="TableHeader"/>
              <w:numPr>
                <w:ilvl w:val="0"/>
                <w:numId w:val="67"/>
              </w:numPr>
              <w:jc w:val="left"/>
              <w:rPr>
                <w:rFonts w:ascii="GE Inspira" w:hAnsi="GE Inspira"/>
                <w:noProof/>
              </w:rPr>
            </w:pPr>
            <w:r>
              <w:rPr>
                <w:rFonts w:ascii="GE Inspira" w:hAnsi="GE Inspira"/>
                <w:noProof/>
              </w:rPr>
              <w:t>Package sample</w:t>
            </w:r>
          </w:p>
          <w:p w14:paraId="345F01F5" w14:textId="6952FE78" w:rsidR="00572F99" w:rsidRDefault="00572F99" w:rsidP="00572F99">
            <w:pPr>
              <w:pStyle w:val="TableHeader"/>
              <w:jc w:val="left"/>
              <w:rPr>
                <w:rFonts w:ascii="GE Inspira" w:hAnsi="GE Inspira"/>
                <w:noProof/>
              </w:rPr>
            </w:pPr>
            <w:r>
              <w:rPr>
                <w:noProof/>
              </w:rPr>
              <w:drawing>
                <wp:inline distT="0" distB="0" distL="0" distR="0" wp14:anchorId="2FF94279" wp14:editId="0877DF9F">
                  <wp:extent cx="1588770" cy="1023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88770" cy="1023620"/>
                          </a:xfrm>
                          <a:prstGeom prst="rect">
                            <a:avLst/>
                          </a:prstGeom>
                        </pic:spPr>
                      </pic:pic>
                    </a:graphicData>
                  </a:graphic>
                </wp:inline>
              </w:drawing>
            </w:r>
          </w:p>
        </w:tc>
      </w:tr>
    </w:tbl>
    <w:p w14:paraId="2D7796B1" w14:textId="1FB33EBF" w:rsidR="00915BDD" w:rsidRPr="00647F56" w:rsidRDefault="00A24654" w:rsidP="00915BDD">
      <w:pPr>
        <w:pStyle w:val="Heading3"/>
      </w:pPr>
      <w:bookmarkStart w:id="18" w:name="_View_All_Open/Sent"/>
      <w:bookmarkStart w:id="19" w:name="_Toc52811598"/>
      <w:bookmarkEnd w:id="18"/>
      <w:r w:rsidRPr="00A24654">
        <w:t>Project Concept Full Process</w:t>
      </w:r>
      <w:bookmarkEnd w:id="19"/>
    </w:p>
    <w:tbl>
      <w:tblPr>
        <w:tblW w:w="897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04"/>
        <w:gridCol w:w="2610"/>
        <w:gridCol w:w="3042"/>
        <w:gridCol w:w="2698"/>
        <w:gridCol w:w="20"/>
      </w:tblGrid>
      <w:tr w:rsidR="00915BDD" w:rsidRPr="008647B4" w14:paraId="375F9B75" w14:textId="77777777" w:rsidTr="0017601F">
        <w:trPr>
          <w:gridAfter w:val="1"/>
          <w:wAfter w:w="20" w:type="dxa"/>
          <w:cantSplit/>
          <w:trHeight w:val="345"/>
        </w:trPr>
        <w:tc>
          <w:tcPr>
            <w:tcW w:w="8954" w:type="dxa"/>
            <w:gridSpan w:val="4"/>
            <w:shd w:val="clear" w:color="auto" w:fill="E0E0E0"/>
          </w:tcPr>
          <w:p w14:paraId="5FDCDEE3" w14:textId="169C1F6D" w:rsidR="00915BDD" w:rsidRPr="008647B4" w:rsidRDefault="00A24654" w:rsidP="0017601F">
            <w:pPr>
              <w:pStyle w:val="TableHeader"/>
              <w:rPr>
                <w:rFonts w:ascii="GE Inspira" w:hAnsi="GE Inspira"/>
                <w:b/>
                <w:bCs/>
                <w:sz w:val="22"/>
                <w:szCs w:val="22"/>
              </w:rPr>
            </w:pPr>
            <w:r w:rsidRPr="00A24654">
              <w:t>Project Concept Full Process</w:t>
            </w:r>
          </w:p>
        </w:tc>
      </w:tr>
      <w:tr w:rsidR="00915BDD" w:rsidRPr="00A75B53" w14:paraId="0D5E4EF7" w14:textId="77777777" w:rsidTr="0017601F">
        <w:trPr>
          <w:cantSplit/>
          <w:trHeight w:val="409"/>
          <w:tblHeader/>
        </w:trPr>
        <w:tc>
          <w:tcPr>
            <w:tcW w:w="604" w:type="dxa"/>
            <w:shd w:val="clear" w:color="FFFFFF" w:fill="auto"/>
          </w:tcPr>
          <w:p w14:paraId="487042DA" w14:textId="37607178" w:rsidR="00915BDD" w:rsidRPr="00A75B53" w:rsidRDefault="00915BDD" w:rsidP="0017601F">
            <w:pPr>
              <w:pStyle w:val="BodyText"/>
              <w:rPr>
                <w:b/>
                <w:bCs/>
              </w:rPr>
            </w:pPr>
            <w:r w:rsidRPr="00A75B53">
              <w:rPr>
                <w:b/>
                <w:bCs/>
              </w:rPr>
              <w:t>#</w:t>
            </w:r>
          </w:p>
        </w:tc>
        <w:tc>
          <w:tcPr>
            <w:tcW w:w="2610" w:type="dxa"/>
            <w:shd w:val="clear" w:color="FFFFFF" w:fill="auto"/>
          </w:tcPr>
          <w:p w14:paraId="15C17931" w14:textId="77777777" w:rsidR="00915BDD" w:rsidRPr="00A75B53" w:rsidRDefault="00915BDD" w:rsidP="0017601F">
            <w:pPr>
              <w:pStyle w:val="BodyText"/>
              <w:rPr>
                <w:b/>
                <w:bCs/>
              </w:rPr>
            </w:pPr>
            <w:r>
              <w:rPr>
                <w:b/>
                <w:bCs/>
              </w:rPr>
              <w:t>Steps</w:t>
            </w:r>
          </w:p>
        </w:tc>
        <w:tc>
          <w:tcPr>
            <w:tcW w:w="3042" w:type="dxa"/>
            <w:shd w:val="clear" w:color="FFFFFF" w:fill="auto"/>
          </w:tcPr>
          <w:p w14:paraId="3A531808" w14:textId="77777777" w:rsidR="00915BDD" w:rsidRPr="00A75B53" w:rsidRDefault="00915BDD" w:rsidP="0017601F">
            <w:pPr>
              <w:pStyle w:val="BodyText"/>
              <w:rPr>
                <w:b/>
                <w:bCs/>
              </w:rPr>
            </w:pPr>
            <w:r>
              <w:rPr>
                <w:b/>
                <w:bCs/>
              </w:rPr>
              <w:t>Background Operations</w:t>
            </w:r>
          </w:p>
        </w:tc>
        <w:tc>
          <w:tcPr>
            <w:tcW w:w="2718" w:type="dxa"/>
            <w:gridSpan w:val="2"/>
            <w:shd w:val="clear" w:color="FFFFFF" w:fill="auto"/>
          </w:tcPr>
          <w:p w14:paraId="20CDAC79" w14:textId="77777777" w:rsidR="00915BDD" w:rsidRPr="00A75B53" w:rsidRDefault="00915BDD" w:rsidP="0017601F">
            <w:pPr>
              <w:pStyle w:val="BodyText"/>
              <w:rPr>
                <w:b/>
                <w:bCs/>
              </w:rPr>
            </w:pPr>
            <w:r>
              <w:rPr>
                <w:b/>
                <w:bCs/>
              </w:rPr>
              <w:t>Comments</w:t>
            </w:r>
          </w:p>
        </w:tc>
      </w:tr>
      <w:tr w:rsidR="00915BDD" w:rsidRPr="00A25068" w14:paraId="1A2D95FA" w14:textId="77777777" w:rsidTr="0017601F">
        <w:trPr>
          <w:cantSplit/>
          <w:trHeight w:val="389"/>
          <w:tblHeader/>
        </w:trPr>
        <w:tc>
          <w:tcPr>
            <w:tcW w:w="604" w:type="dxa"/>
            <w:shd w:val="clear" w:color="FFFFFF" w:fill="auto"/>
          </w:tcPr>
          <w:p w14:paraId="76080543" w14:textId="77777777" w:rsidR="00915BDD" w:rsidRPr="00A75B53" w:rsidRDefault="00915BDD" w:rsidP="0017601F">
            <w:pPr>
              <w:pStyle w:val="TableHeader"/>
              <w:rPr>
                <w:rFonts w:ascii="GE Inspira" w:hAnsi="GE Inspira"/>
                <w:b/>
                <w:bCs/>
                <w:sz w:val="20"/>
              </w:rPr>
            </w:pPr>
            <w:r>
              <w:rPr>
                <w:rFonts w:ascii="GE Inspira" w:hAnsi="GE Inspira"/>
                <w:b/>
                <w:bCs/>
                <w:sz w:val="20"/>
              </w:rPr>
              <w:lastRenderedPageBreak/>
              <w:t>1</w:t>
            </w:r>
          </w:p>
        </w:tc>
        <w:tc>
          <w:tcPr>
            <w:tcW w:w="2610" w:type="dxa"/>
            <w:shd w:val="clear" w:color="FFFFFF" w:fill="auto"/>
          </w:tcPr>
          <w:p w14:paraId="5FA4C278" w14:textId="58DCA55F" w:rsidR="00915BDD" w:rsidRDefault="005A1CA4" w:rsidP="00EF61A5">
            <w:pPr>
              <w:pStyle w:val="TableHeader"/>
              <w:numPr>
                <w:ilvl w:val="0"/>
                <w:numId w:val="13"/>
              </w:numPr>
              <w:jc w:val="left"/>
              <w:rPr>
                <w:rFonts w:ascii="GE Inspira" w:hAnsi="GE Inspira"/>
              </w:rPr>
            </w:pPr>
            <w:r>
              <w:rPr>
                <w:rFonts w:ascii="GE Inspira" w:hAnsi="GE Inspira"/>
              </w:rPr>
              <w:t>Create a project Concept by filling Mandatory fields</w:t>
            </w:r>
            <w:r w:rsidR="00977E50">
              <w:rPr>
                <w:rFonts w:ascii="GE Inspira" w:hAnsi="GE Inspira"/>
              </w:rPr>
              <w:t xml:space="preserve"> </w:t>
            </w:r>
          </w:p>
          <w:p w14:paraId="4EC1D761" w14:textId="03768729" w:rsidR="00993653" w:rsidRDefault="00993653" w:rsidP="00EF61A5">
            <w:pPr>
              <w:pStyle w:val="TableHeader"/>
              <w:numPr>
                <w:ilvl w:val="0"/>
                <w:numId w:val="13"/>
              </w:numPr>
              <w:jc w:val="left"/>
              <w:rPr>
                <w:rFonts w:ascii="GE Inspira" w:hAnsi="GE Inspira"/>
              </w:rPr>
            </w:pPr>
            <w:r>
              <w:rPr>
                <w:rFonts w:ascii="GE Inspira" w:hAnsi="GE Inspira"/>
              </w:rPr>
              <w:t>Go</w:t>
            </w:r>
            <w:r w:rsidR="00A867E5">
              <w:rPr>
                <w:rFonts w:ascii="GE Inspira" w:hAnsi="GE Inspira"/>
              </w:rPr>
              <w:t xml:space="preserve"> </w:t>
            </w:r>
            <w:r>
              <w:rPr>
                <w:rFonts w:ascii="GE Inspira" w:hAnsi="GE Inspira"/>
              </w:rPr>
              <w:t>to Project</w:t>
            </w:r>
            <w:r w:rsidR="00977E50">
              <w:rPr>
                <w:rFonts w:ascii="GE Inspira" w:hAnsi="GE Inspira"/>
              </w:rPr>
              <w:t xml:space="preserve"> Concept Details page and fill Project Approver</w:t>
            </w:r>
          </w:p>
          <w:p w14:paraId="019A0FD3" w14:textId="1A17D33B" w:rsidR="005A1CA4" w:rsidRDefault="005A1CA4" w:rsidP="00EF61A5">
            <w:pPr>
              <w:pStyle w:val="TableHeader"/>
              <w:numPr>
                <w:ilvl w:val="0"/>
                <w:numId w:val="13"/>
              </w:numPr>
              <w:jc w:val="left"/>
              <w:rPr>
                <w:rFonts w:ascii="GE Inspira" w:hAnsi="GE Inspira"/>
              </w:rPr>
            </w:pPr>
            <w:r>
              <w:rPr>
                <w:rFonts w:ascii="GE Inspira" w:hAnsi="GE Inspira"/>
              </w:rPr>
              <w:t>Go</w:t>
            </w:r>
            <w:r w:rsidR="00CA38B4">
              <w:rPr>
                <w:rFonts w:ascii="GE Inspira" w:hAnsi="GE Inspira"/>
              </w:rPr>
              <w:t xml:space="preserve"> </w:t>
            </w:r>
            <w:r>
              <w:rPr>
                <w:rFonts w:ascii="GE Inspira" w:hAnsi="GE Inspira"/>
              </w:rPr>
              <w:t>to Lifecycle tab of Project Concept</w:t>
            </w:r>
          </w:p>
          <w:p w14:paraId="6A2306C9" w14:textId="77777777" w:rsidR="00977E50" w:rsidRDefault="00977E50" w:rsidP="00EF61A5">
            <w:pPr>
              <w:pStyle w:val="TableHeader"/>
              <w:numPr>
                <w:ilvl w:val="0"/>
                <w:numId w:val="13"/>
              </w:numPr>
              <w:jc w:val="left"/>
              <w:rPr>
                <w:rFonts w:ascii="GE Inspira" w:hAnsi="GE Inspira"/>
              </w:rPr>
            </w:pPr>
            <w:r>
              <w:rPr>
                <w:rFonts w:ascii="GE Inspira" w:hAnsi="GE Inspira"/>
              </w:rPr>
              <w:t>Promote from Concept to Review state</w:t>
            </w:r>
          </w:p>
          <w:p w14:paraId="086890D6" w14:textId="0F3E42B5" w:rsidR="00977E50" w:rsidRDefault="00977E50" w:rsidP="00EF61A5">
            <w:pPr>
              <w:pStyle w:val="TableHeader"/>
              <w:numPr>
                <w:ilvl w:val="0"/>
                <w:numId w:val="13"/>
              </w:numPr>
              <w:jc w:val="left"/>
              <w:rPr>
                <w:rFonts w:ascii="GE Inspira" w:hAnsi="GE Inspira"/>
              </w:rPr>
            </w:pPr>
            <w:r>
              <w:rPr>
                <w:rFonts w:ascii="GE Inspira" w:hAnsi="GE Inspira"/>
              </w:rPr>
              <w:t>Refresh Project Concept Details page, and option “Send for Approval”. Click on that</w:t>
            </w:r>
          </w:p>
          <w:p w14:paraId="0D1B5FFD" w14:textId="55C905DE" w:rsidR="00977E50" w:rsidRDefault="00977E50" w:rsidP="00EF61A5">
            <w:pPr>
              <w:pStyle w:val="TableHeader"/>
              <w:numPr>
                <w:ilvl w:val="0"/>
                <w:numId w:val="13"/>
              </w:numPr>
              <w:jc w:val="left"/>
              <w:rPr>
                <w:rFonts w:ascii="GE Inspira" w:hAnsi="GE Inspira"/>
              </w:rPr>
            </w:pPr>
            <w:r>
              <w:rPr>
                <w:rFonts w:ascii="GE Inspira" w:hAnsi="GE Inspira"/>
              </w:rPr>
              <w:t xml:space="preserve">When the Project Concept </w:t>
            </w:r>
            <w:r w:rsidR="00A56ECC">
              <w:rPr>
                <w:rFonts w:ascii="GE Inspira" w:hAnsi="GE Inspira"/>
              </w:rPr>
              <w:t xml:space="preserve">is Sent </w:t>
            </w:r>
            <w:r>
              <w:rPr>
                <w:rFonts w:ascii="GE Inspira" w:hAnsi="GE Inspira"/>
              </w:rPr>
              <w:t xml:space="preserve">for Approval, click on Lifecycle tab, a route task will be created for the Project Approver </w:t>
            </w:r>
          </w:p>
          <w:p w14:paraId="34BE3CDB" w14:textId="3ECDE230" w:rsidR="00977E50" w:rsidRPr="00A25068" w:rsidRDefault="00977E50" w:rsidP="00EF61A5">
            <w:pPr>
              <w:pStyle w:val="TableHeader"/>
              <w:numPr>
                <w:ilvl w:val="0"/>
                <w:numId w:val="13"/>
              </w:numPr>
              <w:jc w:val="left"/>
              <w:rPr>
                <w:rFonts w:ascii="GE Inspira" w:hAnsi="GE Inspira"/>
              </w:rPr>
            </w:pPr>
            <w:r>
              <w:rPr>
                <w:rFonts w:ascii="GE Inspira" w:hAnsi="GE Inspira"/>
              </w:rPr>
              <w:t xml:space="preserve">Project Approver </w:t>
            </w:r>
            <w:r w:rsidR="00494D65">
              <w:rPr>
                <w:rFonts w:ascii="GE Inspira" w:hAnsi="GE Inspira"/>
              </w:rPr>
              <w:t>must</w:t>
            </w:r>
            <w:r>
              <w:rPr>
                <w:rFonts w:ascii="GE Inspira" w:hAnsi="GE Inspira"/>
              </w:rPr>
              <w:t xml:space="preserve"> approve it to promote it to next state</w:t>
            </w:r>
          </w:p>
        </w:tc>
        <w:tc>
          <w:tcPr>
            <w:tcW w:w="3042" w:type="dxa"/>
            <w:shd w:val="clear" w:color="FFFFFF" w:fill="auto"/>
          </w:tcPr>
          <w:p w14:paraId="4F753982" w14:textId="77777777" w:rsidR="00167B71" w:rsidRDefault="00167B71" w:rsidP="00EF61A5">
            <w:pPr>
              <w:pStyle w:val="TableHeader"/>
              <w:numPr>
                <w:ilvl w:val="0"/>
                <w:numId w:val="14"/>
              </w:numPr>
              <w:jc w:val="left"/>
              <w:rPr>
                <w:rFonts w:ascii="GE Inspira" w:hAnsi="GE Inspira"/>
              </w:rPr>
            </w:pPr>
            <w:r>
              <w:rPr>
                <w:rFonts w:ascii="GE Inspira" w:hAnsi="GE Inspira"/>
              </w:rPr>
              <w:t xml:space="preserve"> </w:t>
            </w:r>
            <w:r w:rsidR="005F11E1">
              <w:rPr>
                <w:rFonts w:ascii="GE Inspira" w:hAnsi="GE Inspira"/>
              </w:rPr>
              <w:t>Project Concept as the name signifies, is used for creating a concept for Project but not as the actual project. When all the pre work required to be done for starting a project is done in the Project Concept, then it has to be converted into actual Project</w:t>
            </w:r>
          </w:p>
          <w:p w14:paraId="5F4BB1EB" w14:textId="0F9C4717" w:rsidR="005F11E1" w:rsidRPr="00A25068" w:rsidRDefault="005F11E1" w:rsidP="00EF61A5">
            <w:pPr>
              <w:pStyle w:val="TableHeader"/>
              <w:numPr>
                <w:ilvl w:val="0"/>
                <w:numId w:val="14"/>
              </w:numPr>
              <w:jc w:val="left"/>
              <w:rPr>
                <w:rFonts w:ascii="GE Inspira" w:hAnsi="GE Inspira"/>
              </w:rPr>
            </w:pPr>
            <w:r>
              <w:rPr>
                <w:rFonts w:ascii="GE Inspira" w:hAnsi="GE Inspira"/>
              </w:rPr>
              <w:t>When a Project Concept is approved by the approver, then it will be promoted from Review to Approved and as soon as it is promoted to Approved state it will be converted from Project Concept to Project Space</w:t>
            </w:r>
          </w:p>
        </w:tc>
        <w:tc>
          <w:tcPr>
            <w:tcW w:w="2718" w:type="dxa"/>
            <w:gridSpan w:val="2"/>
            <w:shd w:val="clear" w:color="FFFFFF" w:fill="auto"/>
          </w:tcPr>
          <w:p w14:paraId="5215500F" w14:textId="15C1C5F4" w:rsidR="00654A27" w:rsidRDefault="00654A27" w:rsidP="00EF61A5">
            <w:pPr>
              <w:pStyle w:val="TableHeader"/>
              <w:numPr>
                <w:ilvl w:val="0"/>
                <w:numId w:val="53"/>
              </w:numPr>
              <w:jc w:val="left"/>
              <w:rPr>
                <w:rFonts w:ascii="GE Inspira" w:hAnsi="GE Inspira"/>
              </w:rPr>
            </w:pPr>
            <w:r>
              <w:rPr>
                <w:rFonts w:ascii="GE Inspira" w:hAnsi="GE Inspira"/>
              </w:rPr>
              <w:t>Set Project Approver in Details page</w:t>
            </w:r>
          </w:p>
          <w:p w14:paraId="45D3E7EC" w14:textId="37310BF4" w:rsidR="00654A27" w:rsidRDefault="00654A27" w:rsidP="00654A27">
            <w:pPr>
              <w:pStyle w:val="TableHeader"/>
              <w:jc w:val="left"/>
              <w:rPr>
                <w:rFonts w:ascii="GE Inspira" w:hAnsi="GE Inspira"/>
              </w:rPr>
            </w:pPr>
            <w:r>
              <w:rPr>
                <w:noProof/>
              </w:rPr>
              <w:drawing>
                <wp:inline distT="0" distB="0" distL="0" distR="0" wp14:anchorId="6FA45E63" wp14:editId="0FC5F880">
                  <wp:extent cx="1588770" cy="1203325"/>
                  <wp:effectExtent l="0" t="0" r="0" b="0"/>
                  <wp:docPr id="21506" name="Picture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88770" cy="1203325"/>
                          </a:xfrm>
                          <a:prstGeom prst="rect">
                            <a:avLst/>
                          </a:prstGeom>
                        </pic:spPr>
                      </pic:pic>
                    </a:graphicData>
                  </a:graphic>
                </wp:inline>
              </w:drawing>
            </w:r>
          </w:p>
          <w:p w14:paraId="50EEBCA5" w14:textId="461C988E" w:rsidR="00EF0ECB" w:rsidRDefault="00294615" w:rsidP="00EF61A5">
            <w:pPr>
              <w:pStyle w:val="TableHeader"/>
              <w:numPr>
                <w:ilvl w:val="0"/>
                <w:numId w:val="53"/>
              </w:numPr>
              <w:jc w:val="left"/>
              <w:rPr>
                <w:rFonts w:ascii="GE Inspira" w:hAnsi="GE Inspira"/>
              </w:rPr>
            </w:pPr>
            <w:r>
              <w:rPr>
                <w:rFonts w:ascii="GE Inspira" w:hAnsi="GE Inspira"/>
              </w:rPr>
              <w:t>In Review state and sent for Approval</w:t>
            </w:r>
          </w:p>
          <w:p w14:paraId="75F56DCB" w14:textId="3ACC1ED5" w:rsidR="00915BDD" w:rsidRDefault="00294615" w:rsidP="0017601F">
            <w:pPr>
              <w:pStyle w:val="TableHeader"/>
              <w:jc w:val="left"/>
              <w:rPr>
                <w:rFonts w:ascii="GE Inspira" w:hAnsi="GE Inspira"/>
              </w:rPr>
            </w:pPr>
            <w:r>
              <w:rPr>
                <w:noProof/>
              </w:rPr>
              <w:drawing>
                <wp:inline distT="0" distB="0" distL="0" distR="0" wp14:anchorId="43C791E4" wp14:editId="5A34C0BA">
                  <wp:extent cx="1588770" cy="762000"/>
                  <wp:effectExtent l="0" t="0" r="0" b="0"/>
                  <wp:docPr id="21505" name="Picture 2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8770" cy="762000"/>
                          </a:xfrm>
                          <a:prstGeom prst="rect">
                            <a:avLst/>
                          </a:prstGeom>
                        </pic:spPr>
                      </pic:pic>
                    </a:graphicData>
                  </a:graphic>
                </wp:inline>
              </w:drawing>
            </w:r>
          </w:p>
          <w:p w14:paraId="6381FFDA" w14:textId="7C720CD7" w:rsidR="00915BDD" w:rsidRDefault="00977E50" w:rsidP="00EF61A5">
            <w:pPr>
              <w:pStyle w:val="TableHeader"/>
              <w:numPr>
                <w:ilvl w:val="0"/>
                <w:numId w:val="53"/>
              </w:numPr>
              <w:jc w:val="left"/>
              <w:rPr>
                <w:rFonts w:ascii="GE Inspira" w:hAnsi="GE Inspira"/>
              </w:rPr>
            </w:pPr>
            <w:r>
              <w:rPr>
                <w:rFonts w:ascii="GE Inspira" w:hAnsi="GE Inspira"/>
              </w:rPr>
              <w:t xml:space="preserve">Approving </w:t>
            </w:r>
          </w:p>
          <w:p w14:paraId="3E63955B" w14:textId="3243E590" w:rsidR="00977E50" w:rsidRDefault="00977E50" w:rsidP="00977E50">
            <w:pPr>
              <w:pStyle w:val="TableHeader"/>
              <w:jc w:val="left"/>
              <w:rPr>
                <w:rFonts w:ascii="GE Inspira" w:hAnsi="GE Inspira"/>
              </w:rPr>
            </w:pPr>
            <w:r>
              <w:rPr>
                <w:noProof/>
              </w:rPr>
              <w:drawing>
                <wp:inline distT="0" distB="0" distL="0" distR="0" wp14:anchorId="04D3BBB5" wp14:editId="49D4C6E0">
                  <wp:extent cx="1588770" cy="1071245"/>
                  <wp:effectExtent l="0" t="0" r="0" b="0"/>
                  <wp:docPr id="21519" name="Picture 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88770" cy="1071245"/>
                          </a:xfrm>
                          <a:prstGeom prst="rect">
                            <a:avLst/>
                          </a:prstGeom>
                        </pic:spPr>
                      </pic:pic>
                    </a:graphicData>
                  </a:graphic>
                </wp:inline>
              </w:drawing>
            </w:r>
          </w:p>
          <w:p w14:paraId="71CA8333" w14:textId="01F65501" w:rsidR="007B4224" w:rsidRDefault="007B4224" w:rsidP="00EF61A5">
            <w:pPr>
              <w:pStyle w:val="TableHeader"/>
              <w:numPr>
                <w:ilvl w:val="0"/>
                <w:numId w:val="53"/>
              </w:numPr>
              <w:jc w:val="left"/>
              <w:rPr>
                <w:rFonts w:ascii="GE Inspira" w:hAnsi="GE Inspira"/>
              </w:rPr>
            </w:pPr>
            <w:r>
              <w:rPr>
                <w:rFonts w:ascii="GE Inspira" w:hAnsi="GE Inspira"/>
              </w:rPr>
              <w:t>Project Concept Converted to Project Space</w:t>
            </w:r>
          </w:p>
          <w:p w14:paraId="6227B12C" w14:textId="1A41F79D" w:rsidR="007B4224" w:rsidRDefault="007B4224" w:rsidP="007B4224">
            <w:pPr>
              <w:pStyle w:val="TableHeader"/>
              <w:jc w:val="left"/>
              <w:rPr>
                <w:rFonts w:ascii="GE Inspira" w:hAnsi="GE Inspira"/>
              </w:rPr>
            </w:pPr>
            <w:r>
              <w:rPr>
                <w:noProof/>
              </w:rPr>
              <w:drawing>
                <wp:inline distT="0" distB="0" distL="0" distR="0" wp14:anchorId="6FC50C70" wp14:editId="757B0CAF">
                  <wp:extent cx="1588770" cy="7188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88770" cy="718820"/>
                          </a:xfrm>
                          <a:prstGeom prst="rect">
                            <a:avLst/>
                          </a:prstGeom>
                        </pic:spPr>
                      </pic:pic>
                    </a:graphicData>
                  </a:graphic>
                </wp:inline>
              </w:drawing>
            </w:r>
          </w:p>
          <w:p w14:paraId="0D4138D2" w14:textId="77777777" w:rsidR="00915BDD" w:rsidRPr="00A25068" w:rsidRDefault="00915BDD" w:rsidP="0017601F">
            <w:pPr>
              <w:pStyle w:val="TableHeader"/>
              <w:jc w:val="left"/>
              <w:rPr>
                <w:rFonts w:ascii="GE Inspira" w:hAnsi="GE Inspira"/>
              </w:rPr>
            </w:pPr>
          </w:p>
        </w:tc>
      </w:tr>
    </w:tbl>
    <w:p w14:paraId="58EFE86D" w14:textId="70165258" w:rsidR="004E2CD4" w:rsidRDefault="00A440C6" w:rsidP="004E2CD4">
      <w:pPr>
        <w:pStyle w:val="Heading2"/>
        <w:tabs>
          <w:tab w:val="num" w:pos="846"/>
        </w:tabs>
        <w:ind w:left="936"/>
      </w:pPr>
      <w:bookmarkStart w:id="20" w:name="_Toc52811599"/>
      <w:r>
        <w:t>Tag and Part Details for Product Model</w:t>
      </w:r>
      <w:bookmarkEnd w:id="20"/>
    </w:p>
    <w:p w14:paraId="00DE3AB3" w14:textId="77777777" w:rsidR="00E95C0D" w:rsidRPr="00647F56" w:rsidRDefault="00E95C0D" w:rsidP="00E95C0D">
      <w:pPr>
        <w:pStyle w:val="Heading3"/>
      </w:pPr>
      <w:bookmarkStart w:id="21" w:name="_Toc52811600"/>
      <w:r w:rsidRPr="00D72277">
        <w:t>Tag and Part Details View</w:t>
      </w:r>
      <w:bookmarkEnd w:id="21"/>
    </w:p>
    <w:tbl>
      <w:tblPr>
        <w:tblW w:w="897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04"/>
        <w:gridCol w:w="2610"/>
        <w:gridCol w:w="3042"/>
        <w:gridCol w:w="2698"/>
        <w:gridCol w:w="20"/>
      </w:tblGrid>
      <w:tr w:rsidR="00E95C0D" w:rsidRPr="008647B4" w14:paraId="5D7669F9" w14:textId="77777777" w:rsidTr="00783E84">
        <w:trPr>
          <w:gridAfter w:val="1"/>
          <w:wAfter w:w="20" w:type="dxa"/>
          <w:cantSplit/>
          <w:trHeight w:val="345"/>
        </w:trPr>
        <w:tc>
          <w:tcPr>
            <w:tcW w:w="8954" w:type="dxa"/>
            <w:gridSpan w:val="4"/>
            <w:shd w:val="clear" w:color="auto" w:fill="E0E0E0"/>
          </w:tcPr>
          <w:p w14:paraId="687EA46A" w14:textId="77777777" w:rsidR="00E95C0D" w:rsidRPr="008647B4" w:rsidRDefault="00E95C0D" w:rsidP="00783E84">
            <w:pPr>
              <w:pStyle w:val="TableHeader"/>
              <w:rPr>
                <w:rFonts w:ascii="GE Inspira" w:hAnsi="GE Inspira"/>
                <w:b/>
                <w:bCs/>
                <w:sz w:val="22"/>
                <w:szCs w:val="22"/>
              </w:rPr>
            </w:pPr>
            <w:r w:rsidRPr="00D72277">
              <w:t>Tag and Part Details View</w:t>
            </w:r>
          </w:p>
        </w:tc>
      </w:tr>
      <w:tr w:rsidR="00E95C0D" w:rsidRPr="00A75B53" w14:paraId="75CF1218" w14:textId="77777777" w:rsidTr="00783E84">
        <w:trPr>
          <w:cantSplit/>
          <w:trHeight w:val="409"/>
          <w:tblHeader/>
        </w:trPr>
        <w:tc>
          <w:tcPr>
            <w:tcW w:w="604" w:type="dxa"/>
            <w:shd w:val="clear" w:color="FFFFFF" w:fill="auto"/>
          </w:tcPr>
          <w:p w14:paraId="459B191F" w14:textId="66130BB5" w:rsidR="00E95C0D" w:rsidRPr="00A75B53" w:rsidRDefault="00E95C0D" w:rsidP="00783E84">
            <w:pPr>
              <w:pStyle w:val="BodyText"/>
              <w:rPr>
                <w:b/>
                <w:bCs/>
              </w:rPr>
            </w:pPr>
            <w:r w:rsidRPr="00A75B53">
              <w:rPr>
                <w:b/>
                <w:bCs/>
              </w:rPr>
              <w:t>#</w:t>
            </w:r>
          </w:p>
        </w:tc>
        <w:tc>
          <w:tcPr>
            <w:tcW w:w="2610" w:type="dxa"/>
            <w:shd w:val="clear" w:color="FFFFFF" w:fill="auto"/>
          </w:tcPr>
          <w:p w14:paraId="6A1F8902" w14:textId="77777777" w:rsidR="00E95C0D" w:rsidRPr="00A75B53" w:rsidRDefault="00E95C0D" w:rsidP="00783E84">
            <w:pPr>
              <w:pStyle w:val="BodyText"/>
              <w:rPr>
                <w:b/>
                <w:bCs/>
              </w:rPr>
            </w:pPr>
            <w:r>
              <w:rPr>
                <w:b/>
                <w:bCs/>
              </w:rPr>
              <w:t>Steps</w:t>
            </w:r>
          </w:p>
        </w:tc>
        <w:tc>
          <w:tcPr>
            <w:tcW w:w="3042" w:type="dxa"/>
            <w:shd w:val="clear" w:color="FFFFFF" w:fill="auto"/>
          </w:tcPr>
          <w:p w14:paraId="56D80E42" w14:textId="77777777" w:rsidR="00E95C0D" w:rsidRPr="00A75B53" w:rsidRDefault="00E95C0D" w:rsidP="00783E84">
            <w:pPr>
              <w:pStyle w:val="BodyText"/>
              <w:rPr>
                <w:b/>
                <w:bCs/>
              </w:rPr>
            </w:pPr>
            <w:r>
              <w:rPr>
                <w:b/>
                <w:bCs/>
              </w:rPr>
              <w:t>Background Operations</w:t>
            </w:r>
          </w:p>
        </w:tc>
        <w:tc>
          <w:tcPr>
            <w:tcW w:w="2718" w:type="dxa"/>
            <w:gridSpan w:val="2"/>
            <w:shd w:val="clear" w:color="FFFFFF" w:fill="auto"/>
          </w:tcPr>
          <w:p w14:paraId="39A7CF78" w14:textId="77777777" w:rsidR="00E95C0D" w:rsidRPr="00A75B53" w:rsidRDefault="00E95C0D" w:rsidP="00783E84">
            <w:pPr>
              <w:pStyle w:val="BodyText"/>
              <w:rPr>
                <w:b/>
                <w:bCs/>
              </w:rPr>
            </w:pPr>
            <w:r>
              <w:rPr>
                <w:b/>
                <w:bCs/>
              </w:rPr>
              <w:t>Comments</w:t>
            </w:r>
          </w:p>
        </w:tc>
      </w:tr>
      <w:tr w:rsidR="00E95C0D" w:rsidRPr="00A25068" w14:paraId="14C6D946" w14:textId="77777777" w:rsidTr="00783E84">
        <w:trPr>
          <w:cantSplit/>
          <w:trHeight w:val="389"/>
          <w:tblHeader/>
        </w:trPr>
        <w:tc>
          <w:tcPr>
            <w:tcW w:w="604" w:type="dxa"/>
            <w:shd w:val="clear" w:color="FFFFFF" w:fill="auto"/>
          </w:tcPr>
          <w:p w14:paraId="23F62B51" w14:textId="77777777" w:rsidR="00E95C0D" w:rsidRPr="00A75B53" w:rsidRDefault="00E95C0D" w:rsidP="00783E84">
            <w:pPr>
              <w:pStyle w:val="TableHeader"/>
              <w:rPr>
                <w:rFonts w:ascii="GE Inspira" w:hAnsi="GE Inspira"/>
                <w:b/>
                <w:bCs/>
                <w:sz w:val="20"/>
              </w:rPr>
            </w:pPr>
            <w:r>
              <w:rPr>
                <w:rFonts w:ascii="GE Inspira" w:hAnsi="GE Inspira"/>
                <w:b/>
                <w:bCs/>
                <w:sz w:val="20"/>
              </w:rPr>
              <w:lastRenderedPageBreak/>
              <w:t>1</w:t>
            </w:r>
          </w:p>
        </w:tc>
        <w:tc>
          <w:tcPr>
            <w:tcW w:w="2610" w:type="dxa"/>
            <w:shd w:val="clear" w:color="FFFFFF" w:fill="auto"/>
          </w:tcPr>
          <w:p w14:paraId="35E87AFF" w14:textId="77777777" w:rsidR="00E95C0D" w:rsidRDefault="00E95C0D" w:rsidP="00EF61A5">
            <w:pPr>
              <w:pStyle w:val="TableHeader"/>
              <w:numPr>
                <w:ilvl w:val="0"/>
                <w:numId w:val="68"/>
              </w:numPr>
              <w:jc w:val="left"/>
              <w:rPr>
                <w:rFonts w:ascii="GE Inspira" w:hAnsi="GE Inspira"/>
              </w:rPr>
            </w:pPr>
            <w:r>
              <w:rPr>
                <w:rFonts w:ascii="GE Inspira" w:hAnsi="GE Inspira"/>
              </w:rPr>
              <w:t>Search for a Product Model from Database search or Index Search</w:t>
            </w:r>
          </w:p>
          <w:p w14:paraId="32C367CC" w14:textId="77777777" w:rsidR="00E95C0D" w:rsidRDefault="00E95C0D" w:rsidP="00EF61A5">
            <w:pPr>
              <w:pStyle w:val="TableHeader"/>
              <w:numPr>
                <w:ilvl w:val="0"/>
                <w:numId w:val="68"/>
              </w:numPr>
              <w:jc w:val="left"/>
              <w:rPr>
                <w:rFonts w:ascii="GE Inspira" w:hAnsi="GE Inspira"/>
              </w:rPr>
            </w:pPr>
            <w:r>
              <w:rPr>
                <w:rFonts w:ascii="GE Inspira" w:hAnsi="GE Inspira"/>
              </w:rPr>
              <w:t>Navigate to “Logical Structures”</w:t>
            </w:r>
            <w:r w:rsidRPr="00EF5F99">
              <w:rPr>
                <w:rFonts w:ascii="GE Inspira" w:hAnsi="GE Inspira"/>
              </w:rPr>
              <w:sym w:font="Wingdings" w:char="F0E0"/>
            </w:r>
            <w:r>
              <w:rPr>
                <w:rFonts w:ascii="GE Inspira" w:hAnsi="GE Inspira"/>
              </w:rPr>
              <w:t>“Tag And Part Details” tab which is present as last tab</w:t>
            </w:r>
          </w:p>
          <w:p w14:paraId="0D71CAD0" w14:textId="77777777" w:rsidR="00E95C0D" w:rsidRDefault="00E95C0D" w:rsidP="00EF61A5">
            <w:pPr>
              <w:pStyle w:val="TableHeader"/>
              <w:numPr>
                <w:ilvl w:val="0"/>
                <w:numId w:val="68"/>
              </w:numPr>
              <w:jc w:val="left"/>
              <w:rPr>
                <w:rFonts w:ascii="GE Inspira" w:hAnsi="GE Inspira"/>
              </w:rPr>
            </w:pPr>
            <w:r>
              <w:rPr>
                <w:rFonts w:ascii="GE Inspira" w:hAnsi="GE Inspira"/>
              </w:rPr>
              <w:t>Here the view will show the Model expanded to Logical Features with relationship “Logical Features”. All the GBOM connected to Logical Features will be shown on expansion of Logical Features</w:t>
            </w:r>
          </w:p>
          <w:p w14:paraId="617E4EE6" w14:textId="1FE81978" w:rsidR="00E95C0D" w:rsidRDefault="00E95C0D" w:rsidP="00EF61A5">
            <w:pPr>
              <w:pStyle w:val="TableHeader"/>
              <w:numPr>
                <w:ilvl w:val="0"/>
                <w:numId w:val="68"/>
              </w:numPr>
              <w:jc w:val="left"/>
              <w:rPr>
                <w:rFonts w:ascii="GE Inspira" w:hAnsi="GE Inspira"/>
              </w:rPr>
            </w:pPr>
            <w:r>
              <w:rPr>
                <w:rFonts w:ascii="GE Inspira" w:hAnsi="GE Inspira"/>
              </w:rPr>
              <w:t>If there are EBOM Parts connected with GBOM Parts , those will be shown on expansion of that</w:t>
            </w:r>
            <w:r w:rsidR="00B443B6">
              <w:rPr>
                <w:rFonts w:ascii="GE Inspira" w:hAnsi="GE Inspira"/>
              </w:rPr>
              <w:t xml:space="preserve"> Part</w:t>
            </w:r>
            <w:r w:rsidR="005808D2">
              <w:rPr>
                <w:rFonts w:ascii="GE Inspira" w:hAnsi="GE Inspira"/>
              </w:rPr>
              <w:t>.</w:t>
            </w:r>
          </w:p>
          <w:p w14:paraId="45A5B661" w14:textId="77777777" w:rsidR="00E95C0D" w:rsidRPr="00A25068" w:rsidRDefault="00E95C0D" w:rsidP="00783E84">
            <w:pPr>
              <w:pStyle w:val="TableHeader"/>
              <w:ind w:left="720"/>
              <w:jc w:val="left"/>
              <w:rPr>
                <w:rFonts w:ascii="GE Inspira" w:hAnsi="GE Inspira"/>
              </w:rPr>
            </w:pPr>
          </w:p>
        </w:tc>
        <w:tc>
          <w:tcPr>
            <w:tcW w:w="3042" w:type="dxa"/>
            <w:shd w:val="clear" w:color="FFFFFF" w:fill="auto"/>
          </w:tcPr>
          <w:p w14:paraId="5D19C54D" w14:textId="0DFB0957" w:rsidR="0038181E" w:rsidRDefault="00292EDF" w:rsidP="00BB0DC1">
            <w:pPr>
              <w:pStyle w:val="TableHeader"/>
              <w:numPr>
                <w:ilvl w:val="0"/>
                <w:numId w:val="54"/>
              </w:numPr>
              <w:jc w:val="left"/>
              <w:rPr>
                <w:rFonts w:ascii="GE Inspira" w:hAnsi="GE Inspira"/>
              </w:rPr>
            </w:pPr>
            <w:r>
              <w:rPr>
                <w:rFonts w:ascii="GE Inspira" w:hAnsi="GE Inspira"/>
              </w:rPr>
              <w:t>This view is the advanced view based on TVC for the other view with label “Tag and Part details”. This will have the capability of expanding and collapsing the GBOM and EBOM Parts individually without refreshing the complete view which is very time consuming.</w:t>
            </w:r>
          </w:p>
          <w:p w14:paraId="09D13418" w14:textId="42EBC817" w:rsidR="00292EDF" w:rsidRDefault="0038181E" w:rsidP="00BB0DC1">
            <w:pPr>
              <w:pStyle w:val="TableHeader"/>
              <w:numPr>
                <w:ilvl w:val="0"/>
                <w:numId w:val="54"/>
              </w:numPr>
              <w:jc w:val="left"/>
              <w:rPr>
                <w:rFonts w:ascii="GE Inspira" w:hAnsi="GE Inspira"/>
              </w:rPr>
            </w:pPr>
            <w:r>
              <w:rPr>
                <w:rFonts w:ascii="GE Inspira" w:hAnsi="GE Inspira"/>
              </w:rPr>
              <w:t>This view was developed to overcome the performance issues in the old view which refreshes every time any connection is added or removed.</w:t>
            </w:r>
          </w:p>
          <w:p w14:paraId="2B555ED4" w14:textId="09962E05" w:rsidR="00E95C0D" w:rsidRDefault="00E95C0D" w:rsidP="00BB0DC1">
            <w:pPr>
              <w:pStyle w:val="TableHeader"/>
              <w:numPr>
                <w:ilvl w:val="0"/>
                <w:numId w:val="54"/>
              </w:numPr>
              <w:jc w:val="left"/>
              <w:rPr>
                <w:rFonts w:ascii="GE Inspira" w:hAnsi="GE Inspira"/>
              </w:rPr>
            </w:pPr>
            <w:r>
              <w:rPr>
                <w:rFonts w:ascii="GE Inspira" w:hAnsi="GE Inspira"/>
              </w:rPr>
              <w:t>This view is basically used for maintaining the connectivity between the GBO</w:t>
            </w:r>
            <w:r w:rsidR="00564A9F">
              <w:rPr>
                <w:rFonts w:ascii="GE Inspira" w:hAnsi="GE Inspira"/>
              </w:rPr>
              <w:t>M</w:t>
            </w:r>
            <w:r>
              <w:rPr>
                <w:rFonts w:ascii="GE Inspira" w:hAnsi="GE Inspira"/>
              </w:rPr>
              <w:t xml:space="preserve"> and EBOM on multi</w:t>
            </w:r>
            <w:r w:rsidR="00564A9F">
              <w:rPr>
                <w:rFonts w:ascii="GE Inspira" w:hAnsi="GE Inspira"/>
              </w:rPr>
              <w:t>-</w:t>
            </w:r>
            <w:r>
              <w:rPr>
                <w:rFonts w:ascii="GE Inspira" w:hAnsi="GE Inspira"/>
              </w:rPr>
              <w:t>level so that tags Info can be maintained between the two relationships</w:t>
            </w:r>
            <w:r w:rsidR="00BB0DC1">
              <w:rPr>
                <w:rFonts w:ascii="GE Inspira" w:hAnsi="GE Inspira"/>
              </w:rPr>
              <w:t>.</w:t>
            </w:r>
          </w:p>
          <w:p w14:paraId="01528581" w14:textId="2F720200" w:rsidR="00BB0DC1" w:rsidRPr="00A25068" w:rsidRDefault="00BE6E07" w:rsidP="00E26E91">
            <w:pPr>
              <w:pStyle w:val="TableHeader"/>
              <w:numPr>
                <w:ilvl w:val="0"/>
                <w:numId w:val="54"/>
              </w:numPr>
              <w:jc w:val="left"/>
              <w:rPr>
                <w:rFonts w:ascii="GE Inspira" w:hAnsi="GE Inspira"/>
              </w:rPr>
            </w:pPr>
            <w:r>
              <w:rPr>
                <w:rFonts w:ascii="GE Inspira" w:hAnsi="GE Inspira"/>
              </w:rPr>
              <w:t xml:space="preserve">The relationship which will connect GBOM and EBOM is Tag </w:t>
            </w:r>
            <w:r w:rsidRPr="00BE6E07">
              <w:rPr>
                <w:rFonts w:ascii="GE Inspira" w:hAnsi="GE Inspira"/>
              </w:rPr>
              <w:t>TagPartInformationForReport</w:t>
            </w:r>
          </w:p>
        </w:tc>
        <w:tc>
          <w:tcPr>
            <w:tcW w:w="2718" w:type="dxa"/>
            <w:gridSpan w:val="2"/>
            <w:shd w:val="clear" w:color="FFFFFF" w:fill="auto"/>
          </w:tcPr>
          <w:p w14:paraId="55D8464E" w14:textId="77777777" w:rsidR="00E95C0D" w:rsidRPr="00AF6FAA" w:rsidRDefault="00E95C0D" w:rsidP="00EF61A5">
            <w:pPr>
              <w:pStyle w:val="TableHeader"/>
              <w:numPr>
                <w:ilvl w:val="0"/>
                <w:numId w:val="54"/>
              </w:numPr>
              <w:jc w:val="left"/>
              <w:rPr>
                <w:rFonts w:ascii="GE Inspira" w:hAnsi="GE Inspira"/>
                <w:noProof/>
              </w:rPr>
            </w:pPr>
            <w:r>
              <w:rPr>
                <w:rFonts w:ascii="GE Inspira" w:hAnsi="GE Inspira"/>
                <w:noProof/>
              </w:rPr>
              <w:t>Tag and Part Details tab for Model</w:t>
            </w:r>
          </w:p>
          <w:p w14:paraId="650E1120" w14:textId="77777777" w:rsidR="00E95C0D" w:rsidRDefault="00E95C0D" w:rsidP="00783E84">
            <w:pPr>
              <w:pStyle w:val="TableHeader"/>
              <w:jc w:val="left"/>
              <w:rPr>
                <w:rFonts w:ascii="GE Inspira" w:hAnsi="GE Inspira"/>
              </w:rPr>
            </w:pPr>
            <w:r>
              <w:rPr>
                <w:noProof/>
              </w:rPr>
              <w:drawing>
                <wp:inline distT="0" distB="0" distL="0" distR="0" wp14:anchorId="2B8A1B7D" wp14:editId="6C4D41B4">
                  <wp:extent cx="1588770" cy="784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88770" cy="784225"/>
                          </a:xfrm>
                          <a:prstGeom prst="rect">
                            <a:avLst/>
                          </a:prstGeom>
                        </pic:spPr>
                      </pic:pic>
                    </a:graphicData>
                  </a:graphic>
                </wp:inline>
              </w:drawing>
            </w:r>
          </w:p>
          <w:p w14:paraId="67B3E86A" w14:textId="77777777" w:rsidR="00E95C0D" w:rsidRDefault="00E95C0D" w:rsidP="00783E84">
            <w:pPr>
              <w:pStyle w:val="TableHeader"/>
              <w:jc w:val="left"/>
              <w:rPr>
                <w:rFonts w:ascii="GE Inspira" w:hAnsi="GE Inspira"/>
              </w:rPr>
            </w:pPr>
          </w:p>
          <w:p w14:paraId="7BE82B02" w14:textId="77777777" w:rsidR="00E95C0D" w:rsidRPr="00A25068" w:rsidRDefault="00E95C0D" w:rsidP="00783E84">
            <w:pPr>
              <w:pStyle w:val="TableHeader"/>
              <w:jc w:val="left"/>
              <w:rPr>
                <w:rFonts w:ascii="GE Inspira" w:hAnsi="GE Inspira"/>
              </w:rPr>
            </w:pPr>
          </w:p>
        </w:tc>
      </w:tr>
    </w:tbl>
    <w:p w14:paraId="2361FAC6" w14:textId="77777777" w:rsidR="00E95C0D" w:rsidRPr="00E95C0D" w:rsidRDefault="00E95C0D" w:rsidP="00E95C0D">
      <w:pPr>
        <w:pStyle w:val="BodyText2"/>
        <w:ind w:left="360"/>
        <w:rPr>
          <w:lang w:eastAsia="ko-KR"/>
        </w:rPr>
      </w:pPr>
    </w:p>
    <w:p w14:paraId="1BD2C5BC" w14:textId="59C16C55" w:rsidR="00984614" w:rsidRPr="00647F56" w:rsidRDefault="00984614" w:rsidP="00984614">
      <w:pPr>
        <w:pStyle w:val="Heading3"/>
      </w:pPr>
      <w:bookmarkStart w:id="22" w:name="_Toc52811601"/>
      <w:r>
        <w:t>Connect Tag Info</w:t>
      </w:r>
      <w:bookmarkEnd w:id="22"/>
    </w:p>
    <w:tbl>
      <w:tblPr>
        <w:tblW w:w="897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04"/>
        <w:gridCol w:w="2610"/>
        <w:gridCol w:w="3042"/>
        <w:gridCol w:w="2698"/>
        <w:gridCol w:w="20"/>
      </w:tblGrid>
      <w:tr w:rsidR="00984614" w:rsidRPr="008647B4" w14:paraId="78EB8F05" w14:textId="77777777" w:rsidTr="00783E84">
        <w:trPr>
          <w:gridAfter w:val="1"/>
          <w:wAfter w:w="20" w:type="dxa"/>
          <w:cantSplit/>
          <w:trHeight w:val="345"/>
        </w:trPr>
        <w:tc>
          <w:tcPr>
            <w:tcW w:w="8954" w:type="dxa"/>
            <w:gridSpan w:val="4"/>
            <w:shd w:val="clear" w:color="auto" w:fill="E0E0E0"/>
          </w:tcPr>
          <w:p w14:paraId="7FF86FF2" w14:textId="6893992D" w:rsidR="00984614" w:rsidRPr="008647B4" w:rsidRDefault="00F47C94" w:rsidP="00783E84">
            <w:pPr>
              <w:pStyle w:val="TableHeader"/>
              <w:rPr>
                <w:rFonts w:ascii="GE Inspira" w:hAnsi="GE Inspira"/>
                <w:b/>
                <w:bCs/>
                <w:sz w:val="22"/>
                <w:szCs w:val="22"/>
              </w:rPr>
            </w:pPr>
            <w:r>
              <w:t>Connect Tag Info</w:t>
            </w:r>
          </w:p>
        </w:tc>
      </w:tr>
      <w:tr w:rsidR="00984614" w:rsidRPr="00A75B53" w14:paraId="773E3C3D" w14:textId="77777777" w:rsidTr="00783E84">
        <w:trPr>
          <w:cantSplit/>
          <w:trHeight w:val="409"/>
          <w:tblHeader/>
        </w:trPr>
        <w:tc>
          <w:tcPr>
            <w:tcW w:w="604" w:type="dxa"/>
            <w:shd w:val="clear" w:color="FFFFFF" w:fill="auto"/>
          </w:tcPr>
          <w:p w14:paraId="3F7B7BE1" w14:textId="0507EB32" w:rsidR="00984614" w:rsidRPr="00A75B53" w:rsidRDefault="00984614" w:rsidP="00783E84">
            <w:pPr>
              <w:pStyle w:val="BodyText"/>
              <w:rPr>
                <w:b/>
                <w:bCs/>
              </w:rPr>
            </w:pPr>
            <w:r w:rsidRPr="00A75B53">
              <w:rPr>
                <w:b/>
                <w:bCs/>
              </w:rPr>
              <w:t>#</w:t>
            </w:r>
          </w:p>
        </w:tc>
        <w:tc>
          <w:tcPr>
            <w:tcW w:w="2610" w:type="dxa"/>
            <w:shd w:val="clear" w:color="FFFFFF" w:fill="auto"/>
          </w:tcPr>
          <w:p w14:paraId="7F4C4BAA" w14:textId="77777777" w:rsidR="00984614" w:rsidRPr="00A75B53" w:rsidRDefault="00984614" w:rsidP="00783E84">
            <w:pPr>
              <w:pStyle w:val="BodyText"/>
              <w:rPr>
                <w:b/>
                <w:bCs/>
              </w:rPr>
            </w:pPr>
            <w:r>
              <w:rPr>
                <w:b/>
                <w:bCs/>
              </w:rPr>
              <w:t>Steps</w:t>
            </w:r>
          </w:p>
        </w:tc>
        <w:tc>
          <w:tcPr>
            <w:tcW w:w="3042" w:type="dxa"/>
            <w:shd w:val="clear" w:color="FFFFFF" w:fill="auto"/>
          </w:tcPr>
          <w:p w14:paraId="2CFFAC4C" w14:textId="77777777" w:rsidR="00984614" w:rsidRPr="00A75B53" w:rsidRDefault="00984614" w:rsidP="00783E84">
            <w:pPr>
              <w:pStyle w:val="BodyText"/>
              <w:rPr>
                <w:b/>
                <w:bCs/>
              </w:rPr>
            </w:pPr>
            <w:r>
              <w:rPr>
                <w:b/>
                <w:bCs/>
              </w:rPr>
              <w:t>Background Operations</w:t>
            </w:r>
          </w:p>
        </w:tc>
        <w:tc>
          <w:tcPr>
            <w:tcW w:w="2718" w:type="dxa"/>
            <w:gridSpan w:val="2"/>
            <w:shd w:val="clear" w:color="FFFFFF" w:fill="auto"/>
          </w:tcPr>
          <w:p w14:paraId="6781BD0B" w14:textId="77777777" w:rsidR="00984614" w:rsidRPr="00A75B53" w:rsidRDefault="00984614" w:rsidP="00783E84">
            <w:pPr>
              <w:pStyle w:val="BodyText"/>
              <w:rPr>
                <w:b/>
                <w:bCs/>
              </w:rPr>
            </w:pPr>
            <w:r>
              <w:rPr>
                <w:b/>
                <w:bCs/>
              </w:rPr>
              <w:t>Comments</w:t>
            </w:r>
          </w:p>
        </w:tc>
      </w:tr>
      <w:tr w:rsidR="00984614" w:rsidRPr="00A25068" w14:paraId="73FA2F83" w14:textId="77777777" w:rsidTr="00783E84">
        <w:trPr>
          <w:cantSplit/>
          <w:trHeight w:val="389"/>
          <w:tblHeader/>
        </w:trPr>
        <w:tc>
          <w:tcPr>
            <w:tcW w:w="604" w:type="dxa"/>
            <w:shd w:val="clear" w:color="FFFFFF" w:fill="auto"/>
          </w:tcPr>
          <w:p w14:paraId="2999E9EC" w14:textId="77777777" w:rsidR="00984614" w:rsidRPr="00A75B53" w:rsidRDefault="00984614" w:rsidP="00783E84">
            <w:pPr>
              <w:pStyle w:val="TableHeader"/>
              <w:rPr>
                <w:rFonts w:ascii="GE Inspira" w:hAnsi="GE Inspira"/>
                <w:b/>
                <w:bCs/>
                <w:sz w:val="20"/>
              </w:rPr>
            </w:pPr>
            <w:r>
              <w:rPr>
                <w:rFonts w:ascii="GE Inspira" w:hAnsi="GE Inspira"/>
                <w:b/>
                <w:bCs/>
                <w:sz w:val="20"/>
              </w:rPr>
              <w:lastRenderedPageBreak/>
              <w:t>1</w:t>
            </w:r>
          </w:p>
        </w:tc>
        <w:tc>
          <w:tcPr>
            <w:tcW w:w="2610" w:type="dxa"/>
            <w:shd w:val="clear" w:color="FFFFFF" w:fill="auto"/>
          </w:tcPr>
          <w:p w14:paraId="421AEC18" w14:textId="75629BF5" w:rsidR="00984614" w:rsidRDefault="00744433" w:rsidP="00EF61A5">
            <w:pPr>
              <w:pStyle w:val="TableHeader"/>
              <w:numPr>
                <w:ilvl w:val="0"/>
                <w:numId w:val="69"/>
              </w:numPr>
              <w:jc w:val="left"/>
              <w:rPr>
                <w:rFonts w:ascii="GE Inspira" w:hAnsi="GE Inspira"/>
              </w:rPr>
            </w:pPr>
            <w:r>
              <w:rPr>
                <w:rFonts w:ascii="GE Inspira" w:hAnsi="GE Inspira"/>
              </w:rPr>
              <w:t>Open Tag and Part Details View of the Product Model</w:t>
            </w:r>
          </w:p>
          <w:p w14:paraId="630607C8" w14:textId="163B2A39" w:rsidR="00744433" w:rsidRDefault="00744433" w:rsidP="00EF61A5">
            <w:pPr>
              <w:pStyle w:val="TableHeader"/>
              <w:numPr>
                <w:ilvl w:val="0"/>
                <w:numId w:val="69"/>
              </w:numPr>
              <w:jc w:val="left"/>
              <w:rPr>
                <w:rFonts w:ascii="GE Inspira" w:hAnsi="GE Inspira"/>
              </w:rPr>
            </w:pPr>
            <w:r>
              <w:rPr>
                <w:rFonts w:ascii="GE Inspira" w:hAnsi="GE Inspira"/>
              </w:rPr>
              <w:t>Expand the structure to find the GBOM relationship and then connected EBOM relationships</w:t>
            </w:r>
          </w:p>
          <w:p w14:paraId="76CF8A85" w14:textId="16172FB4" w:rsidR="00744433" w:rsidRDefault="00744433" w:rsidP="00EF61A5">
            <w:pPr>
              <w:pStyle w:val="TableHeader"/>
              <w:numPr>
                <w:ilvl w:val="0"/>
                <w:numId w:val="69"/>
              </w:numPr>
              <w:jc w:val="left"/>
              <w:rPr>
                <w:rFonts w:ascii="GE Inspira" w:hAnsi="GE Inspira"/>
              </w:rPr>
            </w:pPr>
            <w:r>
              <w:rPr>
                <w:rFonts w:ascii="GE Inspira" w:hAnsi="GE Inspira"/>
              </w:rPr>
              <w:t>Select a GBOM relationship and then click on Action meny “Connect/Disconnect Tag”</w:t>
            </w:r>
          </w:p>
          <w:p w14:paraId="1DE02485" w14:textId="77777777" w:rsidR="00984614" w:rsidRPr="00A25068" w:rsidRDefault="00984614" w:rsidP="00783E84">
            <w:pPr>
              <w:pStyle w:val="TableHeader"/>
              <w:ind w:left="720"/>
              <w:jc w:val="left"/>
              <w:rPr>
                <w:rFonts w:ascii="GE Inspira" w:hAnsi="GE Inspira"/>
              </w:rPr>
            </w:pPr>
          </w:p>
        </w:tc>
        <w:tc>
          <w:tcPr>
            <w:tcW w:w="3042" w:type="dxa"/>
            <w:shd w:val="clear" w:color="FFFFFF" w:fill="auto"/>
          </w:tcPr>
          <w:p w14:paraId="626199AB" w14:textId="4B19EBBB" w:rsidR="00984614" w:rsidRDefault="005D5BFF" w:rsidP="00EF61A5">
            <w:pPr>
              <w:pStyle w:val="TableHeader"/>
              <w:numPr>
                <w:ilvl w:val="0"/>
                <w:numId w:val="70"/>
              </w:numPr>
              <w:jc w:val="left"/>
              <w:rPr>
                <w:rFonts w:ascii="GE Inspira" w:hAnsi="GE Inspira"/>
              </w:rPr>
            </w:pPr>
            <w:r>
              <w:rPr>
                <w:rFonts w:ascii="GE Inspira" w:hAnsi="GE Inspira"/>
              </w:rPr>
              <w:t xml:space="preserve">On clicking on this </w:t>
            </w:r>
            <w:r w:rsidR="00486795">
              <w:rPr>
                <w:rFonts w:ascii="GE Inspira" w:hAnsi="GE Inspira"/>
              </w:rPr>
              <w:t>action,</w:t>
            </w:r>
            <w:r>
              <w:rPr>
                <w:rFonts w:ascii="GE Inspira" w:hAnsi="GE Inspira"/>
              </w:rPr>
              <w:t xml:space="preserve"> a side panel will open showing all the EBO</w:t>
            </w:r>
            <w:r w:rsidR="00841DB8">
              <w:rPr>
                <w:rFonts w:ascii="GE Inspira" w:hAnsi="GE Inspira"/>
              </w:rPr>
              <w:t>M</w:t>
            </w:r>
            <w:r>
              <w:rPr>
                <w:rFonts w:ascii="GE Inspira" w:hAnsi="GE Inspira"/>
              </w:rPr>
              <w:t xml:space="preserve"> connection</w:t>
            </w:r>
            <w:r w:rsidR="002A32A8">
              <w:rPr>
                <w:rFonts w:ascii="GE Inspira" w:hAnsi="GE Inspira"/>
              </w:rPr>
              <w:t>s</w:t>
            </w:r>
            <w:r>
              <w:rPr>
                <w:rFonts w:ascii="GE Inspira" w:hAnsi="GE Inspira"/>
              </w:rPr>
              <w:t xml:space="preserve"> from the GBOM</w:t>
            </w:r>
            <w:r w:rsidR="003D3097">
              <w:rPr>
                <w:rFonts w:ascii="GE Inspira" w:hAnsi="GE Inspira"/>
              </w:rPr>
              <w:t xml:space="preserve"> which can be expanded/collapsed on multiple levels</w:t>
            </w:r>
          </w:p>
          <w:p w14:paraId="6CBFBECD" w14:textId="6857DABC" w:rsidR="005D5BFF" w:rsidRDefault="0067373F" w:rsidP="00EF61A5">
            <w:pPr>
              <w:pStyle w:val="TableHeader"/>
              <w:numPr>
                <w:ilvl w:val="0"/>
                <w:numId w:val="70"/>
              </w:numPr>
              <w:jc w:val="left"/>
              <w:rPr>
                <w:rFonts w:ascii="GE Inspira" w:hAnsi="GE Inspira"/>
              </w:rPr>
            </w:pPr>
            <w:r>
              <w:rPr>
                <w:rFonts w:ascii="GE Inspira" w:hAnsi="GE Inspira"/>
              </w:rPr>
              <w:t xml:space="preserve">On selecting the EBOM Parts on any level, user can click on “Connect Tag Information” for connecting GBOM </w:t>
            </w:r>
            <w:r w:rsidR="00A70317">
              <w:rPr>
                <w:rFonts w:ascii="GE Inspira" w:hAnsi="GE Inspira"/>
              </w:rPr>
              <w:t>relationship</w:t>
            </w:r>
            <w:r>
              <w:rPr>
                <w:rFonts w:ascii="GE Inspira" w:hAnsi="GE Inspira"/>
              </w:rPr>
              <w:t xml:space="preserve"> and EBOM rel</w:t>
            </w:r>
            <w:r w:rsidR="00316406">
              <w:rPr>
                <w:rFonts w:ascii="GE Inspira" w:hAnsi="GE Inspira"/>
              </w:rPr>
              <w:t>ationship</w:t>
            </w:r>
            <w:r>
              <w:rPr>
                <w:rFonts w:ascii="GE Inspira" w:hAnsi="GE Inspira"/>
              </w:rPr>
              <w:t xml:space="preserve"> with </w:t>
            </w:r>
            <w:r w:rsidR="005A4CD7">
              <w:rPr>
                <w:rFonts w:ascii="GE Inspira" w:hAnsi="GE Inspira"/>
              </w:rPr>
              <w:t>relationship</w:t>
            </w:r>
            <w:r>
              <w:rPr>
                <w:rFonts w:ascii="GE Inspira" w:hAnsi="GE Inspira"/>
              </w:rPr>
              <w:t xml:space="preserve"> “TagPartInformationForReport”</w:t>
            </w:r>
          </w:p>
          <w:p w14:paraId="7D06DCB4" w14:textId="006A35A3" w:rsidR="0067373F" w:rsidRDefault="0067373F" w:rsidP="00EF61A5">
            <w:pPr>
              <w:pStyle w:val="TableHeader"/>
              <w:numPr>
                <w:ilvl w:val="0"/>
                <w:numId w:val="70"/>
              </w:numPr>
              <w:jc w:val="left"/>
              <w:rPr>
                <w:rFonts w:ascii="GE Inspira" w:hAnsi="GE Inspira"/>
              </w:rPr>
            </w:pPr>
            <w:r>
              <w:rPr>
                <w:rFonts w:ascii="GE Inspira" w:hAnsi="GE Inspira"/>
              </w:rPr>
              <w:t xml:space="preserve">This </w:t>
            </w:r>
            <w:r w:rsidR="005A4CD7">
              <w:rPr>
                <w:rFonts w:ascii="GE Inspira" w:hAnsi="GE Inspira"/>
              </w:rPr>
              <w:t>relationship</w:t>
            </w:r>
            <w:r>
              <w:rPr>
                <w:rFonts w:ascii="GE Inspira" w:hAnsi="GE Inspira"/>
              </w:rPr>
              <w:t xml:space="preserve"> has </w:t>
            </w:r>
            <w:r w:rsidR="00CE3C05">
              <w:rPr>
                <w:rFonts w:ascii="GE Inspira" w:hAnsi="GE Inspira"/>
              </w:rPr>
              <w:t>Tag BOM Info</w:t>
            </w:r>
            <w:r>
              <w:rPr>
                <w:rFonts w:ascii="GE Inspira" w:hAnsi="GE Inspira"/>
              </w:rPr>
              <w:t xml:space="preserve"> attributes such as “On BOM”, “BOM List Remark”, BOM Description”, “BOM Comment”, Tag Number”, “Release For Production”, “Part Of”</w:t>
            </w:r>
          </w:p>
          <w:p w14:paraId="0DA4D36B" w14:textId="444719B0" w:rsidR="0097533A" w:rsidRDefault="0097533A" w:rsidP="00EF61A5">
            <w:pPr>
              <w:pStyle w:val="TableHeader"/>
              <w:numPr>
                <w:ilvl w:val="0"/>
                <w:numId w:val="70"/>
              </w:numPr>
              <w:jc w:val="left"/>
              <w:rPr>
                <w:rFonts w:ascii="GE Inspira" w:hAnsi="GE Inspira"/>
              </w:rPr>
            </w:pPr>
            <w:r>
              <w:rPr>
                <w:rFonts w:ascii="GE Inspira" w:hAnsi="GE Inspira"/>
              </w:rPr>
              <w:t xml:space="preserve">When </w:t>
            </w:r>
            <w:r w:rsidR="00CE3C05">
              <w:rPr>
                <w:rFonts w:ascii="GE Inspira" w:hAnsi="GE Inspira"/>
              </w:rPr>
              <w:t>t</w:t>
            </w:r>
            <w:r>
              <w:rPr>
                <w:rFonts w:ascii="GE Inspira" w:hAnsi="GE Inspira"/>
              </w:rPr>
              <w:t xml:space="preserve">his </w:t>
            </w:r>
            <w:r w:rsidR="005A4CD7">
              <w:rPr>
                <w:rFonts w:ascii="GE Inspira" w:hAnsi="GE Inspira"/>
              </w:rPr>
              <w:t>relationship</w:t>
            </w:r>
            <w:r>
              <w:rPr>
                <w:rFonts w:ascii="GE Inspira" w:hAnsi="GE Inspira"/>
              </w:rPr>
              <w:t xml:space="preserve"> is connected, On BOM attribute will be by default set as Yes. And then user will be able to set other Tag info for that Part by either doing in cell editing or clicking on Multi Edit option in toolbar</w:t>
            </w:r>
          </w:p>
          <w:p w14:paraId="6471D625" w14:textId="54305389" w:rsidR="00CE3C05" w:rsidRDefault="00CE3C05" w:rsidP="00EF61A5">
            <w:pPr>
              <w:pStyle w:val="TableHeader"/>
              <w:numPr>
                <w:ilvl w:val="0"/>
                <w:numId w:val="70"/>
              </w:numPr>
              <w:jc w:val="left"/>
              <w:rPr>
                <w:rFonts w:ascii="GE Inspira" w:hAnsi="GE Inspira"/>
              </w:rPr>
            </w:pPr>
            <w:r>
              <w:rPr>
                <w:rFonts w:ascii="GE Inspira" w:hAnsi="GE Inspira"/>
              </w:rPr>
              <w:t xml:space="preserve">If Tag Info is connected then only Tag Info Attributes will be editable, </w:t>
            </w:r>
            <w:r w:rsidR="009A7A24">
              <w:rPr>
                <w:rFonts w:ascii="GE Inspira" w:hAnsi="GE Inspira"/>
              </w:rPr>
              <w:t>otherwise</w:t>
            </w:r>
            <w:r>
              <w:rPr>
                <w:rFonts w:ascii="GE Inspira" w:hAnsi="GE Inspira"/>
              </w:rPr>
              <w:t xml:space="preserve"> </w:t>
            </w:r>
            <w:r w:rsidR="00EE70B0">
              <w:rPr>
                <w:rFonts w:ascii="GE Inspira" w:hAnsi="GE Inspira"/>
              </w:rPr>
              <w:t>those</w:t>
            </w:r>
            <w:r>
              <w:rPr>
                <w:rFonts w:ascii="GE Inspira" w:hAnsi="GE Inspira"/>
              </w:rPr>
              <w:t xml:space="preserve"> will not be editable</w:t>
            </w:r>
            <w:r w:rsidR="003908B9">
              <w:rPr>
                <w:rFonts w:ascii="GE Inspira" w:hAnsi="GE Inspira"/>
              </w:rPr>
              <w:t>.</w:t>
            </w:r>
          </w:p>
          <w:p w14:paraId="5A639C30" w14:textId="77777777" w:rsidR="00660372" w:rsidRDefault="00660372" w:rsidP="00EF61A5">
            <w:pPr>
              <w:pStyle w:val="TableHeader"/>
              <w:numPr>
                <w:ilvl w:val="0"/>
                <w:numId w:val="70"/>
              </w:numPr>
              <w:jc w:val="left"/>
              <w:rPr>
                <w:rFonts w:ascii="GE Inspira" w:hAnsi="GE Inspira"/>
              </w:rPr>
            </w:pPr>
            <w:r>
              <w:rPr>
                <w:rFonts w:ascii="GE Inspira" w:hAnsi="GE Inspira"/>
              </w:rPr>
              <w:t>If connection already exists between the GBOM and EBOM, then a popup message will appear</w:t>
            </w:r>
            <w:r w:rsidR="00F82B3A">
              <w:rPr>
                <w:rFonts w:ascii="GE Inspira" w:hAnsi="GE Inspira"/>
              </w:rPr>
              <w:t>.</w:t>
            </w:r>
          </w:p>
          <w:p w14:paraId="3AE5C6F4" w14:textId="44C02A22" w:rsidR="008B4930" w:rsidRPr="00A25068" w:rsidRDefault="008B4930" w:rsidP="00EF61A5">
            <w:pPr>
              <w:pStyle w:val="TableHeader"/>
              <w:numPr>
                <w:ilvl w:val="0"/>
                <w:numId w:val="70"/>
              </w:numPr>
              <w:jc w:val="left"/>
              <w:rPr>
                <w:rFonts w:ascii="GE Inspira" w:hAnsi="GE Inspira"/>
              </w:rPr>
            </w:pPr>
            <w:r>
              <w:rPr>
                <w:rFonts w:ascii="GE Inspira" w:hAnsi="GE Inspira"/>
              </w:rPr>
              <w:t>When user clicks on edit button from the toolbar, it will make all the editable fields editable. And the Tag BOM Info attributes will only be editable when the connection TagPartInformationForReport exists between GBOM and EBOM. This will also be appliable for the lower levels EBOM.</w:t>
            </w:r>
          </w:p>
        </w:tc>
        <w:tc>
          <w:tcPr>
            <w:tcW w:w="2718" w:type="dxa"/>
            <w:gridSpan w:val="2"/>
            <w:shd w:val="clear" w:color="FFFFFF" w:fill="auto"/>
          </w:tcPr>
          <w:p w14:paraId="1C0E40CE" w14:textId="08FB9506" w:rsidR="00984614" w:rsidRPr="00AF6FAA" w:rsidRDefault="00744433" w:rsidP="00EF61A5">
            <w:pPr>
              <w:pStyle w:val="TableHeader"/>
              <w:numPr>
                <w:ilvl w:val="0"/>
                <w:numId w:val="71"/>
              </w:numPr>
              <w:jc w:val="left"/>
              <w:rPr>
                <w:rFonts w:ascii="GE Inspira" w:hAnsi="GE Inspira"/>
                <w:noProof/>
              </w:rPr>
            </w:pPr>
            <w:r>
              <w:rPr>
                <w:rFonts w:ascii="GE Inspira" w:hAnsi="GE Inspira"/>
                <w:noProof/>
              </w:rPr>
              <w:t xml:space="preserve">Select GBOM </w:t>
            </w:r>
            <w:r w:rsidR="005A4CD7">
              <w:rPr>
                <w:rFonts w:ascii="GE Inspira" w:hAnsi="GE Inspira"/>
                <w:noProof/>
              </w:rPr>
              <w:t>relationship</w:t>
            </w:r>
            <w:r>
              <w:rPr>
                <w:rFonts w:ascii="GE Inspira" w:hAnsi="GE Inspira"/>
                <w:noProof/>
              </w:rPr>
              <w:t xml:space="preserve"> and </w:t>
            </w:r>
          </w:p>
          <w:p w14:paraId="69D8E138" w14:textId="573FFBA0" w:rsidR="00984614" w:rsidRDefault="00744433" w:rsidP="00783E84">
            <w:pPr>
              <w:pStyle w:val="TableHeader"/>
              <w:jc w:val="left"/>
              <w:rPr>
                <w:rFonts w:ascii="GE Inspira" w:hAnsi="GE Inspira"/>
              </w:rPr>
            </w:pPr>
            <w:r>
              <w:rPr>
                <w:noProof/>
              </w:rPr>
              <w:drawing>
                <wp:inline distT="0" distB="0" distL="0" distR="0" wp14:anchorId="4CA51399" wp14:editId="73EDB2B0">
                  <wp:extent cx="1588770" cy="396240"/>
                  <wp:effectExtent l="0" t="0" r="0" b="3810"/>
                  <wp:docPr id="21541" name="Picture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8770" cy="396240"/>
                          </a:xfrm>
                          <a:prstGeom prst="rect">
                            <a:avLst/>
                          </a:prstGeom>
                        </pic:spPr>
                      </pic:pic>
                    </a:graphicData>
                  </a:graphic>
                </wp:inline>
              </w:drawing>
            </w:r>
          </w:p>
          <w:p w14:paraId="40451F00" w14:textId="2CC69684" w:rsidR="00984614" w:rsidRDefault="005D5BFF" w:rsidP="00EF61A5">
            <w:pPr>
              <w:pStyle w:val="TableHeader"/>
              <w:numPr>
                <w:ilvl w:val="0"/>
                <w:numId w:val="71"/>
              </w:numPr>
              <w:jc w:val="left"/>
              <w:rPr>
                <w:rFonts w:ascii="GE Inspira" w:hAnsi="GE Inspira"/>
              </w:rPr>
            </w:pPr>
            <w:r>
              <w:rPr>
                <w:rFonts w:ascii="GE Inspira" w:hAnsi="GE Inspira"/>
              </w:rPr>
              <w:t>Action Connect Tag Information</w:t>
            </w:r>
          </w:p>
          <w:p w14:paraId="59891F57" w14:textId="1CDECBD9" w:rsidR="005D5BFF" w:rsidRDefault="005D5BFF" w:rsidP="005D5BFF">
            <w:pPr>
              <w:pStyle w:val="TableHeader"/>
              <w:jc w:val="left"/>
              <w:rPr>
                <w:rFonts w:ascii="GE Inspira" w:hAnsi="GE Inspira"/>
              </w:rPr>
            </w:pPr>
            <w:r>
              <w:rPr>
                <w:noProof/>
              </w:rPr>
              <w:drawing>
                <wp:inline distT="0" distB="0" distL="0" distR="0" wp14:anchorId="17875D24" wp14:editId="3F0CF782">
                  <wp:extent cx="1588770" cy="1198880"/>
                  <wp:effectExtent l="0" t="0" r="0" b="1270"/>
                  <wp:docPr id="21542" name="Picture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8770" cy="1198880"/>
                          </a:xfrm>
                          <a:prstGeom prst="rect">
                            <a:avLst/>
                          </a:prstGeom>
                        </pic:spPr>
                      </pic:pic>
                    </a:graphicData>
                  </a:graphic>
                </wp:inline>
              </w:drawing>
            </w:r>
          </w:p>
          <w:p w14:paraId="2A3F0911" w14:textId="0E49EE07" w:rsidR="0067373F" w:rsidRDefault="0067373F" w:rsidP="00EF61A5">
            <w:pPr>
              <w:pStyle w:val="TableHeader"/>
              <w:numPr>
                <w:ilvl w:val="0"/>
                <w:numId w:val="71"/>
              </w:numPr>
              <w:jc w:val="left"/>
              <w:rPr>
                <w:rFonts w:ascii="GE Inspira" w:hAnsi="GE Inspira"/>
              </w:rPr>
            </w:pPr>
            <w:r>
              <w:rPr>
                <w:rFonts w:ascii="GE Inspira" w:hAnsi="GE Inspira"/>
              </w:rPr>
              <w:t>On connecting Tag Info</w:t>
            </w:r>
          </w:p>
          <w:p w14:paraId="453D483A" w14:textId="055B0564" w:rsidR="0067373F" w:rsidRDefault="0067373F" w:rsidP="0067373F">
            <w:pPr>
              <w:pStyle w:val="TableHeader"/>
              <w:jc w:val="left"/>
              <w:rPr>
                <w:rFonts w:ascii="GE Inspira" w:hAnsi="GE Inspira"/>
              </w:rPr>
            </w:pPr>
            <w:r>
              <w:rPr>
                <w:noProof/>
              </w:rPr>
              <w:drawing>
                <wp:inline distT="0" distB="0" distL="0" distR="0" wp14:anchorId="1A1507A0" wp14:editId="33D24E68">
                  <wp:extent cx="1588770" cy="647700"/>
                  <wp:effectExtent l="0" t="0" r="0" b="0"/>
                  <wp:docPr id="21543" name="Picture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8770" cy="647700"/>
                          </a:xfrm>
                          <a:prstGeom prst="rect">
                            <a:avLst/>
                          </a:prstGeom>
                        </pic:spPr>
                      </pic:pic>
                    </a:graphicData>
                  </a:graphic>
                </wp:inline>
              </w:drawing>
            </w:r>
          </w:p>
          <w:p w14:paraId="0FEA7CE9" w14:textId="4AFB9416" w:rsidR="0097533A" w:rsidRDefault="0097533A" w:rsidP="00EF61A5">
            <w:pPr>
              <w:pStyle w:val="TableHeader"/>
              <w:numPr>
                <w:ilvl w:val="0"/>
                <w:numId w:val="71"/>
              </w:numPr>
              <w:jc w:val="left"/>
              <w:rPr>
                <w:rFonts w:ascii="GE Inspira" w:hAnsi="GE Inspira"/>
              </w:rPr>
            </w:pPr>
            <w:r>
              <w:rPr>
                <w:rFonts w:ascii="GE Inspira" w:hAnsi="GE Inspira"/>
              </w:rPr>
              <w:t>Editing Tag Info</w:t>
            </w:r>
          </w:p>
          <w:p w14:paraId="306CEF61" w14:textId="6C2F70B7" w:rsidR="0097533A" w:rsidRDefault="0097533A" w:rsidP="0097533A">
            <w:pPr>
              <w:pStyle w:val="TableHeader"/>
              <w:jc w:val="left"/>
              <w:rPr>
                <w:rFonts w:ascii="GE Inspira" w:hAnsi="GE Inspira"/>
              </w:rPr>
            </w:pPr>
            <w:r>
              <w:rPr>
                <w:noProof/>
              </w:rPr>
              <w:drawing>
                <wp:inline distT="0" distB="0" distL="0" distR="0" wp14:anchorId="7304114A" wp14:editId="7E184AFA">
                  <wp:extent cx="1588770" cy="612775"/>
                  <wp:effectExtent l="0" t="0" r="0" b="0"/>
                  <wp:docPr id="21544" name="Picture 2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88770" cy="612775"/>
                          </a:xfrm>
                          <a:prstGeom prst="rect">
                            <a:avLst/>
                          </a:prstGeom>
                        </pic:spPr>
                      </pic:pic>
                    </a:graphicData>
                  </a:graphic>
                </wp:inline>
              </w:drawing>
            </w:r>
          </w:p>
          <w:p w14:paraId="36C30DEE" w14:textId="77777777" w:rsidR="00984614" w:rsidRPr="00A25068" w:rsidRDefault="00984614" w:rsidP="00783E84">
            <w:pPr>
              <w:pStyle w:val="TableHeader"/>
              <w:jc w:val="left"/>
              <w:rPr>
                <w:rFonts w:ascii="GE Inspira" w:hAnsi="GE Inspira"/>
              </w:rPr>
            </w:pPr>
          </w:p>
        </w:tc>
      </w:tr>
    </w:tbl>
    <w:p w14:paraId="02C85C3B" w14:textId="5D0E3A46" w:rsidR="00CE3C05" w:rsidRPr="00647F56" w:rsidRDefault="00B30145" w:rsidP="00CE3C05">
      <w:pPr>
        <w:pStyle w:val="Heading3"/>
      </w:pPr>
      <w:bookmarkStart w:id="23" w:name="_Toc52811602"/>
      <w:r>
        <w:t>Dis</w:t>
      </w:r>
      <w:r w:rsidR="00E919C2">
        <w:t>c</w:t>
      </w:r>
      <w:r w:rsidR="00CE3C05">
        <w:t>onnect Tag Info</w:t>
      </w:r>
      <w:bookmarkEnd w:id="23"/>
    </w:p>
    <w:tbl>
      <w:tblPr>
        <w:tblW w:w="897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04"/>
        <w:gridCol w:w="2610"/>
        <w:gridCol w:w="3042"/>
        <w:gridCol w:w="2698"/>
        <w:gridCol w:w="20"/>
      </w:tblGrid>
      <w:tr w:rsidR="00CE3C05" w:rsidRPr="008647B4" w14:paraId="6610FF6B" w14:textId="77777777" w:rsidTr="00783E84">
        <w:trPr>
          <w:gridAfter w:val="1"/>
          <w:wAfter w:w="20" w:type="dxa"/>
          <w:cantSplit/>
          <w:trHeight w:val="345"/>
        </w:trPr>
        <w:tc>
          <w:tcPr>
            <w:tcW w:w="8954" w:type="dxa"/>
            <w:gridSpan w:val="4"/>
            <w:shd w:val="clear" w:color="auto" w:fill="E0E0E0"/>
          </w:tcPr>
          <w:p w14:paraId="5B87067E" w14:textId="1D051C03" w:rsidR="00CE3C05" w:rsidRPr="008647B4" w:rsidRDefault="005A07B6" w:rsidP="00783E84">
            <w:pPr>
              <w:pStyle w:val="TableHeader"/>
              <w:rPr>
                <w:rFonts w:ascii="GE Inspira" w:hAnsi="GE Inspira"/>
                <w:b/>
                <w:bCs/>
                <w:sz w:val="22"/>
                <w:szCs w:val="22"/>
              </w:rPr>
            </w:pPr>
            <w:r>
              <w:t>Disc</w:t>
            </w:r>
            <w:r w:rsidR="00CE3C05">
              <w:t>onnect Tag Info</w:t>
            </w:r>
          </w:p>
        </w:tc>
      </w:tr>
      <w:tr w:rsidR="00CE3C05" w:rsidRPr="00A75B53" w14:paraId="69F092F2" w14:textId="77777777" w:rsidTr="00783E84">
        <w:trPr>
          <w:cantSplit/>
          <w:trHeight w:val="409"/>
          <w:tblHeader/>
        </w:trPr>
        <w:tc>
          <w:tcPr>
            <w:tcW w:w="604" w:type="dxa"/>
            <w:shd w:val="clear" w:color="FFFFFF" w:fill="auto"/>
          </w:tcPr>
          <w:p w14:paraId="330EAA65" w14:textId="2DFF7B22" w:rsidR="00CE3C05" w:rsidRPr="00A75B53" w:rsidRDefault="00CE3C05" w:rsidP="00783E84">
            <w:pPr>
              <w:pStyle w:val="BodyText"/>
              <w:rPr>
                <w:b/>
                <w:bCs/>
              </w:rPr>
            </w:pPr>
            <w:r w:rsidRPr="00A75B53">
              <w:rPr>
                <w:b/>
                <w:bCs/>
              </w:rPr>
              <w:t>#</w:t>
            </w:r>
          </w:p>
        </w:tc>
        <w:tc>
          <w:tcPr>
            <w:tcW w:w="2610" w:type="dxa"/>
            <w:shd w:val="clear" w:color="FFFFFF" w:fill="auto"/>
          </w:tcPr>
          <w:p w14:paraId="54ABA07C" w14:textId="77777777" w:rsidR="00CE3C05" w:rsidRPr="00A75B53" w:rsidRDefault="00CE3C05" w:rsidP="00783E84">
            <w:pPr>
              <w:pStyle w:val="BodyText"/>
              <w:rPr>
                <w:b/>
                <w:bCs/>
              </w:rPr>
            </w:pPr>
            <w:r>
              <w:rPr>
                <w:b/>
                <w:bCs/>
              </w:rPr>
              <w:t>Steps</w:t>
            </w:r>
          </w:p>
        </w:tc>
        <w:tc>
          <w:tcPr>
            <w:tcW w:w="3042" w:type="dxa"/>
            <w:shd w:val="clear" w:color="FFFFFF" w:fill="auto"/>
          </w:tcPr>
          <w:p w14:paraId="57388CF0" w14:textId="77777777" w:rsidR="00CE3C05" w:rsidRPr="00A75B53" w:rsidRDefault="00CE3C05" w:rsidP="00783E84">
            <w:pPr>
              <w:pStyle w:val="BodyText"/>
              <w:rPr>
                <w:b/>
                <w:bCs/>
              </w:rPr>
            </w:pPr>
            <w:r>
              <w:rPr>
                <w:b/>
                <w:bCs/>
              </w:rPr>
              <w:t>Background Operations</w:t>
            </w:r>
          </w:p>
        </w:tc>
        <w:tc>
          <w:tcPr>
            <w:tcW w:w="2718" w:type="dxa"/>
            <w:gridSpan w:val="2"/>
            <w:shd w:val="clear" w:color="FFFFFF" w:fill="auto"/>
          </w:tcPr>
          <w:p w14:paraId="2F83AF80" w14:textId="77777777" w:rsidR="00CE3C05" w:rsidRPr="00A75B53" w:rsidRDefault="00CE3C05" w:rsidP="00783E84">
            <w:pPr>
              <w:pStyle w:val="BodyText"/>
              <w:rPr>
                <w:b/>
                <w:bCs/>
              </w:rPr>
            </w:pPr>
            <w:r>
              <w:rPr>
                <w:b/>
                <w:bCs/>
              </w:rPr>
              <w:t>Comments</w:t>
            </w:r>
          </w:p>
        </w:tc>
      </w:tr>
      <w:tr w:rsidR="00CE3C05" w:rsidRPr="00A25068" w14:paraId="4EE30D7E" w14:textId="77777777" w:rsidTr="00783E84">
        <w:trPr>
          <w:cantSplit/>
          <w:trHeight w:val="389"/>
          <w:tblHeader/>
        </w:trPr>
        <w:tc>
          <w:tcPr>
            <w:tcW w:w="604" w:type="dxa"/>
            <w:shd w:val="clear" w:color="FFFFFF" w:fill="auto"/>
          </w:tcPr>
          <w:p w14:paraId="4D4238C3" w14:textId="77777777" w:rsidR="00CE3C05" w:rsidRPr="00A75B53" w:rsidRDefault="00CE3C05" w:rsidP="00783E84">
            <w:pPr>
              <w:pStyle w:val="TableHeader"/>
              <w:rPr>
                <w:rFonts w:ascii="GE Inspira" w:hAnsi="GE Inspira"/>
                <w:b/>
                <w:bCs/>
                <w:sz w:val="20"/>
              </w:rPr>
            </w:pPr>
            <w:r>
              <w:rPr>
                <w:rFonts w:ascii="GE Inspira" w:hAnsi="GE Inspira"/>
                <w:b/>
                <w:bCs/>
                <w:sz w:val="20"/>
              </w:rPr>
              <w:lastRenderedPageBreak/>
              <w:t>1</w:t>
            </w:r>
          </w:p>
        </w:tc>
        <w:tc>
          <w:tcPr>
            <w:tcW w:w="2610" w:type="dxa"/>
            <w:shd w:val="clear" w:color="FFFFFF" w:fill="auto"/>
          </w:tcPr>
          <w:p w14:paraId="00886B6F" w14:textId="392829E0" w:rsidR="00CE3C05" w:rsidRDefault="00CE3C05" w:rsidP="00EF61A5">
            <w:pPr>
              <w:pStyle w:val="TableHeader"/>
              <w:numPr>
                <w:ilvl w:val="0"/>
                <w:numId w:val="73"/>
              </w:numPr>
              <w:jc w:val="left"/>
              <w:rPr>
                <w:rFonts w:ascii="GE Inspira" w:hAnsi="GE Inspira"/>
              </w:rPr>
            </w:pPr>
            <w:r>
              <w:rPr>
                <w:rFonts w:ascii="GE Inspira" w:hAnsi="GE Inspira"/>
              </w:rPr>
              <w:t>Open Tag and Part Details View of the Product Model</w:t>
            </w:r>
          </w:p>
          <w:p w14:paraId="0C8E2598" w14:textId="661CA760" w:rsidR="00CE3C05" w:rsidRDefault="00CE3C05" w:rsidP="00EF61A5">
            <w:pPr>
              <w:pStyle w:val="TableHeader"/>
              <w:numPr>
                <w:ilvl w:val="0"/>
                <w:numId w:val="73"/>
              </w:numPr>
              <w:jc w:val="left"/>
              <w:rPr>
                <w:rFonts w:ascii="GE Inspira" w:hAnsi="GE Inspira"/>
              </w:rPr>
            </w:pPr>
            <w:r>
              <w:rPr>
                <w:rFonts w:ascii="GE Inspira" w:hAnsi="GE Inspira"/>
              </w:rPr>
              <w:t>Expand the structure to find the GBOM relationship and then connected EBOM relationships</w:t>
            </w:r>
          </w:p>
          <w:p w14:paraId="4444E866" w14:textId="6B49BA33" w:rsidR="00CE3C05" w:rsidRDefault="00CE3C05" w:rsidP="00EF61A5">
            <w:pPr>
              <w:pStyle w:val="TableHeader"/>
              <w:numPr>
                <w:ilvl w:val="0"/>
                <w:numId w:val="73"/>
              </w:numPr>
              <w:jc w:val="left"/>
              <w:rPr>
                <w:rFonts w:ascii="GE Inspira" w:hAnsi="GE Inspira"/>
              </w:rPr>
            </w:pPr>
            <w:r>
              <w:rPr>
                <w:rFonts w:ascii="GE Inspira" w:hAnsi="GE Inspira"/>
              </w:rPr>
              <w:t>Select a GBOM relationship</w:t>
            </w:r>
            <w:r w:rsidR="00A25A97">
              <w:rPr>
                <w:rFonts w:ascii="GE Inspira" w:hAnsi="GE Inspira"/>
              </w:rPr>
              <w:t xml:space="preserve">which has Tag Info </w:t>
            </w:r>
            <w:r w:rsidR="005A4CD7">
              <w:rPr>
                <w:rFonts w:ascii="GE Inspira" w:hAnsi="GE Inspira"/>
              </w:rPr>
              <w:t>relationship</w:t>
            </w:r>
            <w:r w:rsidR="00A25A97">
              <w:rPr>
                <w:rFonts w:ascii="GE Inspira" w:hAnsi="GE Inspira"/>
              </w:rPr>
              <w:t xml:space="preserve"> connected</w:t>
            </w:r>
          </w:p>
          <w:p w14:paraId="22946E88" w14:textId="77777777" w:rsidR="00CE3C05" w:rsidRPr="00A25068" w:rsidRDefault="00CE3C05" w:rsidP="00783E84">
            <w:pPr>
              <w:pStyle w:val="TableHeader"/>
              <w:ind w:left="720"/>
              <w:jc w:val="left"/>
              <w:rPr>
                <w:rFonts w:ascii="GE Inspira" w:hAnsi="GE Inspira"/>
              </w:rPr>
            </w:pPr>
          </w:p>
        </w:tc>
        <w:tc>
          <w:tcPr>
            <w:tcW w:w="3042" w:type="dxa"/>
            <w:shd w:val="clear" w:color="FFFFFF" w:fill="auto"/>
          </w:tcPr>
          <w:p w14:paraId="5558E57A" w14:textId="77777777" w:rsidR="00CE3C05" w:rsidRDefault="002368A4" w:rsidP="00EF61A5">
            <w:pPr>
              <w:pStyle w:val="TableHeader"/>
              <w:numPr>
                <w:ilvl w:val="0"/>
                <w:numId w:val="72"/>
              </w:numPr>
              <w:jc w:val="left"/>
              <w:rPr>
                <w:rFonts w:ascii="GE Inspira" w:hAnsi="GE Inspira"/>
              </w:rPr>
            </w:pPr>
            <w:r>
              <w:rPr>
                <w:rFonts w:ascii="GE Inspira" w:hAnsi="GE Inspira"/>
              </w:rPr>
              <w:t xml:space="preserve">If the GBOM and EBOM are not connected, and user tries to Disconnect, then a popup will appear </w:t>
            </w:r>
            <w:r w:rsidR="009E7BB0">
              <w:rPr>
                <w:rFonts w:ascii="GE Inspira" w:hAnsi="GE Inspira"/>
              </w:rPr>
              <w:t>s</w:t>
            </w:r>
            <w:r>
              <w:rPr>
                <w:rFonts w:ascii="GE Inspira" w:hAnsi="GE Inspira"/>
              </w:rPr>
              <w:t>aying Connection does not exist</w:t>
            </w:r>
            <w:r w:rsidR="0024199E">
              <w:rPr>
                <w:rFonts w:ascii="GE Inspira" w:hAnsi="GE Inspira"/>
              </w:rPr>
              <w:t>s</w:t>
            </w:r>
          </w:p>
          <w:p w14:paraId="59745BF3" w14:textId="6F2AA43C" w:rsidR="00534833" w:rsidRPr="00A25068" w:rsidRDefault="00534833" w:rsidP="00EF61A5">
            <w:pPr>
              <w:pStyle w:val="TableHeader"/>
              <w:numPr>
                <w:ilvl w:val="0"/>
                <w:numId w:val="72"/>
              </w:numPr>
              <w:jc w:val="left"/>
              <w:rPr>
                <w:rFonts w:ascii="GE Inspira" w:hAnsi="GE Inspira"/>
              </w:rPr>
            </w:pPr>
            <w:r>
              <w:rPr>
                <w:rFonts w:ascii="GE Inspira" w:hAnsi="GE Inspira"/>
              </w:rPr>
              <w:t xml:space="preserve">When the connection is established between the GBOM and EBOM, the view will not refresh, rather user needs to collapse and expand on GBOM </w:t>
            </w:r>
            <w:r w:rsidR="005A4CD7">
              <w:rPr>
                <w:rFonts w:ascii="GE Inspira" w:hAnsi="GE Inspira"/>
              </w:rPr>
              <w:t>relationship</w:t>
            </w:r>
            <w:r>
              <w:rPr>
                <w:rFonts w:ascii="GE Inspira" w:hAnsi="GE Inspira"/>
              </w:rPr>
              <w:t xml:space="preserve"> to show latest info</w:t>
            </w:r>
          </w:p>
        </w:tc>
        <w:tc>
          <w:tcPr>
            <w:tcW w:w="2718" w:type="dxa"/>
            <w:gridSpan w:val="2"/>
            <w:shd w:val="clear" w:color="FFFFFF" w:fill="auto"/>
          </w:tcPr>
          <w:p w14:paraId="5FF8585C" w14:textId="5464064C" w:rsidR="00CE3C05" w:rsidRPr="00AF6FAA" w:rsidRDefault="00CE3C05" w:rsidP="00EF61A5">
            <w:pPr>
              <w:pStyle w:val="TableHeader"/>
              <w:numPr>
                <w:ilvl w:val="0"/>
                <w:numId w:val="74"/>
              </w:numPr>
              <w:jc w:val="left"/>
              <w:rPr>
                <w:rFonts w:ascii="GE Inspira" w:hAnsi="GE Inspira"/>
                <w:noProof/>
              </w:rPr>
            </w:pPr>
            <w:r>
              <w:rPr>
                <w:rFonts w:ascii="GE Inspira" w:hAnsi="GE Inspira"/>
                <w:noProof/>
              </w:rPr>
              <w:t xml:space="preserve">Select GBOM </w:t>
            </w:r>
            <w:r w:rsidR="005A4CD7">
              <w:rPr>
                <w:rFonts w:ascii="GE Inspira" w:hAnsi="GE Inspira"/>
                <w:noProof/>
              </w:rPr>
              <w:t>relationship</w:t>
            </w:r>
            <w:r>
              <w:rPr>
                <w:rFonts w:ascii="GE Inspira" w:hAnsi="GE Inspira"/>
                <w:noProof/>
              </w:rPr>
              <w:t xml:space="preserve"> </w:t>
            </w:r>
            <w:r w:rsidR="00CE7E38">
              <w:rPr>
                <w:rFonts w:ascii="GE Inspira" w:hAnsi="GE Inspira"/>
                <w:noProof/>
              </w:rPr>
              <w:t>and click on Connect/Disconnect Tag</w:t>
            </w:r>
          </w:p>
          <w:p w14:paraId="5562AE84" w14:textId="77777777" w:rsidR="00CE3C05" w:rsidRDefault="00CE3C05" w:rsidP="00783E84">
            <w:pPr>
              <w:pStyle w:val="TableHeader"/>
              <w:jc w:val="left"/>
              <w:rPr>
                <w:rFonts w:ascii="GE Inspira" w:hAnsi="GE Inspira"/>
              </w:rPr>
            </w:pPr>
            <w:r>
              <w:rPr>
                <w:noProof/>
              </w:rPr>
              <w:drawing>
                <wp:inline distT="0" distB="0" distL="0" distR="0" wp14:anchorId="778982C6" wp14:editId="716AD2A6">
                  <wp:extent cx="1588770" cy="396240"/>
                  <wp:effectExtent l="0" t="0" r="0" b="3810"/>
                  <wp:docPr id="21545" name="Picture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88770" cy="396240"/>
                          </a:xfrm>
                          <a:prstGeom prst="rect">
                            <a:avLst/>
                          </a:prstGeom>
                        </pic:spPr>
                      </pic:pic>
                    </a:graphicData>
                  </a:graphic>
                </wp:inline>
              </w:drawing>
            </w:r>
          </w:p>
          <w:p w14:paraId="45CDE9C6" w14:textId="01BBC154" w:rsidR="00CE3C05" w:rsidRDefault="00CE3C05" w:rsidP="00EF61A5">
            <w:pPr>
              <w:pStyle w:val="TableHeader"/>
              <w:numPr>
                <w:ilvl w:val="0"/>
                <w:numId w:val="74"/>
              </w:numPr>
              <w:jc w:val="left"/>
              <w:rPr>
                <w:rFonts w:ascii="GE Inspira" w:hAnsi="GE Inspira"/>
              </w:rPr>
            </w:pPr>
            <w:r>
              <w:rPr>
                <w:rFonts w:ascii="GE Inspira" w:hAnsi="GE Inspira"/>
              </w:rPr>
              <w:t>Action Connect Tag Information</w:t>
            </w:r>
          </w:p>
          <w:p w14:paraId="078E3962" w14:textId="34CC554F" w:rsidR="00CE3C05" w:rsidRDefault="00DF2C47" w:rsidP="00783E84">
            <w:pPr>
              <w:pStyle w:val="TableHeader"/>
              <w:jc w:val="left"/>
              <w:rPr>
                <w:rFonts w:ascii="GE Inspira" w:hAnsi="GE Inspira"/>
              </w:rPr>
            </w:pPr>
            <w:r>
              <w:rPr>
                <w:noProof/>
              </w:rPr>
              <w:drawing>
                <wp:inline distT="0" distB="0" distL="0" distR="0" wp14:anchorId="1DF1755E" wp14:editId="53305D6E">
                  <wp:extent cx="1588770" cy="748665"/>
                  <wp:effectExtent l="0" t="0" r="0" b="0"/>
                  <wp:docPr id="21553" name="Picture 2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88770" cy="748665"/>
                          </a:xfrm>
                          <a:prstGeom prst="rect">
                            <a:avLst/>
                          </a:prstGeom>
                        </pic:spPr>
                      </pic:pic>
                    </a:graphicData>
                  </a:graphic>
                </wp:inline>
              </w:drawing>
            </w:r>
          </w:p>
          <w:p w14:paraId="763C2004" w14:textId="7E65AE1C" w:rsidR="00CE3C05" w:rsidRDefault="00CE3C05" w:rsidP="00EF61A5">
            <w:pPr>
              <w:pStyle w:val="TableHeader"/>
              <w:numPr>
                <w:ilvl w:val="0"/>
                <w:numId w:val="74"/>
              </w:numPr>
              <w:jc w:val="left"/>
              <w:rPr>
                <w:rFonts w:ascii="GE Inspira" w:hAnsi="GE Inspira"/>
              </w:rPr>
            </w:pPr>
            <w:r>
              <w:rPr>
                <w:rFonts w:ascii="GE Inspira" w:hAnsi="GE Inspira"/>
              </w:rPr>
              <w:t xml:space="preserve">On </w:t>
            </w:r>
            <w:r w:rsidR="00982045">
              <w:rPr>
                <w:rFonts w:ascii="GE Inspira" w:hAnsi="GE Inspira"/>
              </w:rPr>
              <w:t>disconnecting</w:t>
            </w:r>
            <w:r>
              <w:rPr>
                <w:rFonts w:ascii="GE Inspira" w:hAnsi="GE Inspira"/>
              </w:rPr>
              <w:t xml:space="preserve"> Tag Info</w:t>
            </w:r>
          </w:p>
          <w:p w14:paraId="3E3E898F" w14:textId="50D08337" w:rsidR="00CE3C05" w:rsidRDefault="00CE3C05" w:rsidP="00783E84">
            <w:pPr>
              <w:pStyle w:val="TableHeader"/>
              <w:jc w:val="left"/>
              <w:rPr>
                <w:rFonts w:ascii="GE Inspira" w:hAnsi="GE Inspira"/>
              </w:rPr>
            </w:pPr>
            <w:r>
              <w:rPr>
                <w:noProof/>
              </w:rPr>
              <w:drawing>
                <wp:inline distT="0" distB="0" distL="0" distR="0" wp14:anchorId="6BDC1F4E" wp14:editId="76A9DC9B">
                  <wp:extent cx="1588770" cy="647700"/>
                  <wp:effectExtent l="0" t="0" r="0" b="0"/>
                  <wp:docPr id="21548" name="Picture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88770" cy="647700"/>
                          </a:xfrm>
                          <a:prstGeom prst="rect">
                            <a:avLst/>
                          </a:prstGeom>
                        </pic:spPr>
                      </pic:pic>
                    </a:graphicData>
                  </a:graphic>
                </wp:inline>
              </w:drawing>
            </w:r>
          </w:p>
          <w:p w14:paraId="6A46B317" w14:textId="08AC0CFF" w:rsidR="0076280A" w:rsidRDefault="0076280A" w:rsidP="00EF61A5">
            <w:pPr>
              <w:pStyle w:val="TableHeader"/>
              <w:numPr>
                <w:ilvl w:val="0"/>
                <w:numId w:val="74"/>
              </w:numPr>
              <w:jc w:val="left"/>
              <w:rPr>
                <w:rFonts w:ascii="GE Inspira" w:hAnsi="GE Inspira"/>
              </w:rPr>
            </w:pPr>
            <w:r>
              <w:rPr>
                <w:rFonts w:ascii="GE Inspira" w:hAnsi="GE Inspira"/>
              </w:rPr>
              <w:t>On disconnecting if rel</w:t>
            </w:r>
            <w:r w:rsidR="001F6CB4">
              <w:rPr>
                <w:rFonts w:ascii="GE Inspira" w:hAnsi="GE Inspira"/>
              </w:rPr>
              <w:t>ationship</w:t>
            </w:r>
            <w:r>
              <w:rPr>
                <w:rFonts w:ascii="GE Inspira" w:hAnsi="GE Inspira"/>
              </w:rPr>
              <w:t xml:space="preserve"> doesn’t exist</w:t>
            </w:r>
          </w:p>
          <w:p w14:paraId="30BDB84E" w14:textId="2E6BBCE9" w:rsidR="0076280A" w:rsidRDefault="0076280A" w:rsidP="0076280A">
            <w:pPr>
              <w:pStyle w:val="TableHeader"/>
              <w:jc w:val="left"/>
              <w:rPr>
                <w:rFonts w:ascii="GE Inspira" w:hAnsi="GE Inspira"/>
              </w:rPr>
            </w:pPr>
            <w:r>
              <w:rPr>
                <w:noProof/>
              </w:rPr>
              <w:drawing>
                <wp:inline distT="0" distB="0" distL="0" distR="0" wp14:anchorId="763B011F" wp14:editId="50A6F13B">
                  <wp:extent cx="1588770" cy="766445"/>
                  <wp:effectExtent l="0" t="0" r="0" b="0"/>
                  <wp:docPr id="21555" name="Picture 2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88770" cy="766445"/>
                          </a:xfrm>
                          <a:prstGeom prst="rect">
                            <a:avLst/>
                          </a:prstGeom>
                        </pic:spPr>
                      </pic:pic>
                    </a:graphicData>
                  </a:graphic>
                </wp:inline>
              </w:drawing>
            </w:r>
          </w:p>
          <w:p w14:paraId="00301004" w14:textId="77777777" w:rsidR="00CE3C05" w:rsidRPr="00A25068" w:rsidRDefault="00CE3C05" w:rsidP="00783E84">
            <w:pPr>
              <w:pStyle w:val="TableHeader"/>
              <w:jc w:val="left"/>
              <w:rPr>
                <w:rFonts w:ascii="GE Inspira" w:hAnsi="GE Inspira"/>
              </w:rPr>
            </w:pPr>
          </w:p>
        </w:tc>
      </w:tr>
    </w:tbl>
    <w:p w14:paraId="54E96EC3" w14:textId="77777777" w:rsidR="004E2CD4" w:rsidRDefault="004E2CD4" w:rsidP="004E2CD4">
      <w:pPr>
        <w:pStyle w:val="BodyText2"/>
        <w:ind w:left="0"/>
        <w:rPr>
          <w:lang w:eastAsia="ko-KR"/>
        </w:rPr>
      </w:pPr>
    </w:p>
    <w:p w14:paraId="3D44AE03" w14:textId="7E1C806A" w:rsidR="00C45FF4" w:rsidRDefault="00905279" w:rsidP="00C45FF4">
      <w:pPr>
        <w:pStyle w:val="Heading2"/>
        <w:tabs>
          <w:tab w:val="num" w:pos="846"/>
        </w:tabs>
        <w:ind w:left="936"/>
      </w:pPr>
      <w:bookmarkStart w:id="24" w:name="_Toc52811603"/>
      <w:r w:rsidRPr="00905279">
        <w:t>Quotes tab</w:t>
      </w:r>
      <w:r w:rsidR="00E50EFF">
        <w:t xml:space="preserve"> for Project Concept</w:t>
      </w:r>
      <w:bookmarkEnd w:id="24"/>
    </w:p>
    <w:p w14:paraId="5ED2DADC" w14:textId="2AB6B8F3" w:rsidR="00C45FF4" w:rsidRPr="00FA1F1D" w:rsidRDefault="002D782B" w:rsidP="00C45FF4">
      <w:pPr>
        <w:pStyle w:val="Heading3"/>
      </w:pPr>
      <w:bookmarkStart w:id="25" w:name="_Toc52811604"/>
      <w:r w:rsidRPr="002D782B">
        <w:t>Different Views</w:t>
      </w:r>
      <w:bookmarkEnd w:id="25"/>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C45FF4" w:rsidRPr="00A75B53" w14:paraId="0C0C44C0" w14:textId="77777777" w:rsidTr="003E2E6D">
        <w:trPr>
          <w:cantSplit/>
          <w:trHeight w:val="345"/>
        </w:trPr>
        <w:tc>
          <w:tcPr>
            <w:tcW w:w="9784" w:type="dxa"/>
            <w:gridSpan w:val="4"/>
            <w:shd w:val="clear" w:color="auto" w:fill="E0E0E0"/>
          </w:tcPr>
          <w:p w14:paraId="5A2301E3" w14:textId="02CAE32C" w:rsidR="00C45FF4" w:rsidRPr="008647B4" w:rsidRDefault="002D782B" w:rsidP="001016E1">
            <w:pPr>
              <w:pStyle w:val="TableHeader"/>
              <w:rPr>
                <w:rFonts w:ascii="GE Inspira" w:hAnsi="GE Inspira"/>
                <w:b/>
                <w:bCs/>
                <w:sz w:val="22"/>
                <w:szCs w:val="22"/>
              </w:rPr>
            </w:pPr>
            <w:r w:rsidRPr="002D782B">
              <w:rPr>
                <w:rFonts w:ascii="GE Inspira" w:hAnsi="GE Inspira"/>
                <w:b/>
                <w:bCs/>
                <w:sz w:val="22"/>
                <w:szCs w:val="22"/>
              </w:rPr>
              <w:t>Different Views</w:t>
            </w:r>
          </w:p>
        </w:tc>
      </w:tr>
      <w:tr w:rsidR="00C45FF4" w:rsidRPr="00A75B53" w14:paraId="40D4F6D3" w14:textId="77777777" w:rsidTr="00C801F3">
        <w:trPr>
          <w:cantSplit/>
          <w:trHeight w:val="409"/>
          <w:tblHeader/>
        </w:trPr>
        <w:tc>
          <w:tcPr>
            <w:tcW w:w="694" w:type="dxa"/>
            <w:shd w:val="clear" w:color="FFFFFF" w:fill="auto"/>
          </w:tcPr>
          <w:p w14:paraId="0D2F931D" w14:textId="7390D280" w:rsidR="00C45FF4" w:rsidRPr="00A75B53" w:rsidRDefault="00C45FF4" w:rsidP="001016E1">
            <w:pPr>
              <w:pStyle w:val="BodyText"/>
              <w:rPr>
                <w:b/>
                <w:bCs/>
              </w:rPr>
            </w:pPr>
            <w:r w:rsidRPr="00A75B53">
              <w:rPr>
                <w:b/>
                <w:bCs/>
              </w:rPr>
              <w:t>#</w:t>
            </w:r>
          </w:p>
        </w:tc>
        <w:tc>
          <w:tcPr>
            <w:tcW w:w="2160" w:type="dxa"/>
            <w:shd w:val="clear" w:color="FFFFFF" w:fill="auto"/>
          </w:tcPr>
          <w:p w14:paraId="752B68D1" w14:textId="77F2BD58" w:rsidR="00C45FF4" w:rsidRPr="00A75B53" w:rsidRDefault="0007098C" w:rsidP="001016E1">
            <w:pPr>
              <w:pStyle w:val="BodyText"/>
              <w:rPr>
                <w:b/>
                <w:bCs/>
              </w:rPr>
            </w:pPr>
            <w:r>
              <w:rPr>
                <w:b/>
                <w:bCs/>
              </w:rPr>
              <w:t>Steps</w:t>
            </w:r>
          </w:p>
        </w:tc>
        <w:tc>
          <w:tcPr>
            <w:tcW w:w="2790" w:type="dxa"/>
            <w:shd w:val="clear" w:color="FFFFFF" w:fill="auto"/>
          </w:tcPr>
          <w:p w14:paraId="1D611D5A" w14:textId="69A4AEF4" w:rsidR="00C45FF4" w:rsidRPr="00A75B53" w:rsidRDefault="003E07F4" w:rsidP="001016E1">
            <w:pPr>
              <w:pStyle w:val="BodyText"/>
              <w:rPr>
                <w:b/>
                <w:bCs/>
              </w:rPr>
            </w:pPr>
            <w:r>
              <w:rPr>
                <w:b/>
                <w:bCs/>
              </w:rPr>
              <w:t>Background Operations</w:t>
            </w:r>
          </w:p>
        </w:tc>
        <w:tc>
          <w:tcPr>
            <w:tcW w:w="4140" w:type="dxa"/>
            <w:shd w:val="clear" w:color="FFFFFF" w:fill="auto"/>
          </w:tcPr>
          <w:p w14:paraId="31AFD040" w14:textId="77777777" w:rsidR="00C45FF4" w:rsidRPr="00A75B53" w:rsidRDefault="00C45FF4" w:rsidP="001016E1">
            <w:pPr>
              <w:pStyle w:val="BodyText"/>
              <w:rPr>
                <w:b/>
                <w:bCs/>
              </w:rPr>
            </w:pPr>
            <w:r>
              <w:rPr>
                <w:b/>
                <w:bCs/>
              </w:rPr>
              <w:t>Comments</w:t>
            </w:r>
            <w:r w:rsidRPr="00A75B53">
              <w:rPr>
                <w:b/>
                <w:bCs/>
              </w:rPr>
              <w:t xml:space="preserve"> </w:t>
            </w:r>
          </w:p>
        </w:tc>
      </w:tr>
      <w:tr w:rsidR="00C45FF4" w:rsidRPr="00A75B53" w14:paraId="5EEC8C1A" w14:textId="77777777" w:rsidTr="00C801F3">
        <w:trPr>
          <w:cantSplit/>
          <w:trHeight w:val="389"/>
          <w:tblHeader/>
        </w:trPr>
        <w:tc>
          <w:tcPr>
            <w:tcW w:w="694" w:type="dxa"/>
            <w:shd w:val="clear" w:color="FFFFFF" w:fill="auto"/>
          </w:tcPr>
          <w:p w14:paraId="450DD2BF" w14:textId="77777777" w:rsidR="00C45FF4" w:rsidRPr="00A75B53" w:rsidRDefault="00C45FF4" w:rsidP="001016E1">
            <w:pPr>
              <w:pStyle w:val="TableHeader"/>
              <w:rPr>
                <w:rFonts w:ascii="GE Inspira" w:hAnsi="GE Inspira"/>
                <w:b/>
                <w:bCs/>
                <w:sz w:val="20"/>
              </w:rPr>
            </w:pPr>
            <w:r>
              <w:rPr>
                <w:rFonts w:ascii="GE Inspira" w:hAnsi="GE Inspira"/>
                <w:b/>
                <w:bCs/>
                <w:sz w:val="20"/>
              </w:rPr>
              <w:lastRenderedPageBreak/>
              <w:t>1</w:t>
            </w:r>
          </w:p>
        </w:tc>
        <w:tc>
          <w:tcPr>
            <w:tcW w:w="2160" w:type="dxa"/>
            <w:shd w:val="clear" w:color="FFFFFF" w:fill="auto"/>
          </w:tcPr>
          <w:p w14:paraId="25D73B23" w14:textId="04622693" w:rsidR="00152E2D" w:rsidRDefault="00994DE7" w:rsidP="00EF61A5">
            <w:pPr>
              <w:pStyle w:val="TableHeader"/>
              <w:numPr>
                <w:ilvl w:val="0"/>
                <w:numId w:val="15"/>
              </w:numPr>
              <w:jc w:val="left"/>
              <w:rPr>
                <w:rFonts w:ascii="GE Inspira" w:hAnsi="GE Inspira"/>
              </w:rPr>
            </w:pPr>
            <w:r>
              <w:rPr>
                <w:rFonts w:ascii="GE Inspira" w:hAnsi="GE Inspira"/>
              </w:rPr>
              <w:t>Open a Project Concept and Navigate to Quotes tab</w:t>
            </w:r>
            <w:r w:rsidR="00AE2B3B">
              <w:rPr>
                <w:rFonts w:ascii="GE Inspira" w:hAnsi="GE Inspira"/>
              </w:rPr>
              <w:t>. Switch to Quotes Advanced View</w:t>
            </w:r>
          </w:p>
          <w:p w14:paraId="02C0B4F5" w14:textId="77777777" w:rsidR="003C47C2" w:rsidRDefault="003C47C2" w:rsidP="001209DD">
            <w:pPr>
              <w:pStyle w:val="TableHeader"/>
              <w:jc w:val="left"/>
              <w:rPr>
                <w:rFonts w:ascii="GE Inspira" w:hAnsi="GE Inspira"/>
              </w:rPr>
            </w:pPr>
          </w:p>
          <w:p w14:paraId="0BF731ED" w14:textId="77777777" w:rsidR="00C45FF4" w:rsidRPr="00CC7C6A" w:rsidRDefault="00C45FF4" w:rsidP="001016E1">
            <w:pPr>
              <w:pStyle w:val="TableHeader"/>
              <w:jc w:val="left"/>
              <w:rPr>
                <w:rFonts w:ascii="GE Inspira" w:hAnsi="GE Inspira"/>
              </w:rPr>
            </w:pPr>
          </w:p>
        </w:tc>
        <w:tc>
          <w:tcPr>
            <w:tcW w:w="2790" w:type="dxa"/>
            <w:shd w:val="clear" w:color="FFFFFF" w:fill="auto"/>
          </w:tcPr>
          <w:p w14:paraId="25430D1E" w14:textId="406D218A" w:rsidR="00C45FF4" w:rsidRDefault="00783E84" w:rsidP="00EF61A5">
            <w:pPr>
              <w:pStyle w:val="TableHeader"/>
              <w:numPr>
                <w:ilvl w:val="0"/>
                <w:numId w:val="16"/>
              </w:numPr>
              <w:jc w:val="left"/>
              <w:rPr>
                <w:rFonts w:ascii="GE Inspira" w:hAnsi="GE Inspira"/>
                <w:bCs/>
              </w:rPr>
            </w:pPr>
            <w:r>
              <w:rPr>
                <w:rFonts w:ascii="GE Inspira" w:hAnsi="GE Inspira"/>
                <w:bCs/>
              </w:rPr>
              <w:t>This view will show all the Product Lines</w:t>
            </w:r>
            <w:r w:rsidR="00A60A67">
              <w:rPr>
                <w:rFonts w:ascii="GE Inspira" w:hAnsi="GE Inspira"/>
                <w:bCs/>
              </w:rPr>
              <w:t>, Product Model</w:t>
            </w:r>
            <w:r w:rsidR="00DE0C33">
              <w:rPr>
                <w:rFonts w:ascii="GE Inspira" w:hAnsi="GE Inspira"/>
                <w:bCs/>
              </w:rPr>
              <w:t>s</w:t>
            </w:r>
            <w:r w:rsidR="00A60A67">
              <w:rPr>
                <w:rFonts w:ascii="GE Inspira" w:hAnsi="GE Inspira"/>
                <w:bCs/>
              </w:rPr>
              <w:t xml:space="preserve">, Product Configurations </w:t>
            </w:r>
            <w:r>
              <w:rPr>
                <w:rFonts w:ascii="GE Inspira" w:hAnsi="GE Inspira"/>
                <w:bCs/>
              </w:rPr>
              <w:t>which are connected to the Project Space/Project Concept</w:t>
            </w:r>
            <w:r w:rsidR="00A94DDA">
              <w:rPr>
                <w:rFonts w:ascii="GE Inspira" w:hAnsi="GE Inspira"/>
                <w:bCs/>
              </w:rPr>
              <w:t>.</w:t>
            </w:r>
          </w:p>
          <w:p w14:paraId="6E002FC2" w14:textId="32AAB27F" w:rsidR="0007128A" w:rsidRDefault="0007128A" w:rsidP="00EF61A5">
            <w:pPr>
              <w:pStyle w:val="TableHeader"/>
              <w:numPr>
                <w:ilvl w:val="0"/>
                <w:numId w:val="16"/>
              </w:numPr>
              <w:jc w:val="left"/>
              <w:rPr>
                <w:rFonts w:ascii="GE Inspira" w:hAnsi="GE Inspira"/>
                <w:bCs/>
              </w:rPr>
            </w:pPr>
            <w:r>
              <w:rPr>
                <w:rFonts w:ascii="GE Inspira" w:hAnsi="GE Inspira"/>
                <w:bCs/>
              </w:rPr>
              <w:t>It will skip Model objects to be shown from</w:t>
            </w:r>
            <w:r w:rsidR="00CF533E">
              <w:rPr>
                <w:rFonts w:ascii="GE Inspira" w:hAnsi="GE Inspira"/>
                <w:bCs/>
              </w:rPr>
              <w:t xml:space="preserve"> </w:t>
            </w:r>
            <w:r>
              <w:rPr>
                <w:rFonts w:ascii="GE Inspira" w:hAnsi="GE Inspira"/>
                <w:bCs/>
              </w:rPr>
              <w:t>this view</w:t>
            </w:r>
            <w:r w:rsidR="00DE0C33">
              <w:rPr>
                <w:rFonts w:ascii="GE Inspira" w:hAnsi="GE Inspira"/>
                <w:bCs/>
              </w:rPr>
              <w:t xml:space="preserve"> by using shadow concept</w:t>
            </w:r>
            <w:r>
              <w:rPr>
                <w:rFonts w:ascii="GE Inspira" w:hAnsi="GE Inspira"/>
                <w:bCs/>
              </w:rPr>
              <w:t>.</w:t>
            </w:r>
          </w:p>
          <w:p w14:paraId="2B1CDD52" w14:textId="1E4BCF5E" w:rsidR="007C6894" w:rsidRDefault="007C6894" w:rsidP="00EF61A5">
            <w:pPr>
              <w:pStyle w:val="TableHeader"/>
              <w:numPr>
                <w:ilvl w:val="0"/>
                <w:numId w:val="16"/>
              </w:numPr>
              <w:jc w:val="left"/>
              <w:rPr>
                <w:rFonts w:ascii="GE Inspira" w:hAnsi="GE Inspira"/>
                <w:bCs/>
              </w:rPr>
            </w:pPr>
            <w:r>
              <w:rPr>
                <w:rFonts w:ascii="GE Inspira" w:hAnsi="GE Inspira"/>
                <w:bCs/>
              </w:rPr>
              <w:t xml:space="preserve">The relationships which will be expanded are: Project to ProductLine, Sub Product Lines, </w:t>
            </w:r>
            <w:r w:rsidR="00C46F6B">
              <w:rPr>
                <w:rFonts w:ascii="GE Inspira" w:hAnsi="GE Inspira"/>
                <w:bCs/>
              </w:rPr>
              <w:t xml:space="preserve">Product Configuration, </w:t>
            </w:r>
            <w:r w:rsidR="00832B60">
              <w:rPr>
                <w:rFonts w:ascii="GE Inspira" w:hAnsi="GE Inspira"/>
                <w:bCs/>
              </w:rPr>
              <w:t>Product Line Models</w:t>
            </w:r>
            <w:r w:rsidR="00C30A56">
              <w:rPr>
                <w:rFonts w:ascii="GE Inspira" w:hAnsi="GE Inspira"/>
                <w:bCs/>
              </w:rPr>
              <w:t>.</w:t>
            </w:r>
          </w:p>
          <w:p w14:paraId="5D5EF8A7" w14:textId="34164731" w:rsidR="00C30A56" w:rsidRDefault="00C30A56" w:rsidP="00EF61A5">
            <w:pPr>
              <w:pStyle w:val="TableHeader"/>
              <w:numPr>
                <w:ilvl w:val="0"/>
                <w:numId w:val="16"/>
              </w:numPr>
              <w:jc w:val="left"/>
              <w:rPr>
                <w:rFonts w:ascii="GE Inspira" w:hAnsi="GE Inspira"/>
                <w:bCs/>
              </w:rPr>
            </w:pPr>
            <w:r>
              <w:rPr>
                <w:rFonts w:ascii="GE Inspira" w:hAnsi="GE Inspira"/>
                <w:bCs/>
              </w:rPr>
              <w:t>But only directly Connected Product Configurations to Project Concept and directly connected Product Models to Project Concept are shown in the Advanced View in structure</w:t>
            </w:r>
            <w:r w:rsidR="00CE267F">
              <w:rPr>
                <w:rFonts w:ascii="GE Inspira" w:hAnsi="GE Inspira"/>
                <w:bCs/>
              </w:rPr>
              <w:t>.</w:t>
            </w:r>
          </w:p>
          <w:p w14:paraId="55B5F0BA" w14:textId="607EADE1" w:rsidR="00CE267F" w:rsidRDefault="00CE267F" w:rsidP="00EF61A5">
            <w:pPr>
              <w:pStyle w:val="TableHeader"/>
              <w:numPr>
                <w:ilvl w:val="0"/>
                <w:numId w:val="16"/>
              </w:numPr>
              <w:jc w:val="left"/>
              <w:rPr>
                <w:rFonts w:ascii="GE Inspira" w:hAnsi="GE Inspira"/>
                <w:bCs/>
              </w:rPr>
            </w:pPr>
            <w:r>
              <w:rPr>
                <w:rFonts w:ascii="GE Inspira" w:hAnsi="GE Inspira"/>
                <w:bCs/>
              </w:rPr>
              <w:t>For the Product Configuration, if there is a Top Level Part which exists, then it will be shown in Top Level Part column</w:t>
            </w:r>
          </w:p>
          <w:p w14:paraId="76E18ACB" w14:textId="2162A732" w:rsidR="006E5E14" w:rsidRDefault="006E5E14" w:rsidP="00EF61A5">
            <w:pPr>
              <w:pStyle w:val="TableHeader"/>
              <w:numPr>
                <w:ilvl w:val="0"/>
                <w:numId w:val="16"/>
              </w:numPr>
              <w:jc w:val="left"/>
              <w:rPr>
                <w:rFonts w:ascii="GE Inspira" w:hAnsi="GE Inspira"/>
                <w:bCs/>
              </w:rPr>
            </w:pPr>
            <w:r>
              <w:rPr>
                <w:rFonts w:ascii="GE Inspira" w:hAnsi="GE Inspira"/>
                <w:bCs/>
              </w:rPr>
              <w:t>Different objects can be distinguished by seeing the Marketing Name column in the table</w:t>
            </w:r>
          </w:p>
          <w:p w14:paraId="60B4EB8D" w14:textId="441C840E" w:rsidR="00501AF3" w:rsidRPr="00C801F3" w:rsidRDefault="00501AF3" w:rsidP="00EF61A5">
            <w:pPr>
              <w:pStyle w:val="TableHeader"/>
              <w:numPr>
                <w:ilvl w:val="0"/>
                <w:numId w:val="16"/>
              </w:numPr>
              <w:jc w:val="left"/>
              <w:rPr>
                <w:rFonts w:ascii="GE Inspira" w:hAnsi="GE Inspira"/>
                <w:bCs/>
              </w:rPr>
            </w:pPr>
            <w:r>
              <w:rPr>
                <w:rFonts w:ascii="GE Inspira" w:hAnsi="GE Inspira"/>
                <w:bCs/>
              </w:rPr>
              <w:t>Marketing Name can be changed by user also, as it is not the unique name allocated to the object by the system which generating the object</w:t>
            </w:r>
            <w:r w:rsidR="00623FBC">
              <w:rPr>
                <w:rFonts w:ascii="GE Inspira" w:hAnsi="GE Inspira"/>
                <w:bCs/>
              </w:rPr>
              <w:t>.</w:t>
            </w:r>
          </w:p>
          <w:p w14:paraId="185AFE55" w14:textId="77777777" w:rsidR="00C45FF4" w:rsidRPr="00CC7C6A" w:rsidRDefault="00C45FF4" w:rsidP="001016E1">
            <w:pPr>
              <w:pStyle w:val="TableHeader"/>
              <w:jc w:val="left"/>
              <w:rPr>
                <w:rFonts w:ascii="GE Inspira" w:hAnsi="GE Inspira"/>
              </w:rPr>
            </w:pPr>
          </w:p>
        </w:tc>
        <w:tc>
          <w:tcPr>
            <w:tcW w:w="4140" w:type="dxa"/>
            <w:shd w:val="clear" w:color="FFFFFF" w:fill="auto"/>
          </w:tcPr>
          <w:p w14:paraId="0153EC38" w14:textId="5A480BD2" w:rsidR="00821D25" w:rsidRPr="00EE4434" w:rsidRDefault="002E338F" w:rsidP="00EF61A5">
            <w:pPr>
              <w:pStyle w:val="TableHeader"/>
              <w:numPr>
                <w:ilvl w:val="0"/>
                <w:numId w:val="55"/>
              </w:numPr>
              <w:jc w:val="left"/>
              <w:rPr>
                <w:rFonts w:ascii="GE Inspira" w:hAnsi="GE Inspira"/>
                <w:noProof/>
              </w:rPr>
            </w:pPr>
            <w:r>
              <w:rPr>
                <w:rFonts w:ascii="GE Inspira" w:hAnsi="GE Inspira"/>
                <w:noProof/>
              </w:rPr>
              <w:t>Quotes Advanced View</w:t>
            </w:r>
          </w:p>
          <w:p w14:paraId="0D33E197" w14:textId="19D0A99E" w:rsidR="00C45FF4" w:rsidRDefault="00FC2191" w:rsidP="002E338F">
            <w:pPr>
              <w:pStyle w:val="TableHeader"/>
              <w:jc w:val="left"/>
              <w:rPr>
                <w:rFonts w:ascii="GE Inspira" w:hAnsi="GE Inspira"/>
              </w:rPr>
            </w:pPr>
            <w:r>
              <w:rPr>
                <w:noProof/>
              </w:rPr>
              <w:drawing>
                <wp:inline distT="0" distB="0" distL="0" distR="0" wp14:anchorId="7507CAF7" wp14:editId="47026B41">
                  <wp:extent cx="2491740" cy="1318260"/>
                  <wp:effectExtent l="0" t="0" r="3810" b="0"/>
                  <wp:docPr id="21559" name="Picture 2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91740" cy="1318260"/>
                          </a:xfrm>
                          <a:prstGeom prst="rect">
                            <a:avLst/>
                          </a:prstGeom>
                        </pic:spPr>
                      </pic:pic>
                    </a:graphicData>
                  </a:graphic>
                </wp:inline>
              </w:drawing>
            </w:r>
          </w:p>
          <w:p w14:paraId="1A6217ED" w14:textId="2E860EF5" w:rsidR="00A057FE" w:rsidRDefault="002D65EC" w:rsidP="003B4C42">
            <w:pPr>
              <w:pStyle w:val="TableHeader"/>
              <w:jc w:val="left"/>
              <w:rPr>
                <w:rFonts w:ascii="GE Inspira" w:hAnsi="GE Inspira"/>
              </w:rPr>
            </w:pPr>
            <w:r>
              <w:rPr>
                <w:noProof/>
              </w:rPr>
              <w:drawing>
                <wp:inline distT="0" distB="0" distL="0" distR="0" wp14:anchorId="67F88F17" wp14:editId="45964723">
                  <wp:extent cx="2491740" cy="724535"/>
                  <wp:effectExtent l="0" t="0" r="3810" b="0"/>
                  <wp:docPr id="21560" name="Picture 2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1740" cy="724535"/>
                          </a:xfrm>
                          <a:prstGeom prst="rect">
                            <a:avLst/>
                          </a:prstGeom>
                        </pic:spPr>
                      </pic:pic>
                    </a:graphicData>
                  </a:graphic>
                </wp:inline>
              </w:drawing>
            </w:r>
          </w:p>
          <w:p w14:paraId="733F4FFD" w14:textId="673C35D3" w:rsidR="003B4C42" w:rsidRPr="00A25068" w:rsidRDefault="003B4C42" w:rsidP="003B4C42">
            <w:pPr>
              <w:pStyle w:val="TableHeader"/>
              <w:jc w:val="left"/>
              <w:rPr>
                <w:rFonts w:ascii="GE Inspira" w:hAnsi="GE Inspira"/>
              </w:rPr>
            </w:pPr>
          </w:p>
        </w:tc>
      </w:tr>
      <w:tr w:rsidR="00AE2B3B" w:rsidRPr="00A75B53" w14:paraId="3F69AEAA" w14:textId="77777777" w:rsidTr="00C801F3">
        <w:trPr>
          <w:cantSplit/>
          <w:trHeight w:val="389"/>
          <w:tblHeader/>
        </w:trPr>
        <w:tc>
          <w:tcPr>
            <w:tcW w:w="694" w:type="dxa"/>
            <w:shd w:val="clear" w:color="FFFFFF" w:fill="auto"/>
          </w:tcPr>
          <w:p w14:paraId="1E5FBCCD" w14:textId="77777777" w:rsidR="00AE2B3B" w:rsidRDefault="00AE2B3B" w:rsidP="001016E1">
            <w:pPr>
              <w:pStyle w:val="TableHeader"/>
              <w:rPr>
                <w:rFonts w:ascii="GE Inspira" w:hAnsi="GE Inspira"/>
                <w:b/>
                <w:bCs/>
                <w:sz w:val="20"/>
              </w:rPr>
            </w:pPr>
          </w:p>
        </w:tc>
        <w:tc>
          <w:tcPr>
            <w:tcW w:w="2160" w:type="dxa"/>
            <w:shd w:val="clear" w:color="FFFFFF" w:fill="auto"/>
          </w:tcPr>
          <w:p w14:paraId="5F0B4D86" w14:textId="4EDBE821" w:rsidR="00A74407" w:rsidRDefault="00A74407" w:rsidP="00EF61A5">
            <w:pPr>
              <w:pStyle w:val="TableHeader"/>
              <w:numPr>
                <w:ilvl w:val="0"/>
                <w:numId w:val="75"/>
              </w:numPr>
              <w:jc w:val="left"/>
              <w:rPr>
                <w:rFonts w:ascii="GE Inspira" w:hAnsi="GE Inspira"/>
              </w:rPr>
            </w:pPr>
            <w:r>
              <w:rPr>
                <w:rFonts w:ascii="GE Inspira" w:hAnsi="GE Inspira"/>
              </w:rPr>
              <w:t>Open a Project Concept and Navigate to Quotes tab. Switch to Quotes Simple View</w:t>
            </w:r>
          </w:p>
          <w:p w14:paraId="59DAD0D3" w14:textId="2247F650" w:rsidR="00AE2B3B" w:rsidRDefault="00AE2B3B" w:rsidP="00A74407">
            <w:pPr>
              <w:pStyle w:val="TableHeader"/>
              <w:ind w:left="720"/>
              <w:jc w:val="left"/>
              <w:rPr>
                <w:rFonts w:ascii="GE Inspira" w:hAnsi="GE Inspira"/>
              </w:rPr>
            </w:pPr>
          </w:p>
        </w:tc>
        <w:tc>
          <w:tcPr>
            <w:tcW w:w="2790" w:type="dxa"/>
            <w:shd w:val="clear" w:color="FFFFFF" w:fill="auto"/>
          </w:tcPr>
          <w:p w14:paraId="3739C515" w14:textId="77777777" w:rsidR="00AE2B3B" w:rsidRDefault="007429DD" w:rsidP="00EF61A5">
            <w:pPr>
              <w:pStyle w:val="TableHeader"/>
              <w:numPr>
                <w:ilvl w:val="0"/>
                <w:numId w:val="77"/>
              </w:numPr>
              <w:jc w:val="left"/>
              <w:rPr>
                <w:rFonts w:ascii="GE Inspira" w:hAnsi="GE Inspira"/>
                <w:bCs/>
              </w:rPr>
            </w:pPr>
            <w:r>
              <w:rPr>
                <w:rFonts w:ascii="GE Inspira" w:hAnsi="GE Inspira"/>
                <w:bCs/>
              </w:rPr>
              <w:t>This tab will show all the directly connected Product Configuration with Project Concept/Project Space</w:t>
            </w:r>
          </w:p>
          <w:p w14:paraId="3A8A0C03" w14:textId="0DEB6769" w:rsidR="00295DD1" w:rsidRDefault="00295DD1" w:rsidP="00EF61A5">
            <w:pPr>
              <w:pStyle w:val="TableHeader"/>
              <w:numPr>
                <w:ilvl w:val="0"/>
                <w:numId w:val="77"/>
              </w:numPr>
              <w:jc w:val="left"/>
              <w:rPr>
                <w:rFonts w:ascii="GE Inspira" w:hAnsi="GE Inspira"/>
                <w:bCs/>
              </w:rPr>
            </w:pPr>
            <w:r>
              <w:rPr>
                <w:rFonts w:ascii="GE Inspira" w:hAnsi="GE Inspira"/>
                <w:bCs/>
              </w:rPr>
              <w:t>This view will be useful when user wants to see only the Product Configuration associated with the Project Concept and the corresponding Top Level Part can also be seen In the column called “Top Level Part”</w:t>
            </w:r>
          </w:p>
        </w:tc>
        <w:tc>
          <w:tcPr>
            <w:tcW w:w="4140" w:type="dxa"/>
            <w:shd w:val="clear" w:color="FFFFFF" w:fill="auto"/>
          </w:tcPr>
          <w:p w14:paraId="0DA2D4B5" w14:textId="77777777" w:rsidR="00AE2B3B" w:rsidRDefault="00987309" w:rsidP="007213BD">
            <w:pPr>
              <w:pStyle w:val="TableHeader"/>
              <w:ind w:left="360"/>
              <w:jc w:val="left"/>
              <w:rPr>
                <w:rFonts w:ascii="GE Inspira" w:hAnsi="GE Inspira"/>
                <w:noProof/>
              </w:rPr>
            </w:pPr>
            <w:r>
              <w:rPr>
                <w:rFonts w:ascii="GE Inspira" w:hAnsi="GE Inspira"/>
                <w:noProof/>
              </w:rPr>
              <w:t>Quotes Simple</w:t>
            </w:r>
          </w:p>
          <w:p w14:paraId="5CFBB55E" w14:textId="35233130" w:rsidR="00987309" w:rsidRDefault="00987309" w:rsidP="00987309">
            <w:pPr>
              <w:pStyle w:val="TableHeader"/>
              <w:jc w:val="left"/>
              <w:rPr>
                <w:rFonts w:ascii="GE Inspira" w:hAnsi="GE Inspira"/>
                <w:noProof/>
              </w:rPr>
            </w:pPr>
            <w:r>
              <w:rPr>
                <w:noProof/>
              </w:rPr>
              <w:drawing>
                <wp:inline distT="0" distB="0" distL="0" distR="0" wp14:anchorId="2222DB6D" wp14:editId="2E48A809">
                  <wp:extent cx="2491740" cy="718185"/>
                  <wp:effectExtent l="0" t="0" r="3810" b="5715"/>
                  <wp:docPr id="21561" name="Picture 2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1740" cy="718185"/>
                          </a:xfrm>
                          <a:prstGeom prst="rect">
                            <a:avLst/>
                          </a:prstGeom>
                        </pic:spPr>
                      </pic:pic>
                    </a:graphicData>
                  </a:graphic>
                </wp:inline>
              </w:drawing>
            </w:r>
          </w:p>
        </w:tc>
      </w:tr>
      <w:tr w:rsidR="00747D7E" w:rsidRPr="00A75B53" w14:paraId="130F2D99" w14:textId="77777777" w:rsidTr="00C801F3">
        <w:trPr>
          <w:cantSplit/>
          <w:trHeight w:val="389"/>
          <w:tblHeader/>
        </w:trPr>
        <w:tc>
          <w:tcPr>
            <w:tcW w:w="694" w:type="dxa"/>
            <w:shd w:val="clear" w:color="FFFFFF" w:fill="auto"/>
          </w:tcPr>
          <w:p w14:paraId="6474D3D3" w14:textId="77777777" w:rsidR="00747D7E" w:rsidRDefault="00747D7E" w:rsidP="001016E1">
            <w:pPr>
              <w:pStyle w:val="TableHeader"/>
              <w:rPr>
                <w:rFonts w:ascii="GE Inspira" w:hAnsi="GE Inspira"/>
                <w:b/>
                <w:bCs/>
                <w:sz w:val="20"/>
              </w:rPr>
            </w:pPr>
          </w:p>
        </w:tc>
        <w:tc>
          <w:tcPr>
            <w:tcW w:w="2160" w:type="dxa"/>
            <w:shd w:val="clear" w:color="FFFFFF" w:fill="auto"/>
          </w:tcPr>
          <w:p w14:paraId="26238F3A" w14:textId="40EA14C3" w:rsidR="00A00AC0" w:rsidRDefault="00A00AC0" w:rsidP="00EF61A5">
            <w:pPr>
              <w:pStyle w:val="TableHeader"/>
              <w:numPr>
                <w:ilvl w:val="0"/>
                <w:numId w:val="76"/>
              </w:numPr>
              <w:jc w:val="left"/>
              <w:rPr>
                <w:rFonts w:ascii="GE Inspira" w:hAnsi="GE Inspira"/>
              </w:rPr>
            </w:pPr>
            <w:r>
              <w:rPr>
                <w:rFonts w:ascii="GE Inspira" w:hAnsi="GE Inspira"/>
              </w:rPr>
              <w:t xml:space="preserve">Open a Project Concept and Navigate to Quotes tab. Switch to Quotes </w:t>
            </w:r>
            <w:r w:rsidR="00CE1D10">
              <w:rPr>
                <w:rFonts w:ascii="GE Inspira" w:hAnsi="GE Inspira"/>
              </w:rPr>
              <w:t>Model</w:t>
            </w:r>
            <w:r>
              <w:rPr>
                <w:rFonts w:ascii="GE Inspira" w:hAnsi="GE Inspira"/>
              </w:rPr>
              <w:t xml:space="preserve"> View</w:t>
            </w:r>
          </w:p>
          <w:p w14:paraId="70EF38D1" w14:textId="4E1E7F36" w:rsidR="00747D7E" w:rsidRDefault="00747D7E" w:rsidP="00A00AC0">
            <w:pPr>
              <w:pStyle w:val="TableHeader"/>
              <w:ind w:left="360"/>
              <w:jc w:val="left"/>
              <w:rPr>
                <w:rFonts w:ascii="GE Inspira" w:hAnsi="GE Inspira"/>
              </w:rPr>
            </w:pPr>
          </w:p>
        </w:tc>
        <w:tc>
          <w:tcPr>
            <w:tcW w:w="2790" w:type="dxa"/>
            <w:shd w:val="clear" w:color="FFFFFF" w:fill="auto"/>
          </w:tcPr>
          <w:p w14:paraId="0E02FF6B" w14:textId="13067794" w:rsidR="00747D7E" w:rsidRDefault="00A60A67" w:rsidP="00EF61A5">
            <w:pPr>
              <w:pStyle w:val="TableHeader"/>
              <w:numPr>
                <w:ilvl w:val="0"/>
                <w:numId w:val="78"/>
              </w:numPr>
              <w:jc w:val="left"/>
              <w:rPr>
                <w:rFonts w:ascii="GE Inspira" w:hAnsi="GE Inspira"/>
                <w:bCs/>
              </w:rPr>
            </w:pPr>
            <w:r>
              <w:rPr>
                <w:rFonts w:ascii="GE Inspira" w:hAnsi="GE Inspira"/>
                <w:bCs/>
              </w:rPr>
              <w:t>This view will show all the Product Model</w:t>
            </w:r>
            <w:r w:rsidR="00211BE3">
              <w:rPr>
                <w:rFonts w:ascii="GE Inspira" w:hAnsi="GE Inspira"/>
                <w:bCs/>
              </w:rPr>
              <w:t>s</w:t>
            </w:r>
            <w:r>
              <w:rPr>
                <w:rFonts w:ascii="GE Inspira" w:hAnsi="GE Inspira"/>
                <w:bCs/>
              </w:rPr>
              <w:t xml:space="preserve"> and Product Configurations which are connected to the Project Space/Project Concept. </w:t>
            </w:r>
          </w:p>
          <w:p w14:paraId="2C44C5FB" w14:textId="583AA521" w:rsidR="001950C6" w:rsidRDefault="001950C6" w:rsidP="00EF61A5">
            <w:pPr>
              <w:pStyle w:val="TableHeader"/>
              <w:numPr>
                <w:ilvl w:val="0"/>
                <w:numId w:val="78"/>
              </w:numPr>
              <w:jc w:val="left"/>
              <w:rPr>
                <w:rFonts w:ascii="GE Inspira" w:hAnsi="GE Inspira"/>
                <w:bCs/>
              </w:rPr>
            </w:pPr>
            <w:r>
              <w:rPr>
                <w:rFonts w:ascii="GE Inspira" w:hAnsi="GE Inspira"/>
                <w:bCs/>
              </w:rPr>
              <w:t>It will skip a</w:t>
            </w:r>
            <w:r w:rsidR="00541915">
              <w:rPr>
                <w:rFonts w:ascii="GE Inspira" w:hAnsi="GE Inspira"/>
                <w:bCs/>
              </w:rPr>
              <w:t>l</w:t>
            </w:r>
            <w:r>
              <w:rPr>
                <w:rFonts w:ascii="GE Inspira" w:hAnsi="GE Inspira"/>
                <w:bCs/>
              </w:rPr>
              <w:t>l Product Lines and Models in between</w:t>
            </w:r>
            <w:r w:rsidR="000A67D6">
              <w:rPr>
                <w:rFonts w:ascii="GE Inspira" w:hAnsi="GE Inspira"/>
                <w:bCs/>
              </w:rPr>
              <w:t xml:space="preserve"> by using shadow concept</w:t>
            </w:r>
            <w:r w:rsidR="00FC2721">
              <w:rPr>
                <w:rFonts w:ascii="GE Inspira" w:hAnsi="GE Inspira"/>
                <w:bCs/>
              </w:rPr>
              <w:t>.</w:t>
            </w:r>
          </w:p>
          <w:p w14:paraId="4F3DB1BE" w14:textId="77777777" w:rsidR="00142EC1" w:rsidRDefault="00142EC1" w:rsidP="00EF61A5">
            <w:pPr>
              <w:pStyle w:val="TableHeader"/>
              <w:numPr>
                <w:ilvl w:val="0"/>
                <w:numId w:val="78"/>
              </w:numPr>
              <w:jc w:val="left"/>
              <w:rPr>
                <w:rFonts w:ascii="GE Inspira" w:hAnsi="GE Inspira"/>
                <w:bCs/>
              </w:rPr>
            </w:pPr>
            <w:r>
              <w:rPr>
                <w:rFonts w:ascii="GE Inspira" w:hAnsi="GE Inspira"/>
                <w:bCs/>
              </w:rPr>
              <w:t>The relationships which will be expanded are: Project to ProductLine, Sub Product Lines, Product Configuration, Product Line Models.</w:t>
            </w:r>
          </w:p>
          <w:p w14:paraId="68D4C4D7" w14:textId="77777777" w:rsidR="001C2F81" w:rsidRDefault="001C2F81" w:rsidP="00EF61A5">
            <w:pPr>
              <w:pStyle w:val="TableHeader"/>
              <w:numPr>
                <w:ilvl w:val="0"/>
                <w:numId w:val="78"/>
              </w:numPr>
              <w:jc w:val="left"/>
              <w:rPr>
                <w:rFonts w:ascii="GE Inspira" w:hAnsi="GE Inspira"/>
                <w:bCs/>
              </w:rPr>
            </w:pPr>
            <w:r>
              <w:rPr>
                <w:rFonts w:ascii="GE Inspira" w:hAnsi="GE Inspira"/>
                <w:bCs/>
              </w:rPr>
              <w:t>This view has been developed for providing the user with a simple view which can be visualized easily without showing the full data model</w:t>
            </w:r>
          </w:p>
          <w:p w14:paraId="24638ABC" w14:textId="3353A760" w:rsidR="001C2F81" w:rsidRPr="00142EC1" w:rsidRDefault="001C2F81" w:rsidP="00EF61A5">
            <w:pPr>
              <w:pStyle w:val="TableHeader"/>
              <w:numPr>
                <w:ilvl w:val="0"/>
                <w:numId w:val="78"/>
              </w:numPr>
              <w:jc w:val="left"/>
              <w:rPr>
                <w:rFonts w:ascii="GE Inspira" w:hAnsi="GE Inspira"/>
                <w:bCs/>
              </w:rPr>
            </w:pPr>
            <w:r>
              <w:rPr>
                <w:rFonts w:ascii="GE Inspira" w:hAnsi="GE Inspira"/>
                <w:bCs/>
              </w:rPr>
              <w:t>It will also show the Top Level Part in a column</w:t>
            </w:r>
            <w:r w:rsidR="00077C1B">
              <w:rPr>
                <w:rFonts w:ascii="GE Inspira" w:hAnsi="GE Inspira"/>
                <w:bCs/>
              </w:rPr>
              <w:t xml:space="preserve"> and user can navigate to the Top Level Part in a popup by clicking the link in the column</w:t>
            </w:r>
            <w:r w:rsidR="00007AE0">
              <w:rPr>
                <w:rFonts w:ascii="GE Inspira" w:hAnsi="GE Inspira"/>
                <w:bCs/>
              </w:rPr>
              <w:t>.</w:t>
            </w:r>
          </w:p>
        </w:tc>
        <w:tc>
          <w:tcPr>
            <w:tcW w:w="4140" w:type="dxa"/>
            <w:shd w:val="clear" w:color="FFFFFF" w:fill="auto"/>
          </w:tcPr>
          <w:p w14:paraId="589B602B" w14:textId="77777777" w:rsidR="00747D7E" w:rsidRDefault="00747D7E" w:rsidP="00B817C1">
            <w:pPr>
              <w:pStyle w:val="TableHeader"/>
              <w:ind w:left="360"/>
              <w:jc w:val="left"/>
              <w:rPr>
                <w:rFonts w:ascii="GE Inspira" w:hAnsi="GE Inspira"/>
                <w:noProof/>
              </w:rPr>
            </w:pPr>
            <w:r>
              <w:rPr>
                <w:rFonts w:ascii="GE Inspira" w:hAnsi="GE Inspira"/>
                <w:noProof/>
              </w:rPr>
              <w:t>Quotes Model</w:t>
            </w:r>
          </w:p>
          <w:p w14:paraId="19CE1BDA" w14:textId="19BB07D5" w:rsidR="00747D7E" w:rsidRDefault="00747D7E" w:rsidP="00747D7E">
            <w:pPr>
              <w:pStyle w:val="TableHeader"/>
              <w:jc w:val="left"/>
              <w:rPr>
                <w:rFonts w:ascii="GE Inspira" w:hAnsi="GE Inspira"/>
                <w:noProof/>
              </w:rPr>
            </w:pPr>
            <w:r>
              <w:rPr>
                <w:noProof/>
              </w:rPr>
              <w:drawing>
                <wp:inline distT="0" distB="0" distL="0" distR="0" wp14:anchorId="37282B0E" wp14:editId="1B08862A">
                  <wp:extent cx="2491740" cy="752475"/>
                  <wp:effectExtent l="0" t="0" r="3810" b="9525"/>
                  <wp:docPr id="21565" name="Picture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1740" cy="752475"/>
                          </a:xfrm>
                          <a:prstGeom prst="rect">
                            <a:avLst/>
                          </a:prstGeom>
                        </pic:spPr>
                      </pic:pic>
                    </a:graphicData>
                  </a:graphic>
                </wp:inline>
              </w:drawing>
            </w:r>
          </w:p>
        </w:tc>
      </w:tr>
    </w:tbl>
    <w:p w14:paraId="7E78B342" w14:textId="5716D65C" w:rsidR="00C45FF4" w:rsidRPr="001556BC" w:rsidRDefault="00625A76" w:rsidP="00C45FF4">
      <w:pPr>
        <w:pStyle w:val="Heading3"/>
      </w:pPr>
      <w:bookmarkStart w:id="26" w:name="_Toc52811605"/>
      <w:r w:rsidRPr="00625A76">
        <w:t>Add Products</w:t>
      </w:r>
      <w:bookmarkEnd w:id="26"/>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453B0B" w:rsidRPr="008647B4" w14:paraId="3D1F3358" w14:textId="77777777" w:rsidTr="00AD4423">
        <w:trPr>
          <w:cantSplit/>
          <w:trHeight w:val="345"/>
        </w:trPr>
        <w:tc>
          <w:tcPr>
            <w:tcW w:w="9784" w:type="dxa"/>
            <w:gridSpan w:val="4"/>
            <w:shd w:val="clear" w:color="auto" w:fill="E0E0E0"/>
          </w:tcPr>
          <w:p w14:paraId="7B9924A1" w14:textId="51E1967B" w:rsidR="00453B0B" w:rsidRPr="008647B4" w:rsidRDefault="00625A76" w:rsidP="00AD4423">
            <w:pPr>
              <w:pStyle w:val="TableHeader"/>
              <w:rPr>
                <w:rFonts w:ascii="GE Inspira" w:hAnsi="GE Inspira"/>
                <w:b/>
                <w:bCs/>
                <w:sz w:val="22"/>
                <w:szCs w:val="22"/>
              </w:rPr>
            </w:pPr>
            <w:r w:rsidRPr="00625A76">
              <w:rPr>
                <w:rFonts w:ascii="GE Inspira" w:hAnsi="GE Inspira"/>
                <w:b/>
                <w:bCs/>
                <w:sz w:val="22"/>
                <w:szCs w:val="22"/>
              </w:rPr>
              <w:t>Add Products</w:t>
            </w:r>
          </w:p>
        </w:tc>
      </w:tr>
      <w:tr w:rsidR="00453B0B" w:rsidRPr="00A75B53" w14:paraId="1F2886CE" w14:textId="77777777" w:rsidTr="00AD4423">
        <w:trPr>
          <w:cantSplit/>
          <w:trHeight w:val="409"/>
          <w:tblHeader/>
        </w:trPr>
        <w:tc>
          <w:tcPr>
            <w:tcW w:w="694" w:type="dxa"/>
            <w:shd w:val="clear" w:color="FFFFFF" w:fill="auto"/>
          </w:tcPr>
          <w:p w14:paraId="466B8A38" w14:textId="2F73CD2A" w:rsidR="00453B0B" w:rsidRPr="00A75B53" w:rsidRDefault="00453B0B" w:rsidP="00AD4423">
            <w:pPr>
              <w:pStyle w:val="BodyText"/>
              <w:rPr>
                <w:b/>
                <w:bCs/>
              </w:rPr>
            </w:pPr>
            <w:r w:rsidRPr="00A75B53">
              <w:rPr>
                <w:b/>
                <w:bCs/>
              </w:rPr>
              <w:t>#</w:t>
            </w:r>
          </w:p>
        </w:tc>
        <w:tc>
          <w:tcPr>
            <w:tcW w:w="2160" w:type="dxa"/>
            <w:shd w:val="clear" w:color="FFFFFF" w:fill="auto"/>
          </w:tcPr>
          <w:p w14:paraId="26A272C4" w14:textId="3D323A98" w:rsidR="00453B0B" w:rsidRPr="00A75B53" w:rsidRDefault="0007098C" w:rsidP="00AD4423">
            <w:pPr>
              <w:pStyle w:val="BodyText"/>
              <w:rPr>
                <w:b/>
                <w:bCs/>
              </w:rPr>
            </w:pPr>
            <w:r>
              <w:rPr>
                <w:b/>
                <w:bCs/>
              </w:rPr>
              <w:t>Steps</w:t>
            </w:r>
          </w:p>
        </w:tc>
        <w:tc>
          <w:tcPr>
            <w:tcW w:w="2790" w:type="dxa"/>
            <w:shd w:val="clear" w:color="FFFFFF" w:fill="auto"/>
          </w:tcPr>
          <w:p w14:paraId="41199CAC" w14:textId="77777777" w:rsidR="00453B0B" w:rsidRPr="00A75B53" w:rsidRDefault="00453B0B" w:rsidP="00AD4423">
            <w:pPr>
              <w:pStyle w:val="BodyText"/>
              <w:rPr>
                <w:b/>
                <w:bCs/>
              </w:rPr>
            </w:pPr>
            <w:r>
              <w:rPr>
                <w:b/>
                <w:bCs/>
              </w:rPr>
              <w:t>Background Operations</w:t>
            </w:r>
          </w:p>
        </w:tc>
        <w:tc>
          <w:tcPr>
            <w:tcW w:w="4140" w:type="dxa"/>
            <w:shd w:val="clear" w:color="FFFFFF" w:fill="auto"/>
          </w:tcPr>
          <w:p w14:paraId="0E9C59AA" w14:textId="77777777" w:rsidR="00453B0B" w:rsidRPr="00A75B53" w:rsidRDefault="00453B0B" w:rsidP="00AD4423">
            <w:pPr>
              <w:pStyle w:val="BodyText"/>
              <w:rPr>
                <w:b/>
                <w:bCs/>
              </w:rPr>
            </w:pPr>
            <w:r>
              <w:rPr>
                <w:b/>
                <w:bCs/>
              </w:rPr>
              <w:t>Comments</w:t>
            </w:r>
            <w:r w:rsidRPr="00A75B53">
              <w:rPr>
                <w:b/>
                <w:bCs/>
              </w:rPr>
              <w:t xml:space="preserve"> </w:t>
            </w:r>
          </w:p>
        </w:tc>
      </w:tr>
      <w:tr w:rsidR="00453B0B" w:rsidRPr="00A25068" w14:paraId="2AF185B9" w14:textId="77777777" w:rsidTr="00AD4423">
        <w:trPr>
          <w:cantSplit/>
          <w:trHeight w:val="389"/>
          <w:tblHeader/>
        </w:trPr>
        <w:tc>
          <w:tcPr>
            <w:tcW w:w="694" w:type="dxa"/>
            <w:shd w:val="clear" w:color="FFFFFF" w:fill="auto"/>
          </w:tcPr>
          <w:p w14:paraId="70C86194" w14:textId="77777777" w:rsidR="00453B0B" w:rsidRPr="00A75B53" w:rsidRDefault="00453B0B" w:rsidP="00AD4423">
            <w:pPr>
              <w:pStyle w:val="TableHeader"/>
              <w:rPr>
                <w:rFonts w:ascii="GE Inspira" w:hAnsi="GE Inspira"/>
                <w:b/>
                <w:bCs/>
                <w:sz w:val="20"/>
              </w:rPr>
            </w:pPr>
            <w:r>
              <w:rPr>
                <w:rFonts w:ascii="GE Inspira" w:hAnsi="GE Inspira"/>
                <w:b/>
                <w:bCs/>
                <w:sz w:val="20"/>
              </w:rPr>
              <w:lastRenderedPageBreak/>
              <w:t>1</w:t>
            </w:r>
          </w:p>
        </w:tc>
        <w:tc>
          <w:tcPr>
            <w:tcW w:w="2160" w:type="dxa"/>
            <w:shd w:val="clear" w:color="FFFFFF" w:fill="auto"/>
          </w:tcPr>
          <w:p w14:paraId="74CE8F51" w14:textId="77777777" w:rsidR="00453B0B" w:rsidRDefault="0053480D" w:rsidP="00EF61A5">
            <w:pPr>
              <w:pStyle w:val="TableHeader"/>
              <w:numPr>
                <w:ilvl w:val="0"/>
                <w:numId w:val="79"/>
              </w:numPr>
              <w:jc w:val="left"/>
              <w:rPr>
                <w:rFonts w:ascii="GE Inspira" w:hAnsi="GE Inspira"/>
              </w:rPr>
            </w:pPr>
            <w:r>
              <w:rPr>
                <w:rFonts w:ascii="GE Inspira" w:hAnsi="GE Inspira"/>
              </w:rPr>
              <w:t>Open a Project Concept</w:t>
            </w:r>
          </w:p>
          <w:p w14:paraId="1150E462" w14:textId="77777777" w:rsidR="00345829" w:rsidRDefault="00345829" w:rsidP="00EF61A5">
            <w:pPr>
              <w:pStyle w:val="TableHeader"/>
              <w:numPr>
                <w:ilvl w:val="0"/>
                <w:numId w:val="79"/>
              </w:numPr>
              <w:jc w:val="left"/>
              <w:rPr>
                <w:rFonts w:ascii="GE Inspira" w:hAnsi="GE Inspira"/>
              </w:rPr>
            </w:pPr>
            <w:r>
              <w:rPr>
                <w:rFonts w:ascii="GE Inspira" w:hAnsi="GE Inspira"/>
              </w:rPr>
              <w:t>Navigate to Related Info</w:t>
            </w:r>
            <w:r w:rsidRPr="00345829">
              <w:rPr>
                <w:rFonts w:ascii="GE Inspira" w:hAnsi="GE Inspira"/>
              </w:rPr>
              <w:sym w:font="Wingdings" w:char="F0E0"/>
            </w:r>
            <w:r>
              <w:rPr>
                <w:rFonts w:ascii="GE Inspira" w:hAnsi="GE Inspira"/>
              </w:rPr>
              <w:t xml:space="preserve"> Quotes tab</w:t>
            </w:r>
          </w:p>
          <w:p w14:paraId="32E7F260" w14:textId="77777777" w:rsidR="00A513ED" w:rsidRDefault="00A513ED" w:rsidP="00EF61A5">
            <w:pPr>
              <w:pStyle w:val="TableHeader"/>
              <w:numPr>
                <w:ilvl w:val="0"/>
                <w:numId w:val="79"/>
              </w:numPr>
              <w:jc w:val="left"/>
              <w:rPr>
                <w:rFonts w:ascii="GE Inspira" w:hAnsi="GE Inspira"/>
              </w:rPr>
            </w:pPr>
            <w:r>
              <w:rPr>
                <w:rFonts w:ascii="GE Inspira" w:hAnsi="GE Inspira"/>
              </w:rPr>
              <w:t>Select a Product Line for which you want to add Products</w:t>
            </w:r>
          </w:p>
          <w:p w14:paraId="12742340" w14:textId="776157DB" w:rsidR="0073214B" w:rsidRPr="00CC7C6A" w:rsidRDefault="0073214B" w:rsidP="00EF61A5">
            <w:pPr>
              <w:pStyle w:val="TableHeader"/>
              <w:numPr>
                <w:ilvl w:val="0"/>
                <w:numId w:val="79"/>
              </w:numPr>
              <w:jc w:val="left"/>
              <w:rPr>
                <w:rFonts w:ascii="GE Inspira" w:hAnsi="GE Inspira"/>
              </w:rPr>
            </w:pPr>
            <w:r>
              <w:rPr>
                <w:rFonts w:ascii="GE Inspira" w:hAnsi="GE Inspira"/>
              </w:rPr>
              <w:t>Select option “Add Products”</w:t>
            </w:r>
          </w:p>
        </w:tc>
        <w:tc>
          <w:tcPr>
            <w:tcW w:w="2790" w:type="dxa"/>
            <w:shd w:val="clear" w:color="FFFFFF" w:fill="auto"/>
          </w:tcPr>
          <w:p w14:paraId="3B2A7B08" w14:textId="73C5C7BF" w:rsidR="00453B0B" w:rsidRPr="000D658E" w:rsidRDefault="00BD25E0" w:rsidP="00EF61A5">
            <w:pPr>
              <w:pStyle w:val="TableHeader"/>
              <w:numPr>
                <w:ilvl w:val="0"/>
                <w:numId w:val="80"/>
              </w:numPr>
              <w:jc w:val="left"/>
              <w:rPr>
                <w:rFonts w:ascii="GE Inspira" w:hAnsi="GE Inspira"/>
              </w:rPr>
            </w:pPr>
            <w:r>
              <w:rPr>
                <w:rFonts w:ascii="GE Inspira" w:hAnsi="GE Inspira"/>
                <w:bCs/>
              </w:rPr>
              <w:t>On Clicking this option, user will be given all the options of latest Released Product Models which are not yet connected to the Project Concept</w:t>
            </w:r>
            <w:r w:rsidR="001438C6">
              <w:rPr>
                <w:rFonts w:ascii="GE Inspira" w:hAnsi="GE Inspira"/>
                <w:bCs/>
              </w:rPr>
              <w:t xml:space="preserve">. This result will come after expanding the Project Concept with relationships </w:t>
            </w:r>
            <w:r w:rsidR="001A776D">
              <w:rPr>
                <w:rFonts w:ascii="GE Inspira" w:hAnsi="GE Inspira"/>
                <w:bCs/>
              </w:rPr>
              <w:t>Product Line Models, Sub Product Line, Products</w:t>
            </w:r>
          </w:p>
          <w:p w14:paraId="741AD75A" w14:textId="77777777" w:rsidR="000D658E" w:rsidRPr="000D658E" w:rsidRDefault="000D658E" w:rsidP="00EF61A5">
            <w:pPr>
              <w:pStyle w:val="TableHeader"/>
              <w:numPr>
                <w:ilvl w:val="0"/>
                <w:numId w:val="80"/>
              </w:numPr>
              <w:jc w:val="left"/>
              <w:rPr>
                <w:rFonts w:ascii="GE Inspira" w:hAnsi="GE Inspira"/>
              </w:rPr>
            </w:pPr>
            <w:r>
              <w:rPr>
                <w:rFonts w:ascii="GE Inspira" w:hAnsi="GE Inspira"/>
                <w:bCs/>
              </w:rPr>
              <w:t>For adding Products from Project Concept to Products, user needs to select one or more Products from the options and click on Select.</w:t>
            </w:r>
          </w:p>
          <w:p w14:paraId="69CC7B30" w14:textId="10E2572D" w:rsidR="00CC2425" w:rsidRPr="00CC2425" w:rsidRDefault="00CC2425" w:rsidP="00EF61A5">
            <w:pPr>
              <w:pStyle w:val="TableHeader"/>
              <w:numPr>
                <w:ilvl w:val="0"/>
                <w:numId w:val="80"/>
              </w:numPr>
              <w:jc w:val="left"/>
              <w:rPr>
                <w:rFonts w:ascii="GE Inspira" w:hAnsi="GE Inspira"/>
              </w:rPr>
            </w:pPr>
            <w:r>
              <w:rPr>
                <w:rFonts w:ascii="GE Inspira" w:hAnsi="GE Inspira"/>
              </w:rPr>
              <w:t>The search result will allow user to see the Marketing Name, Type, Name, Revision and Description in side panel to decide which Product Model he wants to connect to the Project Concept</w:t>
            </w:r>
          </w:p>
          <w:p w14:paraId="5861C30E" w14:textId="612443CB" w:rsidR="000D658E" w:rsidRPr="00B82D5F" w:rsidRDefault="008F3355" w:rsidP="00EF61A5">
            <w:pPr>
              <w:pStyle w:val="TableHeader"/>
              <w:numPr>
                <w:ilvl w:val="0"/>
                <w:numId w:val="80"/>
              </w:numPr>
              <w:jc w:val="left"/>
              <w:rPr>
                <w:rFonts w:ascii="GE Inspira" w:hAnsi="GE Inspira"/>
              </w:rPr>
            </w:pPr>
            <w:r>
              <w:rPr>
                <w:rFonts w:ascii="GE Inspira" w:hAnsi="GE Inspira"/>
                <w:bCs/>
              </w:rPr>
              <w:t>The Product</w:t>
            </w:r>
            <w:r w:rsidR="00BF33DC">
              <w:rPr>
                <w:rFonts w:ascii="GE Inspira" w:hAnsi="GE Inspira"/>
                <w:bCs/>
              </w:rPr>
              <w:t xml:space="preserve"> Mode</w:t>
            </w:r>
            <w:r>
              <w:rPr>
                <w:rFonts w:ascii="GE Inspira" w:hAnsi="GE Inspira"/>
                <w:bCs/>
              </w:rPr>
              <w:t xml:space="preserve"> will be connected with the context Project Concept with relationship “Project To Product” in from direction</w:t>
            </w:r>
            <w:r w:rsidR="00C20136">
              <w:rPr>
                <w:rFonts w:ascii="GE Inspira" w:hAnsi="GE Inspira"/>
                <w:bCs/>
              </w:rPr>
              <w:t>.</w:t>
            </w:r>
          </w:p>
          <w:p w14:paraId="4749AD98" w14:textId="06C0276F" w:rsidR="00B82D5F" w:rsidRPr="0053275B" w:rsidRDefault="00B82D5F" w:rsidP="00EF61A5">
            <w:pPr>
              <w:pStyle w:val="TableHeader"/>
              <w:numPr>
                <w:ilvl w:val="0"/>
                <w:numId w:val="80"/>
              </w:numPr>
              <w:jc w:val="left"/>
              <w:rPr>
                <w:rFonts w:ascii="GE Inspira" w:hAnsi="GE Inspira"/>
              </w:rPr>
            </w:pPr>
            <w:r>
              <w:rPr>
                <w:rFonts w:ascii="GE Inspira" w:hAnsi="GE Inspira"/>
                <w:bCs/>
              </w:rPr>
              <w:t xml:space="preserve">User can use </w:t>
            </w:r>
            <w:r w:rsidR="00923984">
              <w:rPr>
                <w:rFonts w:ascii="GE Inspira" w:hAnsi="GE Inspira"/>
                <w:bCs/>
              </w:rPr>
              <w:t xml:space="preserve">also </w:t>
            </w:r>
            <w:r w:rsidR="00EC2C64">
              <w:rPr>
                <w:rFonts w:ascii="GE Inspira" w:hAnsi="GE Inspira"/>
                <w:bCs/>
              </w:rPr>
              <w:t>Quote Model view to see all the Product Models and Product Configurations connected to it</w:t>
            </w:r>
            <w:r w:rsidR="00AA2476">
              <w:rPr>
                <w:rFonts w:ascii="GE Inspira" w:hAnsi="GE Inspira"/>
                <w:bCs/>
              </w:rPr>
              <w:t>.</w:t>
            </w:r>
          </w:p>
          <w:p w14:paraId="18A3157D" w14:textId="432AA859" w:rsidR="0053275B" w:rsidRPr="00CC7C6A" w:rsidRDefault="0053275B" w:rsidP="00B2778F">
            <w:pPr>
              <w:pStyle w:val="TableHeader"/>
              <w:ind w:left="720"/>
              <w:jc w:val="left"/>
              <w:rPr>
                <w:rFonts w:ascii="GE Inspira" w:hAnsi="GE Inspira"/>
              </w:rPr>
            </w:pPr>
          </w:p>
        </w:tc>
        <w:tc>
          <w:tcPr>
            <w:tcW w:w="4140" w:type="dxa"/>
            <w:shd w:val="clear" w:color="FFFFFF" w:fill="auto"/>
          </w:tcPr>
          <w:p w14:paraId="437C1009" w14:textId="5C673DC0" w:rsidR="00453B0B" w:rsidRDefault="00143925" w:rsidP="00AD4423">
            <w:pPr>
              <w:pStyle w:val="TableHeader"/>
              <w:jc w:val="left"/>
              <w:rPr>
                <w:rFonts w:ascii="GE Inspira" w:hAnsi="GE Inspira"/>
              </w:rPr>
            </w:pPr>
            <w:r>
              <w:rPr>
                <w:rFonts w:ascii="GE Inspira" w:hAnsi="GE Inspira"/>
              </w:rPr>
              <w:t xml:space="preserve">Add Products Option </w:t>
            </w:r>
          </w:p>
          <w:p w14:paraId="7FB8D420" w14:textId="36AA959D" w:rsidR="00143925" w:rsidRDefault="00143925" w:rsidP="00AD4423">
            <w:pPr>
              <w:pStyle w:val="TableHeader"/>
              <w:jc w:val="left"/>
              <w:rPr>
                <w:rFonts w:ascii="GE Inspira" w:hAnsi="GE Inspira"/>
              </w:rPr>
            </w:pPr>
            <w:r>
              <w:rPr>
                <w:noProof/>
              </w:rPr>
              <w:drawing>
                <wp:inline distT="0" distB="0" distL="0" distR="0" wp14:anchorId="35295C92" wp14:editId="0ED12E00">
                  <wp:extent cx="2491740" cy="1073785"/>
                  <wp:effectExtent l="0" t="0" r="3810" b="0"/>
                  <wp:docPr id="21566" name="Picture 2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1740" cy="1073785"/>
                          </a:xfrm>
                          <a:prstGeom prst="rect">
                            <a:avLst/>
                          </a:prstGeom>
                        </pic:spPr>
                      </pic:pic>
                    </a:graphicData>
                  </a:graphic>
                </wp:inline>
              </w:drawing>
            </w:r>
          </w:p>
          <w:p w14:paraId="32AB4B34" w14:textId="36224B81" w:rsidR="00157611" w:rsidRDefault="00157611" w:rsidP="00AD4423">
            <w:pPr>
              <w:pStyle w:val="TableHeader"/>
              <w:jc w:val="left"/>
              <w:rPr>
                <w:rFonts w:ascii="GE Inspira" w:hAnsi="GE Inspira"/>
              </w:rPr>
            </w:pPr>
            <w:r>
              <w:rPr>
                <w:rFonts w:ascii="GE Inspira" w:hAnsi="GE Inspira"/>
              </w:rPr>
              <w:t>Products options which can be added to Product Line</w:t>
            </w:r>
          </w:p>
          <w:p w14:paraId="5CB75739" w14:textId="5C3C8822" w:rsidR="00157611" w:rsidRDefault="00157611" w:rsidP="00AD4423">
            <w:pPr>
              <w:pStyle w:val="TableHeader"/>
              <w:jc w:val="left"/>
              <w:rPr>
                <w:rFonts w:ascii="GE Inspira" w:hAnsi="GE Inspira"/>
              </w:rPr>
            </w:pPr>
            <w:r>
              <w:rPr>
                <w:noProof/>
              </w:rPr>
              <w:drawing>
                <wp:inline distT="0" distB="0" distL="0" distR="0" wp14:anchorId="193F73E5" wp14:editId="324DCF1D">
                  <wp:extent cx="2491740" cy="2089785"/>
                  <wp:effectExtent l="0" t="0" r="3810" b="5715"/>
                  <wp:docPr id="21567" name="Picture 2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1740" cy="2089785"/>
                          </a:xfrm>
                          <a:prstGeom prst="rect">
                            <a:avLst/>
                          </a:prstGeom>
                        </pic:spPr>
                      </pic:pic>
                    </a:graphicData>
                  </a:graphic>
                </wp:inline>
              </w:drawing>
            </w:r>
          </w:p>
          <w:p w14:paraId="72F7E3F8" w14:textId="77777777" w:rsidR="00453B0B" w:rsidRPr="00A25068" w:rsidRDefault="00453B0B" w:rsidP="00AD4423">
            <w:pPr>
              <w:pStyle w:val="TableHeader"/>
              <w:jc w:val="left"/>
              <w:rPr>
                <w:rFonts w:ascii="GE Inspira" w:hAnsi="GE Inspira"/>
              </w:rPr>
            </w:pPr>
          </w:p>
        </w:tc>
      </w:tr>
    </w:tbl>
    <w:p w14:paraId="7827E1A0" w14:textId="6E0089A1" w:rsidR="007F5060" w:rsidRPr="001556BC" w:rsidRDefault="00AD7F19" w:rsidP="007F5060">
      <w:pPr>
        <w:pStyle w:val="Heading3"/>
      </w:pPr>
      <w:bookmarkStart w:id="27" w:name="_Toc52811606"/>
      <w:r w:rsidRPr="00AD7F19">
        <w:t>Add Existing Product Configuration</w:t>
      </w:r>
      <w:bookmarkEnd w:id="27"/>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7F5060" w:rsidRPr="008647B4" w14:paraId="189E6AE5" w14:textId="77777777" w:rsidTr="00AD4423">
        <w:trPr>
          <w:cantSplit/>
          <w:trHeight w:val="345"/>
        </w:trPr>
        <w:tc>
          <w:tcPr>
            <w:tcW w:w="9784" w:type="dxa"/>
            <w:gridSpan w:val="4"/>
            <w:shd w:val="clear" w:color="auto" w:fill="E0E0E0"/>
          </w:tcPr>
          <w:p w14:paraId="2D07A053" w14:textId="723CE857" w:rsidR="007F5060" w:rsidRPr="008647B4" w:rsidRDefault="00AD7F19" w:rsidP="00AD4423">
            <w:pPr>
              <w:pStyle w:val="TableHeader"/>
              <w:rPr>
                <w:rFonts w:ascii="GE Inspira" w:hAnsi="GE Inspira"/>
                <w:b/>
                <w:bCs/>
                <w:sz w:val="22"/>
                <w:szCs w:val="22"/>
              </w:rPr>
            </w:pPr>
            <w:r w:rsidRPr="00AD7F19">
              <w:rPr>
                <w:rFonts w:ascii="GE Inspira" w:hAnsi="GE Inspira"/>
                <w:b/>
                <w:bCs/>
                <w:sz w:val="22"/>
                <w:szCs w:val="22"/>
              </w:rPr>
              <w:t>Add Existing Product Configuration</w:t>
            </w:r>
          </w:p>
        </w:tc>
      </w:tr>
      <w:tr w:rsidR="007F5060" w:rsidRPr="00A75B53" w14:paraId="6BBB879F" w14:textId="77777777" w:rsidTr="00AD4423">
        <w:trPr>
          <w:cantSplit/>
          <w:trHeight w:val="409"/>
          <w:tblHeader/>
        </w:trPr>
        <w:tc>
          <w:tcPr>
            <w:tcW w:w="694" w:type="dxa"/>
            <w:shd w:val="clear" w:color="FFFFFF" w:fill="auto"/>
          </w:tcPr>
          <w:p w14:paraId="6AE8A78A" w14:textId="0AD1160D" w:rsidR="007F5060" w:rsidRPr="00A75B53" w:rsidRDefault="007F5060" w:rsidP="00AD4423">
            <w:pPr>
              <w:pStyle w:val="BodyText"/>
              <w:rPr>
                <w:b/>
                <w:bCs/>
              </w:rPr>
            </w:pPr>
            <w:r w:rsidRPr="00A75B53">
              <w:rPr>
                <w:b/>
                <w:bCs/>
              </w:rPr>
              <w:t>#</w:t>
            </w:r>
          </w:p>
        </w:tc>
        <w:tc>
          <w:tcPr>
            <w:tcW w:w="2160" w:type="dxa"/>
            <w:shd w:val="clear" w:color="FFFFFF" w:fill="auto"/>
          </w:tcPr>
          <w:p w14:paraId="7A703AD6" w14:textId="269E49D7" w:rsidR="007F5060" w:rsidRPr="00A75B53" w:rsidRDefault="0007098C" w:rsidP="00AD4423">
            <w:pPr>
              <w:pStyle w:val="BodyText"/>
              <w:rPr>
                <w:b/>
                <w:bCs/>
              </w:rPr>
            </w:pPr>
            <w:r>
              <w:rPr>
                <w:b/>
                <w:bCs/>
              </w:rPr>
              <w:t>Steps</w:t>
            </w:r>
          </w:p>
        </w:tc>
        <w:tc>
          <w:tcPr>
            <w:tcW w:w="2790" w:type="dxa"/>
            <w:shd w:val="clear" w:color="FFFFFF" w:fill="auto"/>
          </w:tcPr>
          <w:p w14:paraId="3E8E1E8D" w14:textId="77777777" w:rsidR="007F5060" w:rsidRPr="00A75B53" w:rsidRDefault="007F5060" w:rsidP="00AD4423">
            <w:pPr>
              <w:pStyle w:val="BodyText"/>
              <w:rPr>
                <w:b/>
                <w:bCs/>
              </w:rPr>
            </w:pPr>
            <w:r>
              <w:rPr>
                <w:b/>
                <w:bCs/>
              </w:rPr>
              <w:t>Background Operations</w:t>
            </w:r>
          </w:p>
        </w:tc>
        <w:tc>
          <w:tcPr>
            <w:tcW w:w="4140" w:type="dxa"/>
            <w:shd w:val="clear" w:color="FFFFFF" w:fill="auto"/>
          </w:tcPr>
          <w:p w14:paraId="6D36D5F8" w14:textId="77777777" w:rsidR="007F5060" w:rsidRPr="00A75B53" w:rsidRDefault="007F5060" w:rsidP="00AD4423">
            <w:pPr>
              <w:pStyle w:val="BodyText"/>
              <w:rPr>
                <w:b/>
                <w:bCs/>
              </w:rPr>
            </w:pPr>
            <w:r>
              <w:rPr>
                <w:b/>
                <w:bCs/>
              </w:rPr>
              <w:t>Comments</w:t>
            </w:r>
            <w:r w:rsidRPr="00A75B53">
              <w:rPr>
                <w:b/>
                <w:bCs/>
              </w:rPr>
              <w:t xml:space="preserve"> </w:t>
            </w:r>
          </w:p>
        </w:tc>
      </w:tr>
      <w:tr w:rsidR="007F5060" w:rsidRPr="00A25068" w14:paraId="2AD021C7" w14:textId="77777777" w:rsidTr="00AD4423">
        <w:trPr>
          <w:cantSplit/>
          <w:trHeight w:val="389"/>
          <w:tblHeader/>
        </w:trPr>
        <w:tc>
          <w:tcPr>
            <w:tcW w:w="694" w:type="dxa"/>
            <w:shd w:val="clear" w:color="FFFFFF" w:fill="auto"/>
          </w:tcPr>
          <w:p w14:paraId="144EDAC5" w14:textId="77777777" w:rsidR="007F5060" w:rsidRPr="00A75B53" w:rsidRDefault="007F5060" w:rsidP="00AD4423">
            <w:pPr>
              <w:pStyle w:val="TableHeader"/>
              <w:rPr>
                <w:rFonts w:ascii="GE Inspira" w:hAnsi="GE Inspira"/>
                <w:b/>
                <w:bCs/>
                <w:sz w:val="20"/>
              </w:rPr>
            </w:pPr>
            <w:r>
              <w:rPr>
                <w:rFonts w:ascii="GE Inspira" w:hAnsi="GE Inspira"/>
                <w:b/>
                <w:bCs/>
                <w:sz w:val="20"/>
              </w:rPr>
              <w:lastRenderedPageBreak/>
              <w:t>1</w:t>
            </w:r>
          </w:p>
        </w:tc>
        <w:tc>
          <w:tcPr>
            <w:tcW w:w="2160" w:type="dxa"/>
            <w:shd w:val="clear" w:color="FFFFFF" w:fill="auto"/>
          </w:tcPr>
          <w:p w14:paraId="1C9752B4" w14:textId="77777777" w:rsidR="004A67A6" w:rsidRDefault="004A67A6" w:rsidP="00EF61A5">
            <w:pPr>
              <w:pStyle w:val="TableHeader"/>
              <w:numPr>
                <w:ilvl w:val="0"/>
                <w:numId w:val="81"/>
              </w:numPr>
              <w:jc w:val="left"/>
              <w:rPr>
                <w:rFonts w:ascii="GE Inspira" w:hAnsi="GE Inspira"/>
              </w:rPr>
            </w:pPr>
            <w:r>
              <w:rPr>
                <w:rFonts w:ascii="GE Inspira" w:hAnsi="GE Inspira"/>
              </w:rPr>
              <w:t>Open a Project Concept</w:t>
            </w:r>
          </w:p>
          <w:p w14:paraId="744C8F24" w14:textId="77777777" w:rsidR="004A67A6" w:rsidRDefault="004A67A6" w:rsidP="00EF61A5">
            <w:pPr>
              <w:pStyle w:val="TableHeader"/>
              <w:numPr>
                <w:ilvl w:val="0"/>
                <w:numId w:val="81"/>
              </w:numPr>
              <w:jc w:val="left"/>
              <w:rPr>
                <w:rFonts w:ascii="GE Inspira" w:hAnsi="GE Inspira"/>
              </w:rPr>
            </w:pPr>
            <w:r>
              <w:rPr>
                <w:rFonts w:ascii="GE Inspira" w:hAnsi="GE Inspira"/>
              </w:rPr>
              <w:t>Navigate to Related Info</w:t>
            </w:r>
            <w:r w:rsidRPr="00345829">
              <w:rPr>
                <w:rFonts w:ascii="GE Inspira" w:hAnsi="GE Inspira"/>
              </w:rPr>
              <w:sym w:font="Wingdings" w:char="F0E0"/>
            </w:r>
            <w:r>
              <w:rPr>
                <w:rFonts w:ascii="GE Inspira" w:hAnsi="GE Inspira"/>
              </w:rPr>
              <w:t xml:space="preserve"> Quotes tab</w:t>
            </w:r>
          </w:p>
          <w:p w14:paraId="1A1A6175" w14:textId="77777777" w:rsidR="007F5060" w:rsidRDefault="004A67A6" w:rsidP="00EF61A5">
            <w:pPr>
              <w:pStyle w:val="TableHeader"/>
              <w:numPr>
                <w:ilvl w:val="0"/>
                <w:numId w:val="81"/>
              </w:numPr>
              <w:jc w:val="left"/>
              <w:rPr>
                <w:rFonts w:ascii="GE Inspira" w:hAnsi="GE Inspira"/>
              </w:rPr>
            </w:pPr>
            <w:r>
              <w:rPr>
                <w:rFonts w:ascii="GE Inspira" w:hAnsi="GE Inspira"/>
              </w:rPr>
              <w:t>Select a Product for which you want to Add Existing Product Configuration for.</w:t>
            </w:r>
          </w:p>
          <w:p w14:paraId="302B82B9" w14:textId="5E8B0F89" w:rsidR="004A67A6" w:rsidRPr="00CC7C6A" w:rsidRDefault="004A67A6" w:rsidP="00EF61A5">
            <w:pPr>
              <w:pStyle w:val="TableHeader"/>
              <w:numPr>
                <w:ilvl w:val="0"/>
                <w:numId w:val="81"/>
              </w:numPr>
              <w:jc w:val="left"/>
              <w:rPr>
                <w:rFonts w:ascii="GE Inspira" w:hAnsi="GE Inspira"/>
              </w:rPr>
            </w:pPr>
            <w:r>
              <w:rPr>
                <w:rFonts w:ascii="GE Inspira" w:hAnsi="GE Inspira"/>
              </w:rPr>
              <w:t>Click on Actions</w:t>
            </w:r>
            <w:r w:rsidRPr="004A67A6">
              <w:rPr>
                <w:rFonts w:ascii="GE Inspira" w:hAnsi="GE Inspira"/>
              </w:rPr>
              <w:sym w:font="Wingdings" w:char="F0E0"/>
            </w:r>
            <w:r>
              <w:rPr>
                <w:rFonts w:ascii="GE Inspira" w:hAnsi="GE Inspira"/>
              </w:rPr>
              <w:t xml:space="preserve"> Add Existing PC</w:t>
            </w:r>
          </w:p>
        </w:tc>
        <w:tc>
          <w:tcPr>
            <w:tcW w:w="2790" w:type="dxa"/>
            <w:shd w:val="clear" w:color="FFFFFF" w:fill="auto"/>
          </w:tcPr>
          <w:p w14:paraId="27655E79" w14:textId="75EBC777" w:rsidR="009E53CE" w:rsidRPr="00CF7119" w:rsidRDefault="002779BB" w:rsidP="00EF61A5">
            <w:pPr>
              <w:pStyle w:val="TableHeader"/>
              <w:numPr>
                <w:ilvl w:val="0"/>
                <w:numId w:val="56"/>
              </w:numPr>
              <w:jc w:val="left"/>
              <w:rPr>
                <w:rFonts w:ascii="GE Inspira" w:hAnsi="GE Inspira"/>
              </w:rPr>
            </w:pPr>
            <w:r>
              <w:rPr>
                <w:rFonts w:ascii="GE Inspira" w:hAnsi="GE Inspira"/>
                <w:bCs/>
              </w:rPr>
              <w:t xml:space="preserve">The side panel window </w:t>
            </w:r>
            <w:r w:rsidR="00801A05">
              <w:rPr>
                <w:rFonts w:ascii="GE Inspira" w:hAnsi="GE Inspira"/>
                <w:bCs/>
              </w:rPr>
              <w:t xml:space="preserve">will </w:t>
            </w:r>
            <w:r w:rsidR="000C0E18">
              <w:rPr>
                <w:rFonts w:ascii="GE Inspira" w:hAnsi="GE Inspira"/>
                <w:bCs/>
              </w:rPr>
              <w:t>open</w:t>
            </w:r>
            <w:r w:rsidR="00801A05">
              <w:rPr>
                <w:rFonts w:ascii="GE Inspira" w:hAnsi="GE Inspira"/>
                <w:bCs/>
              </w:rPr>
              <w:t xml:space="preserve"> </w:t>
            </w:r>
            <w:r>
              <w:rPr>
                <w:rFonts w:ascii="GE Inspira" w:hAnsi="GE Inspira"/>
                <w:bCs/>
              </w:rPr>
              <w:t xml:space="preserve">which shows the list of Product Configuration </w:t>
            </w:r>
            <w:r w:rsidR="00801A05">
              <w:rPr>
                <w:rFonts w:ascii="GE Inspira" w:hAnsi="GE Inspira"/>
                <w:bCs/>
              </w:rPr>
              <w:t>which can be</w:t>
            </w:r>
            <w:r>
              <w:rPr>
                <w:rFonts w:ascii="GE Inspira" w:hAnsi="GE Inspira"/>
                <w:bCs/>
              </w:rPr>
              <w:t xml:space="preserve"> added to Product Model</w:t>
            </w:r>
            <w:r w:rsidR="00801A05">
              <w:rPr>
                <w:rFonts w:ascii="GE Inspira" w:hAnsi="GE Inspira"/>
                <w:bCs/>
              </w:rPr>
              <w:t xml:space="preserve">. It </w:t>
            </w:r>
            <w:r>
              <w:rPr>
                <w:rFonts w:ascii="GE Inspira" w:hAnsi="GE Inspira"/>
                <w:bCs/>
              </w:rPr>
              <w:t>will show all the Product Configurations which are connected to the Model with relationship “Product Configuration”, but not connected to the Project Concept</w:t>
            </w:r>
            <w:r w:rsidR="00801A05">
              <w:rPr>
                <w:rFonts w:ascii="GE Inspira" w:hAnsi="GE Inspira"/>
                <w:bCs/>
              </w:rPr>
              <w:t xml:space="preserve"> yet.</w:t>
            </w:r>
          </w:p>
          <w:p w14:paraId="1042ADCE" w14:textId="604824E5" w:rsidR="00CF7119" w:rsidRPr="00CC7C6A" w:rsidRDefault="00CF7119" w:rsidP="00EF61A5">
            <w:pPr>
              <w:pStyle w:val="TableHeader"/>
              <w:numPr>
                <w:ilvl w:val="0"/>
                <w:numId w:val="56"/>
              </w:numPr>
              <w:jc w:val="left"/>
              <w:rPr>
                <w:rFonts w:ascii="GE Inspira" w:hAnsi="GE Inspira"/>
              </w:rPr>
            </w:pPr>
            <w:r>
              <w:rPr>
                <w:rFonts w:ascii="GE Inspira" w:hAnsi="GE Inspira"/>
                <w:bCs/>
              </w:rPr>
              <w:t>Once user selects any of these Product Configuration for making the connection, that Product Configur</w:t>
            </w:r>
            <w:r w:rsidR="00B97279">
              <w:rPr>
                <w:rFonts w:ascii="GE Inspira" w:hAnsi="GE Inspira"/>
                <w:bCs/>
              </w:rPr>
              <w:t>a</w:t>
            </w:r>
            <w:r>
              <w:rPr>
                <w:rFonts w:ascii="GE Inspira" w:hAnsi="GE Inspira"/>
                <w:bCs/>
              </w:rPr>
              <w:t>tion will not be shown in this list next time when user tries to use action “Add Existing PC”</w:t>
            </w:r>
          </w:p>
        </w:tc>
        <w:tc>
          <w:tcPr>
            <w:tcW w:w="4140" w:type="dxa"/>
            <w:shd w:val="clear" w:color="FFFFFF" w:fill="auto"/>
          </w:tcPr>
          <w:p w14:paraId="6407268A" w14:textId="3BF002E0" w:rsidR="001118C8" w:rsidRPr="00764E57" w:rsidRDefault="003C17D7" w:rsidP="00EF61A5">
            <w:pPr>
              <w:pStyle w:val="TableHeader"/>
              <w:numPr>
                <w:ilvl w:val="0"/>
                <w:numId w:val="56"/>
              </w:numPr>
              <w:jc w:val="left"/>
              <w:rPr>
                <w:rFonts w:ascii="GE Inspira" w:hAnsi="GE Inspira"/>
                <w:noProof/>
              </w:rPr>
            </w:pPr>
            <w:r>
              <w:rPr>
                <w:rFonts w:ascii="GE Inspira" w:hAnsi="GE Inspira"/>
                <w:noProof/>
              </w:rPr>
              <w:t>Add Existing Option</w:t>
            </w:r>
          </w:p>
          <w:p w14:paraId="69126CF5" w14:textId="46874BEF" w:rsidR="007F5060" w:rsidRDefault="003C17D7" w:rsidP="00AD4423">
            <w:pPr>
              <w:pStyle w:val="TableHeader"/>
              <w:jc w:val="left"/>
              <w:rPr>
                <w:rFonts w:ascii="GE Inspira" w:hAnsi="GE Inspira"/>
              </w:rPr>
            </w:pPr>
            <w:r>
              <w:rPr>
                <w:noProof/>
              </w:rPr>
              <w:drawing>
                <wp:inline distT="0" distB="0" distL="0" distR="0" wp14:anchorId="4F78EDC9" wp14:editId="6D470950">
                  <wp:extent cx="2491740" cy="1459865"/>
                  <wp:effectExtent l="0" t="0" r="3810" b="6985"/>
                  <wp:docPr id="21571" name="Picture 2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1740" cy="1459865"/>
                          </a:xfrm>
                          <a:prstGeom prst="rect">
                            <a:avLst/>
                          </a:prstGeom>
                        </pic:spPr>
                      </pic:pic>
                    </a:graphicData>
                  </a:graphic>
                </wp:inline>
              </w:drawing>
            </w:r>
          </w:p>
          <w:p w14:paraId="0941F849" w14:textId="551C2A11" w:rsidR="007F5060" w:rsidRDefault="007C1BC3" w:rsidP="00EF61A5">
            <w:pPr>
              <w:pStyle w:val="TableHeader"/>
              <w:numPr>
                <w:ilvl w:val="0"/>
                <w:numId w:val="56"/>
              </w:numPr>
              <w:jc w:val="left"/>
              <w:rPr>
                <w:rFonts w:ascii="GE Inspira" w:hAnsi="GE Inspira"/>
              </w:rPr>
            </w:pPr>
            <w:r>
              <w:rPr>
                <w:rFonts w:ascii="GE Inspira" w:hAnsi="GE Inspira"/>
              </w:rPr>
              <w:t>Options to Add PC</w:t>
            </w:r>
          </w:p>
          <w:p w14:paraId="26D3EA4C" w14:textId="330C40D3" w:rsidR="007F5060" w:rsidRPr="00A25068" w:rsidRDefault="007C1BC3" w:rsidP="00AD4423">
            <w:pPr>
              <w:pStyle w:val="TableHeader"/>
              <w:jc w:val="left"/>
              <w:rPr>
                <w:rFonts w:ascii="GE Inspira" w:hAnsi="GE Inspira"/>
              </w:rPr>
            </w:pPr>
            <w:r>
              <w:rPr>
                <w:noProof/>
              </w:rPr>
              <w:drawing>
                <wp:inline distT="0" distB="0" distL="0" distR="0" wp14:anchorId="74538317" wp14:editId="42D90057">
                  <wp:extent cx="2491740" cy="1245870"/>
                  <wp:effectExtent l="0" t="0" r="3810" b="0"/>
                  <wp:docPr id="21574" name="Picture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1740" cy="1245870"/>
                          </a:xfrm>
                          <a:prstGeom prst="rect">
                            <a:avLst/>
                          </a:prstGeom>
                        </pic:spPr>
                      </pic:pic>
                    </a:graphicData>
                  </a:graphic>
                </wp:inline>
              </w:drawing>
            </w:r>
          </w:p>
        </w:tc>
      </w:tr>
    </w:tbl>
    <w:p w14:paraId="37EA610B" w14:textId="540D570F" w:rsidR="00787AC9" w:rsidRPr="001556BC" w:rsidRDefault="0014328A" w:rsidP="00787AC9">
      <w:pPr>
        <w:pStyle w:val="Heading3"/>
      </w:pPr>
      <w:bookmarkStart w:id="28" w:name="_Toc52811607"/>
      <w:r w:rsidRPr="0014328A">
        <w:t>Create Product Configuration in Background</w:t>
      </w:r>
      <w:bookmarkEnd w:id="28"/>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787AC9" w:rsidRPr="008647B4" w14:paraId="660DCDFD" w14:textId="77777777" w:rsidTr="00AD4423">
        <w:trPr>
          <w:cantSplit/>
          <w:trHeight w:val="345"/>
        </w:trPr>
        <w:tc>
          <w:tcPr>
            <w:tcW w:w="9784" w:type="dxa"/>
            <w:gridSpan w:val="4"/>
            <w:shd w:val="clear" w:color="auto" w:fill="E0E0E0"/>
          </w:tcPr>
          <w:p w14:paraId="3599BDA9" w14:textId="6D65F368" w:rsidR="00787AC9" w:rsidRPr="008647B4" w:rsidRDefault="0014328A" w:rsidP="00AD4423">
            <w:pPr>
              <w:pStyle w:val="TableHeader"/>
              <w:rPr>
                <w:rFonts w:ascii="GE Inspira" w:hAnsi="GE Inspira"/>
                <w:b/>
                <w:bCs/>
                <w:sz w:val="22"/>
                <w:szCs w:val="22"/>
              </w:rPr>
            </w:pPr>
            <w:r w:rsidRPr="0014328A">
              <w:t>Create Product Configuration in Background</w:t>
            </w:r>
          </w:p>
        </w:tc>
      </w:tr>
      <w:tr w:rsidR="00787AC9" w:rsidRPr="00A75B53" w14:paraId="76F15876" w14:textId="77777777" w:rsidTr="00AD4423">
        <w:trPr>
          <w:cantSplit/>
          <w:trHeight w:val="409"/>
          <w:tblHeader/>
        </w:trPr>
        <w:tc>
          <w:tcPr>
            <w:tcW w:w="694" w:type="dxa"/>
            <w:shd w:val="clear" w:color="FFFFFF" w:fill="auto"/>
          </w:tcPr>
          <w:p w14:paraId="782D9B55" w14:textId="564DBBAA" w:rsidR="00787AC9" w:rsidRPr="00A75B53" w:rsidRDefault="00787AC9" w:rsidP="00AD4423">
            <w:pPr>
              <w:pStyle w:val="BodyText"/>
              <w:rPr>
                <w:b/>
                <w:bCs/>
              </w:rPr>
            </w:pPr>
            <w:r w:rsidRPr="00A75B53">
              <w:rPr>
                <w:b/>
                <w:bCs/>
              </w:rPr>
              <w:t>#</w:t>
            </w:r>
          </w:p>
        </w:tc>
        <w:tc>
          <w:tcPr>
            <w:tcW w:w="2160" w:type="dxa"/>
            <w:shd w:val="clear" w:color="FFFFFF" w:fill="auto"/>
          </w:tcPr>
          <w:p w14:paraId="08AD05A4" w14:textId="4E90871D" w:rsidR="00787AC9" w:rsidRPr="00A75B53" w:rsidRDefault="0007098C" w:rsidP="00AD4423">
            <w:pPr>
              <w:pStyle w:val="BodyText"/>
              <w:rPr>
                <w:b/>
                <w:bCs/>
              </w:rPr>
            </w:pPr>
            <w:r>
              <w:rPr>
                <w:b/>
                <w:bCs/>
              </w:rPr>
              <w:t>Steps</w:t>
            </w:r>
          </w:p>
        </w:tc>
        <w:tc>
          <w:tcPr>
            <w:tcW w:w="2790" w:type="dxa"/>
            <w:shd w:val="clear" w:color="FFFFFF" w:fill="auto"/>
          </w:tcPr>
          <w:p w14:paraId="70BE1E7F" w14:textId="77777777" w:rsidR="00787AC9" w:rsidRPr="00A75B53" w:rsidRDefault="00787AC9" w:rsidP="00AD4423">
            <w:pPr>
              <w:pStyle w:val="BodyText"/>
              <w:rPr>
                <w:b/>
                <w:bCs/>
              </w:rPr>
            </w:pPr>
            <w:r>
              <w:rPr>
                <w:b/>
                <w:bCs/>
              </w:rPr>
              <w:t>Background Operations</w:t>
            </w:r>
          </w:p>
        </w:tc>
        <w:tc>
          <w:tcPr>
            <w:tcW w:w="4140" w:type="dxa"/>
            <w:shd w:val="clear" w:color="FFFFFF" w:fill="auto"/>
          </w:tcPr>
          <w:p w14:paraId="48A4D7A3" w14:textId="77777777" w:rsidR="00787AC9" w:rsidRPr="00A75B53" w:rsidRDefault="00787AC9" w:rsidP="00AD4423">
            <w:pPr>
              <w:pStyle w:val="BodyText"/>
              <w:rPr>
                <w:b/>
                <w:bCs/>
              </w:rPr>
            </w:pPr>
            <w:r>
              <w:rPr>
                <w:b/>
                <w:bCs/>
              </w:rPr>
              <w:t>Comments</w:t>
            </w:r>
            <w:r w:rsidRPr="00A75B53">
              <w:rPr>
                <w:b/>
                <w:bCs/>
              </w:rPr>
              <w:t xml:space="preserve"> </w:t>
            </w:r>
          </w:p>
        </w:tc>
      </w:tr>
      <w:tr w:rsidR="00787AC9" w:rsidRPr="00A25068" w14:paraId="6259D519" w14:textId="77777777" w:rsidTr="00AD4423">
        <w:trPr>
          <w:cantSplit/>
          <w:trHeight w:val="389"/>
          <w:tblHeader/>
        </w:trPr>
        <w:tc>
          <w:tcPr>
            <w:tcW w:w="694" w:type="dxa"/>
            <w:shd w:val="clear" w:color="FFFFFF" w:fill="auto"/>
          </w:tcPr>
          <w:p w14:paraId="23DB9550" w14:textId="77777777" w:rsidR="00787AC9" w:rsidRPr="00A75B53" w:rsidRDefault="00787AC9" w:rsidP="00AD4423">
            <w:pPr>
              <w:pStyle w:val="TableHeader"/>
              <w:rPr>
                <w:rFonts w:ascii="GE Inspira" w:hAnsi="GE Inspira"/>
                <w:b/>
                <w:bCs/>
                <w:sz w:val="20"/>
              </w:rPr>
            </w:pPr>
            <w:r>
              <w:rPr>
                <w:rFonts w:ascii="GE Inspira" w:hAnsi="GE Inspira"/>
                <w:b/>
                <w:bCs/>
                <w:sz w:val="20"/>
              </w:rPr>
              <w:lastRenderedPageBreak/>
              <w:t>1</w:t>
            </w:r>
          </w:p>
        </w:tc>
        <w:tc>
          <w:tcPr>
            <w:tcW w:w="2160" w:type="dxa"/>
            <w:shd w:val="clear" w:color="FFFFFF" w:fill="auto"/>
          </w:tcPr>
          <w:p w14:paraId="795FE9E9" w14:textId="77777777" w:rsidR="0068126F" w:rsidRDefault="0068126F" w:rsidP="00EF61A5">
            <w:pPr>
              <w:pStyle w:val="TableHeader"/>
              <w:numPr>
                <w:ilvl w:val="0"/>
                <w:numId w:val="82"/>
              </w:numPr>
              <w:jc w:val="left"/>
              <w:rPr>
                <w:rFonts w:ascii="GE Inspira" w:hAnsi="GE Inspira"/>
              </w:rPr>
            </w:pPr>
            <w:r>
              <w:rPr>
                <w:rFonts w:ascii="GE Inspira" w:hAnsi="GE Inspira"/>
              </w:rPr>
              <w:t>Open a Project Concept</w:t>
            </w:r>
          </w:p>
          <w:p w14:paraId="6F9D81AF" w14:textId="77777777" w:rsidR="0068126F" w:rsidRDefault="0068126F" w:rsidP="00EF61A5">
            <w:pPr>
              <w:pStyle w:val="TableHeader"/>
              <w:numPr>
                <w:ilvl w:val="0"/>
                <w:numId w:val="82"/>
              </w:numPr>
              <w:jc w:val="left"/>
              <w:rPr>
                <w:rFonts w:ascii="GE Inspira" w:hAnsi="GE Inspira"/>
              </w:rPr>
            </w:pPr>
            <w:r>
              <w:rPr>
                <w:rFonts w:ascii="GE Inspira" w:hAnsi="GE Inspira"/>
              </w:rPr>
              <w:t>Navigate to Related Info</w:t>
            </w:r>
            <w:r w:rsidRPr="00345829">
              <w:rPr>
                <w:rFonts w:ascii="GE Inspira" w:hAnsi="GE Inspira"/>
              </w:rPr>
              <w:sym w:font="Wingdings" w:char="F0E0"/>
            </w:r>
            <w:r>
              <w:rPr>
                <w:rFonts w:ascii="GE Inspira" w:hAnsi="GE Inspira"/>
              </w:rPr>
              <w:t xml:space="preserve"> Quotes tab</w:t>
            </w:r>
          </w:p>
          <w:p w14:paraId="4DBC2AF4" w14:textId="1D386309" w:rsidR="0068126F" w:rsidRDefault="0068126F" w:rsidP="00EF61A5">
            <w:pPr>
              <w:pStyle w:val="TableHeader"/>
              <w:numPr>
                <w:ilvl w:val="0"/>
                <w:numId w:val="82"/>
              </w:numPr>
              <w:jc w:val="left"/>
              <w:rPr>
                <w:rFonts w:ascii="GE Inspira" w:hAnsi="GE Inspira"/>
              </w:rPr>
            </w:pPr>
            <w:r>
              <w:rPr>
                <w:rFonts w:ascii="GE Inspira" w:hAnsi="GE Inspira"/>
              </w:rPr>
              <w:t>Select a Product for which you want to Create Product Configuration.</w:t>
            </w:r>
          </w:p>
          <w:p w14:paraId="39FBEE03" w14:textId="0ECE0BB5" w:rsidR="00AD4423" w:rsidRPr="0068126F" w:rsidRDefault="0068126F" w:rsidP="00EF61A5">
            <w:pPr>
              <w:pStyle w:val="TableHeader"/>
              <w:numPr>
                <w:ilvl w:val="0"/>
                <w:numId w:val="82"/>
              </w:numPr>
              <w:jc w:val="left"/>
              <w:rPr>
                <w:rFonts w:ascii="GE Inspira" w:hAnsi="GE Inspira"/>
              </w:rPr>
            </w:pPr>
            <w:r w:rsidRPr="0068126F">
              <w:rPr>
                <w:rFonts w:ascii="GE Inspira" w:hAnsi="GE Inspira"/>
              </w:rPr>
              <w:t>Click on Actions</w:t>
            </w:r>
            <w:r w:rsidRPr="004A67A6">
              <w:rPr>
                <w:rFonts w:ascii="GE Inspira" w:hAnsi="GE Inspira"/>
              </w:rPr>
              <w:sym w:font="Wingdings" w:char="F0E0"/>
            </w:r>
            <w:r w:rsidRPr="0068126F">
              <w:rPr>
                <w:rFonts w:ascii="GE Inspira" w:hAnsi="GE Inspira"/>
              </w:rPr>
              <w:t xml:space="preserve"> </w:t>
            </w:r>
            <w:r>
              <w:rPr>
                <w:rFonts w:ascii="GE Inspira" w:hAnsi="GE Inspira"/>
              </w:rPr>
              <w:t>Create PC in Background</w:t>
            </w:r>
            <w:r w:rsidRPr="0068126F">
              <w:rPr>
                <w:rFonts w:ascii="GE Inspira" w:hAnsi="GE Inspira"/>
              </w:rPr>
              <w:t xml:space="preserve"> </w:t>
            </w:r>
          </w:p>
        </w:tc>
        <w:tc>
          <w:tcPr>
            <w:tcW w:w="2790" w:type="dxa"/>
            <w:shd w:val="clear" w:color="FFFFFF" w:fill="auto"/>
          </w:tcPr>
          <w:p w14:paraId="79F567BB" w14:textId="211FDDAC" w:rsidR="00EB6FC0" w:rsidRDefault="00E24BA7" w:rsidP="00EF61A5">
            <w:pPr>
              <w:pStyle w:val="TableHeader"/>
              <w:numPr>
                <w:ilvl w:val="0"/>
                <w:numId w:val="18"/>
              </w:numPr>
              <w:jc w:val="left"/>
              <w:rPr>
                <w:rFonts w:ascii="GE Inspira" w:hAnsi="GE Inspira"/>
                <w:bCs/>
              </w:rPr>
            </w:pPr>
            <w:r>
              <w:rPr>
                <w:rFonts w:ascii="GE Inspira" w:hAnsi="GE Inspira"/>
                <w:bCs/>
              </w:rPr>
              <w:t xml:space="preserve">If the selected Product Model is not Latest Released, then user will be given </w:t>
            </w:r>
            <w:r w:rsidR="00CE2C4C">
              <w:rPr>
                <w:rFonts w:ascii="GE Inspira" w:hAnsi="GE Inspira"/>
                <w:bCs/>
              </w:rPr>
              <w:t>a prompt message that the Latest Released Model is not selected</w:t>
            </w:r>
          </w:p>
          <w:p w14:paraId="5E87D697" w14:textId="4CD0BBF4" w:rsidR="00CE2C4C" w:rsidRDefault="00A61631" w:rsidP="00EF61A5">
            <w:pPr>
              <w:pStyle w:val="TableHeader"/>
              <w:numPr>
                <w:ilvl w:val="0"/>
                <w:numId w:val="18"/>
              </w:numPr>
              <w:jc w:val="left"/>
              <w:rPr>
                <w:rFonts w:ascii="GE Inspira" w:hAnsi="GE Inspira"/>
                <w:bCs/>
              </w:rPr>
            </w:pPr>
            <w:r>
              <w:rPr>
                <w:rFonts w:ascii="GE Inspira" w:hAnsi="GE Inspira"/>
                <w:bCs/>
              </w:rPr>
              <w:t>If the selected Model is Latest Released, then Product Configuration will be created and connected to the selected Model</w:t>
            </w:r>
          </w:p>
          <w:p w14:paraId="7EC76A56" w14:textId="08CD4A00" w:rsidR="00A61631" w:rsidRDefault="006C2744" w:rsidP="00EF61A5">
            <w:pPr>
              <w:pStyle w:val="TableHeader"/>
              <w:numPr>
                <w:ilvl w:val="0"/>
                <w:numId w:val="18"/>
              </w:numPr>
              <w:jc w:val="left"/>
              <w:rPr>
                <w:rFonts w:ascii="GE Inspira" w:hAnsi="GE Inspira"/>
                <w:bCs/>
              </w:rPr>
            </w:pPr>
            <w:r>
              <w:rPr>
                <w:rFonts w:ascii="GE Inspira" w:hAnsi="GE Inspira"/>
                <w:bCs/>
              </w:rPr>
              <w:t>Attribute “</w:t>
            </w:r>
            <w:r w:rsidRPr="006C2744">
              <w:rPr>
                <w:rFonts w:ascii="GE Inspira" w:hAnsi="GE Inspira"/>
                <w:bCs/>
              </w:rPr>
              <w:t>Project Sequence For PC</w:t>
            </w:r>
            <w:r>
              <w:rPr>
                <w:rFonts w:ascii="GE Inspira" w:hAnsi="GE Inspira"/>
                <w:bCs/>
              </w:rPr>
              <w:t>” will store the number count for Product Configuration to form the PC name</w:t>
            </w:r>
            <w:r w:rsidR="007D5334">
              <w:rPr>
                <w:rFonts w:ascii="GE Inspira" w:hAnsi="GE Inspira"/>
                <w:bCs/>
              </w:rPr>
              <w:t>.</w:t>
            </w:r>
            <w:r w:rsidR="00361516">
              <w:rPr>
                <w:rFonts w:ascii="GE Inspira" w:hAnsi="GE Inspira"/>
                <w:bCs/>
              </w:rPr>
              <w:t xml:space="preserve"> PC name will be combination of </w:t>
            </w:r>
            <w:r w:rsidR="00FB4A88">
              <w:rPr>
                <w:rFonts w:ascii="GE Inspira" w:hAnsi="GE Inspira"/>
                <w:bCs/>
              </w:rPr>
              <w:t>“</w:t>
            </w:r>
            <w:r w:rsidR="00361516">
              <w:rPr>
                <w:rFonts w:ascii="GE Inspira" w:hAnsi="GE Inspira"/>
                <w:bCs/>
              </w:rPr>
              <w:t>Product Name-Project Sequence Number+1</w:t>
            </w:r>
            <w:r w:rsidR="00FB4A88">
              <w:rPr>
                <w:rFonts w:ascii="GE Inspira" w:hAnsi="GE Inspira"/>
                <w:bCs/>
              </w:rPr>
              <w:t>”</w:t>
            </w:r>
          </w:p>
          <w:p w14:paraId="469CA150" w14:textId="3C2F1D8B" w:rsidR="00C761E3" w:rsidRDefault="00C761E3" w:rsidP="00EF61A5">
            <w:pPr>
              <w:pStyle w:val="TableHeader"/>
              <w:numPr>
                <w:ilvl w:val="0"/>
                <w:numId w:val="18"/>
              </w:numPr>
              <w:jc w:val="left"/>
              <w:rPr>
                <w:rFonts w:ascii="GE Inspira" w:hAnsi="GE Inspira"/>
                <w:bCs/>
              </w:rPr>
            </w:pPr>
            <w:r>
              <w:rPr>
                <w:rFonts w:ascii="GE Inspira" w:hAnsi="GE Inspira"/>
                <w:bCs/>
              </w:rPr>
              <w:t xml:space="preserve">Marketing Name of PC will be </w:t>
            </w:r>
            <w:r w:rsidR="00890743">
              <w:rPr>
                <w:rFonts w:ascii="GE Inspira" w:hAnsi="GE Inspira"/>
                <w:bCs/>
              </w:rPr>
              <w:t>t</w:t>
            </w:r>
            <w:r>
              <w:rPr>
                <w:rFonts w:ascii="GE Inspira" w:hAnsi="GE Inspira"/>
                <w:bCs/>
              </w:rPr>
              <w:t>he Product Model name</w:t>
            </w:r>
          </w:p>
          <w:p w14:paraId="02F370FC" w14:textId="112C648D" w:rsidR="00450013" w:rsidRDefault="00450013" w:rsidP="00EF61A5">
            <w:pPr>
              <w:pStyle w:val="TableHeader"/>
              <w:numPr>
                <w:ilvl w:val="0"/>
                <w:numId w:val="18"/>
              </w:numPr>
              <w:jc w:val="left"/>
              <w:rPr>
                <w:rFonts w:ascii="GE Inspira" w:hAnsi="GE Inspira"/>
                <w:bCs/>
              </w:rPr>
            </w:pPr>
            <w:r>
              <w:rPr>
                <w:rFonts w:ascii="GE Inspira" w:hAnsi="GE Inspira"/>
                <w:bCs/>
              </w:rPr>
              <w:t>Product Configuration Purpose attribute will hold value Quote</w:t>
            </w:r>
          </w:p>
          <w:p w14:paraId="6F1A29D2" w14:textId="4A17F930" w:rsidR="00EA6752" w:rsidRDefault="006F7B99" w:rsidP="00EF61A5">
            <w:pPr>
              <w:pStyle w:val="TableHeader"/>
              <w:numPr>
                <w:ilvl w:val="0"/>
                <w:numId w:val="18"/>
              </w:numPr>
              <w:jc w:val="left"/>
              <w:rPr>
                <w:rFonts w:ascii="GE Inspira" w:hAnsi="GE Inspira"/>
                <w:bCs/>
              </w:rPr>
            </w:pPr>
            <w:r>
              <w:rPr>
                <w:rFonts w:ascii="GE Inspira" w:hAnsi="GE Inspira"/>
                <w:bCs/>
              </w:rPr>
              <w:t>Policy will be “Product Configuration”</w:t>
            </w:r>
          </w:p>
          <w:p w14:paraId="14BF91F6" w14:textId="2E8013D1" w:rsidR="00E46B72" w:rsidRDefault="00E46B72" w:rsidP="00EF61A5">
            <w:pPr>
              <w:pStyle w:val="TableHeader"/>
              <w:numPr>
                <w:ilvl w:val="0"/>
                <w:numId w:val="18"/>
              </w:numPr>
              <w:jc w:val="left"/>
              <w:rPr>
                <w:rFonts w:ascii="GE Inspira" w:hAnsi="GE Inspira"/>
                <w:bCs/>
              </w:rPr>
            </w:pPr>
            <w:r>
              <w:rPr>
                <w:rFonts w:ascii="GE Inspira" w:hAnsi="GE Inspira"/>
                <w:bCs/>
              </w:rPr>
              <w:t>Description will same as Product Model desc</w:t>
            </w:r>
          </w:p>
          <w:p w14:paraId="0284FBD7" w14:textId="5B8C96D8" w:rsidR="003A09C6" w:rsidRDefault="00317836" w:rsidP="00EF61A5">
            <w:pPr>
              <w:pStyle w:val="TableHeader"/>
              <w:numPr>
                <w:ilvl w:val="0"/>
                <w:numId w:val="18"/>
              </w:numPr>
              <w:jc w:val="left"/>
              <w:rPr>
                <w:rFonts w:ascii="GE Inspira" w:hAnsi="GE Inspira"/>
                <w:bCs/>
              </w:rPr>
            </w:pPr>
            <w:r>
              <w:rPr>
                <w:rFonts w:ascii="GE Inspira" w:hAnsi="GE Inspira"/>
                <w:bCs/>
              </w:rPr>
              <w:t>The newly created PC w</w:t>
            </w:r>
            <w:r w:rsidR="00D34F84">
              <w:rPr>
                <w:rFonts w:ascii="GE Inspira" w:hAnsi="GE Inspira"/>
                <w:bCs/>
              </w:rPr>
              <w:t xml:space="preserve">ill be connected </w:t>
            </w:r>
            <w:r w:rsidR="00DD0469">
              <w:rPr>
                <w:rFonts w:ascii="GE Inspira" w:hAnsi="GE Inspira"/>
                <w:bCs/>
              </w:rPr>
              <w:t>to</w:t>
            </w:r>
            <w:r w:rsidR="00D34F84">
              <w:rPr>
                <w:rFonts w:ascii="GE Inspira" w:hAnsi="GE Inspira"/>
                <w:bCs/>
              </w:rPr>
              <w:t xml:space="preserve"> Product Model with </w:t>
            </w:r>
            <w:r w:rsidR="003E552E">
              <w:rPr>
                <w:rFonts w:ascii="GE Inspira" w:hAnsi="GE Inspira"/>
                <w:bCs/>
              </w:rPr>
              <w:t>relationship</w:t>
            </w:r>
            <w:r w:rsidR="00D34F84">
              <w:rPr>
                <w:rFonts w:ascii="GE Inspira" w:hAnsi="GE Inspira"/>
                <w:bCs/>
              </w:rPr>
              <w:t xml:space="preserve"> </w:t>
            </w:r>
            <w:r w:rsidR="00492AFA">
              <w:rPr>
                <w:rFonts w:ascii="GE Inspira" w:hAnsi="GE Inspira"/>
                <w:bCs/>
              </w:rPr>
              <w:t>“</w:t>
            </w:r>
            <w:r w:rsidR="00D34F84">
              <w:rPr>
                <w:rFonts w:ascii="GE Inspira" w:hAnsi="GE Inspira"/>
                <w:bCs/>
              </w:rPr>
              <w:t>Product Configuration”</w:t>
            </w:r>
          </w:p>
          <w:p w14:paraId="3B1475D2" w14:textId="12C79707" w:rsidR="00006124" w:rsidRDefault="00006124" w:rsidP="00EF61A5">
            <w:pPr>
              <w:pStyle w:val="TableHeader"/>
              <w:numPr>
                <w:ilvl w:val="0"/>
                <w:numId w:val="18"/>
              </w:numPr>
              <w:jc w:val="left"/>
              <w:rPr>
                <w:rFonts w:ascii="GE Inspira" w:hAnsi="GE Inspira"/>
                <w:bCs/>
              </w:rPr>
            </w:pPr>
            <w:r>
              <w:rPr>
                <w:rFonts w:ascii="GE Inspira" w:hAnsi="GE Inspira"/>
                <w:bCs/>
              </w:rPr>
              <w:t>All the classes connected with the Product Model and the corresponding Interface attributes will be copied from Product Model to the Product Configuration</w:t>
            </w:r>
            <w:r w:rsidR="00AB6F98">
              <w:rPr>
                <w:rFonts w:ascii="GE Inspira" w:hAnsi="GE Inspira"/>
                <w:bCs/>
              </w:rPr>
              <w:t xml:space="preserve">. The relationship name </w:t>
            </w:r>
            <w:r w:rsidR="00C159CC">
              <w:rPr>
                <w:rFonts w:ascii="GE Inspira" w:hAnsi="GE Inspira"/>
                <w:bCs/>
              </w:rPr>
              <w:t>which will be queried will</w:t>
            </w:r>
            <w:r w:rsidR="00AB6F98">
              <w:rPr>
                <w:rFonts w:ascii="GE Inspira" w:hAnsi="GE Inspira"/>
                <w:bCs/>
              </w:rPr>
              <w:t xml:space="preserve"> be “Classified Item”</w:t>
            </w:r>
          </w:p>
          <w:p w14:paraId="52F2DA0B" w14:textId="632924A2" w:rsidR="00177F13" w:rsidRDefault="00177F13" w:rsidP="00EF61A5">
            <w:pPr>
              <w:pStyle w:val="TableHeader"/>
              <w:numPr>
                <w:ilvl w:val="0"/>
                <w:numId w:val="18"/>
              </w:numPr>
              <w:jc w:val="left"/>
              <w:rPr>
                <w:rFonts w:ascii="GE Inspira" w:hAnsi="GE Inspira"/>
                <w:bCs/>
              </w:rPr>
            </w:pPr>
            <w:r>
              <w:rPr>
                <w:rFonts w:ascii="GE Inspira" w:hAnsi="GE Inspira"/>
                <w:bCs/>
              </w:rPr>
              <w:t>The PC will be connected to the context Pro</w:t>
            </w:r>
            <w:r w:rsidR="006224A2">
              <w:rPr>
                <w:rFonts w:ascii="GE Inspira" w:hAnsi="GE Inspira"/>
                <w:bCs/>
              </w:rPr>
              <w:t>ject</w:t>
            </w:r>
            <w:r>
              <w:rPr>
                <w:rFonts w:ascii="GE Inspira" w:hAnsi="GE Inspira"/>
                <w:bCs/>
              </w:rPr>
              <w:t xml:space="preserve"> Concept</w:t>
            </w:r>
            <w:r w:rsidR="005540F3">
              <w:rPr>
                <w:rFonts w:ascii="GE Inspira" w:hAnsi="GE Inspira"/>
                <w:bCs/>
              </w:rPr>
              <w:t xml:space="preserve"> with </w:t>
            </w:r>
            <w:r w:rsidR="000A1A3E">
              <w:rPr>
                <w:rFonts w:ascii="GE Inspira" w:hAnsi="GE Inspira"/>
                <w:bCs/>
              </w:rPr>
              <w:t>relationship</w:t>
            </w:r>
            <w:r w:rsidR="005540F3">
              <w:rPr>
                <w:rFonts w:ascii="GE Inspira" w:hAnsi="GE Inspira"/>
                <w:bCs/>
              </w:rPr>
              <w:t xml:space="preserve"> “Project To Product Configuration”</w:t>
            </w:r>
          </w:p>
          <w:p w14:paraId="1A74DA5B" w14:textId="2C413808" w:rsidR="005540F3" w:rsidRDefault="002F07B1" w:rsidP="00EF61A5">
            <w:pPr>
              <w:pStyle w:val="TableHeader"/>
              <w:numPr>
                <w:ilvl w:val="0"/>
                <w:numId w:val="18"/>
              </w:numPr>
              <w:jc w:val="left"/>
              <w:rPr>
                <w:rFonts w:ascii="GE Inspira" w:hAnsi="GE Inspira"/>
                <w:bCs/>
              </w:rPr>
            </w:pPr>
            <w:r>
              <w:rPr>
                <w:rFonts w:ascii="GE Inspira" w:hAnsi="GE Inspira"/>
                <w:bCs/>
              </w:rPr>
              <w:t>All Document Templates connected with the Product Model will be Cloned and Connected to the PC</w:t>
            </w:r>
          </w:p>
          <w:p w14:paraId="5D0F64F8" w14:textId="2850067F" w:rsidR="007C3AD8" w:rsidRDefault="00B2505B" w:rsidP="00EF61A5">
            <w:pPr>
              <w:pStyle w:val="TableHeader"/>
              <w:numPr>
                <w:ilvl w:val="0"/>
                <w:numId w:val="18"/>
              </w:numPr>
              <w:jc w:val="left"/>
              <w:rPr>
                <w:rFonts w:ascii="GE Inspira" w:hAnsi="GE Inspira"/>
                <w:bCs/>
              </w:rPr>
            </w:pPr>
            <w:r>
              <w:rPr>
                <w:rFonts w:ascii="GE Inspira" w:hAnsi="GE Inspira"/>
                <w:bCs/>
              </w:rPr>
              <w:t>“</w:t>
            </w:r>
            <w:r w:rsidR="007C3AD8">
              <w:rPr>
                <w:rFonts w:ascii="GE Inspira" w:hAnsi="GE Inspira"/>
                <w:bCs/>
              </w:rPr>
              <w:t>Customer Item</w:t>
            </w:r>
            <w:r w:rsidR="00171650">
              <w:rPr>
                <w:rFonts w:ascii="GE Inspira" w:hAnsi="GE Inspira"/>
                <w:bCs/>
              </w:rPr>
              <w:t>”</w:t>
            </w:r>
            <w:r w:rsidR="007C3AD8">
              <w:rPr>
                <w:rFonts w:ascii="GE Inspira" w:hAnsi="GE Inspira"/>
                <w:bCs/>
              </w:rPr>
              <w:t xml:space="preserve"> </w:t>
            </w:r>
            <w:r w:rsidR="00A70317">
              <w:rPr>
                <w:rFonts w:ascii="GE Inspira" w:hAnsi="GE Inspira"/>
                <w:bCs/>
              </w:rPr>
              <w:t>relationship</w:t>
            </w:r>
            <w:r w:rsidR="007C3AD8">
              <w:rPr>
                <w:rFonts w:ascii="GE Inspira" w:hAnsi="GE Inspira"/>
                <w:bCs/>
              </w:rPr>
              <w:t xml:space="preserve"> will be expanded from Project Concept</w:t>
            </w:r>
            <w:r w:rsidR="00EB0008">
              <w:rPr>
                <w:rFonts w:ascii="GE Inspira" w:hAnsi="GE Inspira"/>
                <w:bCs/>
              </w:rPr>
              <w:t xml:space="preserve">, if </w:t>
            </w:r>
            <w:r w:rsidR="00A70317">
              <w:rPr>
                <w:rFonts w:ascii="GE Inspira" w:hAnsi="GE Inspira"/>
                <w:bCs/>
              </w:rPr>
              <w:t>relationship</w:t>
            </w:r>
            <w:r w:rsidR="001E3969">
              <w:rPr>
                <w:rFonts w:ascii="GE Inspira" w:hAnsi="GE Inspira"/>
                <w:bCs/>
              </w:rPr>
              <w:t xml:space="preserve"> </w:t>
            </w:r>
            <w:r w:rsidR="00EB0008">
              <w:rPr>
                <w:rFonts w:ascii="GE Inspira" w:hAnsi="GE Inspira"/>
                <w:bCs/>
              </w:rPr>
              <w:t>attribute “</w:t>
            </w:r>
            <w:r w:rsidR="00EB0008" w:rsidRPr="00EB0008">
              <w:rPr>
                <w:rFonts w:ascii="GE Inspira" w:hAnsi="GE Inspira"/>
                <w:bCs/>
              </w:rPr>
              <w:t>Type Of Customer</w:t>
            </w:r>
            <w:r w:rsidR="00EB0008">
              <w:rPr>
                <w:rFonts w:ascii="GE Inspira" w:hAnsi="GE Inspira"/>
                <w:bCs/>
              </w:rPr>
              <w:t>” for Customer is set to “Shipping Customer”, the  “Distribution Code” attribute for Product Model will be checked, and if that is “R”, then all the Selling Geo</w:t>
            </w:r>
            <w:r w:rsidR="00204354">
              <w:rPr>
                <w:rFonts w:ascii="GE Inspira" w:hAnsi="GE Inspira"/>
                <w:bCs/>
              </w:rPr>
              <w:t>graphies</w:t>
            </w:r>
            <w:r w:rsidR="00EB0008">
              <w:rPr>
                <w:rFonts w:ascii="GE Inspira" w:hAnsi="GE Inspira"/>
                <w:bCs/>
              </w:rPr>
              <w:t xml:space="preserve"> connected to the </w:t>
            </w:r>
            <w:r w:rsidR="00EB0008">
              <w:rPr>
                <w:rFonts w:ascii="GE Inspira" w:hAnsi="GE Inspira"/>
                <w:bCs/>
              </w:rPr>
              <w:lastRenderedPageBreak/>
              <w:t>Product Model will be copied to the P</w:t>
            </w:r>
            <w:r w:rsidR="00466200">
              <w:rPr>
                <w:rFonts w:ascii="GE Inspira" w:hAnsi="GE Inspira"/>
                <w:bCs/>
              </w:rPr>
              <w:t>roduct Configuration</w:t>
            </w:r>
          </w:p>
          <w:p w14:paraId="07EAA75F" w14:textId="36584542" w:rsidR="00836071" w:rsidRDefault="00836071" w:rsidP="00EF61A5">
            <w:pPr>
              <w:pStyle w:val="TableHeader"/>
              <w:numPr>
                <w:ilvl w:val="0"/>
                <w:numId w:val="18"/>
              </w:numPr>
              <w:jc w:val="left"/>
              <w:rPr>
                <w:rFonts w:ascii="GE Inspira" w:hAnsi="GE Inspira"/>
                <w:bCs/>
              </w:rPr>
            </w:pPr>
            <w:r>
              <w:rPr>
                <w:rFonts w:ascii="GE Inspira" w:hAnsi="GE Inspira"/>
                <w:bCs/>
              </w:rPr>
              <w:t xml:space="preserve">Customer Item expanded will be connected </w:t>
            </w:r>
            <w:r w:rsidR="00E478FD">
              <w:rPr>
                <w:rFonts w:ascii="GE Inspira" w:hAnsi="GE Inspira"/>
                <w:bCs/>
              </w:rPr>
              <w:t>to</w:t>
            </w:r>
            <w:r>
              <w:rPr>
                <w:rFonts w:ascii="GE Inspira" w:hAnsi="GE Inspira"/>
                <w:bCs/>
              </w:rPr>
              <w:t xml:space="preserve"> the </w:t>
            </w:r>
            <w:r w:rsidR="00BC3093">
              <w:rPr>
                <w:rFonts w:ascii="GE Inspira" w:hAnsi="GE Inspira"/>
                <w:bCs/>
              </w:rPr>
              <w:t xml:space="preserve">Product Configuration </w:t>
            </w:r>
            <w:r>
              <w:rPr>
                <w:rFonts w:ascii="GE Inspira" w:hAnsi="GE Inspira"/>
                <w:bCs/>
              </w:rPr>
              <w:t xml:space="preserve">with </w:t>
            </w:r>
            <w:r w:rsidR="00A70317">
              <w:rPr>
                <w:rFonts w:ascii="GE Inspira" w:hAnsi="GE Inspira"/>
                <w:bCs/>
              </w:rPr>
              <w:t>relationship</w:t>
            </w:r>
            <w:r>
              <w:rPr>
                <w:rFonts w:ascii="GE Inspira" w:hAnsi="GE Inspira"/>
                <w:bCs/>
              </w:rPr>
              <w:t xml:space="preserve"> “Customer Item”</w:t>
            </w:r>
          </w:p>
          <w:p w14:paraId="70CE1FCE" w14:textId="45E0295C" w:rsidR="00836071" w:rsidRDefault="00A94E6E" w:rsidP="00EF61A5">
            <w:pPr>
              <w:pStyle w:val="TableHeader"/>
              <w:numPr>
                <w:ilvl w:val="0"/>
                <w:numId w:val="18"/>
              </w:numPr>
              <w:jc w:val="left"/>
              <w:rPr>
                <w:rFonts w:ascii="GE Inspira" w:hAnsi="GE Inspira"/>
                <w:bCs/>
              </w:rPr>
            </w:pPr>
            <w:r>
              <w:rPr>
                <w:rFonts w:ascii="GE Inspira" w:hAnsi="GE Inspira"/>
                <w:bCs/>
              </w:rPr>
              <w:t>“</w:t>
            </w:r>
            <w:r w:rsidR="00836071">
              <w:rPr>
                <w:rFonts w:ascii="GE Inspira" w:hAnsi="GE Inspira"/>
                <w:bCs/>
              </w:rPr>
              <w:t>Comment</w:t>
            </w:r>
            <w:r>
              <w:rPr>
                <w:rFonts w:ascii="GE Inspira" w:hAnsi="GE Inspira"/>
                <w:bCs/>
              </w:rPr>
              <w:t>”</w:t>
            </w:r>
            <w:r w:rsidR="00836071">
              <w:rPr>
                <w:rFonts w:ascii="GE Inspira" w:hAnsi="GE Inspira"/>
                <w:bCs/>
              </w:rPr>
              <w:t xml:space="preserve"> attribute </w:t>
            </w:r>
            <w:r w:rsidR="00AB7BCF">
              <w:rPr>
                <w:rFonts w:ascii="GE Inspira" w:hAnsi="GE Inspira"/>
                <w:bCs/>
              </w:rPr>
              <w:t>in</w:t>
            </w:r>
            <w:r w:rsidR="00836071">
              <w:rPr>
                <w:rFonts w:ascii="GE Inspira" w:hAnsi="GE Inspira"/>
                <w:bCs/>
              </w:rPr>
              <w:t xml:space="preserve"> above </w:t>
            </w:r>
            <w:r w:rsidR="00A70317">
              <w:rPr>
                <w:rFonts w:ascii="GE Inspira" w:hAnsi="GE Inspira"/>
                <w:bCs/>
              </w:rPr>
              <w:t>relationship</w:t>
            </w:r>
            <w:r w:rsidR="00836071">
              <w:rPr>
                <w:rFonts w:ascii="GE Inspira" w:hAnsi="GE Inspira"/>
                <w:bCs/>
              </w:rPr>
              <w:t xml:space="preserve"> “Customer Item” will be taken from existing </w:t>
            </w:r>
            <w:r w:rsidR="00904A2B">
              <w:rPr>
                <w:rFonts w:ascii="GE Inspira" w:hAnsi="GE Inspira"/>
                <w:bCs/>
              </w:rPr>
              <w:t>“</w:t>
            </w:r>
            <w:r w:rsidR="00836071">
              <w:rPr>
                <w:rFonts w:ascii="GE Inspira" w:hAnsi="GE Inspira"/>
                <w:bCs/>
              </w:rPr>
              <w:t>Custom</w:t>
            </w:r>
            <w:r w:rsidR="00904A2B">
              <w:rPr>
                <w:rFonts w:ascii="GE Inspira" w:hAnsi="GE Inspira"/>
                <w:bCs/>
              </w:rPr>
              <w:t>er</w:t>
            </w:r>
            <w:r w:rsidR="00836071">
              <w:rPr>
                <w:rFonts w:ascii="GE Inspira" w:hAnsi="GE Inspira"/>
                <w:bCs/>
              </w:rPr>
              <w:t xml:space="preserve"> Item</w:t>
            </w:r>
            <w:r w:rsidR="00904A2B">
              <w:rPr>
                <w:rFonts w:ascii="GE Inspira" w:hAnsi="GE Inspira"/>
                <w:bCs/>
              </w:rPr>
              <w:t>”</w:t>
            </w:r>
            <w:r w:rsidR="00836071">
              <w:rPr>
                <w:rFonts w:ascii="GE Inspira" w:hAnsi="GE Inspira"/>
                <w:bCs/>
              </w:rPr>
              <w:t xml:space="preserve"> </w:t>
            </w:r>
            <w:r w:rsidR="00A70317">
              <w:rPr>
                <w:rFonts w:ascii="GE Inspira" w:hAnsi="GE Inspira"/>
                <w:bCs/>
              </w:rPr>
              <w:t>relationship</w:t>
            </w:r>
            <w:r w:rsidR="001E3969">
              <w:rPr>
                <w:rFonts w:ascii="GE Inspira" w:hAnsi="GE Inspira"/>
                <w:bCs/>
              </w:rPr>
              <w:t xml:space="preserve">. </w:t>
            </w:r>
            <w:r w:rsidR="00A70317">
              <w:rPr>
                <w:rFonts w:ascii="GE Inspira" w:hAnsi="GE Inspira"/>
                <w:bCs/>
              </w:rPr>
              <w:t>Relationship</w:t>
            </w:r>
            <w:r w:rsidR="001E3969">
              <w:rPr>
                <w:rFonts w:ascii="GE Inspira" w:hAnsi="GE Inspira"/>
                <w:bCs/>
              </w:rPr>
              <w:t xml:space="preserve"> attribute Type of Customer will also be copied to </w:t>
            </w:r>
            <w:r w:rsidR="00D636FD">
              <w:rPr>
                <w:rFonts w:ascii="GE Inspira" w:hAnsi="GE Inspira"/>
                <w:bCs/>
              </w:rPr>
              <w:t xml:space="preserve">the </w:t>
            </w:r>
            <w:r w:rsidR="001E3969">
              <w:rPr>
                <w:rFonts w:ascii="GE Inspira" w:hAnsi="GE Inspira"/>
                <w:bCs/>
              </w:rPr>
              <w:t xml:space="preserve">new </w:t>
            </w:r>
            <w:r w:rsidR="00A70317">
              <w:rPr>
                <w:rFonts w:ascii="GE Inspira" w:hAnsi="GE Inspira"/>
                <w:bCs/>
              </w:rPr>
              <w:t>relationship</w:t>
            </w:r>
            <w:r w:rsidR="001E11F3">
              <w:rPr>
                <w:rFonts w:ascii="GE Inspira" w:hAnsi="GE Inspira"/>
                <w:bCs/>
              </w:rPr>
              <w:t>.</w:t>
            </w:r>
          </w:p>
          <w:p w14:paraId="55AC7CF5" w14:textId="360055F7" w:rsidR="00836071" w:rsidRDefault="00FA2BD8" w:rsidP="00EF61A5">
            <w:pPr>
              <w:pStyle w:val="TableHeader"/>
              <w:numPr>
                <w:ilvl w:val="0"/>
                <w:numId w:val="18"/>
              </w:numPr>
              <w:jc w:val="left"/>
              <w:rPr>
                <w:rFonts w:ascii="GE Inspira" w:hAnsi="GE Inspira"/>
                <w:bCs/>
              </w:rPr>
            </w:pPr>
            <w:r>
              <w:rPr>
                <w:rFonts w:ascii="GE Inspira" w:hAnsi="GE Inspira"/>
                <w:bCs/>
              </w:rPr>
              <w:t>“</w:t>
            </w:r>
            <w:r w:rsidR="00C70592">
              <w:rPr>
                <w:rFonts w:ascii="GE Inspira" w:hAnsi="GE Inspira"/>
                <w:bCs/>
              </w:rPr>
              <w:t>Mandatory Configuration Features</w:t>
            </w:r>
            <w:r>
              <w:rPr>
                <w:rFonts w:ascii="GE Inspira" w:hAnsi="GE Inspira"/>
                <w:bCs/>
              </w:rPr>
              <w:t>”</w:t>
            </w:r>
            <w:r w:rsidR="00C70592">
              <w:rPr>
                <w:rFonts w:ascii="GE Inspira" w:hAnsi="GE Inspira"/>
                <w:bCs/>
              </w:rPr>
              <w:t xml:space="preserve"> relationship is queried from Product Model and then connected to newly created </w:t>
            </w:r>
            <w:r w:rsidR="004A55FF">
              <w:rPr>
                <w:rFonts w:ascii="GE Inspira" w:hAnsi="GE Inspira"/>
                <w:bCs/>
              </w:rPr>
              <w:t xml:space="preserve">Product Configuration </w:t>
            </w:r>
            <w:r w:rsidR="00C70592">
              <w:rPr>
                <w:rFonts w:ascii="GE Inspira" w:hAnsi="GE Inspira"/>
                <w:bCs/>
              </w:rPr>
              <w:t xml:space="preserve">with </w:t>
            </w:r>
            <w:r w:rsidR="00A70317">
              <w:rPr>
                <w:rFonts w:ascii="GE Inspira" w:hAnsi="GE Inspira"/>
                <w:bCs/>
              </w:rPr>
              <w:t>relationship</w:t>
            </w:r>
            <w:r w:rsidR="00C70592">
              <w:rPr>
                <w:rFonts w:ascii="GE Inspira" w:hAnsi="GE Inspira"/>
                <w:bCs/>
              </w:rPr>
              <w:t xml:space="preserve"> “Selected Options”</w:t>
            </w:r>
          </w:p>
          <w:p w14:paraId="6C5D435E" w14:textId="77777777" w:rsidR="00EB6FC0" w:rsidRDefault="00EB6FC0" w:rsidP="00AD4423">
            <w:pPr>
              <w:pStyle w:val="TableHeader"/>
              <w:jc w:val="left"/>
              <w:rPr>
                <w:rFonts w:ascii="GE Inspira" w:hAnsi="GE Inspira"/>
                <w:bCs/>
              </w:rPr>
            </w:pPr>
          </w:p>
          <w:p w14:paraId="17151764" w14:textId="6973B260" w:rsidR="00AD4423" w:rsidRPr="00CC7C6A" w:rsidRDefault="00AD4423" w:rsidP="00AD4423">
            <w:pPr>
              <w:pStyle w:val="TableHeader"/>
              <w:jc w:val="left"/>
              <w:rPr>
                <w:rFonts w:ascii="GE Inspira" w:hAnsi="GE Inspira"/>
              </w:rPr>
            </w:pPr>
          </w:p>
        </w:tc>
        <w:tc>
          <w:tcPr>
            <w:tcW w:w="4140" w:type="dxa"/>
            <w:shd w:val="clear" w:color="FFFFFF" w:fill="auto"/>
          </w:tcPr>
          <w:p w14:paraId="54ED318E" w14:textId="1350A1B8" w:rsidR="00EB0ABE" w:rsidRPr="00E667A5" w:rsidRDefault="00D90BC6" w:rsidP="00EF61A5">
            <w:pPr>
              <w:pStyle w:val="TableHeader"/>
              <w:numPr>
                <w:ilvl w:val="0"/>
                <w:numId w:val="57"/>
              </w:numPr>
              <w:jc w:val="left"/>
              <w:rPr>
                <w:rFonts w:ascii="GE Inspira" w:hAnsi="GE Inspira"/>
                <w:noProof/>
              </w:rPr>
            </w:pPr>
            <w:r>
              <w:rPr>
                <w:rFonts w:ascii="GE Inspira" w:hAnsi="GE Inspira"/>
                <w:noProof/>
              </w:rPr>
              <w:lastRenderedPageBreak/>
              <w:t>Create Product Configuration in Background</w:t>
            </w:r>
          </w:p>
          <w:p w14:paraId="1F2F19B8" w14:textId="401468D8" w:rsidR="00787AC9" w:rsidRDefault="00D90BC6" w:rsidP="00AD4423">
            <w:pPr>
              <w:pStyle w:val="TableHeader"/>
              <w:jc w:val="left"/>
              <w:rPr>
                <w:rFonts w:ascii="GE Inspira" w:hAnsi="GE Inspira"/>
              </w:rPr>
            </w:pPr>
            <w:r>
              <w:rPr>
                <w:noProof/>
              </w:rPr>
              <w:drawing>
                <wp:inline distT="0" distB="0" distL="0" distR="0" wp14:anchorId="6A0704E0" wp14:editId="2A53007C">
                  <wp:extent cx="2491740" cy="1381125"/>
                  <wp:effectExtent l="0" t="0" r="3810" b="9525"/>
                  <wp:docPr id="21576" name="Picture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1740" cy="1381125"/>
                          </a:xfrm>
                          <a:prstGeom prst="rect">
                            <a:avLst/>
                          </a:prstGeom>
                        </pic:spPr>
                      </pic:pic>
                    </a:graphicData>
                  </a:graphic>
                </wp:inline>
              </w:drawing>
            </w:r>
          </w:p>
          <w:p w14:paraId="5B2C6EDB" w14:textId="362829A0" w:rsidR="00787AC9" w:rsidRDefault="00E24BA7" w:rsidP="00EF61A5">
            <w:pPr>
              <w:pStyle w:val="TableHeader"/>
              <w:numPr>
                <w:ilvl w:val="0"/>
                <w:numId w:val="57"/>
              </w:numPr>
              <w:jc w:val="left"/>
              <w:rPr>
                <w:rFonts w:ascii="GE Inspira" w:hAnsi="GE Inspira"/>
              </w:rPr>
            </w:pPr>
            <w:r>
              <w:rPr>
                <w:rFonts w:ascii="GE Inspira" w:hAnsi="GE Inspira"/>
              </w:rPr>
              <w:t xml:space="preserve">When Latest Released Model </w:t>
            </w:r>
            <w:r w:rsidR="00CE2620">
              <w:rPr>
                <w:rFonts w:ascii="GE Inspira" w:hAnsi="GE Inspira"/>
              </w:rPr>
              <w:t>is not selected</w:t>
            </w:r>
          </w:p>
          <w:p w14:paraId="3DD1BAC3" w14:textId="42950AEA" w:rsidR="00CE2620" w:rsidRDefault="00CE2620" w:rsidP="00CE2620">
            <w:pPr>
              <w:pStyle w:val="TableHeader"/>
              <w:jc w:val="left"/>
              <w:rPr>
                <w:rFonts w:ascii="GE Inspira" w:hAnsi="GE Inspira"/>
              </w:rPr>
            </w:pPr>
            <w:r>
              <w:rPr>
                <w:noProof/>
              </w:rPr>
              <w:drawing>
                <wp:inline distT="0" distB="0" distL="0" distR="0" wp14:anchorId="6AD078B0" wp14:editId="5AB2F54B">
                  <wp:extent cx="2491740" cy="1208405"/>
                  <wp:effectExtent l="0" t="0" r="3810" b="0"/>
                  <wp:docPr id="21580" name="Picture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1740" cy="1208405"/>
                          </a:xfrm>
                          <a:prstGeom prst="rect">
                            <a:avLst/>
                          </a:prstGeom>
                        </pic:spPr>
                      </pic:pic>
                    </a:graphicData>
                  </a:graphic>
                </wp:inline>
              </w:drawing>
            </w:r>
          </w:p>
          <w:p w14:paraId="52A5B9F9" w14:textId="77777777" w:rsidR="00787AC9" w:rsidRDefault="00787AC9" w:rsidP="00AD4423">
            <w:pPr>
              <w:pStyle w:val="TableHeader"/>
              <w:ind w:left="720"/>
              <w:jc w:val="left"/>
              <w:rPr>
                <w:rFonts w:ascii="GE Inspira" w:hAnsi="GE Inspira"/>
              </w:rPr>
            </w:pPr>
          </w:p>
          <w:p w14:paraId="3ADC6D4F" w14:textId="77777777" w:rsidR="00787AC9" w:rsidRDefault="00787AC9" w:rsidP="00AD4423">
            <w:pPr>
              <w:pStyle w:val="TableHeader"/>
              <w:jc w:val="left"/>
              <w:rPr>
                <w:rFonts w:ascii="GE Inspira" w:hAnsi="GE Inspira"/>
              </w:rPr>
            </w:pPr>
          </w:p>
          <w:p w14:paraId="355A4019" w14:textId="77777777" w:rsidR="00787AC9" w:rsidRPr="00A25068" w:rsidRDefault="00787AC9" w:rsidP="00AD4423">
            <w:pPr>
              <w:pStyle w:val="TableHeader"/>
              <w:jc w:val="left"/>
              <w:rPr>
                <w:rFonts w:ascii="GE Inspira" w:hAnsi="GE Inspira"/>
              </w:rPr>
            </w:pPr>
          </w:p>
        </w:tc>
      </w:tr>
    </w:tbl>
    <w:p w14:paraId="44E24B2A" w14:textId="73B809B7" w:rsidR="004C5CEB" w:rsidRPr="001556BC" w:rsidRDefault="00903D15" w:rsidP="004C5CEB">
      <w:pPr>
        <w:pStyle w:val="Heading3"/>
      </w:pPr>
      <w:bookmarkStart w:id="29" w:name="_Toc52811608"/>
      <w:r>
        <w:t xml:space="preserve">Create </w:t>
      </w:r>
      <w:r w:rsidR="00F85EBB" w:rsidRPr="00F85EBB">
        <w:t>Top Level Part</w:t>
      </w:r>
      <w:bookmarkEnd w:id="29"/>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3150"/>
        <w:gridCol w:w="3780"/>
      </w:tblGrid>
      <w:tr w:rsidR="004C5CEB" w:rsidRPr="008647B4" w14:paraId="65217E28" w14:textId="77777777" w:rsidTr="000451DB">
        <w:trPr>
          <w:cantSplit/>
          <w:trHeight w:val="345"/>
        </w:trPr>
        <w:tc>
          <w:tcPr>
            <w:tcW w:w="9784" w:type="dxa"/>
            <w:gridSpan w:val="4"/>
            <w:shd w:val="clear" w:color="auto" w:fill="E0E0E0"/>
          </w:tcPr>
          <w:p w14:paraId="386A67EB" w14:textId="07A2C81F" w:rsidR="004C5CEB" w:rsidRPr="008647B4" w:rsidRDefault="00F85EBB" w:rsidP="000451DB">
            <w:pPr>
              <w:pStyle w:val="TableHeader"/>
              <w:rPr>
                <w:rFonts w:ascii="GE Inspira" w:hAnsi="GE Inspira"/>
                <w:b/>
                <w:bCs/>
                <w:sz w:val="22"/>
                <w:szCs w:val="22"/>
              </w:rPr>
            </w:pPr>
            <w:r w:rsidRPr="00F85EBB">
              <w:t>Create Top Level Part</w:t>
            </w:r>
          </w:p>
        </w:tc>
      </w:tr>
      <w:tr w:rsidR="004C5CEB" w:rsidRPr="00A75B53" w14:paraId="01169400" w14:textId="77777777" w:rsidTr="007E63AC">
        <w:trPr>
          <w:cantSplit/>
          <w:trHeight w:val="409"/>
          <w:tblHeader/>
        </w:trPr>
        <w:tc>
          <w:tcPr>
            <w:tcW w:w="694" w:type="dxa"/>
            <w:shd w:val="clear" w:color="FFFFFF" w:fill="auto"/>
          </w:tcPr>
          <w:p w14:paraId="2D34FC0A" w14:textId="199C4565" w:rsidR="004C5CEB" w:rsidRPr="00A75B53" w:rsidRDefault="004C5CEB" w:rsidP="000451DB">
            <w:pPr>
              <w:pStyle w:val="BodyText"/>
              <w:rPr>
                <w:b/>
                <w:bCs/>
              </w:rPr>
            </w:pPr>
            <w:r w:rsidRPr="00A75B53">
              <w:rPr>
                <w:b/>
                <w:bCs/>
              </w:rPr>
              <w:t>#</w:t>
            </w:r>
          </w:p>
        </w:tc>
        <w:tc>
          <w:tcPr>
            <w:tcW w:w="2160" w:type="dxa"/>
            <w:shd w:val="clear" w:color="FFFFFF" w:fill="auto"/>
          </w:tcPr>
          <w:p w14:paraId="64B5DB81" w14:textId="16393E2F" w:rsidR="004C5CEB" w:rsidRPr="00A75B53" w:rsidRDefault="00FF67A1" w:rsidP="000451DB">
            <w:pPr>
              <w:pStyle w:val="BodyText"/>
              <w:rPr>
                <w:b/>
                <w:bCs/>
              </w:rPr>
            </w:pPr>
            <w:r>
              <w:rPr>
                <w:b/>
                <w:bCs/>
              </w:rPr>
              <w:t>Steps</w:t>
            </w:r>
          </w:p>
        </w:tc>
        <w:tc>
          <w:tcPr>
            <w:tcW w:w="3150" w:type="dxa"/>
            <w:shd w:val="clear" w:color="FFFFFF" w:fill="auto"/>
          </w:tcPr>
          <w:p w14:paraId="2FB2D5D5" w14:textId="77777777" w:rsidR="004C5CEB" w:rsidRPr="00A75B53" w:rsidRDefault="004C5CEB" w:rsidP="000451DB">
            <w:pPr>
              <w:pStyle w:val="BodyText"/>
              <w:rPr>
                <w:b/>
                <w:bCs/>
              </w:rPr>
            </w:pPr>
            <w:r>
              <w:rPr>
                <w:b/>
                <w:bCs/>
              </w:rPr>
              <w:t>Background Operations</w:t>
            </w:r>
          </w:p>
        </w:tc>
        <w:tc>
          <w:tcPr>
            <w:tcW w:w="3780" w:type="dxa"/>
            <w:shd w:val="clear" w:color="FFFFFF" w:fill="auto"/>
          </w:tcPr>
          <w:p w14:paraId="7AC20A6B" w14:textId="77777777" w:rsidR="004C5CEB" w:rsidRPr="00A75B53" w:rsidRDefault="004C5CEB" w:rsidP="000451DB">
            <w:pPr>
              <w:pStyle w:val="BodyText"/>
              <w:rPr>
                <w:b/>
                <w:bCs/>
              </w:rPr>
            </w:pPr>
            <w:r>
              <w:rPr>
                <w:b/>
                <w:bCs/>
              </w:rPr>
              <w:t>Comments</w:t>
            </w:r>
            <w:r w:rsidRPr="00A75B53">
              <w:rPr>
                <w:b/>
                <w:bCs/>
              </w:rPr>
              <w:t xml:space="preserve"> </w:t>
            </w:r>
          </w:p>
        </w:tc>
      </w:tr>
      <w:tr w:rsidR="004C5CEB" w:rsidRPr="00A25068" w14:paraId="31E03605" w14:textId="77777777" w:rsidTr="007E63AC">
        <w:trPr>
          <w:cantSplit/>
          <w:trHeight w:val="389"/>
          <w:tblHeader/>
        </w:trPr>
        <w:tc>
          <w:tcPr>
            <w:tcW w:w="694" w:type="dxa"/>
            <w:shd w:val="clear" w:color="FFFFFF" w:fill="auto"/>
          </w:tcPr>
          <w:p w14:paraId="5A38717B" w14:textId="77777777" w:rsidR="004C5CEB" w:rsidRPr="00A75B53" w:rsidRDefault="004C5CEB" w:rsidP="000451DB">
            <w:pPr>
              <w:pStyle w:val="TableHeader"/>
              <w:rPr>
                <w:rFonts w:ascii="GE Inspira" w:hAnsi="GE Inspira"/>
                <w:b/>
                <w:bCs/>
                <w:sz w:val="20"/>
              </w:rPr>
            </w:pPr>
            <w:r>
              <w:rPr>
                <w:rFonts w:ascii="GE Inspira" w:hAnsi="GE Inspira"/>
                <w:b/>
                <w:bCs/>
                <w:sz w:val="20"/>
              </w:rPr>
              <w:lastRenderedPageBreak/>
              <w:t>1</w:t>
            </w:r>
          </w:p>
        </w:tc>
        <w:tc>
          <w:tcPr>
            <w:tcW w:w="2160" w:type="dxa"/>
            <w:shd w:val="clear" w:color="FFFFFF" w:fill="auto"/>
          </w:tcPr>
          <w:p w14:paraId="2B107697" w14:textId="77777777" w:rsidR="00A54A3B" w:rsidRDefault="00A54A3B" w:rsidP="00EF61A5">
            <w:pPr>
              <w:pStyle w:val="TableHeader"/>
              <w:numPr>
                <w:ilvl w:val="0"/>
                <w:numId w:val="83"/>
              </w:numPr>
              <w:jc w:val="left"/>
              <w:rPr>
                <w:rFonts w:ascii="GE Inspira" w:hAnsi="GE Inspira"/>
              </w:rPr>
            </w:pPr>
            <w:r>
              <w:rPr>
                <w:rFonts w:ascii="GE Inspira" w:hAnsi="GE Inspira"/>
              </w:rPr>
              <w:t>Open a Project Concept</w:t>
            </w:r>
          </w:p>
          <w:p w14:paraId="31A2425E" w14:textId="77777777" w:rsidR="00A54A3B" w:rsidRDefault="00A54A3B" w:rsidP="00EF61A5">
            <w:pPr>
              <w:pStyle w:val="TableHeader"/>
              <w:numPr>
                <w:ilvl w:val="0"/>
                <w:numId w:val="83"/>
              </w:numPr>
              <w:jc w:val="left"/>
              <w:rPr>
                <w:rFonts w:ascii="GE Inspira" w:hAnsi="GE Inspira"/>
              </w:rPr>
            </w:pPr>
            <w:r>
              <w:rPr>
                <w:rFonts w:ascii="GE Inspira" w:hAnsi="GE Inspira"/>
              </w:rPr>
              <w:t>Navigate to Related Info</w:t>
            </w:r>
            <w:r w:rsidRPr="00345829">
              <w:rPr>
                <w:rFonts w:ascii="GE Inspira" w:hAnsi="GE Inspira"/>
              </w:rPr>
              <w:sym w:font="Wingdings" w:char="F0E0"/>
            </w:r>
            <w:r>
              <w:rPr>
                <w:rFonts w:ascii="GE Inspira" w:hAnsi="GE Inspira"/>
              </w:rPr>
              <w:t xml:space="preserve"> Quotes tab</w:t>
            </w:r>
          </w:p>
          <w:p w14:paraId="20CF3C69" w14:textId="0B6A0009" w:rsidR="00947473" w:rsidRDefault="00A54A3B" w:rsidP="00EF61A5">
            <w:pPr>
              <w:pStyle w:val="TableHeader"/>
              <w:numPr>
                <w:ilvl w:val="0"/>
                <w:numId w:val="83"/>
              </w:numPr>
              <w:jc w:val="left"/>
              <w:rPr>
                <w:rFonts w:ascii="GE Inspira" w:hAnsi="GE Inspira"/>
              </w:rPr>
            </w:pPr>
            <w:r>
              <w:rPr>
                <w:rFonts w:ascii="GE Inspira" w:hAnsi="GE Inspira"/>
              </w:rPr>
              <w:t xml:space="preserve">Select a Product </w:t>
            </w:r>
            <w:r w:rsidR="00FB63BF">
              <w:rPr>
                <w:rFonts w:ascii="GE Inspira" w:hAnsi="GE Inspira"/>
              </w:rPr>
              <w:t xml:space="preserve">Configuration </w:t>
            </w:r>
            <w:r>
              <w:rPr>
                <w:rFonts w:ascii="GE Inspira" w:hAnsi="GE Inspira"/>
              </w:rPr>
              <w:t xml:space="preserve">for which you want to Create </w:t>
            </w:r>
            <w:r w:rsidR="00FB63BF">
              <w:rPr>
                <w:rFonts w:ascii="GE Inspira" w:hAnsi="GE Inspira"/>
              </w:rPr>
              <w:t>Top Level Part</w:t>
            </w:r>
            <w:r>
              <w:rPr>
                <w:rFonts w:ascii="GE Inspira" w:hAnsi="GE Inspira"/>
              </w:rPr>
              <w:t>.</w:t>
            </w:r>
          </w:p>
          <w:p w14:paraId="620B9CF9" w14:textId="49273D0A" w:rsidR="004C5CEB" w:rsidRPr="00947473" w:rsidRDefault="00A54A3B" w:rsidP="00EF61A5">
            <w:pPr>
              <w:pStyle w:val="TableHeader"/>
              <w:numPr>
                <w:ilvl w:val="0"/>
                <w:numId w:val="83"/>
              </w:numPr>
              <w:jc w:val="left"/>
              <w:rPr>
                <w:rFonts w:ascii="GE Inspira" w:hAnsi="GE Inspira"/>
              </w:rPr>
            </w:pPr>
            <w:r w:rsidRPr="00947473">
              <w:rPr>
                <w:rFonts w:ascii="GE Inspira" w:hAnsi="GE Inspira"/>
              </w:rPr>
              <w:t>Click on Actions</w:t>
            </w:r>
            <w:r w:rsidRPr="004A67A6">
              <w:rPr>
                <w:rFonts w:ascii="GE Inspira" w:hAnsi="GE Inspira"/>
              </w:rPr>
              <w:sym w:font="Wingdings" w:char="F0E0"/>
            </w:r>
            <w:r w:rsidRPr="00947473">
              <w:rPr>
                <w:rFonts w:ascii="GE Inspira" w:hAnsi="GE Inspira"/>
              </w:rPr>
              <w:t xml:space="preserve"> Create </w:t>
            </w:r>
            <w:r w:rsidR="00947473">
              <w:rPr>
                <w:rFonts w:ascii="GE Inspira" w:hAnsi="GE Inspira"/>
              </w:rPr>
              <w:t>Top Level Part</w:t>
            </w:r>
            <w:r w:rsidRPr="00947473">
              <w:rPr>
                <w:rFonts w:ascii="GE Inspira" w:hAnsi="GE Inspira"/>
              </w:rPr>
              <w:t xml:space="preserve"> </w:t>
            </w:r>
          </w:p>
        </w:tc>
        <w:tc>
          <w:tcPr>
            <w:tcW w:w="3150" w:type="dxa"/>
            <w:shd w:val="clear" w:color="FFFFFF" w:fill="auto"/>
          </w:tcPr>
          <w:p w14:paraId="3C67BD1F" w14:textId="08BA62E0" w:rsidR="004C5CEB" w:rsidRDefault="008B0B87" w:rsidP="00EF61A5">
            <w:pPr>
              <w:pStyle w:val="TableHeader"/>
              <w:numPr>
                <w:ilvl w:val="0"/>
                <w:numId w:val="58"/>
              </w:numPr>
              <w:jc w:val="left"/>
              <w:rPr>
                <w:rFonts w:ascii="GE Inspira" w:hAnsi="GE Inspira"/>
              </w:rPr>
            </w:pPr>
            <w:r>
              <w:rPr>
                <w:rFonts w:ascii="GE Inspira" w:hAnsi="GE Inspira"/>
              </w:rPr>
              <w:t>The Product Model connected with The Product Configuration will be queried. If the Model is not latest Released</w:t>
            </w:r>
            <w:r w:rsidR="00F356AD">
              <w:rPr>
                <w:rFonts w:ascii="GE Inspira" w:hAnsi="GE Inspira"/>
              </w:rPr>
              <w:t>, the</w:t>
            </w:r>
            <w:r w:rsidR="003F46FD">
              <w:rPr>
                <w:rFonts w:ascii="GE Inspira" w:hAnsi="GE Inspira"/>
              </w:rPr>
              <w:t>n</w:t>
            </w:r>
            <w:r w:rsidR="00F356AD">
              <w:rPr>
                <w:rFonts w:ascii="GE Inspira" w:hAnsi="GE Inspira"/>
              </w:rPr>
              <w:t xml:space="preserve"> a popup message will appear asking the confirmation from user whether he wants to create Top Level Part when the Model is not latest released. If user selected yes, then Top Level Parts creation will continue. If selection is No, then nothing will happen</w:t>
            </w:r>
            <w:r w:rsidR="00A17CE1">
              <w:rPr>
                <w:rFonts w:ascii="GE Inspira" w:hAnsi="GE Inspira"/>
              </w:rPr>
              <w:t>.</w:t>
            </w:r>
          </w:p>
          <w:p w14:paraId="13E01482" w14:textId="03BC7EFB" w:rsidR="00A17CE1" w:rsidRDefault="00A17CE1" w:rsidP="00EF61A5">
            <w:pPr>
              <w:pStyle w:val="TableHeader"/>
              <w:numPr>
                <w:ilvl w:val="0"/>
                <w:numId w:val="58"/>
              </w:numPr>
              <w:jc w:val="left"/>
              <w:rPr>
                <w:rFonts w:ascii="GE Inspira" w:hAnsi="GE Inspira"/>
              </w:rPr>
            </w:pPr>
            <w:r>
              <w:rPr>
                <w:rFonts w:ascii="GE Inspira" w:hAnsi="GE Inspira"/>
              </w:rPr>
              <w:t xml:space="preserve">Before showing confirm message, a dataobject is created in background named “createTopLevelPartData” which stores the pipe separated object Ids for Product Configuration and Project Concept for the context user. This will be used </w:t>
            </w:r>
            <w:r w:rsidR="00603E64">
              <w:rPr>
                <w:rFonts w:ascii="GE Inspira" w:hAnsi="GE Inspira"/>
              </w:rPr>
              <w:t xml:space="preserve">when user selects Yes in </w:t>
            </w:r>
            <w:r w:rsidR="001D217E">
              <w:rPr>
                <w:rFonts w:ascii="GE Inspira" w:hAnsi="GE Inspira"/>
              </w:rPr>
              <w:t xml:space="preserve">above point </w:t>
            </w:r>
            <w:r w:rsidR="00603E64">
              <w:rPr>
                <w:rFonts w:ascii="GE Inspira" w:hAnsi="GE Inspira"/>
              </w:rPr>
              <w:t>1</w:t>
            </w:r>
            <w:r w:rsidR="00A821F8">
              <w:rPr>
                <w:rFonts w:ascii="GE Inspira" w:hAnsi="GE Inspira"/>
              </w:rPr>
              <w:t>.</w:t>
            </w:r>
          </w:p>
          <w:p w14:paraId="03A8392E" w14:textId="59F13E57" w:rsidR="00F356AD" w:rsidRDefault="00D800AB" w:rsidP="00EF61A5">
            <w:pPr>
              <w:pStyle w:val="TableHeader"/>
              <w:numPr>
                <w:ilvl w:val="0"/>
                <w:numId w:val="58"/>
              </w:numPr>
              <w:jc w:val="left"/>
              <w:rPr>
                <w:rFonts w:ascii="GE Inspira" w:hAnsi="GE Inspira"/>
              </w:rPr>
            </w:pPr>
            <w:r>
              <w:rPr>
                <w:rFonts w:ascii="GE Inspira" w:hAnsi="GE Inspira"/>
              </w:rPr>
              <w:t xml:space="preserve">If user does </w:t>
            </w:r>
            <w:r w:rsidR="00C134D4">
              <w:rPr>
                <w:rFonts w:ascii="GE Inspira" w:hAnsi="GE Inspira"/>
              </w:rPr>
              <w:t xml:space="preserve">point </w:t>
            </w:r>
            <w:r>
              <w:rPr>
                <w:rFonts w:ascii="GE Inspira" w:hAnsi="GE Inspira"/>
              </w:rPr>
              <w:t xml:space="preserve">1 again for any other Project and the Model is not Latest released, then the data object “createTopLevelPartData” will be updated with the current Project Concept and </w:t>
            </w:r>
            <w:r w:rsidR="00A24E28">
              <w:rPr>
                <w:rFonts w:ascii="GE Inspira" w:hAnsi="GE Inspira"/>
                <w:bCs/>
              </w:rPr>
              <w:t>Product Configuration</w:t>
            </w:r>
            <w:r w:rsidR="00A24E28">
              <w:rPr>
                <w:rFonts w:ascii="GE Inspira" w:hAnsi="GE Inspira"/>
              </w:rPr>
              <w:t xml:space="preserve"> </w:t>
            </w:r>
            <w:r>
              <w:rPr>
                <w:rFonts w:ascii="GE Inspira" w:hAnsi="GE Inspira"/>
              </w:rPr>
              <w:t xml:space="preserve">id value so that it stores the latest value </w:t>
            </w:r>
            <w:r w:rsidR="00143EE6">
              <w:rPr>
                <w:rFonts w:ascii="GE Inspira" w:hAnsi="GE Inspira"/>
              </w:rPr>
              <w:t>every time</w:t>
            </w:r>
            <w:r w:rsidR="00857D07">
              <w:rPr>
                <w:rFonts w:ascii="GE Inspira" w:hAnsi="GE Inspira"/>
              </w:rPr>
              <w:t>.</w:t>
            </w:r>
          </w:p>
          <w:p w14:paraId="33E01C4B" w14:textId="77777777" w:rsidR="007E63AC" w:rsidRDefault="007E63AC" w:rsidP="00EF61A5">
            <w:pPr>
              <w:pStyle w:val="TableHeader"/>
              <w:numPr>
                <w:ilvl w:val="0"/>
                <w:numId w:val="58"/>
              </w:numPr>
              <w:jc w:val="left"/>
              <w:rPr>
                <w:rFonts w:ascii="GE Inspira" w:hAnsi="GE Inspira"/>
              </w:rPr>
            </w:pPr>
            <w:r>
              <w:rPr>
                <w:rFonts w:ascii="GE Inspira" w:hAnsi="GE Inspira"/>
              </w:rPr>
              <w:t>The selected Product Configuration is expanded to select the Product Model, and is queried for attributes “Type of Product”, “Statistical Type”, “Policy for End Product”, Product Owner”, “Product Group”, “Product Centre”, “Business Area”</w:t>
            </w:r>
          </w:p>
          <w:p w14:paraId="0FB71337" w14:textId="308109AD" w:rsidR="00DF7244" w:rsidRDefault="00DF7244" w:rsidP="00EF61A5">
            <w:pPr>
              <w:pStyle w:val="TableHeader"/>
              <w:numPr>
                <w:ilvl w:val="0"/>
                <w:numId w:val="84"/>
              </w:numPr>
              <w:jc w:val="left"/>
              <w:rPr>
                <w:rFonts w:ascii="GE Inspira" w:hAnsi="GE Inspira"/>
              </w:rPr>
            </w:pPr>
            <w:r>
              <w:rPr>
                <w:rFonts w:ascii="GE Inspira" w:hAnsi="GE Inspira"/>
              </w:rPr>
              <w:t>If the “Type of Product” comes as “End Product Physical” or “End Product Non Physical” then type will be set as “Statistical Type”. If Statistical type is blank, then alert will be shown saying Statistical Type is blank and Top Le</w:t>
            </w:r>
            <w:r w:rsidR="00C73A58">
              <w:rPr>
                <w:rFonts w:ascii="GE Inspira" w:hAnsi="GE Inspira"/>
              </w:rPr>
              <w:t>v</w:t>
            </w:r>
            <w:r>
              <w:rPr>
                <w:rFonts w:ascii="GE Inspira" w:hAnsi="GE Inspira"/>
              </w:rPr>
              <w:t>el Part will not be created.</w:t>
            </w:r>
            <w:r w:rsidR="003E3593">
              <w:rPr>
                <w:rFonts w:ascii="GE Inspira" w:hAnsi="GE Inspira"/>
              </w:rPr>
              <w:t xml:space="preserve"> Policy will be set as </w:t>
            </w:r>
            <w:r w:rsidR="00811D37">
              <w:rPr>
                <w:rFonts w:ascii="GE Inspira" w:hAnsi="GE Inspira"/>
              </w:rPr>
              <w:t>set in attribute “</w:t>
            </w:r>
            <w:r w:rsidR="003E3593">
              <w:rPr>
                <w:rFonts w:ascii="GE Inspira" w:hAnsi="GE Inspira"/>
              </w:rPr>
              <w:t>Policy for End Product</w:t>
            </w:r>
            <w:r w:rsidR="00811D37">
              <w:rPr>
                <w:rFonts w:ascii="GE Inspira" w:hAnsi="GE Inspira"/>
              </w:rPr>
              <w:t>” of Model</w:t>
            </w:r>
          </w:p>
          <w:p w14:paraId="1AACD1E4" w14:textId="2C427DB1" w:rsidR="00DF7244" w:rsidRDefault="00CF22AC" w:rsidP="00EF61A5">
            <w:pPr>
              <w:pStyle w:val="TableHeader"/>
              <w:numPr>
                <w:ilvl w:val="0"/>
                <w:numId w:val="84"/>
              </w:numPr>
              <w:jc w:val="left"/>
              <w:rPr>
                <w:rFonts w:ascii="GE Inspira" w:hAnsi="GE Inspira"/>
              </w:rPr>
            </w:pPr>
            <w:r>
              <w:rPr>
                <w:rFonts w:ascii="GE Inspira" w:hAnsi="GE Inspira"/>
              </w:rPr>
              <w:t xml:space="preserve">If “Type of Product” is set as “Quote Item Physical” the type </w:t>
            </w:r>
            <w:r w:rsidR="00BE3063">
              <w:rPr>
                <w:rFonts w:ascii="GE Inspira" w:hAnsi="GE Inspira"/>
              </w:rPr>
              <w:t xml:space="preserve">of Top Level Part </w:t>
            </w:r>
            <w:r>
              <w:rPr>
                <w:rFonts w:ascii="GE Inspira" w:hAnsi="GE Inspira"/>
              </w:rPr>
              <w:t>will also be set as “Quote Item Physical” and policy as “Quote Item Physical”</w:t>
            </w:r>
          </w:p>
          <w:p w14:paraId="0A7713FE" w14:textId="4BDFE1D1" w:rsidR="00CF22AC" w:rsidRDefault="00CF22AC" w:rsidP="00EF61A5">
            <w:pPr>
              <w:pStyle w:val="TableHeader"/>
              <w:numPr>
                <w:ilvl w:val="0"/>
                <w:numId w:val="84"/>
              </w:numPr>
              <w:jc w:val="left"/>
              <w:rPr>
                <w:rFonts w:ascii="GE Inspira" w:hAnsi="GE Inspira"/>
              </w:rPr>
            </w:pPr>
            <w:r>
              <w:rPr>
                <w:rFonts w:ascii="GE Inspira" w:hAnsi="GE Inspira"/>
              </w:rPr>
              <w:t xml:space="preserve">If “Type of Product is set as “Quote Item Non Physical”, then type </w:t>
            </w:r>
            <w:r w:rsidR="00945673">
              <w:rPr>
                <w:rFonts w:ascii="GE Inspira" w:hAnsi="GE Inspira"/>
              </w:rPr>
              <w:t xml:space="preserve">of Top Level Part </w:t>
            </w:r>
            <w:r>
              <w:rPr>
                <w:rFonts w:ascii="GE Inspira" w:hAnsi="GE Inspira"/>
              </w:rPr>
              <w:t>will also be set as “Quote Item Non Physical” and policy as “Quote Item Physical”</w:t>
            </w:r>
          </w:p>
          <w:p w14:paraId="4DD6A5F8" w14:textId="77777777" w:rsidR="00611799" w:rsidRDefault="00611799" w:rsidP="00EF61A5">
            <w:pPr>
              <w:pStyle w:val="TableHeader"/>
              <w:numPr>
                <w:ilvl w:val="0"/>
                <w:numId w:val="84"/>
              </w:numPr>
              <w:jc w:val="left"/>
              <w:rPr>
                <w:rFonts w:ascii="GE Inspira" w:hAnsi="GE Inspira"/>
              </w:rPr>
            </w:pPr>
            <w:r>
              <w:rPr>
                <w:rFonts w:ascii="GE Inspira" w:hAnsi="GE Inspira"/>
              </w:rPr>
              <w:t>If “Type of Product” is blank, an error message will be shown saying “Type of Product is blank. Unable to Create Part”</w:t>
            </w:r>
          </w:p>
          <w:p w14:paraId="13C5B599" w14:textId="77777777" w:rsidR="00B01948" w:rsidRDefault="00787F2C" w:rsidP="00EF61A5">
            <w:pPr>
              <w:pStyle w:val="TableHeader"/>
              <w:numPr>
                <w:ilvl w:val="0"/>
                <w:numId w:val="58"/>
              </w:numPr>
              <w:jc w:val="left"/>
              <w:rPr>
                <w:rFonts w:ascii="GE Inspira" w:hAnsi="GE Inspira"/>
              </w:rPr>
            </w:pPr>
            <w:r>
              <w:rPr>
                <w:rFonts w:ascii="GE Inspira" w:hAnsi="GE Inspira"/>
              </w:rPr>
              <w:t xml:space="preserve">All the attributes from Product Model are queried and all the </w:t>
            </w:r>
            <w:r>
              <w:rPr>
                <w:rFonts w:ascii="GE Inspira" w:hAnsi="GE Inspira"/>
              </w:rPr>
              <w:lastRenderedPageBreak/>
              <w:t>attributes present in the type selected in 4 will be queried</w:t>
            </w:r>
          </w:p>
          <w:p w14:paraId="2BAC3972" w14:textId="77777777" w:rsidR="005D5F41" w:rsidRDefault="005D5F41" w:rsidP="00EF61A5">
            <w:pPr>
              <w:pStyle w:val="TableHeader"/>
              <w:numPr>
                <w:ilvl w:val="0"/>
                <w:numId w:val="85"/>
              </w:numPr>
              <w:jc w:val="left"/>
              <w:rPr>
                <w:rFonts w:ascii="GE Inspira" w:hAnsi="GE Inspira"/>
              </w:rPr>
            </w:pPr>
            <w:r>
              <w:rPr>
                <w:rFonts w:ascii="GE Inspira" w:hAnsi="GE Inspira"/>
              </w:rPr>
              <w:t>If type is not “DS/PS Product” then attribute “Unit of Measure” will be set as Each</w:t>
            </w:r>
          </w:p>
          <w:p w14:paraId="70A06FAD" w14:textId="3D8E4988" w:rsidR="00E9514C" w:rsidRDefault="009673A5" w:rsidP="00EF61A5">
            <w:pPr>
              <w:pStyle w:val="TableHeader"/>
              <w:numPr>
                <w:ilvl w:val="0"/>
                <w:numId w:val="85"/>
              </w:numPr>
              <w:jc w:val="left"/>
              <w:rPr>
                <w:rFonts w:ascii="GE Inspira" w:hAnsi="GE Inspira"/>
              </w:rPr>
            </w:pPr>
            <w:r>
              <w:rPr>
                <w:rFonts w:ascii="GE Inspira" w:hAnsi="GE Inspira"/>
              </w:rPr>
              <w:t xml:space="preserve">If the attribute is Product Group, then the object id for the corresponding Product Hierarchy in Active state and which is latest is queried and set as Product Group attribute for </w:t>
            </w:r>
            <w:r w:rsidR="00EE4CAE">
              <w:rPr>
                <w:rFonts w:ascii="GE Inspira" w:hAnsi="GE Inspira"/>
              </w:rPr>
              <w:t>Top Level Part</w:t>
            </w:r>
          </w:p>
          <w:p w14:paraId="41776DC0" w14:textId="4ECF29C5" w:rsidR="009673A5" w:rsidRDefault="00DE43C4" w:rsidP="00EF61A5">
            <w:pPr>
              <w:pStyle w:val="TableHeader"/>
              <w:numPr>
                <w:ilvl w:val="0"/>
                <w:numId w:val="85"/>
              </w:numPr>
              <w:jc w:val="left"/>
              <w:rPr>
                <w:rFonts w:ascii="GE Inspira" w:hAnsi="GE Inspira"/>
              </w:rPr>
            </w:pPr>
            <w:r>
              <w:rPr>
                <w:rFonts w:ascii="GE Inspira" w:hAnsi="GE Inspira"/>
              </w:rPr>
              <w:t xml:space="preserve">If attribute is Product Center or Business Area then the same value will be stored for </w:t>
            </w:r>
            <w:r w:rsidR="00961915">
              <w:rPr>
                <w:rFonts w:ascii="GE Inspira" w:hAnsi="GE Inspira"/>
              </w:rPr>
              <w:t>Top Level Part</w:t>
            </w:r>
            <w:r>
              <w:rPr>
                <w:rFonts w:ascii="GE Inspira" w:hAnsi="GE Inspira"/>
              </w:rPr>
              <w:t xml:space="preserve"> attribute also</w:t>
            </w:r>
            <w:r w:rsidR="00D679B2">
              <w:rPr>
                <w:rFonts w:ascii="GE Inspira" w:hAnsi="GE Inspira"/>
              </w:rPr>
              <w:t>.</w:t>
            </w:r>
          </w:p>
          <w:p w14:paraId="0C5E1942" w14:textId="77777777" w:rsidR="00D679B2" w:rsidRDefault="000D5E16" w:rsidP="00EF61A5">
            <w:pPr>
              <w:pStyle w:val="TableHeader"/>
              <w:numPr>
                <w:ilvl w:val="0"/>
                <w:numId w:val="85"/>
              </w:numPr>
              <w:jc w:val="left"/>
              <w:rPr>
                <w:rFonts w:ascii="GE Inspira" w:hAnsi="GE Inspira"/>
              </w:rPr>
            </w:pPr>
            <w:r>
              <w:rPr>
                <w:rFonts w:ascii="GE Inspira" w:hAnsi="GE Inspira"/>
              </w:rPr>
              <w:t>Top Level Part will be created and Material Compliance attributes will also be copied to the newly created Part</w:t>
            </w:r>
          </w:p>
          <w:p w14:paraId="70A45649" w14:textId="4B3E5E5D" w:rsidR="00BC33B7" w:rsidRDefault="009218BE" w:rsidP="00EF61A5">
            <w:pPr>
              <w:pStyle w:val="TableHeader"/>
              <w:numPr>
                <w:ilvl w:val="0"/>
                <w:numId w:val="58"/>
              </w:numPr>
              <w:jc w:val="left"/>
              <w:rPr>
                <w:rFonts w:ascii="GE Inspira" w:hAnsi="GE Inspira"/>
              </w:rPr>
            </w:pPr>
            <w:r>
              <w:rPr>
                <w:rFonts w:ascii="GE Inspira" w:hAnsi="GE Inspira"/>
              </w:rPr>
              <w:t>Desc of Part will be set same as Product Conf</w:t>
            </w:r>
            <w:r w:rsidR="004309D0">
              <w:rPr>
                <w:rFonts w:ascii="GE Inspira" w:hAnsi="GE Inspira"/>
              </w:rPr>
              <w:t xml:space="preserve">iguration </w:t>
            </w:r>
            <w:r>
              <w:rPr>
                <w:rFonts w:ascii="GE Inspira" w:hAnsi="GE Inspira"/>
              </w:rPr>
              <w:t>desc</w:t>
            </w:r>
          </w:p>
          <w:p w14:paraId="5CF7C977" w14:textId="77777777" w:rsidR="00664B7C" w:rsidRDefault="00B151F2" w:rsidP="00EF61A5">
            <w:pPr>
              <w:pStyle w:val="TableHeader"/>
              <w:numPr>
                <w:ilvl w:val="0"/>
                <w:numId w:val="58"/>
              </w:numPr>
              <w:jc w:val="left"/>
              <w:rPr>
                <w:rFonts w:ascii="GE Inspira" w:hAnsi="GE Inspira"/>
              </w:rPr>
            </w:pPr>
            <w:r>
              <w:rPr>
                <w:rFonts w:ascii="GE Inspira" w:hAnsi="GE Inspira"/>
              </w:rPr>
              <w:t>Interface attributes from the Product Configuration will be copied to Top Level Part</w:t>
            </w:r>
          </w:p>
          <w:p w14:paraId="507DD2D1" w14:textId="268706CB" w:rsidR="00B151F2" w:rsidRDefault="00B151F2" w:rsidP="00EF61A5">
            <w:pPr>
              <w:pStyle w:val="TableHeader"/>
              <w:numPr>
                <w:ilvl w:val="0"/>
                <w:numId w:val="58"/>
              </w:numPr>
              <w:jc w:val="left"/>
              <w:rPr>
                <w:rFonts w:ascii="GE Inspira" w:hAnsi="GE Inspira"/>
              </w:rPr>
            </w:pPr>
            <w:r>
              <w:rPr>
                <w:rFonts w:ascii="GE Inspira" w:hAnsi="GE Inspira"/>
              </w:rPr>
              <w:t xml:space="preserve">All the Product Documentation connected to the Product Configuration with </w:t>
            </w:r>
            <w:r w:rsidR="00A70317">
              <w:rPr>
                <w:rFonts w:ascii="GE Inspira" w:hAnsi="GE Inspira"/>
              </w:rPr>
              <w:t>relationship</w:t>
            </w:r>
            <w:r>
              <w:rPr>
                <w:rFonts w:ascii="GE Inspira" w:hAnsi="GE Inspira"/>
              </w:rPr>
              <w:t xml:space="preserve"> “Product Configuration to Product Documentation” will be connected to the Top Level Part if those are not already connected</w:t>
            </w:r>
          </w:p>
          <w:p w14:paraId="1A65371E" w14:textId="1108B65D" w:rsidR="00B151F2" w:rsidRDefault="008D4095" w:rsidP="00EF61A5">
            <w:pPr>
              <w:pStyle w:val="TableHeader"/>
              <w:numPr>
                <w:ilvl w:val="0"/>
                <w:numId w:val="58"/>
              </w:numPr>
              <w:jc w:val="left"/>
              <w:rPr>
                <w:rFonts w:ascii="GE Inspira" w:hAnsi="GE Inspira"/>
              </w:rPr>
            </w:pPr>
            <w:r>
              <w:rPr>
                <w:rFonts w:ascii="GE Inspira" w:hAnsi="GE Inspira"/>
              </w:rPr>
              <w:t xml:space="preserve">RDO connected with Product Model with </w:t>
            </w:r>
            <w:r w:rsidR="00A70317">
              <w:rPr>
                <w:rFonts w:ascii="GE Inspira" w:hAnsi="GE Inspira"/>
              </w:rPr>
              <w:t>relationship</w:t>
            </w:r>
            <w:r>
              <w:rPr>
                <w:rFonts w:ascii="GE Inspira" w:hAnsi="GE Inspira"/>
              </w:rPr>
              <w:t xml:space="preserve"> “Design Responsibility” will be connected to Top Level Part with same </w:t>
            </w:r>
            <w:r w:rsidR="00A70317">
              <w:rPr>
                <w:rFonts w:ascii="GE Inspira" w:hAnsi="GE Inspira"/>
              </w:rPr>
              <w:t>relationship</w:t>
            </w:r>
          </w:p>
          <w:p w14:paraId="6FB4651A" w14:textId="16BF2AFB" w:rsidR="008D4095" w:rsidRDefault="008D4095" w:rsidP="00EF61A5">
            <w:pPr>
              <w:pStyle w:val="TableHeader"/>
              <w:numPr>
                <w:ilvl w:val="0"/>
                <w:numId w:val="58"/>
              </w:numPr>
              <w:jc w:val="left"/>
              <w:rPr>
                <w:rFonts w:ascii="GE Inspira" w:hAnsi="GE Inspira"/>
              </w:rPr>
            </w:pPr>
            <w:r>
              <w:rPr>
                <w:rFonts w:ascii="GE Inspira" w:hAnsi="GE Inspira"/>
              </w:rPr>
              <w:t xml:space="preserve">Requirements connected to Product Model with </w:t>
            </w:r>
            <w:r w:rsidR="00A70317">
              <w:rPr>
                <w:rFonts w:ascii="GE Inspira" w:hAnsi="GE Inspira"/>
              </w:rPr>
              <w:t>relationship</w:t>
            </w:r>
            <w:r>
              <w:rPr>
                <w:rFonts w:ascii="GE Inspira" w:hAnsi="GE Inspira"/>
              </w:rPr>
              <w:t xml:space="preserve"> “Uses Hierarchy” will be connected to Top Level Part with same </w:t>
            </w:r>
            <w:r w:rsidR="00A70317">
              <w:rPr>
                <w:rFonts w:ascii="GE Inspira" w:hAnsi="GE Inspira"/>
              </w:rPr>
              <w:t>relationship</w:t>
            </w:r>
            <w:r w:rsidR="00186735">
              <w:rPr>
                <w:rFonts w:ascii="GE Inspira" w:hAnsi="GE Inspira"/>
              </w:rPr>
              <w:t>.</w:t>
            </w:r>
          </w:p>
          <w:p w14:paraId="63F650B3" w14:textId="4BE526D8" w:rsidR="000C7F8C" w:rsidRDefault="000C7F8C" w:rsidP="00EF61A5">
            <w:pPr>
              <w:pStyle w:val="TableHeader"/>
              <w:numPr>
                <w:ilvl w:val="0"/>
                <w:numId w:val="58"/>
              </w:numPr>
              <w:jc w:val="left"/>
              <w:rPr>
                <w:rFonts w:ascii="GE Inspira" w:hAnsi="GE Inspira"/>
              </w:rPr>
            </w:pPr>
            <w:r>
              <w:rPr>
                <w:rFonts w:ascii="GE Inspira" w:hAnsi="GE Inspira"/>
              </w:rPr>
              <w:t xml:space="preserve">Project will be connected to Part with </w:t>
            </w:r>
            <w:r w:rsidR="00A70317">
              <w:rPr>
                <w:rFonts w:ascii="GE Inspira" w:hAnsi="GE Inspira"/>
              </w:rPr>
              <w:t>relationship</w:t>
            </w:r>
            <w:r>
              <w:rPr>
                <w:rFonts w:ascii="GE Inspira" w:hAnsi="GE Inspira"/>
              </w:rPr>
              <w:t xml:space="preserve"> Project Part, and attribute Quoted RSP and Quoted PC from “Product Configuration” will be set as “Recommended Sales Price” and “Quoted Product Cost” on relationship “Project Part”</w:t>
            </w:r>
          </w:p>
          <w:p w14:paraId="3BE05C87" w14:textId="13827F0F" w:rsidR="000C5A83" w:rsidRDefault="003B0058" w:rsidP="00EF61A5">
            <w:pPr>
              <w:pStyle w:val="TableHeader"/>
              <w:numPr>
                <w:ilvl w:val="0"/>
                <w:numId w:val="58"/>
              </w:numPr>
              <w:jc w:val="left"/>
              <w:rPr>
                <w:rFonts w:ascii="GE Inspira" w:hAnsi="GE Inspira"/>
              </w:rPr>
            </w:pPr>
            <w:r>
              <w:rPr>
                <w:rFonts w:ascii="GE Inspira" w:hAnsi="GE Inspira"/>
              </w:rPr>
              <w:t xml:space="preserve">Document Templates connected to the Product Model with </w:t>
            </w:r>
            <w:r w:rsidR="00A70317">
              <w:rPr>
                <w:rFonts w:ascii="GE Inspira" w:hAnsi="GE Inspira"/>
              </w:rPr>
              <w:t>relationship</w:t>
            </w:r>
            <w:r>
              <w:rPr>
                <w:rFonts w:ascii="GE Inspira" w:hAnsi="GE Inspira"/>
              </w:rPr>
              <w:t xml:space="preserve"> “Product to Document Template” with </w:t>
            </w:r>
            <w:r w:rsidR="00A70317">
              <w:rPr>
                <w:rFonts w:ascii="GE Inspira" w:hAnsi="GE Inspira"/>
              </w:rPr>
              <w:t>relationship</w:t>
            </w:r>
            <w:r>
              <w:rPr>
                <w:rFonts w:ascii="GE Inspira" w:hAnsi="GE Inspira"/>
              </w:rPr>
              <w:t xml:space="preserve"> attribute “Connect Existing” set as True</w:t>
            </w:r>
            <w:r w:rsidR="00C154AF">
              <w:rPr>
                <w:rFonts w:ascii="GE Inspira" w:hAnsi="GE Inspira"/>
              </w:rPr>
              <w:t xml:space="preserve"> and if type is kind of Document,</w:t>
            </w:r>
            <w:r>
              <w:rPr>
                <w:rFonts w:ascii="GE Inspira" w:hAnsi="GE Inspira"/>
              </w:rPr>
              <w:t xml:space="preserve"> will be connected to the Part</w:t>
            </w:r>
            <w:r w:rsidR="00196288">
              <w:rPr>
                <w:rFonts w:ascii="GE Inspira" w:hAnsi="GE Inspira"/>
              </w:rPr>
              <w:t xml:space="preserve"> with </w:t>
            </w:r>
            <w:r w:rsidR="00A70317">
              <w:rPr>
                <w:rFonts w:ascii="GE Inspira" w:hAnsi="GE Inspira"/>
              </w:rPr>
              <w:t>relationship</w:t>
            </w:r>
            <w:r w:rsidR="00196288">
              <w:rPr>
                <w:rFonts w:ascii="GE Inspira" w:hAnsi="GE Inspira"/>
              </w:rPr>
              <w:t xml:space="preserve"> Product D</w:t>
            </w:r>
            <w:r w:rsidR="00D43A9E">
              <w:rPr>
                <w:rFonts w:ascii="GE Inspira" w:hAnsi="GE Inspira"/>
              </w:rPr>
              <w:t>o</w:t>
            </w:r>
            <w:r w:rsidR="00196288">
              <w:rPr>
                <w:rFonts w:ascii="GE Inspira" w:hAnsi="GE Inspira"/>
              </w:rPr>
              <w:t>cument</w:t>
            </w:r>
            <w:r w:rsidR="006B6725">
              <w:rPr>
                <w:rFonts w:ascii="GE Inspira" w:hAnsi="GE Inspira"/>
              </w:rPr>
              <w:t>ation</w:t>
            </w:r>
          </w:p>
          <w:p w14:paraId="5DBF412B" w14:textId="35E2B10D" w:rsidR="00D43A9E" w:rsidRDefault="002F2611" w:rsidP="00EF61A5">
            <w:pPr>
              <w:pStyle w:val="TableHeader"/>
              <w:numPr>
                <w:ilvl w:val="0"/>
                <w:numId w:val="58"/>
              </w:numPr>
              <w:jc w:val="left"/>
              <w:rPr>
                <w:rFonts w:ascii="GE Inspira" w:hAnsi="GE Inspira"/>
              </w:rPr>
            </w:pPr>
            <w:r>
              <w:rPr>
                <w:rFonts w:ascii="GE Inspira" w:hAnsi="GE Inspira"/>
              </w:rPr>
              <w:t xml:space="preserve">If type of Document Template is </w:t>
            </w:r>
            <w:r w:rsidR="00972257">
              <w:rPr>
                <w:rFonts w:ascii="GE Inspira" w:hAnsi="GE Inspira"/>
              </w:rPr>
              <w:t xml:space="preserve">of Type </w:t>
            </w:r>
            <w:r>
              <w:rPr>
                <w:rFonts w:ascii="GE Inspira" w:hAnsi="GE Inspira"/>
              </w:rPr>
              <w:t xml:space="preserve">Document Template, </w:t>
            </w:r>
            <w:r w:rsidR="00F2507D">
              <w:rPr>
                <w:rFonts w:ascii="GE Inspira" w:hAnsi="GE Inspira"/>
              </w:rPr>
              <w:t xml:space="preserve">and Document connected to this Template with </w:t>
            </w:r>
            <w:r w:rsidR="00A70317">
              <w:rPr>
                <w:rFonts w:ascii="GE Inspira" w:hAnsi="GE Inspira"/>
              </w:rPr>
              <w:t>relationship</w:t>
            </w:r>
            <w:r w:rsidR="00F2507D">
              <w:rPr>
                <w:rFonts w:ascii="GE Inspira" w:hAnsi="GE Inspira"/>
              </w:rPr>
              <w:t xml:space="preserve"> Assigned to is fetched for attributes “Include </w:t>
            </w:r>
            <w:r w:rsidR="00F2507D">
              <w:rPr>
                <w:rFonts w:ascii="GE Inspira" w:hAnsi="GE Inspira"/>
              </w:rPr>
              <w:lastRenderedPageBreak/>
              <w:t>in Hardware Doc” and “Generate PDF” and these attributes are set to the Cloned Docs create from the templates</w:t>
            </w:r>
          </w:p>
          <w:p w14:paraId="379DBE68" w14:textId="585595E9" w:rsidR="00F2507D" w:rsidRDefault="00F2507D" w:rsidP="00EF61A5">
            <w:pPr>
              <w:pStyle w:val="TableHeader"/>
              <w:numPr>
                <w:ilvl w:val="0"/>
                <w:numId w:val="58"/>
              </w:numPr>
              <w:jc w:val="left"/>
              <w:rPr>
                <w:rFonts w:ascii="GE Inspira" w:hAnsi="GE Inspira"/>
              </w:rPr>
            </w:pPr>
            <w:r>
              <w:rPr>
                <w:rFonts w:ascii="GE Inspira" w:hAnsi="GE Inspira"/>
              </w:rPr>
              <w:t>If type of Ass</w:t>
            </w:r>
            <w:r w:rsidR="00867076">
              <w:rPr>
                <w:rFonts w:ascii="GE Inspira" w:hAnsi="GE Inspira"/>
              </w:rPr>
              <w:t>i</w:t>
            </w:r>
            <w:r>
              <w:rPr>
                <w:rFonts w:ascii="GE Inspira" w:hAnsi="GE Inspira"/>
              </w:rPr>
              <w:t xml:space="preserve">gned To </w:t>
            </w:r>
            <w:r w:rsidR="00A70317">
              <w:rPr>
                <w:rFonts w:ascii="GE Inspira" w:hAnsi="GE Inspira"/>
              </w:rPr>
              <w:t>relationship</w:t>
            </w:r>
            <w:r>
              <w:rPr>
                <w:rFonts w:ascii="GE Inspira" w:hAnsi="GE Inspira"/>
              </w:rPr>
              <w:t xml:space="preserve"> Object </w:t>
            </w:r>
            <w:r w:rsidR="00867076">
              <w:rPr>
                <w:rFonts w:ascii="GE Inspira" w:hAnsi="GE Inspira"/>
              </w:rPr>
              <w:t xml:space="preserve">connected </w:t>
            </w:r>
            <w:r>
              <w:rPr>
                <w:rFonts w:ascii="GE Inspira" w:hAnsi="GE Inspira"/>
              </w:rPr>
              <w:t>with Document Template is kind of Project Documentation, then policy will be Project D</w:t>
            </w:r>
            <w:r w:rsidR="00867076">
              <w:rPr>
                <w:rFonts w:ascii="GE Inspira" w:hAnsi="GE Inspira"/>
              </w:rPr>
              <w:t>o</w:t>
            </w:r>
            <w:r>
              <w:rPr>
                <w:rFonts w:ascii="GE Inspira" w:hAnsi="GE Inspira"/>
              </w:rPr>
              <w:t>cument</w:t>
            </w:r>
            <w:r w:rsidR="00867076">
              <w:rPr>
                <w:rFonts w:ascii="GE Inspira" w:hAnsi="GE Inspira"/>
              </w:rPr>
              <w:t>ation Approval and if the type is having Documentation(Biosciences) policy then that will be the policy</w:t>
            </w:r>
          </w:p>
          <w:p w14:paraId="5CC046F1" w14:textId="48EF8A45" w:rsidR="003B0058" w:rsidRDefault="00D26C4F" w:rsidP="00EF61A5">
            <w:pPr>
              <w:pStyle w:val="TableHeader"/>
              <w:numPr>
                <w:ilvl w:val="0"/>
                <w:numId w:val="58"/>
              </w:numPr>
              <w:jc w:val="left"/>
              <w:rPr>
                <w:rFonts w:ascii="GE Inspira" w:hAnsi="GE Inspira"/>
              </w:rPr>
            </w:pPr>
            <w:r>
              <w:rPr>
                <w:rFonts w:ascii="GE Inspira" w:hAnsi="GE Inspira"/>
              </w:rPr>
              <w:t xml:space="preserve">With the above info from 14 the Document will be cloned and connected to Part with </w:t>
            </w:r>
            <w:r w:rsidR="00A70317">
              <w:rPr>
                <w:rFonts w:ascii="GE Inspira" w:hAnsi="GE Inspira"/>
              </w:rPr>
              <w:t>relationship</w:t>
            </w:r>
            <w:r>
              <w:rPr>
                <w:rFonts w:ascii="GE Inspira" w:hAnsi="GE Inspira"/>
              </w:rPr>
              <w:t xml:space="preserve"> Product Documentation</w:t>
            </w:r>
          </w:p>
          <w:p w14:paraId="01EE845A" w14:textId="75A32C1B" w:rsidR="00D26C4F" w:rsidRDefault="00D26C4F" w:rsidP="00EF61A5">
            <w:pPr>
              <w:pStyle w:val="TableHeader"/>
              <w:numPr>
                <w:ilvl w:val="0"/>
                <w:numId w:val="58"/>
              </w:numPr>
              <w:jc w:val="left"/>
              <w:rPr>
                <w:rFonts w:ascii="GE Inspira" w:hAnsi="GE Inspira"/>
              </w:rPr>
            </w:pPr>
            <w:r>
              <w:rPr>
                <w:rFonts w:ascii="GE Inspira" w:hAnsi="GE Inspira"/>
              </w:rPr>
              <w:t xml:space="preserve">RDO and Requirements from Product Model will be copied to Part with </w:t>
            </w:r>
            <w:r w:rsidR="00A70317">
              <w:rPr>
                <w:rFonts w:ascii="GE Inspira" w:hAnsi="GE Inspira"/>
              </w:rPr>
              <w:t>relationship</w:t>
            </w:r>
            <w:r>
              <w:rPr>
                <w:rFonts w:ascii="GE Inspira" w:hAnsi="GE Inspira"/>
              </w:rPr>
              <w:t xml:space="preserve"> “Design Responsibility” and “Uses Hierarchy”</w:t>
            </w:r>
          </w:p>
          <w:p w14:paraId="7E5B148F" w14:textId="77777777" w:rsidR="0057305D" w:rsidRDefault="0057305D" w:rsidP="00EF61A5">
            <w:pPr>
              <w:pStyle w:val="TableHeader"/>
              <w:numPr>
                <w:ilvl w:val="0"/>
                <w:numId w:val="58"/>
              </w:numPr>
              <w:jc w:val="left"/>
              <w:rPr>
                <w:rFonts w:ascii="GE Inspira" w:hAnsi="GE Inspira"/>
              </w:rPr>
            </w:pPr>
            <w:r>
              <w:rPr>
                <w:rFonts w:ascii="GE Inspira" w:hAnsi="GE Inspira"/>
              </w:rPr>
              <w:t>All files from Document Templates will also be copied to cloned Documents with CDM model</w:t>
            </w:r>
          </w:p>
          <w:p w14:paraId="4B219696" w14:textId="77777777" w:rsidR="00745F98" w:rsidRDefault="00DE3173" w:rsidP="00EF61A5">
            <w:pPr>
              <w:pStyle w:val="TableHeader"/>
              <w:numPr>
                <w:ilvl w:val="0"/>
                <w:numId w:val="58"/>
              </w:numPr>
              <w:jc w:val="left"/>
              <w:rPr>
                <w:rFonts w:ascii="GE Inspira" w:hAnsi="GE Inspira"/>
              </w:rPr>
            </w:pPr>
            <w:r>
              <w:rPr>
                <w:rFonts w:ascii="GE Inspira" w:hAnsi="GE Inspira"/>
              </w:rPr>
              <w:t xml:space="preserve">12, 13 and 14 points from 3.3.4 will be same for Part creation also </w:t>
            </w:r>
          </w:p>
          <w:p w14:paraId="2CB5ECDD" w14:textId="77777777" w:rsidR="00922702" w:rsidRDefault="00922702" w:rsidP="00EF61A5">
            <w:pPr>
              <w:pStyle w:val="TableHeader"/>
              <w:numPr>
                <w:ilvl w:val="0"/>
                <w:numId w:val="58"/>
              </w:numPr>
              <w:jc w:val="left"/>
              <w:rPr>
                <w:rFonts w:ascii="GE Inspira" w:hAnsi="GE Inspira"/>
              </w:rPr>
            </w:pPr>
            <w:r>
              <w:rPr>
                <w:rFonts w:ascii="GE Inspira" w:hAnsi="GE Inspira"/>
              </w:rPr>
              <w:t>DS/PS Product creation:</w:t>
            </w:r>
          </w:p>
          <w:p w14:paraId="559B1DF5" w14:textId="77777777" w:rsidR="00922702" w:rsidRDefault="00922702" w:rsidP="00EF61A5">
            <w:pPr>
              <w:pStyle w:val="TableHeader"/>
              <w:numPr>
                <w:ilvl w:val="0"/>
                <w:numId w:val="86"/>
              </w:numPr>
              <w:jc w:val="left"/>
              <w:rPr>
                <w:rFonts w:ascii="GE Inspira" w:hAnsi="GE Inspira"/>
              </w:rPr>
            </w:pPr>
            <w:r>
              <w:rPr>
                <w:rFonts w:ascii="GE Inspira" w:hAnsi="GE Inspira"/>
              </w:rPr>
              <w:t>Product Owner will be fetched from Product Model</w:t>
            </w:r>
          </w:p>
          <w:p w14:paraId="24935269" w14:textId="77777777" w:rsidR="00922702" w:rsidRDefault="00401DD3" w:rsidP="00EF61A5">
            <w:pPr>
              <w:pStyle w:val="TableHeader"/>
              <w:numPr>
                <w:ilvl w:val="0"/>
                <w:numId w:val="86"/>
              </w:numPr>
              <w:jc w:val="left"/>
              <w:rPr>
                <w:rFonts w:ascii="GE Inspira" w:hAnsi="GE Inspira"/>
              </w:rPr>
            </w:pPr>
            <w:r>
              <w:rPr>
                <w:rFonts w:ascii="GE Inspira" w:hAnsi="GE Inspira"/>
              </w:rPr>
              <w:t>Object of Type DS/PS Product will be made with policy Product Master</w:t>
            </w:r>
          </w:p>
          <w:p w14:paraId="41477FFB" w14:textId="211EA726" w:rsidR="00401DD3" w:rsidRDefault="00401DD3" w:rsidP="00EF61A5">
            <w:pPr>
              <w:pStyle w:val="TableHeader"/>
              <w:numPr>
                <w:ilvl w:val="0"/>
                <w:numId w:val="86"/>
              </w:numPr>
              <w:jc w:val="left"/>
              <w:rPr>
                <w:rFonts w:ascii="GE Inspira" w:hAnsi="GE Inspira"/>
              </w:rPr>
            </w:pPr>
            <w:r>
              <w:rPr>
                <w:rFonts w:ascii="GE Inspira" w:hAnsi="GE Inspira"/>
              </w:rPr>
              <w:t xml:space="preserve">This object will be connected to Part with </w:t>
            </w:r>
            <w:r w:rsidR="00A70317">
              <w:rPr>
                <w:rFonts w:ascii="GE Inspira" w:hAnsi="GE Inspira"/>
              </w:rPr>
              <w:t>relationship</w:t>
            </w:r>
            <w:r>
              <w:rPr>
                <w:rFonts w:ascii="GE Inspira" w:hAnsi="GE Inspira"/>
              </w:rPr>
              <w:t xml:space="preserve"> “Product </w:t>
            </w:r>
            <w:r w:rsidR="00761124">
              <w:rPr>
                <w:rFonts w:ascii="GE Inspira" w:hAnsi="GE Inspira"/>
              </w:rPr>
              <w:t>T</w:t>
            </w:r>
            <w:r>
              <w:rPr>
                <w:rFonts w:ascii="GE Inspira" w:hAnsi="GE Inspira"/>
              </w:rPr>
              <w:t>o Part”</w:t>
            </w:r>
          </w:p>
          <w:p w14:paraId="51D7D80B" w14:textId="77777777" w:rsidR="00AA2B93" w:rsidRDefault="00AA2B93" w:rsidP="00EF61A5">
            <w:pPr>
              <w:pStyle w:val="TableHeader"/>
              <w:numPr>
                <w:ilvl w:val="0"/>
                <w:numId w:val="86"/>
              </w:numPr>
              <w:jc w:val="left"/>
              <w:rPr>
                <w:rFonts w:ascii="GE Inspira" w:hAnsi="GE Inspira"/>
              </w:rPr>
            </w:pPr>
            <w:r>
              <w:rPr>
                <w:rFonts w:ascii="GE Inspira" w:hAnsi="GE Inspira"/>
              </w:rPr>
              <w:t>Product Group will be fetched. Product Hierarchy object id will be fetched for the corresponding Product Hierarchy which is Active and Latest</w:t>
            </w:r>
          </w:p>
          <w:p w14:paraId="62E93D08" w14:textId="69ACEE78" w:rsidR="00AA2B93" w:rsidRDefault="00AA2B93" w:rsidP="00EF61A5">
            <w:pPr>
              <w:pStyle w:val="TableHeader"/>
              <w:numPr>
                <w:ilvl w:val="0"/>
                <w:numId w:val="86"/>
              </w:numPr>
              <w:jc w:val="left"/>
              <w:rPr>
                <w:rFonts w:ascii="GE Inspira" w:hAnsi="GE Inspira"/>
              </w:rPr>
            </w:pPr>
            <w:r>
              <w:rPr>
                <w:rFonts w:ascii="GE Inspira" w:hAnsi="GE Inspira"/>
              </w:rPr>
              <w:t xml:space="preserve">If the above object id is not empty, it will be connected to the DS/PS Product with </w:t>
            </w:r>
            <w:r w:rsidR="00A70317">
              <w:rPr>
                <w:rFonts w:ascii="GE Inspira" w:hAnsi="GE Inspira"/>
              </w:rPr>
              <w:t>relationship</w:t>
            </w:r>
            <w:r>
              <w:rPr>
                <w:rFonts w:ascii="GE Inspira" w:hAnsi="GE Inspira"/>
              </w:rPr>
              <w:t xml:space="preserve"> Product Hierarchy</w:t>
            </w:r>
          </w:p>
          <w:p w14:paraId="03FA612B" w14:textId="28103B6D" w:rsidR="00AA2B93" w:rsidRDefault="00AA2B93" w:rsidP="00EF61A5">
            <w:pPr>
              <w:pStyle w:val="TableHeader"/>
              <w:numPr>
                <w:ilvl w:val="0"/>
                <w:numId w:val="86"/>
              </w:numPr>
              <w:jc w:val="left"/>
              <w:rPr>
                <w:rFonts w:ascii="GE Inspira" w:hAnsi="GE Inspira"/>
              </w:rPr>
            </w:pPr>
            <w:r>
              <w:rPr>
                <w:rFonts w:ascii="GE Inspira" w:hAnsi="GE Inspira"/>
              </w:rPr>
              <w:t xml:space="preserve">The last.id from the Product Hierarchy which is got from 19.d and if this is not connected to the DS/PS Product with </w:t>
            </w:r>
            <w:r w:rsidR="00A70317">
              <w:rPr>
                <w:rFonts w:ascii="GE Inspira" w:hAnsi="GE Inspira"/>
              </w:rPr>
              <w:t>relationship</w:t>
            </w:r>
            <w:r>
              <w:rPr>
                <w:rFonts w:ascii="GE Inspira" w:hAnsi="GE Inspira"/>
              </w:rPr>
              <w:t xml:space="preserve"> Parellel Product Hierarchy, then this last.id will be connected with  DS7PS Product with </w:t>
            </w:r>
            <w:r w:rsidR="00A70317">
              <w:rPr>
                <w:rFonts w:ascii="GE Inspira" w:hAnsi="GE Inspira"/>
              </w:rPr>
              <w:t>relationship</w:t>
            </w:r>
            <w:r>
              <w:rPr>
                <w:rFonts w:ascii="GE Inspira" w:hAnsi="GE Inspira"/>
              </w:rPr>
              <w:t xml:space="preserve"> Parellel Product Hierarchy</w:t>
            </w:r>
          </w:p>
          <w:p w14:paraId="4E1B2B4E" w14:textId="712376BE" w:rsidR="00C22C35" w:rsidRDefault="00C22C35" w:rsidP="00EF61A5">
            <w:pPr>
              <w:pStyle w:val="TableHeader"/>
              <w:numPr>
                <w:ilvl w:val="0"/>
                <w:numId w:val="86"/>
              </w:numPr>
              <w:jc w:val="left"/>
              <w:rPr>
                <w:rFonts w:ascii="GE Inspira" w:hAnsi="GE Inspira"/>
              </w:rPr>
            </w:pPr>
            <w:r>
              <w:rPr>
                <w:rFonts w:ascii="GE Inspira" w:hAnsi="GE Inspira"/>
              </w:rPr>
              <w:t>Attribute GEHC_Sellling Geography will be fetched from Product Configuration and will be set to DS/PS Product also</w:t>
            </w:r>
          </w:p>
          <w:p w14:paraId="71500A6C" w14:textId="3AC910DB" w:rsidR="00C22C35" w:rsidRDefault="00C22C35" w:rsidP="00EF61A5">
            <w:pPr>
              <w:pStyle w:val="TableHeader"/>
              <w:numPr>
                <w:ilvl w:val="0"/>
                <w:numId w:val="86"/>
              </w:numPr>
              <w:jc w:val="left"/>
              <w:rPr>
                <w:rFonts w:ascii="GE Inspira" w:hAnsi="GE Inspira"/>
              </w:rPr>
            </w:pPr>
            <w:r>
              <w:rPr>
                <w:rFonts w:ascii="GE Inspira" w:hAnsi="GE Inspira"/>
              </w:rPr>
              <w:t xml:space="preserve">Company Hierarchy </w:t>
            </w:r>
            <w:r w:rsidR="00A70317">
              <w:rPr>
                <w:rFonts w:ascii="GE Inspira" w:hAnsi="GE Inspira"/>
              </w:rPr>
              <w:t>relationship</w:t>
            </w:r>
            <w:r>
              <w:rPr>
                <w:rFonts w:ascii="GE Inspira" w:hAnsi="GE Inspira"/>
              </w:rPr>
              <w:t xml:space="preserve"> from Product Configuration will be fetched and connected to the newly created DS/PS Product</w:t>
            </w:r>
          </w:p>
          <w:p w14:paraId="62F60F54" w14:textId="18351F1E" w:rsidR="00D3656E" w:rsidRPr="00CC7C6A" w:rsidRDefault="00D3656E" w:rsidP="00EF61A5">
            <w:pPr>
              <w:pStyle w:val="TableHeader"/>
              <w:numPr>
                <w:ilvl w:val="0"/>
                <w:numId w:val="58"/>
              </w:numPr>
              <w:jc w:val="left"/>
              <w:rPr>
                <w:rFonts w:ascii="GE Inspira" w:hAnsi="GE Inspira"/>
              </w:rPr>
            </w:pPr>
            <w:r>
              <w:rPr>
                <w:rFonts w:ascii="GE Inspira" w:hAnsi="GE Inspira"/>
              </w:rPr>
              <w:lastRenderedPageBreak/>
              <w:t xml:space="preserve">If the Policy is Quote Item, then the Top Level Part will be approved for Signature MakePreOrderable </w:t>
            </w:r>
          </w:p>
        </w:tc>
        <w:tc>
          <w:tcPr>
            <w:tcW w:w="3780" w:type="dxa"/>
            <w:shd w:val="clear" w:color="FFFFFF" w:fill="auto"/>
          </w:tcPr>
          <w:p w14:paraId="348A8886" w14:textId="16B8498E" w:rsidR="009021B1" w:rsidRPr="009021B1" w:rsidRDefault="00AD4BBC" w:rsidP="00EF61A5">
            <w:pPr>
              <w:pStyle w:val="TableHeader"/>
              <w:numPr>
                <w:ilvl w:val="0"/>
                <w:numId w:val="58"/>
              </w:numPr>
              <w:jc w:val="left"/>
              <w:rPr>
                <w:rFonts w:ascii="GE Inspira" w:hAnsi="GE Inspira"/>
                <w:noProof/>
              </w:rPr>
            </w:pPr>
            <w:r>
              <w:rPr>
                <w:rFonts w:ascii="GE Inspira" w:hAnsi="GE Inspira"/>
                <w:noProof/>
              </w:rPr>
              <w:lastRenderedPageBreak/>
              <w:t>Create Top Level Part from PC</w:t>
            </w:r>
          </w:p>
          <w:p w14:paraId="14B6E827" w14:textId="6A6E9BA7" w:rsidR="004C5CEB" w:rsidRDefault="00A15CBE" w:rsidP="000451DB">
            <w:pPr>
              <w:pStyle w:val="TableHeader"/>
              <w:jc w:val="left"/>
              <w:rPr>
                <w:rFonts w:ascii="GE Inspira" w:hAnsi="GE Inspira"/>
              </w:rPr>
            </w:pPr>
            <w:r>
              <w:rPr>
                <w:noProof/>
              </w:rPr>
              <w:drawing>
                <wp:inline distT="0" distB="0" distL="0" distR="0" wp14:anchorId="305637E6" wp14:editId="76AB5169">
                  <wp:extent cx="2491740" cy="3136265"/>
                  <wp:effectExtent l="0" t="0" r="3810" b="6985"/>
                  <wp:docPr id="21578" name="Picture 2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1740" cy="3136265"/>
                          </a:xfrm>
                          <a:prstGeom prst="rect">
                            <a:avLst/>
                          </a:prstGeom>
                        </pic:spPr>
                      </pic:pic>
                    </a:graphicData>
                  </a:graphic>
                </wp:inline>
              </w:drawing>
            </w:r>
          </w:p>
          <w:p w14:paraId="6833609B" w14:textId="77777777" w:rsidR="004C5CEB" w:rsidRDefault="004C5CEB" w:rsidP="000451DB">
            <w:pPr>
              <w:pStyle w:val="TableHeader"/>
              <w:jc w:val="left"/>
              <w:rPr>
                <w:rFonts w:ascii="GE Inspira" w:hAnsi="GE Inspira"/>
              </w:rPr>
            </w:pPr>
          </w:p>
          <w:p w14:paraId="5432408A" w14:textId="77777777" w:rsidR="004C5CEB" w:rsidRDefault="009F0BED" w:rsidP="00EF61A5">
            <w:pPr>
              <w:pStyle w:val="TableHeader"/>
              <w:numPr>
                <w:ilvl w:val="0"/>
                <w:numId w:val="57"/>
              </w:numPr>
              <w:jc w:val="left"/>
              <w:rPr>
                <w:rFonts w:ascii="GE Inspira" w:hAnsi="GE Inspira"/>
              </w:rPr>
            </w:pPr>
            <w:r>
              <w:rPr>
                <w:rFonts w:ascii="GE Inspira" w:hAnsi="GE Inspira"/>
              </w:rPr>
              <w:t>Created Top Level Part</w:t>
            </w:r>
          </w:p>
          <w:p w14:paraId="160DFE44" w14:textId="46878F20" w:rsidR="009F0BED" w:rsidRPr="00A25068" w:rsidRDefault="009F0BED" w:rsidP="009F0BED">
            <w:pPr>
              <w:pStyle w:val="TableHeader"/>
              <w:jc w:val="left"/>
              <w:rPr>
                <w:rFonts w:ascii="GE Inspira" w:hAnsi="GE Inspira"/>
              </w:rPr>
            </w:pPr>
            <w:r>
              <w:rPr>
                <w:noProof/>
              </w:rPr>
              <w:drawing>
                <wp:inline distT="0" distB="0" distL="0" distR="0" wp14:anchorId="598AA93F" wp14:editId="378BC1EF">
                  <wp:extent cx="2263140" cy="99250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63140" cy="992505"/>
                          </a:xfrm>
                          <a:prstGeom prst="rect">
                            <a:avLst/>
                          </a:prstGeom>
                        </pic:spPr>
                      </pic:pic>
                    </a:graphicData>
                  </a:graphic>
                </wp:inline>
              </w:drawing>
            </w:r>
          </w:p>
        </w:tc>
      </w:tr>
    </w:tbl>
    <w:p w14:paraId="44CE814B" w14:textId="0F384D8C" w:rsidR="00CE6A5C" w:rsidRPr="001556BC" w:rsidRDefault="00AA17B8" w:rsidP="00CE6A5C">
      <w:pPr>
        <w:pStyle w:val="Heading3"/>
      </w:pPr>
      <w:bookmarkStart w:id="30" w:name="_Toc52811609"/>
      <w:r>
        <w:lastRenderedPageBreak/>
        <w:t>Edit Options</w:t>
      </w:r>
      <w:bookmarkEnd w:id="30"/>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CE6A5C" w:rsidRPr="008647B4" w14:paraId="3EC64DBF" w14:textId="77777777" w:rsidTr="000451DB">
        <w:trPr>
          <w:cantSplit/>
          <w:trHeight w:val="345"/>
        </w:trPr>
        <w:tc>
          <w:tcPr>
            <w:tcW w:w="9784" w:type="dxa"/>
            <w:gridSpan w:val="4"/>
            <w:shd w:val="clear" w:color="auto" w:fill="E0E0E0"/>
          </w:tcPr>
          <w:p w14:paraId="4142E7E0" w14:textId="4A83BC89" w:rsidR="00CE6A5C" w:rsidRPr="008647B4" w:rsidRDefault="00AA17B8" w:rsidP="000451DB">
            <w:pPr>
              <w:pStyle w:val="TableHeader"/>
              <w:rPr>
                <w:rFonts w:ascii="GE Inspira" w:hAnsi="GE Inspira"/>
                <w:b/>
                <w:bCs/>
                <w:sz w:val="22"/>
                <w:szCs w:val="22"/>
              </w:rPr>
            </w:pPr>
            <w:r>
              <w:t>Edit Options</w:t>
            </w:r>
          </w:p>
        </w:tc>
      </w:tr>
      <w:tr w:rsidR="00CE6A5C" w:rsidRPr="00A75B53" w14:paraId="7A1C732B" w14:textId="77777777" w:rsidTr="000451DB">
        <w:trPr>
          <w:cantSplit/>
          <w:trHeight w:val="409"/>
          <w:tblHeader/>
        </w:trPr>
        <w:tc>
          <w:tcPr>
            <w:tcW w:w="694" w:type="dxa"/>
            <w:shd w:val="clear" w:color="FFFFFF" w:fill="auto"/>
          </w:tcPr>
          <w:p w14:paraId="5E0DB4A7" w14:textId="2D133F3B" w:rsidR="00CE6A5C" w:rsidRPr="00A75B53" w:rsidRDefault="00CE6A5C" w:rsidP="000451DB">
            <w:pPr>
              <w:pStyle w:val="BodyText"/>
              <w:rPr>
                <w:b/>
                <w:bCs/>
              </w:rPr>
            </w:pPr>
            <w:r w:rsidRPr="00A75B53">
              <w:rPr>
                <w:b/>
                <w:bCs/>
              </w:rPr>
              <w:t>#</w:t>
            </w:r>
          </w:p>
        </w:tc>
        <w:tc>
          <w:tcPr>
            <w:tcW w:w="2160" w:type="dxa"/>
            <w:shd w:val="clear" w:color="FFFFFF" w:fill="auto"/>
          </w:tcPr>
          <w:p w14:paraId="4ED84ACD" w14:textId="443D1A58" w:rsidR="00CE6A5C" w:rsidRPr="00A75B53" w:rsidRDefault="00FF67A1" w:rsidP="000451DB">
            <w:pPr>
              <w:pStyle w:val="BodyText"/>
              <w:rPr>
                <w:b/>
                <w:bCs/>
              </w:rPr>
            </w:pPr>
            <w:r>
              <w:rPr>
                <w:b/>
                <w:bCs/>
              </w:rPr>
              <w:t>Steps</w:t>
            </w:r>
          </w:p>
        </w:tc>
        <w:tc>
          <w:tcPr>
            <w:tcW w:w="2790" w:type="dxa"/>
            <w:shd w:val="clear" w:color="FFFFFF" w:fill="auto"/>
          </w:tcPr>
          <w:p w14:paraId="5ABA7609" w14:textId="77777777" w:rsidR="00CE6A5C" w:rsidRPr="00A75B53" w:rsidRDefault="00CE6A5C" w:rsidP="000451DB">
            <w:pPr>
              <w:pStyle w:val="BodyText"/>
              <w:rPr>
                <w:b/>
                <w:bCs/>
              </w:rPr>
            </w:pPr>
            <w:r>
              <w:rPr>
                <w:b/>
                <w:bCs/>
              </w:rPr>
              <w:t>Background Operations</w:t>
            </w:r>
          </w:p>
        </w:tc>
        <w:tc>
          <w:tcPr>
            <w:tcW w:w="4140" w:type="dxa"/>
            <w:shd w:val="clear" w:color="FFFFFF" w:fill="auto"/>
          </w:tcPr>
          <w:p w14:paraId="3E4F0FC3" w14:textId="77777777" w:rsidR="00CE6A5C" w:rsidRPr="00A75B53" w:rsidRDefault="00CE6A5C" w:rsidP="000451DB">
            <w:pPr>
              <w:pStyle w:val="BodyText"/>
              <w:rPr>
                <w:b/>
                <w:bCs/>
              </w:rPr>
            </w:pPr>
            <w:r>
              <w:rPr>
                <w:b/>
                <w:bCs/>
              </w:rPr>
              <w:t>Comments</w:t>
            </w:r>
            <w:r w:rsidRPr="00A75B53">
              <w:rPr>
                <w:b/>
                <w:bCs/>
              </w:rPr>
              <w:t xml:space="preserve"> </w:t>
            </w:r>
          </w:p>
        </w:tc>
      </w:tr>
      <w:tr w:rsidR="00CE6A5C" w:rsidRPr="00A25068" w14:paraId="5D6F1004" w14:textId="77777777" w:rsidTr="000451DB">
        <w:trPr>
          <w:cantSplit/>
          <w:trHeight w:val="389"/>
          <w:tblHeader/>
        </w:trPr>
        <w:tc>
          <w:tcPr>
            <w:tcW w:w="694" w:type="dxa"/>
            <w:shd w:val="clear" w:color="FFFFFF" w:fill="auto"/>
          </w:tcPr>
          <w:p w14:paraId="307B35D4" w14:textId="77777777" w:rsidR="00CE6A5C" w:rsidRPr="00A75B53" w:rsidRDefault="00CE6A5C" w:rsidP="000451DB">
            <w:pPr>
              <w:pStyle w:val="TableHeader"/>
              <w:rPr>
                <w:rFonts w:ascii="GE Inspira" w:hAnsi="GE Inspira"/>
                <w:b/>
                <w:bCs/>
                <w:sz w:val="20"/>
              </w:rPr>
            </w:pPr>
            <w:r>
              <w:rPr>
                <w:rFonts w:ascii="GE Inspira" w:hAnsi="GE Inspira"/>
                <w:b/>
                <w:bCs/>
                <w:sz w:val="20"/>
              </w:rPr>
              <w:t>1</w:t>
            </w:r>
          </w:p>
        </w:tc>
        <w:tc>
          <w:tcPr>
            <w:tcW w:w="2160" w:type="dxa"/>
            <w:shd w:val="clear" w:color="FFFFFF" w:fill="auto"/>
          </w:tcPr>
          <w:p w14:paraId="28F745CA" w14:textId="542CD49A" w:rsidR="00CE6A5C" w:rsidRDefault="00555E9A" w:rsidP="00EF61A5">
            <w:pPr>
              <w:pStyle w:val="TableHeader"/>
              <w:numPr>
                <w:ilvl w:val="0"/>
                <w:numId w:val="17"/>
              </w:numPr>
              <w:jc w:val="left"/>
              <w:rPr>
                <w:rFonts w:ascii="GE Inspira" w:hAnsi="GE Inspira"/>
              </w:rPr>
            </w:pPr>
            <w:r>
              <w:rPr>
                <w:rFonts w:ascii="GE Inspira" w:hAnsi="GE Inspira"/>
              </w:rPr>
              <w:t>Open Project Concept</w:t>
            </w:r>
          </w:p>
          <w:p w14:paraId="56E4EA24" w14:textId="4AE3F8EB" w:rsidR="00555E9A" w:rsidRDefault="00303CBF" w:rsidP="00EF61A5">
            <w:pPr>
              <w:pStyle w:val="TableHeader"/>
              <w:numPr>
                <w:ilvl w:val="0"/>
                <w:numId w:val="17"/>
              </w:numPr>
              <w:jc w:val="left"/>
              <w:rPr>
                <w:rFonts w:ascii="GE Inspira" w:hAnsi="GE Inspira"/>
              </w:rPr>
            </w:pPr>
            <w:r>
              <w:rPr>
                <w:rFonts w:ascii="GE Inspira" w:hAnsi="GE Inspira"/>
              </w:rPr>
              <w:t>Navigate to Related Info</w:t>
            </w:r>
            <w:r w:rsidRPr="00303CBF">
              <w:rPr>
                <w:rFonts w:ascii="GE Inspira" w:hAnsi="GE Inspira"/>
              </w:rPr>
              <w:sym w:font="Wingdings" w:char="F0E0"/>
            </w:r>
            <w:r>
              <w:rPr>
                <w:rFonts w:ascii="GE Inspira" w:hAnsi="GE Inspira"/>
              </w:rPr>
              <w:t xml:space="preserve"> Quotes</w:t>
            </w:r>
          </w:p>
          <w:p w14:paraId="26D1308E" w14:textId="17E8B442" w:rsidR="00303CBF" w:rsidRDefault="00934069" w:rsidP="00EF61A5">
            <w:pPr>
              <w:pStyle w:val="TableHeader"/>
              <w:numPr>
                <w:ilvl w:val="0"/>
                <w:numId w:val="17"/>
              </w:numPr>
              <w:jc w:val="left"/>
              <w:rPr>
                <w:rFonts w:ascii="GE Inspira" w:hAnsi="GE Inspira"/>
              </w:rPr>
            </w:pPr>
            <w:r>
              <w:rPr>
                <w:rFonts w:ascii="GE Inspira" w:hAnsi="GE Inspira"/>
              </w:rPr>
              <w:t>Select Product Configuration and click Actions</w:t>
            </w:r>
            <w:r w:rsidRPr="00934069">
              <w:rPr>
                <w:rFonts w:ascii="GE Inspira" w:hAnsi="GE Inspira"/>
              </w:rPr>
              <w:sym w:font="Wingdings" w:char="F0E0"/>
            </w:r>
            <w:r>
              <w:rPr>
                <w:rFonts w:ascii="GE Inspira" w:hAnsi="GE Inspira"/>
              </w:rPr>
              <w:t xml:space="preserve"> Edit Options</w:t>
            </w:r>
          </w:p>
          <w:p w14:paraId="55581454" w14:textId="178643F1" w:rsidR="00934069" w:rsidRDefault="00934069" w:rsidP="00EF61A5">
            <w:pPr>
              <w:pStyle w:val="TableHeader"/>
              <w:numPr>
                <w:ilvl w:val="0"/>
                <w:numId w:val="17"/>
              </w:numPr>
              <w:jc w:val="left"/>
              <w:rPr>
                <w:rFonts w:ascii="GE Inspira" w:hAnsi="GE Inspira"/>
              </w:rPr>
            </w:pPr>
            <w:r>
              <w:rPr>
                <w:rFonts w:ascii="GE Inspira" w:hAnsi="GE Inspira"/>
              </w:rPr>
              <w:t>A dialog will open</w:t>
            </w:r>
          </w:p>
          <w:p w14:paraId="313D1181" w14:textId="77777777" w:rsidR="00CE6A5C" w:rsidRPr="00CC7C6A" w:rsidRDefault="00CE6A5C" w:rsidP="000451DB">
            <w:pPr>
              <w:pStyle w:val="TableHeader"/>
              <w:ind w:left="720"/>
              <w:jc w:val="left"/>
              <w:rPr>
                <w:rFonts w:ascii="GE Inspira" w:hAnsi="GE Inspira"/>
              </w:rPr>
            </w:pPr>
          </w:p>
        </w:tc>
        <w:tc>
          <w:tcPr>
            <w:tcW w:w="2790" w:type="dxa"/>
            <w:shd w:val="clear" w:color="FFFFFF" w:fill="auto"/>
          </w:tcPr>
          <w:p w14:paraId="128BF7D9" w14:textId="77777777" w:rsidR="0006223E" w:rsidRDefault="007B109A" w:rsidP="00EF61A5">
            <w:pPr>
              <w:pStyle w:val="TableHeader"/>
              <w:numPr>
                <w:ilvl w:val="0"/>
                <w:numId w:val="19"/>
              </w:numPr>
              <w:jc w:val="left"/>
              <w:rPr>
                <w:rFonts w:ascii="GE Inspira" w:hAnsi="GE Inspira"/>
              </w:rPr>
            </w:pPr>
            <w:r>
              <w:rPr>
                <w:rFonts w:ascii="GE Inspira" w:hAnsi="GE Inspira"/>
              </w:rPr>
              <w:t>The popup will show the Configuration Features from which user needs to select the Configuration Options</w:t>
            </w:r>
          </w:p>
          <w:p w14:paraId="5EFE8AC3" w14:textId="039BE28C" w:rsidR="00F83FB5" w:rsidRPr="00CC7C6A" w:rsidRDefault="00F83FB5" w:rsidP="00EF61A5">
            <w:pPr>
              <w:pStyle w:val="TableHeader"/>
              <w:numPr>
                <w:ilvl w:val="0"/>
                <w:numId w:val="19"/>
              </w:numPr>
              <w:jc w:val="left"/>
              <w:rPr>
                <w:rFonts w:ascii="GE Inspira" w:hAnsi="GE Inspira"/>
              </w:rPr>
            </w:pPr>
            <w:r>
              <w:rPr>
                <w:rFonts w:ascii="GE Inspira" w:hAnsi="GE Inspira"/>
              </w:rPr>
              <w:t>Once the Configuration Options are selected, those will be visible next time as set in the Product Configuration</w:t>
            </w:r>
          </w:p>
        </w:tc>
        <w:tc>
          <w:tcPr>
            <w:tcW w:w="4140" w:type="dxa"/>
            <w:shd w:val="clear" w:color="FFFFFF" w:fill="auto"/>
          </w:tcPr>
          <w:p w14:paraId="661E3607" w14:textId="743349B7" w:rsidR="00CE6A5C" w:rsidRDefault="00555E9A" w:rsidP="00EF61A5">
            <w:pPr>
              <w:pStyle w:val="TableHeader"/>
              <w:numPr>
                <w:ilvl w:val="0"/>
                <w:numId w:val="59"/>
              </w:numPr>
              <w:jc w:val="left"/>
              <w:rPr>
                <w:rFonts w:ascii="GE Inspira" w:hAnsi="GE Inspira"/>
              </w:rPr>
            </w:pPr>
            <w:r>
              <w:rPr>
                <w:rFonts w:ascii="GE Inspira" w:hAnsi="GE Inspira"/>
              </w:rPr>
              <w:t>Edit Options</w:t>
            </w:r>
          </w:p>
          <w:p w14:paraId="300B868E" w14:textId="7681BAB7" w:rsidR="00CE6A5C" w:rsidRDefault="00555E9A" w:rsidP="0006223E">
            <w:pPr>
              <w:pStyle w:val="TableHeader"/>
              <w:jc w:val="left"/>
              <w:rPr>
                <w:rFonts w:ascii="GE Inspira" w:hAnsi="GE Inspira"/>
              </w:rPr>
            </w:pPr>
            <w:r>
              <w:rPr>
                <w:noProof/>
              </w:rPr>
              <w:drawing>
                <wp:inline distT="0" distB="0" distL="0" distR="0" wp14:anchorId="69E4F983" wp14:editId="1044FA53">
                  <wp:extent cx="2491740" cy="286639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1740" cy="2866390"/>
                          </a:xfrm>
                          <a:prstGeom prst="rect">
                            <a:avLst/>
                          </a:prstGeom>
                        </pic:spPr>
                      </pic:pic>
                    </a:graphicData>
                  </a:graphic>
                </wp:inline>
              </w:drawing>
            </w:r>
          </w:p>
          <w:p w14:paraId="5A3E7765" w14:textId="0BB8B820" w:rsidR="00CE6A5C" w:rsidRDefault="00EC7AAC" w:rsidP="00EF61A5">
            <w:pPr>
              <w:pStyle w:val="TableHeader"/>
              <w:numPr>
                <w:ilvl w:val="0"/>
                <w:numId w:val="59"/>
              </w:numPr>
              <w:jc w:val="left"/>
              <w:rPr>
                <w:rFonts w:ascii="GE Inspira" w:hAnsi="GE Inspira"/>
              </w:rPr>
            </w:pPr>
            <w:r>
              <w:rPr>
                <w:rFonts w:ascii="GE Inspira" w:hAnsi="GE Inspira"/>
              </w:rPr>
              <w:t>Popup for Edit Options</w:t>
            </w:r>
          </w:p>
          <w:p w14:paraId="29773669" w14:textId="2295064C" w:rsidR="00CE6A5C" w:rsidRPr="00A25068" w:rsidRDefault="00E855AF" w:rsidP="000451DB">
            <w:pPr>
              <w:pStyle w:val="TableHeader"/>
              <w:jc w:val="left"/>
              <w:rPr>
                <w:rFonts w:ascii="GE Inspira" w:hAnsi="GE Inspira"/>
              </w:rPr>
            </w:pPr>
            <w:r>
              <w:rPr>
                <w:noProof/>
              </w:rPr>
              <w:drawing>
                <wp:inline distT="0" distB="0" distL="0" distR="0" wp14:anchorId="4A1F46E2" wp14:editId="2CEF2B90">
                  <wp:extent cx="2491740" cy="96964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1740" cy="969645"/>
                          </a:xfrm>
                          <a:prstGeom prst="rect">
                            <a:avLst/>
                          </a:prstGeom>
                        </pic:spPr>
                      </pic:pic>
                    </a:graphicData>
                  </a:graphic>
                </wp:inline>
              </w:drawing>
            </w:r>
          </w:p>
        </w:tc>
      </w:tr>
    </w:tbl>
    <w:p w14:paraId="5FAC28A3" w14:textId="3671BC18" w:rsidR="00563CE6" w:rsidRPr="001556BC" w:rsidRDefault="00EF4D80" w:rsidP="00563CE6">
      <w:pPr>
        <w:pStyle w:val="Heading3"/>
      </w:pPr>
      <w:bookmarkStart w:id="31" w:name="_Toc52811610"/>
      <w:r>
        <w:t>Compare Configurati</w:t>
      </w:r>
      <w:r w:rsidR="008C1E96">
        <w:t>on</w:t>
      </w:r>
      <w:r w:rsidR="008224F3">
        <w:t>s</w:t>
      </w:r>
      <w:bookmarkEnd w:id="31"/>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563CE6" w:rsidRPr="008647B4" w14:paraId="11722B44" w14:textId="77777777" w:rsidTr="0011293F">
        <w:trPr>
          <w:cantSplit/>
          <w:trHeight w:val="345"/>
        </w:trPr>
        <w:tc>
          <w:tcPr>
            <w:tcW w:w="9784" w:type="dxa"/>
            <w:gridSpan w:val="4"/>
            <w:shd w:val="clear" w:color="auto" w:fill="E0E0E0"/>
          </w:tcPr>
          <w:p w14:paraId="6A9FD9C4" w14:textId="02D4506E" w:rsidR="00563CE6" w:rsidRPr="008647B4" w:rsidRDefault="005839A6" w:rsidP="0011293F">
            <w:pPr>
              <w:pStyle w:val="TableHeader"/>
              <w:rPr>
                <w:rFonts w:ascii="GE Inspira" w:hAnsi="GE Inspira"/>
                <w:b/>
                <w:bCs/>
                <w:sz w:val="22"/>
                <w:szCs w:val="22"/>
              </w:rPr>
            </w:pPr>
            <w:r>
              <w:t>Compare Configurations</w:t>
            </w:r>
          </w:p>
        </w:tc>
      </w:tr>
      <w:tr w:rsidR="00563CE6" w:rsidRPr="00A75B53" w14:paraId="1B24542C" w14:textId="77777777" w:rsidTr="0011293F">
        <w:trPr>
          <w:cantSplit/>
          <w:trHeight w:val="409"/>
          <w:tblHeader/>
        </w:trPr>
        <w:tc>
          <w:tcPr>
            <w:tcW w:w="694" w:type="dxa"/>
            <w:shd w:val="clear" w:color="FFFFFF" w:fill="auto"/>
          </w:tcPr>
          <w:p w14:paraId="759A556F" w14:textId="6EAD74A6" w:rsidR="00563CE6" w:rsidRPr="00A75B53" w:rsidRDefault="00563CE6" w:rsidP="0011293F">
            <w:pPr>
              <w:pStyle w:val="BodyText"/>
              <w:rPr>
                <w:b/>
                <w:bCs/>
              </w:rPr>
            </w:pPr>
            <w:r w:rsidRPr="00A75B53">
              <w:rPr>
                <w:b/>
                <w:bCs/>
              </w:rPr>
              <w:t>#</w:t>
            </w:r>
          </w:p>
        </w:tc>
        <w:tc>
          <w:tcPr>
            <w:tcW w:w="2160" w:type="dxa"/>
            <w:shd w:val="clear" w:color="FFFFFF" w:fill="auto"/>
          </w:tcPr>
          <w:p w14:paraId="3CCC87A6" w14:textId="6728459C" w:rsidR="00563CE6" w:rsidRPr="00A75B53" w:rsidRDefault="00FF67A1" w:rsidP="0011293F">
            <w:pPr>
              <w:pStyle w:val="BodyText"/>
              <w:rPr>
                <w:b/>
                <w:bCs/>
              </w:rPr>
            </w:pPr>
            <w:r>
              <w:rPr>
                <w:b/>
                <w:bCs/>
              </w:rPr>
              <w:t>Steps</w:t>
            </w:r>
          </w:p>
        </w:tc>
        <w:tc>
          <w:tcPr>
            <w:tcW w:w="2790" w:type="dxa"/>
            <w:shd w:val="clear" w:color="FFFFFF" w:fill="auto"/>
          </w:tcPr>
          <w:p w14:paraId="0D7CBCC1" w14:textId="77777777" w:rsidR="00563CE6" w:rsidRPr="00A75B53" w:rsidRDefault="00563CE6" w:rsidP="0011293F">
            <w:pPr>
              <w:pStyle w:val="BodyText"/>
              <w:rPr>
                <w:b/>
                <w:bCs/>
              </w:rPr>
            </w:pPr>
            <w:r>
              <w:rPr>
                <w:b/>
                <w:bCs/>
              </w:rPr>
              <w:t>Background Operations</w:t>
            </w:r>
          </w:p>
        </w:tc>
        <w:tc>
          <w:tcPr>
            <w:tcW w:w="4140" w:type="dxa"/>
            <w:shd w:val="clear" w:color="FFFFFF" w:fill="auto"/>
          </w:tcPr>
          <w:p w14:paraId="0561FC9A" w14:textId="77777777" w:rsidR="00563CE6" w:rsidRPr="00A75B53" w:rsidRDefault="00563CE6" w:rsidP="0011293F">
            <w:pPr>
              <w:pStyle w:val="BodyText"/>
              <w:rPr>
                <w:b/>
                <w:bCs/>
              </w:rPr>
            </w:pPr>
            <w:r>
              <w:rPr>
                <w:b/>
                <w:bCs/>
              </w:rPr>
              <w:t>Comments</w:t>
            </w:r>
            <w:r w:rsidRPr="00A75B53">
              <w:rPr>
                <w:b/>
                <w:bCs/>
              </w:rPr>
              <w:t xml:space="preserve"> </w:t>
            </w:r>
          </w:p>
        </w:tc>
      </w:tr>
      <w:tr w:rsidR="00563CE6" w:rsidRPr="00A25068" w14:paraId="56D49871" w14:textId="77777777" w:rsidTr="0011293F">
        <w:trPr>
          <w:cantSplit/>
          <w:trHeight w:val="389"/>
          <w:tblHeader/>
        </w:trPr>
        <w:tc>
          <w:tcPr>
            <w:tcW w:w="694" w:type="dxa"/>
            <w:shd w:val="clear" w:color="FFFFFF" w:fill="auto"/>
          </w:tcPr>
          <w:p w14:paraId="5BBDE69D" w14:textId="77777777" w:rsidR="00563CE6" w:rsidRPr="00A75B53" w:rsidRDefault="00563CE6" w:rsidP="0011293F">
            <w:pPr>
              <w:pStyle w:val="TableHeader"/>
              <w:rPr>
                <w:rFonts w:ascii="GE Inspira" w:hAnsi="GE Inspira"/>
                <w:b/>
                <w:bCs/>
                <w:sz w:val="20"/>
              </w:rPr>
            </w:pPr>
            <w:r>
              <w:rPr>
                <w:rFonts w:ascii="GE Inspira" w:hAnsi="GE Inspira"/>
                <w:b/>
                <w:bCs/>
                <w:sz w:val="20"/>
              </w:rPr>
              <w:lastRenderedPageBreak/>
              <w:t>1</w:t>
            </w:r>
          </w:p>
        </w:tc>
        <w:tc>
          <w:tcPr>
            <w:tcW w:w="2160" w:type="dxa"/>
            <w:shd w:val="clear" w:color="FFFFFF" w:fill="auto"/>
          </w:tcPr>
          <w:p w14:paraId="320E5EBD" w14:textId="259C4E75" w:rsidR="00563CE6" w:rsidRDefault="00074D2F" w:rsidP="00EF61A5">
            <w:pPr>
              <w:pStyle w:val="TableHeader"/>
              <w:numPr>
                <w:ilvl w:val="0"/>
                <w:numId w:val="87"/>
              </w:numPr>
              <w:jc w:val="left"/>
              <w:rPr>
                <w:rFonts w:ascii="GE Inspira" w:hAnsi="GE Inspira"/>
              </w:rPr>
            </w:pPr>
            <w:r>
              <w:rPr>
                <w:rFonts w:ascii="GE Inspira" w:hAnsi="GE Inspira"/>
              </w:rPr>
              <w:t>Open a Project Concept</w:t>
            </w:r>
          </w:p>
          <w:p w14:paraId="63E40CC1" w14:textId="630A7F77" w:rsidR="00074D2F" w:rsidRDefault="00074D2F" w:rsidP="00EF61A5">
            <w:pPr>
              <w:pStyle w:val="TableHeader"/>
              <w:numPr>
                <w:ilvl w:val="0"/>
                <w:numId w:val="87"/>
              </w:numPr>
              <w:jc w:val="left"/>
              <w:rPr>
                <w:rFonts w:ascii="GE Inspira" w:hAnsi="GE Inspira"/>
              </w:rPr>
            </w:pPr>
            <w:r>
              <w:rPr>
                <w:rFonts w:ascii="GE Inspira" w:hAnsi="GE Inspira"/>
              </w:rPr>
              <w:t>Navigate to Related Info</w:t>
            </w:r>
            <w:r w:rsidRPr="00074D2F">
              <w:rPr>
                <w:rFonts w:ascii="GE Inspira" w:hAnsi="GE Inspira"/>
              </w:rPr>
              <w:sym w:font="Wingdings" w:char="F0E0"/>
            </w:r>
            <w:r>
              <w:rPr>
                <w:rFonts w:ascii="GE Inspira" w:hAnsi="GE Inspira"/>
              </w:rPr>
              <w:t xml:space="preserve"> Quotes tab</w:t>
            </w:r>
          </w:p>
          <w:p w14:paraId="6C2BEF43" w14:textId="090AB138" w:rsidR="009B57A9" w:rsidRDefault="009B57A9" w:rsidP="00EF61A5">
            <w:pPr>
              <w:pStyle w:val="TableHeader"/>
              <w:numPr>
                <w:ilvl w:val="0"/>
                <w:numId w:val="87"/>
              </w:numPr>
              <w:jc w:val="left"/>
              <w:rPr>
                <w:rFonts w:ascii="GE Inspira" w:hAnsi="GE Inspira"/>
              </w:rPr>
            </w:pPr>
            <w:r>
              <w:rPr>
                <w:rFonts w:ascii="GE Inspira" w:hAnsi="GE Inspira"/>
              </w:rPr>
              <w:t xml:space="preserve">Select 1 or more Product Configurations </w:t>
            </w:r>
          </w:p>
          <w:p w14:paraId="7A3D7513" w14:textId="2CCE3D05" w:rsidR="009B57A9" w:rsidRDefault="009B57A9" w:rsidP="00EF61A5">
            <w:pPr>
              <w:pStyle w:val="TableHeader"/>
              <w:numPr>
                <w:ilvl w:val="0"/>
                <w:numId w:val="87"/>
              </w:numPr>
              <w:jc w:val="left"/>
              <w:rPr>
                <w:rFonts w:ascii="GE Inspira" w:hAnsi="GE Inspira"/>
              </w:rPr>
            </w:pPr>
            <w:r>
              <w:rPr>
                <w:rFonts w:ascii="GE Inspira" w:hAnsi="GE Inspira"/>
              </w:rPr>
              <w:t>Click on Actions</w:t>
            </w:r>
            <w:r w:rsidRPr="009B57A9">
              <w:rPr>
                <w:rFonts w:ascii="GE Inspira" w:hAnsi="GE Inspira"/>
              </w:rPr>
              <w:sym w:font="Wingdings" w:char="F0E0"/>
            </w:r>
            <w:r>
              <w:rPr>
                <w:rFonts w:ascii="GE Inspira" w:hAnsi="GE Inspira"/>
              </w:rPr>
              <w:t xml:space="preserve"> Compare Configurations</w:t>
            </w:r>
          </w:p>
          <w:p w14:paraId="6C55478F" w14:textId="77777777" w:rsidR="00563CE6" w:rsidRPr="00CC7C6A" w:rsidRDefault="00563CE6" w:rsidP="0011293F">
            <w:pPr>
              <w:pStyle w:val="TableHeader"/>
              <w:ind w:left="720"/>
              <w:jc w:val="left"/>
              <w:rPr>
                <w:rFonts w:ascii="GE Inspira" w:hAnsi="GE Inspira"/>
              </w:rPr>
            </w:pPr>
          </w:p>
        </w:tc>
        <w:tc>
          <w:tcPr>
            <w:tcW w:w="2790" w:type="dxa"/>
            <w:shd w:val="clear" w:color="FFFFFF" w:fill="auto"/>
          </w:tcPr>
          <w:p w14:paraId="55C18E78" w14:textId="595AF5C1" w:rsidR="00563CE6" w:rsidRDefault="008713EA" w:rsidP="00EF61A5">
            <w:pPr>
              <w:pStyle w:val="TableHeader"/>
              <w:numPr>
                <w:ilvl w:val="0"/>
                <w:numId w:val="88"/>
              </w:numPr>
              <w:jc w:val="left"/>
              <w:rPr>
                <w:rFonts w:ascii="GE Inspira" w:hAnsi="GE Inspira"/>
              </w:rPr>
            </w:pPr>
            <w:r>
              <w:rPr>
                <w:rFonts w:ascii="GE Inspira" w:hAnsi="GE Inspira"/>
              </w:rPr>
              <w:t>Compare Configuration option is used to compare the values for Configuration options selected from Configuration Features for many Product Configurations</w:t>
            </w:r>
            <w:r w:rsidR="008139E0">
              <w:rPr>
                <w:rFonts w:ascii="GE Inspira" w:hAnsi="GE Inspira"/>
              </w:rPr>
              <w:t xml:space="preserve">. </w:t>
            </w:r>
          </w:p>
          <w:p w14:paraId="3A461A7F" w14:textId="1FA9DE5E" w:rsidR="008139E0" w:rsidRPr="00CC7C6A" w:rsidRDefault="008139E0" w:rsidP="00EF61A5">
            <w:pPr>
              <w:pStyle w:val="TableHeader"/>
              <w:numPr>
                <w:ilvl w:val="0"/>
                <w:numId w:val="88"/>
              </w:numPr>
              <w:jc w:val="left"/>
              <w:rPr>
                <w:rFonts w:ascii="GE Inspira" w:hAnsi="GE Inspira"/>
              </w:rPr>
            </w:pPr>
            <w:r>
              <w:rPr>
                <w:rFonts w:ascii="GE Inspira" w:hAnsi="GE Inspira"/>
              </w:rPr>
              <w:t>The same Compare window can be used for setting the Configuration Options of the Product Configurations by clicking on the edit button in the column top</w:t>
            </w:r>
          </w:p>
        </w:tc>
        <w:tc>
          <w:tcPr>
            <w:tcW w:w="4140" w:type="dxa"/>
            <w:shd w:val="clear" w:color="FFFFFF" w:fill="auto"/>
          </w:tcPr>
          <w:p w14:paraId="2E735553" w14:textId="2B5DDD5E" w:rsidR="00563CE6" w:rsidRDefault="006E2267" w:rsidP="00EF61A5">
            <w:pPr>
              <w:pStyle w:val="TableHeader"/>
              <w:numPr>
                <w:ilvl w:val="0"/>
                <w:numId w:val="89"/>
              </w:numPr>
              <w:jc w:val="left"/>
              <w:rPr>
                <w:rFonts w:ascii="GE Inspira" w:hAnsi="GE Inspira"/>
              </w:rPr>
            </w:pPr>
            <w:r>
              <w:rPr>
                <w:rFonts w:ascii="GE Inspira" w:hAnsi="GE Inspira"/>
              </w:rPr>
              <w:t>Option for comparing 2 or multiple Configurations</w:t>
            </w:r>
          </w:p>
          <w:p w14:paraId="199D2D2B" w14:textId="397BF2EA" w:rsidR="00563CE6" w:rsidRDefault="006E2267" w:rsidP="0011293F">
            <w:pPr>
              <w:pStyle w:val="TableHeader"/>
              <w:jc w:val="left"/>
              <w:rPr>
                <w:rFonts w:ascii="GE Inspira" w:hAnsi="GE Inspira"/>
              </w:rPr>
            </w:pPr>
            <w:r>
              <w:rPr>
                <w:noProof/>
              </w:rPr>
              <w:drawing>
                <wp:inline distT="0" distB="0" distL="0" distR="0" wp14:anchorId="6322CEED" wp14:editId="496944B8">
                  <wp:extent cx="2491740" cy="83883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1740" cy="838835"/>
                          </a:xfrm>
                          <a:prstGeom prst="rect">
                            <a:avLst/>
                          </a:prstGeom>
                        </pic:spPr>
                      </pic:pic>
                    </a:graphicData>
                  </a:graphic>
                </wp:inline>
              </w:drawing>
            </w:r>
          </w:p>
          <w:p w14:paraId="3DDA8032" w14:textId="7C3E9571" w:rsidR="00563CE6" w:rsidRDefault="006C423F" w:rsidP="00EF61A5">
            <w:pPr>
              <w:pStyle w:val="TableHeader"/>
              <w:numPr>
                <w:ilvl w:val="0"/>
                <w:numId w:val="89"/>
              </w:numPr>
              <w:jc w:val="left"/>
              <w:rPr>
                <w:rFonts w:ascii="GE Inspira" w:hAnsi="GE Inspira"/>
              </w:rPr>
            </w:pPr>
            <w:r>
              <w:rPr>
                <w:rFonts w:ascii="GE Inspira" w:hAnsi="GE Inspira"/>
              </w:rPr>
              <w:t xml:space="preserve">Compare Configurations </w:t>
            </w:r>
          </w:p>
          <w:p w14:paraId="50547C91" w14:textId="77777777" w:rsidR="00563CE6" w:rsidRDefault="006C423F" w:rsidP="0011293F">
            <w:pPr>
              <w:pStyle w:val="TableHeader"/>
              <w:jc w:val="left"/>
              <w:rPr>
                <w:rFonts w:ascii="GE Inspira" w:hAnsi="GE Inspira"/>
              </w:rPr>
            </w:pPr>
            <w:r>
              <w:rPr>
                <w:noProof/>
              </w:rPr>
              <w:drawing>
                <wp:inline distT="0" distB="0" distL="0" distR="0" wp14:anchorId="50E83295" wp14:editId="76E968E6">
                  <wp:extent cx="2491740" cy="90995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1740" cy="909955"/>
                          </a:xfrm>
                          <a:prstGeom prst="rect">
                            <a:avLst/>
                          </a:prstGeom>
                        </pic:spPr>
                      </pic:pic>
                    </a:graphicData>
                  </a:graphic>
                </wp:inline>
              </w:drawing>
            </w:r>
          </w:p>
          <w:p w14:paraId="66D9EE80" w14:textId="77777777" w:rsidR="00736777" w:rsidRDefault="00736777" w:rsidP="00EF61A5">
            <w:pPr>
              <w:pStyle w:val="TableHeader"/>
              <w:numPr>
                <w:ilvl w:val="0"/>
                <w:numId w:val="89"/>
              </w:numPr>
              <w:jc w:val="left"/>
              <w:rPr>
                <w:rFonts w:ascii="GE Inspira" w:hAnsi="GE Inspira"/>
              </w:rPr>
            </w:pPr>
            <w:r>
              <w:rPr>
                <w:rFonts w:ascii="GE Inspira" w:hAnsi="GE Inspira"/>
              </w:rPr>
              <w:t>Edit option in Compare window</w:t>
            </w:r>
          </w:p>
          <w:p w14:paraId="0274D323" w14:textId="2AC77041" w:rsidR="00736777" w:rsidRPr="00A25068" w:rsidRDefault="00736777" w:rsidP="00736777">
            <w:pPr>
              <w:pStyle w:val="TableHeader"/>
              <w:jc w:val="left"/>
              <w:rPr>
                <w:rFonts w:ascii="GE Inspira" w:hAnsi="GE Inspira"/>
              </w:rPr>
            </w:pPr>
            <w:r>
              <w:rPr>
                <w:noProof/>
              </w:rPr>
              <w:drawing>
                <wp:inline distT="0" distB="0" distL="0" distR="0" wp14:anchorId="402A3013" wp14:editId="2D83272A">
                  <wp:extent cx="2491740" cy="53530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91740" cy="535305"/>
                          </a:xfrm>
                          <a:prstGeom prst="rect">
                            <a:avLst/>
                          </a:prstGeom>
                        </pic:spPr>
                      </pic:pic>
                    </a:graphicData>
                  </a:graphic>
                </wp:inline>
              </w:drawing>
            </w:r>
          </w:p>
        </w:tc>
      </w:tr>
    </w:tbl>
    <w:p w14:paraId="2D63C7EC" w14:textId="6EDD2CEF" w:rsidR="00AA17B8" w:rsidRPr="001556BC" w:rsidRDefault="00AA17B8" w:rsidP="00AA17B8">
      <w:pPr>
        <w:pStyle w:val="Heading3"/>
      </w:pPr>
      <w:bookmarkStart w:id="32" w:name="_Toc52811611"/>
      <w:r w:rsidRPr="00997559">
        <w:t>Preview EBOM Parts from Model</w:t>
      </w:r>
      <w:bookmarkEnd w:id="32"/>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AA17B8" w:rsidRPr="008647B4" w14:paraId="6A387164" w14:textId="77777777" w:rsidTr="0011293F">
        <w:trPr>
          <w:cantSplit/>
          <w:trHeight w:val="345"/>
        </w:trPr>
        <w:tc>
          <w:tcPr>
            <w:tcW w:w="9784" w:type="dxa"/>
            <w:gridSpan w:val="4"/>
            <w:shd w:val="clear" w:color="auto" w:fill="E0E0E0"/>
          </w:tcPr>
          <w:p w14:paraId="67F9838C" w14:textId="77777777" w:rsidR="00AA17B8" w:rsidRPr="008647B4" w:rsidRDefault="00AA17B8" w:rsidP="0011293F">
            <w:pPr>
              <w:pStyle w:val="TableHeader"/>
              <w:rPr>
                <w:rFonts w:ascii="GE Inspira" w:hAnsi="GE Inspira"/>
                <w:b/>
                <w:bCs/>
                <w:sz w:val="22"/>
                <w:szCs w:val="22"/>
              </w:rPr>
            </w:pPr>
            <w:r w:rsidRPr="004345C1">
              <w:t>Preview EBOM Parts from Model</w:t>
            </w:r>
          </w:p>
        </w:tc>
      </w:tr>
      <w:tr w:rsidR="00AA17B8" w:rsidRPr="00A75B53" w14:paraId="18794225" w14:textId="77777777" w:rsidTr="0011293F">
        <w:trPr>
          <w:cantSplit/>
          <w:trHeight w:val="409"/>
          <w:tblHeader/>
        </w:trPr>
        <w:tc>
          <w:tcPr>
            <w:tcW w:w="694" w:type="dxa"/>
            <w:shd w:val="clear" w:color="FFFFFF" w:fill="auto"/>
          </w:tcPr>
          <w:p w14:paraId="50970891" w14:textId="0F036930" w:rsidR="00AA17B8" w:rsidRPr="00A75B53" w:rsidRDefault="00AA17B8" w:rsidP="0011293F">
            <w:pPr>
              <w:pStyle w:val="BodyText"/>
              <w:rPr>
                <w:b/>
                <w:bCs/>
              </w:rPr>
            </w:pPr>
            <w:r w:rsidRPr="00A75B53">
              <w:rPr>
                <w:b/>
                <w:bCs/>
              </w:rPr>
              <w:t>#</w:t>
            </w:r>
          </w:p>
        </w:tc>
        <w:tc>
          <w:tcPr>
            <w:tcW w:w="2160" w:type="dxa"/>
            <w:shd w:val="clear" w:color="FFFFFF" w:fill="auto"/>
          </w:tcPr>
          <w:p w14:paraId="4D309132" w14:textId="08D35A70" w:rsidR="00AA17B8" w:rsidRPr="00A75B53" w:rsidRDefault="00FF67A1" w:rsidP="0011293F">
            <w:pPr>
              <w:pStyle w:val="BodyText"/>
              <w:rPr>
                <w:b/>
                <w:bCs/>
              </w:rPr>
            </w:pPr>
            <w:r>
              <w:rPr>
                <w:b/>
                <w:bCs/>
              </w:rPr>
              <w:t>Steps</w:t>
            </w:r>
          </w:p>
        </w:tc>
        <w:tc>
          <w:tcPr>
            <w:tcW w:w="2790" w:type="dxa"/>
            <w:shd w:val="clear" w:color="FFFFFF" w:fill="auto"/>
          </w:tcPr>
          <w:p w14:paraId="5B3F01EE" w14:textId="77777777" w:rsidR="00AA17B8" w:rsidRPr="00A75B53" w:rsidRDefault="00AA17B8" w:rsidP="0011293F">
            <w:pPr>
              <w:pStyle w:val="BodyText"/>
              <w:rPr>
                <w:b/>
                <w:bCs/>
              </w:rPr>
            </w:pPr>
            <w:r>
              <w:rPr>
                <w:b/>
                <w:bCs/>
              </w:rPr>
              <w:t>Background Operations</w:t>
            </w:r>
          </w:p>
        </w:tc>
        <w:tc>
          <w:tcPr>
            <w:tcW w:w="4140" w:type="dxa"/>
            <w:shd w:val="clear" w:color="FFFFFF" w:fill="auto"/>
          </w:tcPr>
          <w:p w14:paraId="1B39EE57" w14:textId="77777777" w:rsidR="00AA17B8" w:rsidRPr="00A75B53" w:rsidRDefault="00AA17B8" w:rsidP="0011293F">
            <w:pPr>
              <w:pStyle w:val="BodyText"/>
              <w:rPr>
                <w:b/>
                <w:bCs/>
              </w:rPr>
            </w:pPr>
            <w:r>
              <w:rPr>
                <w:b/>
                <w:bCs/>
              </w:rPr>
              <w:t>Comments</w:t>
            </w:r>
            <w:r w:rsidRPr="00A75B53">
              <w:rPr>
                <w:b/>
                <w:bCs/>
              </w:rPr>
              <w:t xml:space="preserve"> </w:t>
            </w:r>
          </w:p>
        </w:tc>
      </w:tr>
      <w:tr w:rsidR="00AA17B8" w:rsidRPr="00A25068" w14:paraId="3857E7F1" w14:textId="77777777" w:rsidTr="0011293F">
        <w:trPr>
          <w:cantSplit/>
          <w:trHeight w:val="389"/>
          <w:tblHeader/>
        </w:trPr>
        <w:tc>
          <w:tcPr>
            <w:tcW w:w="694" w:type="dxa"/>
            <w:shd w:val="clear" w:color="FFFFFF" w:fill="auto"/>
          </w:tcPr>
          <w:p w14:paraId="7EEB444D" w14:textId="77777777" w:rsidR="00AA17B8" w:rsidRPr="00A75B53" w:rsidRDefault="00AA17B8" w:rsidP="0011293F">
            <w:pPr>
              <w:pStyle w:val="TableHeader"/>
              <w:rPr>
                <w:rFonts w:ascii="GE Inspira" w:hAnsi="GE Inspira"/>
                <w:b/>
                <w:bCs/>
                <w:sz w:val="20"/>
              </w:rPr>
            </w:pPr>
            <w:r>
              <w:rPr>
                <w:rFonts w:ascii="GE Inspira" w:hAnsi="GE Inspira"/>
                <w:b/>
                <w:bCs/>
                <w:sz w:val="20"/>
              </w:rPr>
              <w:t>1</w:t>
            </w:r>
          </w:p>
        </w:tc>
        <w:tc>
          <w:tcPr>
            <w:tcW w:w="2160" w:type="dxa"/>
            <w:shd w:val="clear" w:color="FFFFFF" w:fill="auto"/>
          </w:tcPr>
          <w:p w14:paraId="6F9E5008" w14:textId="77777777" w:rsidR="00A26564" w:rsidRDefault="00A26564" w:rsidP="00EF61A5">
            <w:pPr>
              <w:pStyle w:val="TableHeader"/>
              <w:numPr>
                <w:ilvl w:val="0"/>
                <w:numId w:val="91"/>
              </w:numPr>
              <w:jc w:val="left"/>
              <w:rPr>
                <w:rFonts w:ascii="GE Inspira" w:hAnsi="GE Inspira"/>
              </w:rPr>
            </w:pPr>
            <w:r>
              <w:rPr>
                <w:rFonts w:ascii="GE Inspira" w:hAnsi="GE Inspira"/>
              </w:rPr>
              <w:t>Open a Project Concept</w:t>
            </w:r>
          </w:p>
          <w:p w14:paraId="2771285C" w14:textId="77777777" w:rsidR="00A26564" w:rsidRDefault="00A26564" w:rsidP="00EF61A5">
            <w:pPr>
              <w:pStyle w:val="TableHeader"/>
              <w:numPr>
                <w:ilvl w:val="0"/>
                <w:numId w:val="91"/>
              </w:numPr>
              <w:jc w:val="left"/>
              <w:rPr>
                <w:rFonts w:ascii="GE Inspira" w:hAnsi="GE Inspira"/>
              </w:rPr>
            </w:pPr>
            <w:r>
              <w:rPr>
                <w:rFonts w:ascii="GE Inspira" w:hAnsi="GE Inspira"/>
              </w:rPr>
              <w:t>Navigate to Related Info</w:t>
            </w:r>
            <w:r w:rsidRPr="00074D2F">
              <w:rPr>
                <w:rFonts w:ascii="GE Inspira" w:hAnsi="GE Inspira"/>
              </w:rPr>
              <w:sym w:font="Wingdings" w:char="F0E0"/>
            </w:r>
            <w:r>
              <w:rPr>
                <w:rFonts w:ascii="GE Inspira" w:hAnsi="GE Inspira"/>
              </w:rPr>
              <w:t xml:space="preserve"> Quotes tab</w:t>
            </w:r>
          </w:p>
          <w:p w14:paraId="3B26292A" w14:textId="22347D0F" w:rsidR="00A26564" w:rsidRDefault="00A26564" w:rsidP="00EF61A5">
            <w:pPr>
              <w:pStyle w:val="TableHeader"/>
              <w:numPr>
                <w:ilvl w:val="0"/>
                <w:numId w:val="91"/>
              </w:numPr>
              <w:jc w:val="left"/>
              <w:rPr>
                <w:rFonts w:ascii="GE Inspira" w:hAnsi="GE Inspira"/>
              </w:rPr>
            </w:pPr>
            <w:r>
              <w:rPr>
                <w:rFonts w:ascii="GE Inspira" w:hAnsi="GE Inspira"/>
              </w:rPr>
              <w:t xml:space="preserve">Select a Product Configurations </w:t>
            </w:r>
          </w:p>
          <w:p w14:paraId="4205FEA2" w14:textId="01A8B06D" w:rsidR="00A26564" w:rsidRDefault="00A26564" w:rsidP="00EF61A5">
            <w:pPr>
              <w:pStyle w:val="TableHeader"/>
              <w:numPr>
                <w:ilvl w:val="0"/>
                <w:numId w:val="91"/>
              </w:numPr>
              <w:jc w:val="left"/>
              <w:rPr>
                <w:rFonts w:ascii="GE Inspira" w:hAnsi="GE Inspira"/>
              </w:rPr>
            </w:pPr>
            <w:r>
              <w:rPr>
                <w:rFonts w:ascii="GE Inspira" w:hAnsi="GE Inspira"/>
              </w:rPr>
              <w:t>Click on Actions</w:t>
            </w:r>
            <w:r w:rsidRPr="009B57A9">
              <w:rPr>
                <w:rFonts w:ascii="GE Inspira" w:hAnsi="GE Inspira"/>
              </w:rPr>
              <w:sym w:font="Wingdings" w:char="F0E0"/>
            </w:r>
            <w:r>
              <w:rPr>
                <w:rFonts w:ascii="GE Inspira" w:hAnsi="GE Inspira"/>
              </w:rPr>
              <w:t xml:space="preserve"> </w:t>
            </w:r>
            <w:r w:rsidR="00F84374">
              <w:rPr>
                <w:rFonts w:ascii="GE Inspira" w:hAnsi="GE Inspira"/>
              </w:rPr>
              <w:t>Preview EBOM</w:t>
            </w:r>
          </w:p>
          <w:p w14:paraId="78434EC0" w14:textId="77777777" w:rsidR="00AA17B8" w:rsidRPr="00CC7C6A" w:rsidRDefault="00AA17B8" w:rsidP="0011293F">
            <w:pPr>
              <w:pStyle w:val="TableHeader"/>
              <w:ind w:left="720"/>
              <w:jc w:val="left"/>
              <w:rPr>
                <w:rFonts w:ascii="GE Inspira" w:hAnsi="GE Inspira"/>
              </w:rPr>
            </w:pPr>
          </w:p>
        </w:tc>
        <w:tc>
          <w:tcPr>
            <w:tcW w:w="2790" w:type="dxa"/>
            <w:shd w:val="clear" w:color="FFFFFF" w:fill="auto"/>
          </w:tcPr>
          <w:p w14:paraId="239B007C" w14:textId="77777777" w:rsidR="00AA17B8" w:rsidRDefault="00D11B05" w:rsidP="00EF61A5">
            <w:pPr>
              <w:pStyle w:val="TableHeader"/>
              <w:numPr>
                <w:ilvl w:val="0"/>
                <w:numId w:val="90"/>
              </w:numPr>
              <w:jc w:val="left"/>
              <w:rPr>
                <w:rFonts w:ascii="GE Inspira" w:hAnsi="GE Inspira"/>
              </w:rPr>
            </w:pPr>
            <w:r>
              <w:rPr>
                <w:rFonts w:ascii="GE Inspira" w:hAnsi="GE Inspira"/>
              </w:rPr>
              <w:t xml:space="preserve">This option will show all the </w:t>
            </w:r>
            <w:r w:rsidR="00F8533E">
              <w:rPr>
                <w:rFonts w:ascii="GE Inspira" w:hAnsi="GE Inspira"/>
              </w:rPr>
              <w:t>Logical Features</w:t>
            </w:r>
            <w:r>
              <w:rPr>
                <w:rFonts w:ascii="GE Inspira" w:hAnsi="GE Inspira"/>
              </w:rPr>
              <w:t xml:space="preserve"> connections </w:t>
            </w:r>
            <w:r w:rsidR="00F8533E">
              <w:rPr>
                <w:rFonts w:ascii="GE Inspira" w:hAnsi="GE Inspira"/>
              </w:rPr>
              <w:t>from the Product Configurations.</w:t>
            </w:r>
          </w:p>
          <w:p w14:paraId="6A2F1DC5" w14:textId="77777777" w:rsidR="00F8533E" w:rsidRDefault="00F8533E" w:rsidP="00EF61A5">
            <w:pPr>
              <w:pStyle w:val="TableHeader"/>
              <w:numPr>
                <w:ilvl w:val="0"/>
                <w:numId w:val="90"/>
              </w:numPr>
              <w:jc w:val="left"/>
              <w:rPr>
                <w:rFonts w:ascii="GE Inspira" w:hAnsi="GE Inspira"/>
              </w:rPr>
            </w:pPr>
            <w:r>
              <w:rPr>
                <w:rFonts w:ascii="GE Inspira" w:hAnsi="GE Inspira"/>
              </w:rPr>
              <w:t xml:space="preserve">This popup will allow user to connect </w:t>
            </w:r>
            <w:r w:rsidR="00CA7435">
              <w:rPr>
                <w:rFonts w:ascii="GE Inspira" w:hAnsi="GE Inspira"/>
              </w:rPr>
              <w:t>Parts in Logical Feature or replace existing Parts to other Parts.</w:t>
            </w:r>
          </w:p>
          <w:p w14:paraId="26B82D48" w14:textId="0A83BDC8" w:rsidR="00CA7435" w:rsidRPr="00CC7C6A" w:rsidRDefault="00CA7435" w:rsidP="00EF61A5">
            <w:pPr>
              <w:pStyle w:val="TableHeader"/>
              <w:numPr>
                <w:ilvl w:val="0"/>
                <w:numId w:val="90"/>
              </w:numPr>
              <w:jc w:val="left"/>
              <w:rPr>
                <w:rFonts w:ascii="GE Inspira" w:hAnsi="GE Inspira"/>
              </w:rPr>
            </w:pPr>
            <w:r>
              <w:rPr>
                <w:rFonts w:ascii="GE Inspira" w:hAnsi="GE Inspira"/>
              </w:rPr>
              <w:t xml:space="preserve">Here user also has option to Generate EBOM which will Generate the full EBOM and will connect to the Top </w:t>
            </w:r>
            <w:r w:rsidR="00C70283">
              <w:rPr>
                <w:rFonts w:ascii="GE Inspira" w:hAnsi="GE Inspira"/>
              </w:rPr>
              <w:t>L</w:t>
            </w:r>
            <w:r>
              <w:rPr>
                <w:rFonts w:ascii="GE Inspira" w:hAnsi="GE Inspira"/>
              </w:rPr>
              <w:t>evel Part</w:t>
            </w:r>
          </w:p>
        </w:tc>
        <w:tc>
          <w:tcPr>
            <w:tcW w:w="4140" w:type="dxa"/>
            <w:shd w:val="clear" w:color="FFFFFF" w:fill="auto"/>
          </w:tcPr>
          <w:p w14:paraId="02ADF9B4" w14:textId="22BC4A6F" w:rsidR="00AA17B8" w:rsidRDefault="00A32098" w:rsidP="00EF61A5">
            <w:pPr>
              <w:pStyle w:val="TableHeader"/>
              <w:numPr>
                <w:ilvl w:val="0"/>
                <w:numId w:val="92"/>
              </w:numPr>
              <w:jc w:val="left"/>
              <w:rPr>
                <w:rFonts w:ascii="GE Inspira" w:hAnsi="GE Inspira"/>
              </w:rPr>
            </w:pPr>
            <w:r>
              <w:rPr>
                <w:rFonts w:ascii="GE Inspira" w:hAnsi="GE Inspira"/>
              </w:rPr>
              <w:t>Preview EBOM Option</w:t>
            </w:r>
          </w:p>
          <w:p w14:paraId="675119FF" w14:textId="3BB1B55E" w:rsidR="00AA17B8" w:rsidRDefault="00A32098" w:rsidP="0011293F">
            <w:pPr>
              <w:pStyle w:val="TableHeader"/>
              <w:jc w:val="left"/>
              <w:rPr>
                <w:rFonts w:ascii="GE Inspira" w:hAnsi="GE Inspira"/>
              </w:rPr>
            </w:pPr>
            <w:r>
              <w:rPr>
                <w:noProof/>
              </w:rPr>
              <w:drawing>
                <wp:inline distT="0" distB="0" distL="0" distR="0" wp14:anchorId="2B87AF57" wp14:editId="0F5E6E6E">
                  <wp:extent cx="2491740" cy="951230"/>
                  <wp:effectExtent l="0" t="0" r="3810" b="1270"/>
                  <wp:docPr id="21516" name="Picture 2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1740" cy="951230"/>
                          </a:xfrm>
                          <a:prstGeom prst="rect">
                            <a:avLst/>
                          </a:prstGeom>
                        </pic:spPr>
                      </pic:pic>
                    </a:graphicData>
                  </a:graphic>
                </wp:inline>
              </w:drawing>
            </w:r>
          </w:p>
          <w:p w14:paraId="2D5F40E7" w14:textId="3CAADF67" w:rsidR="00AA17B8" w:rsidRDefault="00BC0E6F" w:rsidP="00EF61A5">
            <w:pPr>
              <w:pStyle w:val="TableHeader"/>
              <w:numPr>
                <w:ilvl w:val="0"/>
                <w:numId w:val="92"/>
              </w:numPr>
              <w:jc w:val="left"/>
              <w:rPr>
                <w:rFonts w:ascii="GE Inspira" w:hAnsi="GE Inspira"/>
              </w:rPr>
            </w:pPr>
            <w:r>
              <w:rPr>
                <w:rFonts w:ascii="GE Inspira" w:hAnsi="GE Inspira"/>
              </w:rPr>
              <w:t>Preview EBOM</w:t>
            </w:r>
          </w:p>
          <w:p w14:paraId="024957F3" w14:textId="75770F40" w:rsidR="00586DD8" w:rsidRDefault="00586DD8" w:rsidP="00586DD8">
            <w:pPr>
              <w:pStyle w:val="TableHeader"/>
              <w:jc w:val="left"/>
              <w:rPr>
                <w:rFonts w:ascii="GE Inspira" w:hAnsi="GE Inspira"/>
              </w:rPr>
            </w:pPr>
            <w:r>
              <w:rPr>
                <w:noProof/>
              </w:rPr>
              <w:drawing>
                <wp:inline distT="0" distB="0" distL="0" distR="0" wp14:anchorId="6BA9C32F" wp14:editId="6AB1C128">
                  <wp:extent cx="2491740" cy="840740"/>
                  <wp:effectExtent l="0" t="0" r="3810" b="0"/>
                  <wp:docPr id="21514" name="Picture 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1740" cy="840740"/>
                          </a:xfrm>
                          <a:prstGeom prst="rect">
                            <a:avLst/>
                          </a:prstGeom>
                        </pic:spPr>
                      </pic:pic>
                    </a:graphicData>
                  </a:graphic>
                </wp:inline>
              </w:drawing>
            </w:r>
          </w:p>
          <w:p w14:paraId="739112C4" w14:textId="77777777" w:rsidR="00586DD8" w:rsidRDefault="00586DD8" w:rsidP="00586DD8">
            <w:pPr>
              <w:pStyle w:val="TableHeader"/>
              <w:jc w:val="left"/>
              <w:rPr>
                <w:rFonts w:ascii="GE Inspira" w:hAnsi="GE Inspira"/>
              </w:rPr>
            </w:pPr>
          </w:p>
          <w:p w14:paraId="3A49B2AA" w14:textId="6B727223" w:rsidR="00AA17B8" w:rsidRPr="00A25068" w:rsidRDefault="00BC0E6F" w:rsidP="0011293F">
            <w:pPr>
              <w:pStyle w:val="TableHeader"/>
              <w:jc w:val="left"/>
              <w:rPr>
                <w:rFonts w:ascii="GE Inspira" w:hAnsi="GE Inspira"/>
              </w:rPr>
            </w:pPr>
            <w:r>
              <w:rPr>
                <w:noProof/>
              </w:rPr>
              <w:drawing>
                <wp:inline distT="0" distB="0" distL="0" distR="0" wp14:anchorId="20918986" wp14:editId="0A55A73C">
                  <wp:extent cx="2491740" cy="403860"/>
                  <wp:effectExtent l="0" t="0" r="3810" b="0"/>
                  <wp:docPr id="21513" name="Picture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1740" cy="403860"/>
                          </a:xfrm>
                          <a:prstGeom prst="rect">
                            <a:avLst/>
                          </a:prstGeom>
                        </pic:spPr>
                      </pic:pic>
                    </a:graphicData>
                  </a:graphic>
                </wp:inline>
              </w:drawing>
            </w:r>
          </w:p>
        </w:tc>
      </w:tr>
    </w:tbl>
    <w:p w14:paraId="133D3B2D" w14:textId="659F7A5F" w:rsidR="00B50CD9" w:rsidRPr="001556BC" w:rsidRDefault="00B50CD9" w:rsidP="00B50CD9">
      <w:pPr>
        <w:pStyle w:val="Heading3"/>
      </w:pPr>
      <w:bookmarkStart w:id="33" w:name="_Toc52811612"/>
      <w:r>
        <w:t>Clone PC</w:t>
      </w:r>
      <w:bookmarkEnd w:id="33"/>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B50CD9" w:rsidRPr="008647B4" w14:paraId="27E718DD" w14:textId="77777777" w:rsidTr="0011293F">
        <w:trPr>
          <w:cantSplit/>
          <w:trHeight w:val="345"/>
        </w:trPr>
        <w:tc>
          <w:tcPr>
            <w:tcW w:w="9784" w:type="dxa"/>
            <w:gridSpan w:val="4"/>
            <w:shd w:val="clear" w:color="auto" w:fill="E0E0E0"/>
          </w:tcPr>
          <w:p w14:paraId="2F13DBE1" w14:textId="79753302" w:rsidR="00B50CD9" w:rsidRPr="008647B4" w:rsidRDefault="00B50CD9" w:rsidP="0011293F">
            <w:pPr>
              <w:pStyle w:val="TableHeader"/>
              <w:rPr>
                <w:rFonts w:ascii="GE Inspira" w:hAnsi="GE Inspira"/>
                <w:b/>
                <w:bCs/>
                <w:sz w:val="22"/>
                <w:szCs w:val="22"/>
              </w:rPr>
            </w:pPr>
            <w:r>
              <w:t>Clone PC</w:t>
            </w:r>
          </w:p>
        </w:tc>
      </w:tr>
      <w:tr w:rsidR="00B50CD9" w:rsidRPr="00A75B53" w14:paraId="34B02D9C" w14:textId="77777777" w:rsidTr="0011293F">
        <w:trPr>
          <w:cantSplit/>
          <w:trHeight w:val="409"/>
          <w:tblHeader/>
        </w:trPr>
        <w:tc>
          <w:tcPr>
            <w:tcW w:w="694" w:type="dxa"/>
            <w:shd w:val="clear" w:color="FFFFFF" w:fill="auto"/>
          </w:tcPr>
          <w:p w14:paraId="7D3C2443" w14:textId="278E5149" w:rsidR="00B50CD9" w:rsidRPr="00A75B53" w:rsidRDefault="00B50CD9" w:rsidP="0011293F">
            <w:pPr>
              <w:pStyle w:val="BodyText"/>
              <w:rPr>
                <w:b/>
                <w:bCs/>
              </w:rPr>
            </w:pPr>
            <w:r w:rsidRPr="00A75B53">
              <w:rPr>
                <w:b/>
                <w:bCs/>
              </w:rPr>
              <w:t>#</w:t>
            </w:r>
          </w:p>
        </w:tc>
        <w:tc>
          <w:tcPr>
            <w:tcW w:w="2160" w:type="dxa"/>
            <w:shd w:val="clear" w:color="FFFFFF" w:fill="auto"/>
          </w:tcPr>
          <w:p w14:paraId="07481D92" w14:textId="7013CFC4" w:rsidR="00B50CD9" w:rsidRPr="00A75B53" w:rsidRDefault="00FF67A1" w:rsidP="0011293F">
            <w:pPr>
              <w:pStyle w:val="BodyText"/>
              <w:rPr>
                <w:b/>
                <w:bCs/>
              </w:rPr>
            </w:pPr>
            <w:r>
              <w:rPr>
                <w:b/>
                <w:bCs/>
              </w:rPr>
              <w:t>Steps</w:t>
            </w:r>
          </w:p>
        </w:tc>
        <w:tc>
          <w:tcPr>
            <w:tcW w:w="2790" w:type="dxa"/>
            <w:shd w:val="clear" w:color="FFFFFF" w:fill="auto"/>
          </w:tcPr>
          <w:p w14:paraId="74A32DFF" w14:textId="77777777" w:rsidR="00B50CD9" w:rsidRPr="00A75B53" w:rsidRDefault="00B50CD9" w:rsidP="0011293F">
            <w:pPr>
              <w:pStyle w:val="BodyText"/>
              <w:rPr>
                <w:b/>
                <w:bCs/>
              </w:rPr>
            </w:pPr>
            <w:r>
              <w:rPr>
                <w:b/>
                <w:bCs/>
              </w:rPr>
              <w:t>Background Operations</w:t>
            </w:r>
          </w:p>
        </w:tc>
        <w:tc>
          <w:tcPr>
            <w:tcW w:w="4140" w:type="dxa"/>
            <w:shd w:val="clear" w:color="FFFFFF" w:fill="auto"/>
          </w:tcPr>
          <w:p w14:paraId="3328862D" w14:textId="77777777" w:rsidR="00B50CD9" w:rsidRPr="00A75B53" w:rsidRDefault="00B50CD9" w:rsidP="0011293F">
            <w:pPr>
              <w:pStyle w:val="BodyText"/>
              <w:rPr>
                <w:b/>
                <w:bCs/>
              </w:rPr>
            </w:pPr>
            <w:r>
              <w:rPr>
                <w:b/>
                <w:bCs/>
              </w:rPr>
              <w:t>Comments</w:t>
            </w:r>
            <w:r w:rsidRPr="00A75B53">
              <w:rPr>
                <w:b/>
                <w:bCs/>
              </w:rPr>
              <w:t xml:space="preserve"> </w:t>
            </w:r>
          </w:p>
        </w:tc>
      </w:tr>
      <w:tr w:rsidR="009B4CFE" w:rsidRPr="00A25068" w14:paraId="087AEF51" w14:textId="77777777" w:rsidTr="0011293F">
        <w:trPr>
          <w:cantSplit/>
          <w:trHeight w:val="389"/>
          <w:tblHeader/>
        </w:trPr>
        <w:tc>
          <w:tcPr>
            <w:tcW w:w="694" w:type="dxa"/>
            <w:shd w:val="clear" w:color="FFFFFF" w:fill="auto"/>
          </w:tcPr>
          <w:p w14:paraId="65D29B87" w14:textId="77777777" w:rsidR="009B4CFE" w:rsidRPr="00A75B53" w:rsidRDefault="009B4CFE" w:rsidP="009B4CFE">
            <w:pPr>
              <w:pStyle w:val="TableHeader"/>
              <w:rPr>
                <w:rFonts w:ascii="GE Inspira" w:hAnsi="GE Inspira"/>
                <w:b/>
                <w:bCs/>
                <w:sz w:val="20"/>
              </w:rPr>
            </w:pPr>
            <w:r>
              <w:rPr>
                <w:rFonts w:ascii="GE Inspira" w:hAnsi="GE Inspira"/>
                <w:b/>
                <w:bCs/>
                <w:sz w:val="20"/>
              </w:rPr>
              <w:lastRenderedPageBreak/>
              <w:t>1</w:t>
            </w:r>
          </w:p>
        </w:tc>
        <w:tc>
          <w:tcPr>
            <w:tcW w:w="2160" w:type="dxa"/>
            <w:shd w:val="clear" w:color="FFFFFF" w:fill="auto"/>
          </w:tcPr>
          <w:p w14:paraId="48E3D378" w14:textId="6FC55741" w:rsidR="009B4CFE" w:rsidRDefault="009B4CFE" w:rsidP="00EF61A5">
            <w:pPr>
              <w:pStyle w:val="TableHeader"/>
              <w:numPr>
                <w:ilvl w:val="0"/>
                <w:numId w:val="94"/>
              </w:numPr>
              <w:jc w:val="left"/>
              <w:rPr>
                <w:rFonts w:ascii="GE Inspira" w:hAnsi="GE Inspira"/>
              </w:rPr>
            </w:pPr>
            <w:r>
              <w:rPr>
                <w:rFonts w:ascii="GE Inspira" w:hAnsi="GE Inspira"/>
              </w:rPr>
              <w:t>Open a Project Concept</w:t>
            </w:r>
          </w:p>
          <w:p w14:paraId="673478C2" w14:textId="2315432C" w:rsidR="009B4CFE" w:rsidRDefault="009B4CFE" w:rsidP="00EF61A5">
            <w:pPr>
              <w:pStyle w:val="TableHeader"/>
              <w:numPr>
                <w:ilvl w:val="0"/>
                <w:numId w:val="94"/>
              </w:numPr>
              <w:jc w:val="left"/>
              <w:rPr>
                <w:rFonts w:ascii="GE Inspira" w:hAnsi="GE Inspira"/>
              </w:rPr>
            </w:pPr>
            <w:r>
              <w:rPr>
                <w:rFonts w:ascii="GE Inspira" w:hAnsi="GE Inspira"/>
              </w:rPr>
              <w:t>Navigate to Related Info</w:t>
            </w:r>
            <w:r w:rsidRPr="00074D2F">
              <w:rPr>
                <w:rFonts w:ascii="GE Inspira" w:hAnsi="GE Inspira"/>
              </w:rPr>
              <w:sym w:font="Wingdings" w:char="F0E0"/>
            </w:r>
            <w:r>
              <w:rPr>
                <w:rFonts w:ascii="GE Inspira" w:hAnsi="GE Inspira"/>
              </w:rPr>
              <w:t xml:space="preserve"> Quotes tab</w:t>
            </w:r>
          </w:p>
          <w:p w14:paraId="6309A655" w14:textId="77777777" w:rsidR="009B4CFE" w:rsidRDefault="009B4CFE" w:rsidP="00EF61A5">
            <w:pPr>
              <w:pStyle w:val="TableHeader"/>
              <w:numPr>
                <w:ilvl w:val="0"/>
                <w:numId w:val="94"/>
              </w:numPr>
              <w:jc w:val="left"/>
              <w:rPr>
                <w:rFonts w:ascii="GE Inspira" w:hAnsi="GE Inspira"/>
              </w:rPr>
            </w:pPr>
            <w:r>
              <w:rPr>
                <w:rFonts w:ascii="GE Inspira" w:hAnsi="GE Inspira"/>
              </w:rPr>
              <w:t xml:space="preserve">Select a Product Configurations </w:t>
            </w:r>
          </w:p>
          <w:p w14:paraId="043EEE63" w14:textId="630E63E2" w:rsidR="009B4CFE" w:rsidRDefault="009B4CFE" w:rsidP="00EF61A5">
            <w:pPr>
              <w:pStyle w:val="TableHeader"/>
              <w:numPr>
                <w:ilvl w:val="0"/>
                <w:numId w:val="94"/>
              </w:numPr>
              <w:jc w:val="left"/>
              <w:rPr>
                <w:rFonts w:ascii="GE Inspira" w:hAnsi="GE Inspira"/>
              </w:rPr>
            </w:pPr>
            <w:r>
              <w:rPr>
                <w:rFonts w:ascii="GE Inspira" w:hAnsi="GE Inspira"/>
              </w:rPr>
              <w:t>Click on Actions</w:t>
            </w:r>
            <w:r w:rsidRPr="009B57A9">
              <w:rPr>
                <w:rFonts w:ascii="GE Inspira" w:hAnsi="GE Inspira"/>
              </w:rPr>
              <w:sym w:font="Wingdings" w:char="F0E0"/>
            </w:r>
            <w:r>
              <w:rPr>
                <w:rFonts w:ascii="GE Inspira" w:hAnsi="GE Inspira"/>
              </w:rPr>
              <w:t xml:space="preserve"> </w:t>
            </w:r>
            <w:r w:rsidR="00A77A93">
              <w:rPr>
                <w:rFonts w:ascii="GE Inspira" w:hAnsi="GE Inspira"/>
              </w:rPr>
              <w:t>Clone PC</w:t>
            </w:r>
          </w:p>
          <w:p w14:paraId="7066FADA" w14:textId="77777777" w:rsidR="009B4CFE" w:rsidRPr="00CC7C6A" w:rsidRDefault="009B4CFE" w:rsidP="009B4CFE">
            <w:pPr>
              <w:pStyle w:val="TableHeader"/>
              <w:ind w:left="720"/>
              <w:jc w:val="left"/>
              <w:rPr>
                <w:rFonts w:ascii="GE Inspira" w:hAnsi="GE Inspira"/>
              </w:rPr>
            </w:pPr>
          </w:p>
        </w:tc>
        <w:tc>
          <w:tcPr>
            <w:tcW w:w="2790" w:type="dxa"/>
            <w:shd w:val="clear" w:color="FFFFFF" w:fill="auto"/>
          </w:tcPr>
          <w:p w14:paraId="0F92CE1D" w14:textId="77777777" w:rsidR="009B4CFE" w:rsidRDefault="009E08AC" w:rsidP="00EF61A5">
            <w:pPr>
              <w:pStyle w:val="TableHeader"/>
              <w:numPr>
                <w:ilvl w:val="0"/>
                <w:numId w:val="93"/>
              </w:numPr>
              <w:jc w:val="left"/>
              <w:rPr>
                <w:rFonts w:ascii="GE Inspira" w:hAnsi="GE Inspira"/>
              </w:rPr>
            </w:pPr>
            <w:r>
              <w:rPr>
                <w:rFonts w:ascii="GE Inspira" w:hAnsi="GE Inspira"/>
              </w:rPr>
              <w:t>It will create a new Product Configuration with a new name using the Project Sequence for PC attribute from Project Concept and increment it</w:t>
            </w:r>
          </w:p>
          <w:p w14:paraId="700D352E" w14:textId="6769399D" w:rsidR="00F408A8" w:rsidRDefault="00F408A8" w:rsidP="00EF61A5">
            <w:pPr>
              <w:pStyle w:val="TableHeader"/>
              <w:numPr>
                <w:ilvl w:val="0"/>
                <w:numId w:val="93"/>
              </w:numPr>
              <w:jc w:val="left"/>
              <w:rPr>
                <w:rFonts w:ascii="GE Inspira" w:hAnsi="GE Inspira"/>
              </w:rPr>
            </w:pPr>
            <w:r>
              <w:rPr>
                <w:rFonts w:ascii="GE Inspira" w:hAnsi="GE Inspira"/>
              </w:rPr>
              <w:t xml:space="preserve">From </w:t>
            </w:r>
            <w:r w:rsidR="00A70317">
              <w:rPr>
                <w:rFonts w:ascii="GE Inspira" w:hAnsi="GE Inspira"/>
              </w:rPr>
              <w:t>relationship</w:t>
            </w:r>
            <w:r w:rsidR="0034441A">
              <w:rPr>
                <w:rFonts w:ascii="GE Inspira" w:hAnsi="GE Inspira"/>
              </w:rPr>
              <w:t xml:space="preserve"> cloning:</w:t>
            </w:r>
          </w:p>
          <w:p w14:paraId="0DA567B3" w14:textId="7DACD3C8" w:rsidR="00CD49CA" w:rsidRDefault="00FD1A1B" w:rsidP="00EF61A5">
            <w:pPr>
              <w:pStyle w:val="TableHeader"/>
              <w:numPr>
                <w:ilvl w:val="0"/>
                <w:numId w:val="128"/>
              </w:numPr>
              <w:jc w:val="left"/>
              <w:rPr>
                <w:rFonts w:ascii="GE Inspira" w:hAnsi="GE Inspira"/>
              </w:rPr>
            </w:pPr>
            <w:r>
              <w:rPr>
                <w:rFonts w:ascii="GE Inspira" w:hAnsi="GE Inspira"/>
              </w:rPr>
              <w:t>All the from connections from the selected Product Configuration will be connected to the new Product Configuration also</w:t>
            </w:r>
            <w:r w:rsidR="00333957">
              <w:rPr>
                <w:rFonts w:ascii="GE Inspira" w:hAnsi="GE Inspira"/>
              </w:rPr>
              <w:t>,</w:t>
            </w:r>
            <w:r>
              <w:rPr>
                <w:rFonts w:ascii="GE Inspira" w:hAnsi="GE Inspira"/>
              </w:rPr>
              <w:t xml:space="preserve"> with same relationships. </w:t>
            </w:r>
          </w:p>
          <w:p w14:paraId="2FDEF33E" w14:textId="1026E3C9" w:rsidR="00CD49CA" w:rsidRDefault="00FD1A1B" w:rsidP="00EF61A5">
            <w:pPr>
              <w:pStyle w:val="TableHeader"/>
              <w:numPr>
                <w:ilvl w:val="0"/>
                <w:numId w:val="128"/>
              </w:numPr>
              <w:jc w:val="left"/>
              <w:rPr>
                <w:rFonts w:ascii="GE Inspira" w:hAnsi="GE Inspira"/>
              </w:rPr>
            </w:pPr>
            <w:r>
              <w:rPr>
                <w:rFonts w:ascii="GE Inspira" w:hAnsi="GE Inspira"/>
              </w:rPr>
              <w:t xml:space="preserve">Except Top Level Part Relationship as that relationship should not connect to multiple </w:t>
            </w:r>
            <w:r w:rsidR="002529D2">
              <w:rPr>
                <w:rFonts w:ascii="GE Inspira" w:hAnsi="GE Inspira"/>
              </w:rPr>
              <w:t>Product C</w:t>
            </w:r>
            <w:r w:rsidR="00550D34">
              <w:rPr>
                <w:rFonts w:ascii="GE Inspira" w:hAnsi="GE Inspira"/>
              </w:rPr>
              <w:t>o</w:t>
            </w:r>
            <w:r w:rsidR="002529D2">
              <w:rPr>
                <w:rFonts w:ascii="GE Inspira" w:hAnsi="GE Inspira"/>
              </w:rPr>
              <w:t>nfiguration</w:t>
            </w:r>
            <w:r w:rsidR="00CD49CA">
              <w:rPr>
                <w:rFonts w:ascii="GE Inspira" w:hAnsi="GE Inspira"/>
              </w:rPr>
              <w:t xml:space="preserve">. </w:t>
            </w:r>
          </w:p>
          <w:p w14:paraId="31FA9067" w14:textId="716265E7" w:rsidR="009E08AC" w:rsidRDefault="00CD49CA" w:rsidP="00EF61A5">
            <w:pPr>
              <w:pStyle w:val="TableHeader"/>
              <w:numPr>
                <w:ilvl w:val="0"/>
                <w:numId w:val="128"/>
              </w:numPr>
              <w:jc w:val="left"/>
              <w:rPr>
                <w:rFonts w:ascii="GE Inspira" w:hAnsi="GE Inspira"/>
              </w:rPr>
            </w:pPr>
            <w:r>
              <w:rPr>
                <w:rFonts w:ascii="GE Inspira" w:hAnsi="GE Inspira"/>
              </w:rPr>
              <w:t>For Product Configuration to Product Documentation relationship, the existing files will also be checked</w:t>
            </w:r>
            <w:r w:rsidR="00DB4BB3">
              <w:rPr>
                <w:rFonts w:ascii="GE Inspira" w:hAnsi="GE Inspira"/>
              </w:rPr>
              <w:t xml:space="preserve"> </w:t>
            </w:r>
            <w:r>
              <w:rPr>
                <w:rFonts w:ascii="GE Inspira" w:hAnsi="GE Inspira"/>
              </w:rPr>
              <w:t xml:space="preserve">out and checked in </w:t>
            </w:r>
            <w:r w:rsidR="00FF07DF">
              <w:rPr>
                <w:rFonts w:ascii="GE Inspira" w:hAnsi="GE Inspira"/>
              </w:rPr>
              <w:t xml:space="preserve">in newly created documents and will be connected </w:t>
            </w:r>
            <w:r w:rsidR="001731BF">
              <w:rPr>
                <w:rFonts w:ascii="GE Inspira" w:hAnsi="GE Inspira"/>
              </w:rPr>
              <w:t>to</w:t>
            </w:r>
            <w:r w:rsidR="00FF07DF">
              <w:rPr>
                <w:rFonts w:ascii="GE Inspira" w:hAnsi="GE Inspira"/>
              </w:rPr>
              <w:t xml:space="preserve"> the new Product D</w:t>
            </w:r>
            <w:r w:rsidR="00C7513D">
              <w:rPr>
                <w:rFonts w:ascii="GE Inspira" w:hAnsi="GE Inspira"/>
              </w:rPr>
              <w:t>o</w:t>
            </w:r>
            <w:r w:rsidR="00FF07DF">
              <w:rPr>
                <w:rFonts w:ascii="GE Inspira" w:hAnsi="GE Inspira"/>
              </w:rPr>
              <w:t>cumentation</w:t>
            </w:r>
            <w:r w:rsidR="00C7513D">
              <w:rPr>
                <w:rFonts w:ascii="GE Inspira" w:hAnsi="GE Inspira"/>
              </w:rPr>
              <w:t xml:space="preserve"> </w:t>
            </w:r>
            <w:r>
              <w:rPr>
                <w:rFonts w:ascii="GE Inspira" w:hAnsi="GE Inspira"/>
              </w:rPr>
              <w:t xml:space="preserve"> </w:t>
            </w:r>
          </w:p>
          <w:p w14:paraId="51761F3B" w14:textId="0B17F85C" w:rsidR="00FD1A1B" w:rsidRDefault="00C17D44" w:rsidP="00EF61A5">
            <w:pPr>
              <w:pStyle w:val="TableHeader"/>
              <w:numPr>
                <w:ilvl w:val="0"/>
                <w:numId w:val="93"/>
              </w:numPr>
              <w:jc w:val="left"/>
              <w:rPr>
                <w:rFonts w:ascii="GE Inspira" w:hAnsi="GE Inspira"/>
              </w:rPr>
            </w:pPr>
            <w:r>
              <w:rPr>
                <w:rFonts w:ascii="GE Inspira" w:hAnsi="GE Inspira"/>
              </w:rPr>
              <w:t xml:space="preserve">To </w:t>
            </w:r>
            <w:r w:rsidR="00A70317">
              <w:rPr>
                <w:rFonts w:ascii="GE Inspira" w:hAnsi="GE Inspira"/>
              </w:rPr>
              <w:t>relationship</w:t>
            </w:r>
            <w:r w:rsidR="00967DB9">
              <w:rPr>
                <w:rFonts w:ascii="GE Inspira" w:hAnsi="GE Inspira"/>
              </w:rPr>
              <w:t xml:space="preserve"> cloning:</w:t>
            </w:r>
          </w:p>
          <w:p w14:paraId="3968B217" w14:textId="77777777" w:rsidR="00C17D44" w:rsidRDefault="00CE75B9" w:rsidP="00EF61A5">
            <w:pPr>
              <w:pStyle w:val="TableHeader"/>
              <w:numPr>
                <w:ilvl w:val="0"/>
                <w:numId w:val="129"/>
              </w:numPr>
              <w:jc w:val="left"/>
              <w:rPr>
                <w:rFonts w:ascii="GE Inspira" w:hAnsi="GE Inspira"/>
              </w:rPr>
            </w:pPr>
            <w:r>
              <w:rPr>
                <w:rFonts w:ascii="GE Inspira" w:hAnsi="GE Inspira"/>
              </w:rPr>
              <w:t>Will not copy Customer Item relationship and Product to Product Configuration relationship</w:t>
            </w:r>
          </w:p>
          <w:p w14:paraId="07AF032C" w14:textId="77777777" w:rsidR="00CE75B9" w:rsidRDefault="00CE75B9" w:rsidP="00EF61A5">
            <w:pPr>
              <w:pStyle w:val="TableHeader"/>
              <w:numPr>
                <w:ilvl w:val="0"/>
                <w:numId w:val="129"/>
              </w:numPr>
              <w:jc w:val="left"/>
              <w:rPr>
                <w:rFonts w:ascii="GE Inspira" w:hAnsi="GE Inspira"/>
              </w:rPr>
            </w:pPr>
            <w:r>
              <w:rPr>
                <w:rFonts w:ascii="GE Inspira" w:hAnsi="GE Inspira"/>
              </w:rPr>
              <w:t>For Classified Item relationships, it will also copy the attributes to new Product Configuration</w:t>
            </w:r>
          </w:p>
          <w:p w14:paraId="2B9B644B" w14:textId="482E7B26" w:rsidR="009B555C" w:rsidRDefault="009B555C" w:rsidP="00EF61A5">
            <w:pPr>
              <w:pStyle w:val="TableHeader"/>
              <w:numPr>
                <w:ilvl w:val="0"/>
                <w:numId w:val="93"/>
              </w:numPr>
              <w:jc w:val="left"/>
              <w:rPr>
                <w:rFonts w:ascii="GE Inspira" w:hAnsi="GE Inspira"/>
              </w:rPr>
            </w:pPr>
            <w:r>
              <w:rPr>
                <w:rFonts w:ascii="GE Inspira" w:hAnsi="GE Inspira"/>
              </w:rPr>
              <w:t xml:space="preserve">Copy object to </w:t>
            </w:r>
            <w:r w:rsidR="00A70317">
              <w:rPr>
                <w:rFonts w:ascii="GE Inspira" w:hAnsi="GE Inspira"/>
              </w:rPr>
              <w:t>relationship</w:t>
            </w:r>
            <w:r>
              <w:rPr>
                <w:rFonts w:ascii="GE Inspira" w:hAnsi="GE Inspira"/>
              </w:rPr>
              <w:t xml:space="preserve"> “Selected Options” to set the Selected Options for the selected Product Configuration to new Product Configuration</w:t>
            </w:r>
          </w:p>
          <w:p w14:paraId="6988C06F" w14:textId="2EA11EE7" w:rsidR="00CD4DB7" w:rsidRDefault="00CD4DB7" w:rsidP="00EF61A5">
            <w:pPr>
              <w:pStyle w:val="TableHeader"/>
              <w:numPr>
                <w:ilvl w:val="0"/>
                <w:numId w:val="93"/>
              </w:numPr>
              <w:jc w:val="left"/>
              <w:rPr>
                <w:rFonts w:ascii="GE Inspira" w:hAnsi="GE Inspira"/>
              </w:rPr>
            </w:pPr>
            <w:r>
              <w:rPr>
                <w:rFonts w:ascii="GE Inspira" w:hAnsi="GE Inspira"/>
              </w:rPr>
              <w:t>Project to Product Configuration wi</w:t>
            </w:r>
            <w:r w:rsidR="002D0B40">
              <w:rPr>
                <w:rFonts w:ascii="GE Inspira" w:hAnsi="GE Inspira"/>
              </w:rPr>
              <w:t>l</w:t>
            </w:r>
            <w:r>
              <w:rPr>
                <w:rFonts w:ascii="GE Inspira" w:hAnsi="GE Inspira"/>
              </w:rPr>
              <w:t xml:space="preserve">l be connected from Project which selected </w:t>
            </w:r>
            <w:r w:rsidR="00EF5933">
              <w:rPr>
                <w:rFonts w:ascii="GE Inspira" w:hAnsi="GE Inspira"/>
              </w:rPr>
              <w:t>Product Configuration</w:t>
            </w:r>
            <w:r>
              <w:rPr>
                <w:rFonts w:ascii="GE Inspira" w:hAnsi="GE Inspira"/>
              </w:rPr>
              <w:t xml:space="preserve"> is connected to and connect it to the newly created </w:t>
            </w:r>
            <w:r w:rsidR="00281B81">
              <w:rPr>
                <w:rFonts w:ascii="GE Inspira" w:hAnsi="GE Inspira"/>
              </w:rPr>
              <w:t>Product Configuration.</w:t>
            </w:r>
          </w:p>
          <w:p w14:paraId="490F4733" w14:textId="1D570B45" w:rsidR="00E13463" w:rsidRDefault="005B68C9" w:rsidP="00EF61A5">
            <w:pPr>
              <w:pStyle w:val="TableHeader"/>
              <w:numPr>
                <w:ilvl w:val="0"/>
                <w:numId w:val="93"/>
              </w:numPr>
              <w:jc w:val="left"/>
              <w:rPr>
                <w:rFonts w:ascii="GE Inspira" w:hAnsi="GE Inspira"/>
              </w:rPr>
            </w:pPr>
            <w:r>
              <w:rPr>
                <w:rFonts w:ascii="GE Inspira" w:hAnsi="GE Inspira"/>
              </w:rPr>
              <w:t>“</w:t>
            </w:r>
            <w:r w:rsidR="00DC2B38">
              <w:rPr>
                <w:rFonts w:ascii="GE Inspira" w:hAnsi="GE Inspira"/>
              </w:rPr>
              <w:t>Customer Item</w:t>
            </w:r>
            <w:r>
              <w:rPr>
                <w:rFonts w:ascii="GE Inspira" w:hAnsi="GE Inspira"/>
              </w:rPr>
              <w:t>”</w:t>
            </w:r>
            <w:r w:rsidR="00DC2B38">
              <w:rPr>
                <w:rFonts w:ascii="GE Inspira" w:hAnsi="GE Inspira"/>
              </w:rPr>
              <w:t xml:space="preserve"> connected to Project will be connected </w:t>
            </w:r>
            <w:r w:rsidR="006B24C5">
              <w:rPr>
                <w:rFonts w:ascii="GE Inspira" w:hAnsi="GE Inspira"/>
              </w:rPr>
              <w:t>to the</w:t>
            </w:r>
            <w:r w:rsidR="00DC2B38">
              <w:rPr>
                <w:rFonts w:ascii="GE Inspira" w:hAnsi="GE Inspira"/>
              </w:rPr>
              <w:t xml:space="preserve"> new PC.</w:t>
            </w:r>
            <w:r w:rsidR="007C005F">
              <w:rPr>
                <w:rFonts w:ascii="GE Inspira" w:hAnsi="GE Inspira"/>
              </w:rPr>
              <w:t xml:space="preserve"> </w:t>
            </w:r>
            <w:r w:rsidR="00FA5EBC">
              <w:rPr>
                <w:rFonts w:ascii="GE Inspira" w:hAnsi="GE Inspira"/>
              </w:rPr>
              <w:t>Also</w:t>
            </w:r>
            <w:r w:rsidR="00851ECA">
              <w:rPr>
                <w:rFonts w:ascii="GE Inspira" w:hAnsi="GE Inspira"/>
              </w:rPr>
              <w:t>,</w:t>
            </w:r>
            <w:r w:rsidR="00FA5EBC">
              <w:rPr>
                <w:rFonts w:ascii="GE Inspira" w:hAnsi="GE Inspira"/>
              </w:rPr>
              <w:t xml:space="preserve"> the Company Hierarchy attribute will be parsed to get the object Ids of the Company Hierarchy and will be set in the attribute “Company Hierarchy” of </w:t>
            </w:r>
            <w:r w:rsidR="00E84151">
              <w:rPr>
                <w:rFonts w:ascii="GE Inspira" w:hAnsi="GE Inspira"/>
              </w:rPr>
              <w:t>Product Configuration</w:t>
            </w:r>
            <w:r w:rsidR="00FA5EBC">
              <w:rPr>
                <w:rFonts w:ascii="GE Inspira" w:hAnsi="GE Inspira"/>
              </w:rPr>
              <w:t>.</w:t>
            </w:r>
          </w:p>
          <w:p w14:paraId="43882C95" w14:textId="77777777" w:rsidR="008F5CAC" w:rsidRDefault="008F5CAC" w:rsidP="00EF61A5">
            <w:pPr>
              <w:pStyle w:val="TableHeader"/>
              <w:numPr>
                <w:ilvl w:val="0"/>
                <w:numId w:val="93"/>
              </w:numPr>
              <w:jc w:val="left"/>
              <w:rPr>
                <w:rFonts w:ascii="GE Inspira" w:hAnsi="GE Inspira"/>
              </w:rPr>
            </w:pPr>
            <w:r>
              <w:rPr>
                <w:rFonts w:ascii="GE Inspira" w:hAnsi="GE Inspira"/>
              </w:rPr>
              <w:lastRenderedPageBreak/>
              <w:t xml:space="preserve">After the </w:t>
            </w:r>
            <w:r w:rsidR="002C0FB8">
              <w:rPr>
                <w:rFonts w:ascii="GE Inspira" w:hAnsi="GE Inspira"/>
              </w:rPr>
              <w:t xml:space="preserve">Product Configuration </w:t>
            </w:r>
            <w:r>
              <w:rPr>
                <w:rFonts w:ascii="GE Inspira" w:hAnsi="GE Inspira"/>
              </w:rPr>
              <w:t>gets clo</w:t>
            </w:r>
            <w:r w:rsidR="00830C8C">
              <w:rPr>
                <w:rFonts w:ascii="GE Inspira" w:hAnsi="GE Inspira"/>
              </w:rPr>
              <w:t>n</w:t>
            </w:r>
            <w:r>
              <w:rPr>
                <w:rFonts w:ascii="GE Inspira" w:hAnsi="GE Inspira"/>
              </w:rPr>
              <w:t>ed, it will be shown connected with the current Model to which selected P</w:t>
            </w:r>
            <w:r w:rsidR="00167BFD">
              <w:rPr>
                <w:rFonts w:ascii="GE Inspira" w:hAnsi="GE Inspira"/>
              </w:rPr>
              <w:t>roduct Configuration</w:t>
            </w:r>
            <w:r>
              <w:rPr>
                <w:rFonts w:ascii="GE Inspira" w:hAnsi="GE Inspira"/>
              </w:rPr>
              <w:t xml:space="preserve"> is connected </w:t>
            </w:r>
            <w:r w:rsidR="00BB16DB">
              <w:rPr>
                <w:rFonts w:ascii="GE Inspira" w:hAnsi="GE Inspira"/>
              </w:rPr>
              <w:t>to</w:t>
            </w:r>
            <w:r>
              <w:rPr>
                <w:rFonts w:ascii="GE Inspira" w:hAnsi="GE Inspira"/>
              </w:rPr>
              <w:t>.</w:t>
            </w:r>
          </w:p>
          <w:p w14:paraId="1C427A54" w14:textId="3FDC7017" w:rsidR="00851ECA" w:rsidRPr="00CC7C6A" w:rsidRDefault="00851ECA" w:rsidP="00EF61A5">
            <w:pPr>
              <w:pStyle w:val="TableHeader"/>
              <w:numPr>
                <w:ilvl w:val="0"/>
                <w:numId w:val="93"/>
              </w:numPr>
              <w:jc w:val="left"/>
              <w:rPr>
                <w:rFonts w:ascii="GE Inspira" w:hAnsi="GE Inspira"/>
              </w:rPr>
            </w:pPr>
            <w:r>
              <w:rPr>
                <w:rFonts w:ascii="GE Inspira" w:hAnsi="GE Inspira"/>
              </w:rPr>
              <w:t xml:space="preserve">User also has option to enter </w:t>
            </w:r>
            <w:r w:rsidR="008453B9">
              <w:rPr>
                <w:rFonts w:ascii="GE Inspira" w:hAnsi="GE Inspira"/>
              </w:rPr>
              <w:t>more than 1 in No of Copies field, so that the selected Product Configuration will be Cloned multiple times.</w:t>
            </w:r>
          </w:p>
        </w:tc>
        <w:tc>
          <w:tcPr>
            <w:tcW w:w="4140" w:type="dxa"/>
            <w:shd w:val="clear" w:color="FFFFFF" w:fill="auto"/>
          </w:tcPr>
          <w:p w14:paraId="3D5BB505" w14:textId="65A00684" w:rsidR="009B4CFE" w:rsidRDefault="009B4CFE" w:rsidP="00EF61A5">
            <w:pPr>
              <w:pStyle w:val="TableHeader"/>
              <w:numPr>
                <w:ilvl w:val="0"/>
                <w:numId w:val="93"/>
              </w:numPr>
              <w:jc w:val="left"/>
              <w:rPr>
                <w:rFonts w:ascii="GE Inspira" w:hAnsi="GE Inspira"/>
              </w:rPr>
            </w:pPr>
            <w:r>
              <w:rPr>
                <w:rFonts w:ascii="GE Inspira" w:hAnsi="GE Inspira"/>
              </w:rPr>
              <w:lastRenderedPageBreak/>
              <w:t>Clone PC Option</w:t>
            </w:r>
          </w:p>
          <w:p w14:paraId="023C45C1" w14:textId="079972CA" w:rsidR="009B4CFE" w:rsidRDefault="009B4CFE" w:rsidP="009B4CFE">
            <w:pPr>
              <w:pStyle w:val="TableHeader"/>
              <w:jc w:val="left"/>
              <w:rPr>
                <w:rFonts w:ascii="GE Inspira" w:hAnsi="GE Inspira"/>
              </w:rPr>
            </w:pPr>
            <w:r>
              <w:rPr>
                <w:noProof/>
              </w:rPr>
              <w:drawing>
                <wp:inline distT="0" distB="0" distL="0" distR="0" wp14:anchorId="24D55992" wp14:editId="27D9F3A2">
                  <wp:extent cx="2491740" cy="3284855"/>
                  <wp:effectExtent l="0" t="0" r="3810" b="0"/>
                  <wp:docPr id="21521" name="Picture 2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1740" cy="3284855"/>
                          </a:xfrm>
                          <a:prstGeom prst="rect">
                            <a:avLst/>
                          </a:prstGeom>
                        </pic:spPr>
                      </pic:pic>
                    </a:graphicData>
                  </a:graphic>
                </wp:inline>
              </w:drawing>
            </w:r>
          </w:p>
          <w:p w14:paraId="5D4CB4C9" w14:textId="4F50C2DC" w:rsidR="009B4CFE" w:rsidRDefault="00310A0C" w:rsidP="00EF61A5">
            <w:pPr>
              <w:pStyle w:val="TableHeader"/>
              <w:numPr>
                <w:ilvl w:val="0"/>
                <w:numId w:val="93"/>
              </w:numPr>
              <w:jc w:val="left"/>
              <w:rPr>
                <w:rFonts w:ascii="GE Inspira" w:hAnsi="GE Inspira"/>
              </w:rPr>
            </w:pPr>
            <w:r>
              <w:rPr>
                <w:rFonts w:ascii="GE Inspira" w:hAnsi="GE Inspira"/>
              </w:rPr>
              <w:t>Clone PC Popup</w:t>
            </w:r>
          </w:p>
          <w:p w14:paraId="6850641C" w14:textId="3AFE342B" w:rsidR="00310A0C" w:rsidRDefault="00310A0C" w:rsidP="00310A0C">
            <w:pPr>
              <w:pStyle w:val="TableHeader"/>
              <w:jc w:val="left"/>
              <w:rPr>
                <w:rFonts w:ascii="GE Inspira" w:hAnsi="GE Inspira"/>
              </w:rPr>
            </w:pPr>
            <w:r>
              <w:rPr>
                <w:noProof/>
              </w:rPr>
              <w:drawing>
                <wp:inline distT="0" distB="0" distL="0" distR="0" wp14:anchorId="452431B5" wp14:editId="1893CFA9">
                  <wp:extent cx="2491740" cy="1135380"/>
                  <wp:effectExtent l="0" t="0" r="3810" b="7620"/>
                  <wp:docPr id="21522" name="Picture 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1740" cy="1135380"/>
                          </a:xfrm>
                          <a:prstGeom prst="rect">
                            <a:avLst/>
                          </a:prstGeom>
                        </pic:spPr>
                      </pic:pic>
                    </a:graphicData>
                  </a:graphic>
                </wp:inline>
              </w:drawing>
            </w:r>
          </w:p>
          <w:p w14:paraId="62C05B49" w14:textId="24E8B399" w:rsidR="009B4CFE" w:rsidRPr="00A25068" w:rsidRDefault="009B4CFE" w:rsidP="009B4CFE">
            <w:pPr>
              <w:pStyle w:val="TableHeader"/>
              <w:jc w:val="left"/>
              <w:rPr>
                <w:rFonts w:ascii="GE Inspira" w:hAnsi="GE Inspira"/>
              </w:rPr>
            </w:pPr>
          </w:p>
        </w:tc>
      </w:tr>
    </w:tbl>
    <w:p w14:paraId="681C0BA9" w14:textId="35BC53B8" w:rsidR="003E0732" w:rsidRPr="001556BC" w:rsidRDefault="003E0732" w:rsidP="003E0732">
      <w:pPr>
        <w:pStyle w:val="Heading3"/>
      </w:pPr>
      <w:bookmarkStart w:id="34" w:name="_Toc52811613"/>
      <w:r>
        <w:t>Clone PC from Existing</w:t>
      </w:r>
      <w:bookmarkEnd w:id="34"/>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3E0732" w:rsidRPr="008647B4" w14:paraId="4EC2120C" w14:textId="77777777" w:rsidTr="0011293F">
        <w:trPr>
          <w:cantSplit/>
          <w:trHeight w:val="345"/>
        </w:trPr>
        <w:tc>
          <w:tcPr>
            <w:tcW w:w="9784" w:type="dxa"/>
            <w:gridSpan w:val="4"/>
            <w:shd w:val="clear" w:color="auto" w:fill="E0E0E0"/>
          </w:tcPr>
          <w:p w14:paraId="16F84D81" w14:textId="52A4B9B7" w:rsidR="003E0732" w:rsidRPr="008647B4" w:rsidRDefault="003E0732" w:rsidP="0011293F">
            <w:pPr>
              <w:pStyle w:val="TableHeader"/>
              <w:rPr>
                <w:rFonts w:ascii="GE Inspira" w:hAnsi="GE Inspira"/>
                <w:b/>
                <w:bCs/>
                <w:sz w:val="22"/>
                <w:szCs w:val="22"/>
              </w:rPr>
            </w:pPr>
            <w:r>
              <w:t>Clone PC</w:t>
            </w:r>
            <w:r w:rsidR="00836467">
              <w:t xml:space="preserve"> from Existing</w:t>
            </w:r>
          </w:p>
        </w:tc>
      </w:tr>
      <w:tr w:rsidR="003E0732" w:rsidRPr="00A75B53" w14:paraId="498CBEF0" w14:textId="77777777" w:rsidTr="0011293F">
        <w:trPr>
          <w:cantSplit/>
          <w:trHeight w:val="409"/>
          <w:tblHeader/>
        </w:trPr>
        <w:tc>
          <w:tcPr>
            <w:tcW w:w="694" w:type="dxa"/>
            <w:shd w:val="clear" w:color="FFFFFF" w:fill="auto"/>
          </w:tcPr>
          <w:p w14:paraId="6D01E328" w14:textId="14707080" w:rsidR="003E0732" w:rsidRPr="00A75B53" w:rsidRDefault="003E0732" w:rsidP="0011293F">
            <w:pPr>
              <w:pStyle w:val="BodyText"/>
              <w:rPr>
                <w:b/>
                <w:bCs/>
              </w:rPr>
            </w:pPr>
            <w:r w:rsidRPr="00A75B53">
              <w:rPr>
                <w:b/>
                <w:bCs/>
              </w:rPr>
              <w:t>#</w:t>
            </w:r>
          </w:p>
        </w:tc>
        <w:tc>
          <w:tcPr>
            <w:tcW w:w="2160" w:type="dxa"/>
            <w:shd w:val="clear" w:color="FFFFFF" w:fill="auto"/>
          </w:tcPr>
          <w:p w14:paraId="7C7462D9" w14:textId="53A8155A" w:rsidR="003E0732" w:rsidRPr="00A75B53" w:rsidRDefault="00FF67A1" w:rsidP="0011293F">
            <w:pPr>
              <w:pStyle w:val="BodyText"/>
              <w:rPr>
                <w:b/>
                <w:bCs/>
              </w:rPr>
            </w:pPr>
            <w:r>
              <w:rPr>
                <w:b/>
                <w:bCs/>
              </w:rPr>
              <w:t>Steps</w:t>
            </w:r>
          </w:p>
        </w:tc>
        <w:tc>
          <w:tcPr>
            <w:tcW w:w="2790" w:type="dxa"/>
            <w:shd w:val="clear" w:color="FFFFFF" w:fill="auto"/>
          </w:tcPr>
          <w:p w14:paraId="18011FA3" w14:textId="77777777" w:rsidR="003E0732" w:rsidRPr="00A75B53" w:rsidRDefault="003E0732" w:rsidP="0011293F">
            <w:pPr>
              <w:pStyle w:val="BodyText"/>
              <w:rPr>
                <w:b/>
                <w:bCs/>
              </w:rPr>
            </w:pPr>
            <w:r>
              <w:rPr>
                <w:b/>
                <w:bCs/>
              </w:rPr>
              <w:t>Background Operations</w:t>
            </w:r>
          </w:p>
        </w:tc>
        <w:tc>
          <w:tcPr>
            <w:tcW w:w="4140" w:type="dxa"/>
            <w:shd w:val="clear" w:color="FFFFFF" w:fill="auto"/>
          </w:tcPr>
          <w:p w14:paraId="7E276CFA" w14:textId="77777777" w:rsidR="003E0732" w:rsidRPr="00A75B53" w:rsidRDefault="003E0732" w:rsidP="0011293F">
            <w:pPr>
              <w:pStyle w:val="BodyText"/>
              <w:rPr>
                <w:b/>
                <w:bCs/>
              </w:rPr>
            </w:pPr>
            <w:r>
              <w:rPr>
                <w:b/>
                <w:bCs/>
              </w:rPr>
              <w:t>Comments</w:t>
            </w:r>
            <w:r w:rsidRPr="00A75B53">
              <w:rPr>
                <w:b/>
                <w:bCs/>
              </w:rPr>
              <w:t xml:space="preserve"> </w:t>
            </w:r>
          </w:p>
        </w:tc>
      </w:tr>
      <w:tr w:rsidR="0001350C" w:rsidRPr="00A25068" w14:paraId="76310541" w14:textId="77777777" w:rsidTr="0011293F">
        <w:trPr>
          <w:cantSplit/>
          <w:trHeight w:val="389"/>
          <w:tblHeader/>
        </w:trPr>
        <w:tc>
          <w:tcPr>
            <w:tcW w:w="694" w:type="dxa"/>
            <w:shd w:val="clear" w:color="FFFFFF" w:fill="auto"/>
          </w:tcPr>
          <w:p w14:paraId="3785CA70" w14:textId="77777777" w:rsidR="0001350C" w:rsidRPr="00A75B53" w:rsidRDefault="0001350C" w:rsidP="0001350C">
            <w:pPr>
              <w:pStyle w:val="TableHeader"/>
              <w:rPr>
                <w:rFonts w:ascii="GE Inspira" w:hAnsi="GE Inspira"/>
                <w:b/>
                <w:bCs/>
                <w:sz w:val="20"/>
              </w:rPr>
            </w:pPr>
            <w:r>
              <w:rPr>
                <w:rFonts w:ascii="GE Inspira" w:hAnsi="GE Inspira"/>
                <w:b/>
                <w:bCs/>
                <w:sz w:val="20"/>
              </w:rPr>
              <w:t>1</w:t>
            </w:r>
          </w:p>
        </w:tc>
        <w:tc>
          <w:tcPr>
            <w:tcW w:w="2160" w:type="dxa"/>
            <w:shd w:val="clear" w:color="FFFFFF" w:fill="auto"/>
          </w:tcPr>
          <w:p w14:paraId="0F6177C1" w14:textId="50FC90C4" w:rsidR="0001350C" w:rsidRDefault="0001350C" w:rsidP="00EF61A5">
            <w:pPr>
              <w:pStyle w:val="TableHeader"/>
              <w:numPr>
                <w:ilvl w:val="0"/>
                <w:numId w:val="96"/>
              </w:numPr>
              <w:jc w:val="left"/>
              <w:rPr>
                <w:rFonts w:ascii="GE Inspira" w:hAnsi="GE Inspira"/>
              </w:rPr>
            </w:pPr>
            <w:r>
              <w:rPr>
                <w:rFonts w:ascii="GE Inspira" w:hAnsi="GE Inspira"/>
              </w:rPr>
              <w:t>Open a Project Concept</w:t>
            </w:r>
          </w:p>
          <w:p w14:paraId="293BF1AB" w14:textId="4930EA02" w:rsidR="0001350C" w:rsidRDefault="0001350C" w:rsidP="00EF61A5">
            <w:pPr>
              <w:pStyle w:val="TableHeader"/>
              <w:numPr>
                <w:ilvl w:val="0"/>
                <w:numId w:val="96"/>
              </w:numPr>
              <w:jc w:val="left"/>
              <w:rPr>
                <w:rFonts w:ascii="GE Inspira" w:hAnsi="GE Inspira"/>
              </w:rPr>
            </w:pPr>
            <w:r>
              <w:rPr>
                <w:rFonts w:ascii="GE Inspira" w:hAnsi="GE Inspira"/>
              </w:rPr>
              <w:t>Navigate to Related Info</w:t>
            </w:r>
            <w:r w:rsidRPr="00074D2F">
              <w:rPr>
                <w:rFonts w:ascii="GE Inspira" w:hAnsi="GE Inspira"/>
              </w:rPr>
              <w:sym w:font="Wingdings" w:char="F0E0"/>
            </w:r>
            <w:r>
              <w:rPr>
                <w:rFonts w:ascii="GE Inspira" w:hAnsi="GE Inspira"/>
              </w:rPr>
              <w:t xml:space="preserve"> Quotes tab</w:t>
            </w:r>
          </w:p>
          <w:p w14:paraId="1C950EC2" w14:textId="5987258E" w:rsidR="0001350C" w:rsidRDefault="0001350C" w:rsidP="00EF61A5">
            <w:pPr>
              <w:pStyle w:val="TableHeader"/>
              <w:numPr>
                <w:ilvl w:val="0"/>
                <w:numId w:val="96"/>
              </w:numPr>
              <w:jc w:val="left"/>
              <w:rPr>
                <w:rFonts w:ascii="GE Inspira" w:hAnsi="GE Inspira"/>
              </w:rPr>
            </w:pPr>
            <w:r>
              <w:rPr>
                <w:rFonts w:ascii="GE Inspira" w:hAnsi="GE Inspira"/>
              </w:rPr>
              <w:t>Click on Actions</w:t>
            </w:r>
            <w:r w:rsidRPr="009B57A9">
              <w:rPr>
                <w:rFonts w:ascii="GE Inspira" w:hAnsi="GE Inspira"/>
              </w:rPr>
              <w:sym w:font="Wingdings" w:char="F0E0"/>
            </w:r>
            <w:r>
              <w:rPr>
                <w:rFonts w:ascii="GE Inspira" w:hAnsi="GE Inspira"/>
              </w:rPr>
              <w:t xml:space="preserve"> Clone PC</w:t>
            </w:r>
            <w:r w:rsidR="005337BC">
              <w:rPr>
                <w:rFonts w:ascii="GE Inspira" w:hAnsi="GE Inspira"/>
              </w:rPr>
              <w:t xml:space="preserve"> from Existing</w:t>
            </w:r>
          </w:p>
          <w:p w14:paraId="607844AC" w14:textId="77777777" w:rsidR="0001350C" w:rsidRPr="00CC7C6A" w:rsidRDefault="0001350C" w:rsidP="0001350C">
            <w:pPr>
              <w:pStyle w:val="TableHeader"/>
              <w:ind w:left="720"/>
              <w:jc w:val="left"/>
              <w:rPr>
                <w:rFonts w:ascii="GE Inspira" w:hAnsi="GE Inspira"/>
              </w:rPr>
            </w:pPr>
          </w:p>
        </w:tc>
        <w:tc>
          <w:tcPr>
            <w:tcW w:w="2790" w:type="dxa"/>
            <w:shd w:val="clear" w:color="FFFFFF" w:fill="auto"/>
          </w:tcPr>
          <w:p w14:paraId="454EB880" w14:textId="3284949A" w:rsidR="0001350C" w:rsidRDefault="00D41C7D" w:rsidP="00EF61A5">
            <w:pPr>
              <w:pStyle w:val="TableHeader"/>
              <w:numPr>
                <w:ilvl w:val="0"/>
                <w:numId w:val="95"/>
              </w:numPr>
              <w:jc w:val="left"/>
              <w:rPr>
                <w:rFonts w:ascii="GE Inspira" w:hAnsi="GE Inspira"/>
              </w:rPr>
            </w:pPr>
            <w:r>
              <w:rPr>
                <w:rFonts w:ascii="GE Inspira" w:hAnsi="GE Inspira"/>
              </w:rPr>
              <w:t xml:space="preserve">This will allow user to select an existing </w:t>
            </w:r>
            <w:r w:rsidR="00E43928">
              <w:rPr>
                <w:rFonts w:ascii="GE Inspira" w:hAnsi="GE Inspira"/>
              </w:rPr>
              <w:t xml:space="preserve">Product Configuration </w:t>
            </w:r>
            <w:r>
              <w:rPr>
                <w:rFonts w:ascii="GE Inspira" w:hAnsi="GE Inspira"/>
              </w:rPr>
              <w:t>from the system and connect to the context Project.</w:t>
            </w:r>
          </w:p>
          <w:p w14:paraId="5B9F9DFB" w14:textId="36A2F2EF" w:rsidR="00D41C7D" w:rsidRPr="00CC7C6A" w:rsidRDefault="00D41C7D" w:rsidP="00EF61A5">
            <w:pPr>
              <w:pStyle w:val="TableHeader"/>
              <w:numPr>
                <w:ilvl w:val="0"/>
                <w:numId w:val="95"/>
              </w:numPr>
              <w:jc w:val="left"/>
              <w:rPr>
                <w:rFonts w:ascii="GE Inspira" w:hAnsi="GE Inspira"/>
              </w:rPr>
            </w:pPr>
            <w:r>
              <w:rPr>
                <w:rFonts w:ascii="GE Inspira" w:hAnsi="GE Inspira"/>
              </w:rPr>
              <w:t>All the connections will be same as 3.3.9</w:t>
            </w:r>
          </w:p>
        </w:tc>
        <w:tc>
          <w:tcPr>
            <w:tcW w:w="4140" w:type="dxa"/>
            <w:shd w:val="clear" w:color="FFFFFF" w:fill="auto"/>
          </w:tcPr>
          <w:p w14:paraId="157C8A84" w14:textId="4BCF6B13" w:rsidR="0001350C" w:rsidRDefault="0001350C" w:rsidP="00EF61A5">
            <w:pPr>
              <w:pStyle w:val="TableHeader"/>
              <w:numPr>
                <w:ilvl w:val="0"/>
                <w:numId w:val="95"/>
              </w:numPr>
              <w:jc w:val="left"/>
              <w:rPr>
                <w:rFonts w:ascii="GE Inspira" w:hAnsi="GE Inspira"/>
              </w:rPr>
            </w:pPr>
            <w:r>
              <w:rPr>
                <w:rFonts w:ascii="GE Inspira" w:hAnsi="GE Inspira"/>
              </w:rPr>
              <w:t>Clone PC from Existing</w:t>
            </w:r>
          </w:p>
          <w:p w14:paraId="65DAA5BE" w14:textId="07067BD0" w:rsidR="0001350C" w:rsidRDefault="0001350C" w:rsidP="0001350C">
            <w:pPr>
              <w:pStyle w:val="TableHeader"/>
              <w:jc w:val="left"/>
              <w:rPr>
                <w:rFonts w:ascii="GE Inspira" w:hAnsi="GE Inspira"/>
              </w:rPr>
            </w:pPr>
            <w:r>
              <w:rPr>
                <w:noProof/>
              </w:rPr>
              <w:drawing>
                <wp:inline distT="0" distB="0" distL="0" distR="0" wp14:anchorId="1EC89BC1" wp14:editId="110BEFA4">
                  <wp:extent cx="2491740" cy="2840990"/>
                  <wp:effectExtent l="0" t="0" r="3810" b="0"/>
                  <wp:docPr id="21524" name="Picture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1740" cy="2840990"/>
                          </a:xfrm>
                          <a:prstGeom prst="rect">
                            <a:avLst/>
                          </a:prstGeom>
                        </pic:spPr>
                      </pic:pic>
                    </a:graphicData>
                  </a:graphic>
                </wp:inline>
              </w:drawing>
            </w:r>
          </w:p>
          <w:p w14:paraId="10156848" w14:textId="1C431150" w:rsidR="0001350C" w:rsidRDefault="0001350C" w:rsidP="00EF61A5">
            <w:pPr>
              <w:pStyle w:val="TableHeader"/>
              <w:numPr>
                <w:ilvl w:val="0"/>
                <w:numId w:val="95"/>
              </w:numPr>
              <w:jc w:val="left"/>
              <w:rPr>
                <w:rFonts w:ascii="GE Inspira" w:hAnsi="GE Inspira"/>
              </w:rPr>
            </w:pPr>
            <w:r>
              <w:rPr>
                <w:rFonts w:ascii="GE Inspira" w:hAnsi="GE Inspira"/>
              </w:rPr>
              <w:t xml:space="preserve">Clone PC from Existing popup </w:t>
            </w:r>
          </w:p>
          <w:p w14:paraId="204E481B" w14:textId="096CD5DD" w:rsidR="0001350C" w:rsidRPr="00A25068" w:rsidRDefault="0001350C" w:rsidP="0001350C">
            <w:pPr>
              <w:pStyle w:val="TableHeader"/>
              <w:jc w:val="left"/>
              <w:rPr>
                <w:rFonts w:ascii="GE Inspira" w:hAnsi="GE Inspira"/>
              </w:rPr>
            </w:pPr>
            <w:r>
              <w:rPr>
                <w:noProof/>
              </w:rPr>
              <w:drawing>
                <wp:inline distT="0" distB="0" distL="0" distR="0" wp14:anchorId="2F55341C" wp14:editId="72BCF22E">
                  <wp:extent cx="2491740" cy="1622425"/>
                  <wp:effectExtent l="0" t="0" r="3810" b="0"/>
                  <wp:docPr id="21531" name="Picture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1740" cy="1622425"/>
                          </a:xfrm>
                          <a:prstGeom prst="rect">
                            <a:avLst/>
                          </a:prstGeom>
                        </pic:spPr>
                      </pic:pic>
                    </a:graphicData>
                  </a:graphic>
                </wp:inline>
              </w:drawing>
            </w:r>
          </w:p>
        </w:tc>
      </w:tr>
    </w:tbl>
    <w:p w14:paraId="7781DBD1" w14:textId="1028783B" w:rsidR="00C45FF4" w:rsidRPr="00B21C10" w:rsidRDefault="00C45FF4" w:rsidP="00453B0B">
      <w:pPr>
        <w:pStyle w:val="BodyText3"/>
        <w:ind w:left="0"/>
      </w:pPr>
    </w:p>
    <w:p w14:paraId="2767B7D1" w14:textId="518315A1" w:rsidR="00241815" w:rsidRPr="001556BC" w:rsidRDefault="00241815" w:rsidP="00241815">
      <w:pPr>
        <w:pStyle w:val="Heading3"/>
      </w:pPr>
      <w:bookmarkStart w:id="35" w:name="_Toc52811614"/>
      <w:r>
        <w:lastRenderedPageBreak/>
        <w:t>Disconnect PC or Product</w:t>
      </w:r>
      <w:bookmarkEnd w:id="35"/>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241815" w:rsidRPr="008647B4" w14:paraId="1072A94C" w14:textId="77777777" w:rsidTr="0011293F">
        <w:trPr>
          <w:cantSplit/>
          <w:trHeight w:val="345"/>
        </w:trPr>
        <w:tc>
          <w:tcPr>
            <w:tcW w:w="9784" w:type="dxa"/>
            <w:gridSpan w:val="4"/>
            <w:shd w:val="clear" w:color="auto" w:fill="E0E0E0"/>
          </w:tcPr>
          <w:p w14:paraId="51038E30" w14:textId="2B80802F" w:rsidR="00241815" w:rsidRPr="008647B4" w:rsidRDefault="00486041" w:rsidP="0011293F">
            <w:pPr>
              <w:pStyle w:val="TableHeader"/>
              <w:rPr>
                <w:rFonts w:ascii="GE Inspira" w:hAnsi="GE Inspira"/>
                <w:b/>
                <w:bCs/>
                <w:sz w:val="22"/>
                <w:szCs w:val="22"/>
              </w:rPr>
            </w:pPr>
            <w:r>
              <w:t>Disconnect PC or Product</w:t>
            </w:r>
          </w:p>
        </w:tc>
      </w:tr>
      <w:tr w:rsidR="00241815" w:rsidRPr="00A75B53" w14:paraId="4FF21EB4" w14:textId="77777777" w:rsidTr="0011293F">
        <w:trPr>
          <w:cantSplit/>
          <w:trHeight w:val="409"/>
          <w:tblHeader/>
        </w:trPr>
        <w:tc>
          <w:tcPr>
            <w:tcW w:w="694" w:type="dxa"/>
            <w:shd w:val="clear" w:color="FFFFFF" w:fill="auto"/>
          </w:tcPr>
          <w:p w14:paraId="285F1AD9" w14:textId="0209E863" w:rsidR="00241815" w:rsidRPr="00A75B53" w:rsidRDefault="00241815" w:rsidP="0011293F">
            <w:pPr>
              <w:pStyle w:val="BodyText"/>
              <w:rPr>
                <w:b/>
                <w:bCs/>
              </w:rPr>
            </w:pPr>
            <w:r w:rsidRPr="00A75B53">
              <w:rPr>
                <w:b/>
                <w:bCs/>
              </w:rPr>
              <w:t>#</w:t>
            </w:r>
          </w:p>
        </w:tc>
        <w:tc>
          <w:tcPr>
            <w:tcW w:w="2160" w:type="dxa"/>
            <w:shd w:val="clear" w:color="FFFFFF" w:fill="auto"/>
          </w:tcPr>
          <w:p w14:paraId="6395BED6" w14:textId="509F1588" w:rsidR="00241815" w:rsidRPr="00A75B53" w:rsidRDefault="00FF67A1" w:rsidP="0011293F">
            <w:pPr>
              <w:pStyle w:val="BodyText"/>
              <w:rPr>
                <w:b/>
                <w:bCs/>
              </w:rPr>
            </w:pPr>
            <w:r>
              <w:rPr>
                <w:b/>
                <w:bCs/>
              </w:rPr>
              <w:t>Steps</w:t>
            </w:r>
          </w:p>
        </w:tc>
        <w:tc>
          <w:tcPr>
            <w:tcW w:w="2790" w:type="dxa"/>
            <w:shd w:val="clear" w:color="FFFFFF" w:fill="auto"/>
          </w:tcPr>
          <w:p w14:paraId="02C706F1" w14:textId="77777777" w:rsidR="00241815" w:rsidRPr="00A75B53" w:rsidRDefault="00241815" w:rsidP="0011293F">
            <w:pPr>
              <w:pStyle w:val="BodyText"/>
              <w:rPr>
                <w:b/>
                <w:bCs/>
              </w:rPr>
            </w:pPr>
            <w:r>
              <w:rPr>
                <w:b/>
                <w:bCs/>
              </w:rPr>
              <w:t>Background Operations</w:t>
            </w:r>
          </w:p>
        </w:tc>
        <w:tc>
          <w:tcPr>
            <w:tcW w:w="4140" w:type="dxa"/>
            <w:shd w:val="clear" w:color="FFFFFF" w:fill="auto"/>
          </w:tcPr>
          <w:p w14:paraId="2861EDF2" w14:textId="77777777" w:rsidR="00241815" w:rsidRPr="00A75B53" w:rsidRDefault="00241815" w:rsidP="0011293F">
            <w:pPr>
              <w:pStyle w:val="BodyText"/>
              <w:rPr>
                <w:b/>
                <w:bCs/>
              </w:rPr>
            </w:pPr>
            <w:r>
              <w:rPr>
                <w:b/>
                <w:bCs/>
              </w:rPr>
              <w:t>Comments</w:t>
            </w:r>
            <w:r w:rsidRPr="00A75B53">
              <w:rPr>
                <w:b/>
                <w:bCs/>
              </w:rPr>
              <w:t xml:space="preserve"> </w:t>
            </w:r>
          </w:p>
        </w:tc>
      </w:tr>
      <w:tr w:rsidR="00241815" w:rsidRPr="00A25068" w14:paraId="03DE2808" w14:textId="77777777" w:rsidTr="0011293F">
        <w:trPr>
          <w:cantSplit/>
          <w:trHeight w:val="389"/>
          <w:tblHeader/>
        </w:trPr>
        <w:tc>
          <w:tcPr>
            <w:tcW w:w="694" w:type="dxa"/>
            <w:shd w:val="clear" w:color="FFFFFF" w:fill="auto"/>
          </w:tcPr>
          <w:p w14:paraId="1690BC4E" w14:textId="77777777" w:rsidR="00241815" w:rsidRPr="00A75B53" w:rsidRDefault="00241815" w:rsidP="0011293F">
            <w:pPr>
              <w:pStyle w:val="TableHeader"/>
              <w:rPr>
                <w:rFonts w:ascii="GE Inspira" w:hAnsi="GE Inspira"/>
                <w:b/>
                <w:bCs/>
                <w:sz w:val="20"/>
              </w:rPr>
            </w:pPr>
            <w:r>
              <w:rPr>
                <w:rFonts w:ascii="GE Inspira" w:hAnsi="GE Inspira"/>
                <w:b/>
                <w:bCs/>
                <w:sz w:val="20"/>
              </w:rPr>
              <w:t>1</w:t>
            </w:r>
          </w:p>
        </w:tc>
        <w:tc>
          <w:tcPr>
            <w:tcW w:w="2160" w:type="dxa"/>
            <w:shd w:val="clear" w:color="FFFFFF" w:fill="auto"/>
          </w:tcPr>
          <w:p w14:paraId="1B5AF6DD" w14:textId="77777777" w:rsidR="00DF7EE7" w:rsidRDefault="00DF7EE7" w:rsidP="00EF61A5">
            <w:pPr>
              <w:pStyle w:val="TableHeader"/>
              <w:numPr>
                <w:ilvl w:val="0"/>
                <w:numId w:val="97"/>
              </w:numPr>
              <w:jc w:val="left"/>
              <w:rPr>
                <w:rFonts w:ascii="GE Inspira" w:hAnsi="GE Inspira"/>
              </w:rPr>
            </w:pPr>
            <w:r>
              <w:rPr>
                <w:rFonts w:ascii="GE Inspira" w:hAnsi="GE Inspira"/>
              </w:rPr>
              <w:t>Open a Project Concept</w:t>
            </w:r>
          </w:p>
          <w:p w14:paraId="0BBD2A5F" w14:textId="18A60F34" w:rsidR="00DF7EE7" w:rsidRDefault="00DF7EE7" w:rsidP="00EF61A5">
            <w:pPr>
              <w:pStyle w:val="TableHeader"/>
              <w:numPr>
                <w:ilvl w:val="0"/>
                <w:numId w:val="97"/>
              </w:numPr>
              <w:jc w:val="left"/>
              <w:rPr>
                <w:rFonts w:ascii="GE Inspira" w:hAnsi="GE Inspira"/>
              </w:rPr>
            </w:pPr>
            <w:r>
              <w:rPr>
                <w:rFonts w:ascii="GE Inspira" w:hAnsi="GE Inspira"/>
              </w:rPr>
              <w:t>Navigate to Related Info</w:t>
            </w:r>
            <w:r w:rsidRPr="00074D2F">
              <w:rPr>
                <w:rFonts w:ascii="GE Inspira" w:hAnsi="GE Inspira"/>
              </w:rPr>
              <w:sym w:font="Wingdings" w:char="F0E0"/>
            </w:r>
            <w:r>
              <w:rPr>
                <w:rFonts w:ascii="GE Inspira" w:hAnsi="GE Inspira"/>
              </w:rPr>
              <w:t xml:space="preserve"> Quotes tab</w:t>
            </w:r>
          </w:p>
          <w:p w14:paraId="35A1F929" w14:textId="76A38CBD" w:rsidR="00DF7EE7" w:rsidRDefault="00DF7EE7" w:rsidP="00EF61A5">
            <w:pPr>
              <w:pStyle w:val="TableHeader"/>
              <w:numPr>
                <w:ilvl w:val="0"/>
                <w:numId w:val="97"/>
              </w:numPr>
              <w:jc w:val="left"/>
              <w:rPr>
                <w:rFonts w:ascii="GE Inspira" w:hAnsi="GE Inspira"/>
              </w:rPr>
            </w:pPr>
            <w:r>
              <w:rPr>
                <w:rFonts w:ascii="GE Inspira" w:hAnsi="GE Inspira"/>
              </w:rPr>
              <w:t>Select Product Model or</w:t>
            </w:r>
            <w:r w:rsidR="00677898">
              <w:rPr>
                <w:rFonts w:ascii="GE Inspira" w:hAnsi="GE Inspira"/>
              </w:rPr>
              <w:t>/and</w:t>
            </w:r>
            <w:r>
              <w:rPr>
                <w:rFonts w:ascii="GE Inspira" w:hAnsi="GE Inspira"/>
              </w:rPr>
              <w:t xml:space="preserve"> Production Configuration or combination of these</w:t>
            </w:r>
          </w:p>
          <w:p w14:paraId="730F26D2" w14:textId="477F9595" w:rsidR="00DF7EE7" w:rsidRDefault="00DF7EE7" w:rsidP="00EF61A5">
            <w:pPr>
              <w:pStyle w:val="TableHeader"/>
              <w:numPr>
                <w:ilvl w:val="0"/>
                <w:numId w:val="97"/>
              </w:numPr>
              <w:jc w:val="left"/>
              <w:rPr>
                <w:rFonts w:ascii="GE Inspira" w:hAnsi="GE Inspira"/>
              </w:rPr>
            </w:pPr>
            <w:r>
              <w:rPr>
                <w:rFonts w:ascii="GE Inspira" w:hAnsi="GE Inspira"/>
              </w:rPr>
              <w:t>Click on Actions</w:t>
            </w:r>
            <w:r w:rsidRPr="009B57A9">
              <w:rPr>
                <w:rFonts w:ascii="GE Inspira" w:hAnsi="GE Inspira"/>
              </w:rPr>
              <w:sym w:font="Wingdings" w:char="F0E0"/>
            </w:r>
            <w:r>
              <w:rPr>
                <w:rFonts w:ascii="GE Inspira" w:hAnsi="GE Inspira"/>
              </w:rPr>
              <w:t xml:space="preserve"> </w:t>
            </w:r>
            <w:r w:rsidR="00E27E81">
              <w:rPr>
                <w:rFonts w:ascii="GE Inspira" w:hAnsi="GE Inspira"/>
              </w:rPr>
              <w:t>Disconnect PC or Product</w:t>
            </w:r>
          </w:p>
          <w:p w14:paraId="4E90CA11" w14:textId="77777777" w:rsidR="00241815" w:rsidRPr="00CC7C6A" w:rsidRDefault="00241815" w:rsidP="0011293F">
            <w:pPr>
              <w:pStyle w:val="TableHeader"/>
              <w:ind w:left="720"/>
              <w:jc w:val="left"/>
              <w:rPr>
                <w:rFonts w:ascii="GE Inspira" w:hAnsi="GE Inspira"/>
              </w:rPr>
            </w:pPr>
          </w:p>
        </w:tc>
        <w:tc>
          <w:tcPr>
            <w:tcW w:w="2790" w:type="dxa"/>
            <w:shd w:val="clear" w:color="FFFFFF" w:fill="auto"/>
          </w:tcPr>
          <w:p w14:paraId="212E8741" w14:textId="77777777" w:rsidR="00241815" w:rsidRDefault="00C05A72" w:rsidP="00EF61A5">
            <w:pPr>
              <w:pStyle w:val="TableHeader"/>
              <w:numPr>
                <w:ilvl w:val="0"/>
                <w:numId w:val="98"/>
              </w:numPr>
              <w:jc w:val="left"/>
              <w:rPr>
                <w:rFonts w:ascii="GE Inspira" w:hAnsi="GE Inspira"/>
              </w:rPr>
            </w:pPr>
            <w:r>
              <w:rPr>
                <w:rFonts w:ascii="GE Inspira" w:hAnsi="GE Inspira"/>
              </w:rPr>
              <w:t xml:space="preserve">This will allow user to disconnect the selected Product Model and Product Configurations from the context Project. </w:t>
            </w:r>
          </w:p>
          <w:p w14:paraId="266D3032" w14:textId="77777777" w:rsidR="009E21EB" w:rsidRDefault="009E21EB" w:rsidP="00EF61A5">
            <w:pPr>
              <w:pStyle w:val="TableHeader"/>
              <w:numPr>
                <w:ilvl w:val="0"/>
                <w:numId w:val="98"/>
              </w:numPr>
              <w:jc w:val="left"/>
              <w:rPr>
                <w:rFonts w:ascii="GE Inspira" w:hAnsi="GE Inspira"/>
              </w:rPr>
            </w:pPr>
            <w:r>
              <w:rPr>
                <w:rFonts w:ascii="GE Inspira" w:hAnsi="GE Inspira"/>
              </w:rPr>
              <w:t>This action will not disconnect the selected P</w:t>
            </w:r>
            <w:r w:rsidR="00C249A2">
              <w:rPr>
                <w:rFonts w:ascii="GE Inspira" w:hAnsi="GE Inspira"/>
              </w:rPr>
              <w:t>roduct Configuration</w:t>
            </w:r>
            <w:r>
              <w:rPr>
                <w:rFonts w:ascii="GE Inspira" w:hAnsi="GE Inspira"/>
              </w:rPr>
              <w:t xml:space="preserve"> and Product Model from the Product Model or Product Line as those need not be disconnected</w:t>
            </w:r>
            <w:r w:rsidR="00992FDF">
              <w:rPr>
                <w:rFonts w:ascii="GE Inspira" w:hAnsi="GE Inspira"/>
              </w:rPr>
              <w:t>.</w:t>
            </w:r>
          </w:p>
          <w:p w14:paraId="6C6ED556" w14:textId="0A071123" w:rsidR="006D215E" w:rsidRPr="00CC7C6A" w:rsidRDefault="006D215E" w:rsidP="00EF61A5">
            <w:pPr>
              <w:pStyle w:val="TableHeader"/>
              <w:numPr>
                <w:ilvl w:val="0"/>
                <w:numId w:val="98"/>
              </w:numPr>
              <w:jc w:val="left"/>
              <w:rPr>
                <w:rFonts w:ascii="GE Inspira" w:hAnsi="GE Inspira"/>
              </w:rPr>
            </w:pPr>
            <w:r>
              <w:rPr>
                <w:rFonts w:ascii="GE Inspira" w:hAnsi="GE Inspira"/>
              </w:rPr>
              <w:t>In this view, disconnect icon on toolbar is not available, because we should not disconnect the actual connection between Line Items</w:t>
            </w:r>
            <w:r w:rsidRPr="006D215E">
              <w:rPr>
                <w:rFonts w:ascii="GE Inspira" w:hAnsi="GE Inspira"/>
              </w:rPr>
              <w:sym w:font="Wingdings" w:char="F0E0"/>
            </w:r>
            <w:r>
              <w:rPr>
                <w:rFonts w:ascii="GE Inspira" w:hAnsi="GE Inspira"/>
              </w:rPr>
              <w:t xml:space="preserve"> Product Model</w:t>
            </w:r>
            <w:r w:rsidRPr="006D215E">
              <w:rPr>
                <w:rFonts w:ascii="GE Inspira" w:hAnsi="GE Inspira"/>
              </w:rPr>
              <w:sym w:font="Wingdings" w:char="F0E0"/>
            </w:r>
            <w:r>
              <w:rPr>
                <w:rFonts w:ascii="GE Inspira" w:hAnsi="GE Inspira"/>
              </w:rPr>
              <w:t>Product Configurations. Instead, the connections of the selected object should be removed from the Project Concept.</w:t>
            </w:r>
          </w:p>
        </w:tc>
        <w:tc>
          <w:tcPr>
            <w:tcW w:w="4140" w:type="dxa"/>
            <w:shd w:val="clear" w:color="FFFFFF" w:fill="auto"/>
          </w:tcPr>
          <w:p w14:paraId="72FB4618" w14:textId="4058AA0A" w:rsidR="00241815" w:rsidRDefault="003702FF" w:rsidP="00EF61A5">
            <w:pPr>
              <w:pStyle w:val="TableHeader"/>
              <w:numPr>
                <w:ilvl w:val="0"/>
                <w:numId w:val="98"/>
              </w:numPr>
              <w:jc w:val="left"/>
              <w:rPr>
                <w:rFonts w:ascii="GE Inspira" w:hAnsi="GE Inspira"/>
              </w:rPr>
            </w:pPr>
            <w:r>
              <w:rPr>
                <w:rFonts w:ascii="GE Inspira" w:hAnsi="GE Inspira"/>
              </w:rPr>
              <w:t>Disconnect PC or Product</w:t>
            </w:r>
          </w:p>
          <w:p w14:paraId="2B876298" w14:textId="2EEED1F8" w:rsidR="00241815" w:rsidRPr="00A25068" w:rsidRDefault="003702FF" w:rsidP="00015040">
            <w:pPr>
              <w:pStyle w:val="TableHeader"/>
              <w:jc w:val="left"/>
              <w:rPr>
                <w:rFonts w:ascii="GE Inspira" w:hAnsi="GE Inspira"/>
              </w:rPr>
            </w:pPr>
            <w:r>
              <w:rPr>
                <w:noProof/>
              </w:rPr>
              <w:drawing>
                <wp:inline distT="0" distB="0" distL="0" distR="0" wp14:anchorId="0530EB39" wp14:editId="40BC9F35">
                  <wp:extent cx="2491740" cy="164973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1740" cy="1649730"/>
                          </a:xfrm>
                          <a:prstGeom prst="rect">
                            <a:avLst/>
                          </a:prstGeom>
                        </pic:spPr>
                      </pic:pic>
                    </a:graphicData>
                  </a:graphic>
                </wp:inline>
              </w:drawing>
            </w:r>
          </w:p>
        </w:tc>
      </w:tr>
    </w:tbl>
    <w:p w14:paraId="4D6DEBD3" w14:textId="763570E7" w:rsidR="00F75491" w:rsidRPr="001556BC" w:rsidRDefault="00F75491" w:rsidP="00F75491">
      <w:pPr>
        <w:pStyle w:val="Heading3"/>
      </w:pPr>
      <w:bookmarkStart w:id="36" w:name="_Toc52811615"/>
      <w:r>
        <w:t>Delete</w:t>
      </w:r>
      <w:bookmarkEnd w:id="36"/>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F75491" w:rsidRPr="008647B4" w14:paraId="5DD7CC6E" w14:textId="77777777" w:rsidTr="0011293F">
        <w:trPr>
          <w:cantSplit/>
          <w:trHeight w:val="345"/>
        </w:trPr>
        <w:tc>
          <w:tcPr>
            <w:tcW w:w="9784" w:type="dxa"/>
            <w:gridSpan w:val="4"/>
            <w:shd w:val="clear" w:color="auto" w:fill="E0E0E0"/>
          </w:tcPr>
          <w:p w14:paraId="0CFCEB33" w14:textId="17F26DD5" w:rsidR="00F75491" w:rsidRPr="008647B4" w:rsidRDefault="00F75491" w:rsidP="0011293F">
            <w:pPr>
              <w:pStyle w:val="TableHeader"/>
              <w:rPr>
                <w:rFonts w:ascii="GE Inspira" w:hAnsi="GE Inspira"/>
                <w:b/>
                <w:bCs/>
                <w:sz w:val="22"/>
                <w:szCs w:val="22"/>
              </w:rPr>
            </w:pPr>
            <w:r>
              <w:t>Delete</w:t>
            </w:r>
          </w:p>
        </w:tc>
      </w:tr>
      <w:tr w:rsidR="00F75491" w:rsidRPr="00A75B53" w14:paraId="234653EE" w14:textId="77777777" w:rsidTr="0011293F">
        <w:trPr>
          <w:cantSplit/>
          <w:trHeight w:val="409"/>
          <w:tblHeader/>
        </w:trPr>
        <w:tc>
          <w:tcPr>
            <w:tcW w:w="694" w:type="dxa"/>
            <w:shd w:val="clear" w:color="FFFFFF" w:fill="auto"/>
          </w:tcPr>
          <w:p w14:paraId="58B90FFB" w14:textId="1BA7FA30" w:rsidR="00F75491" w:rsidRPr="00A75B53" w:rsidRDefault="00F75491" w:rsidP="0011293F">
            <w:pPr>
              <w:pStyle w:val="BodyText"/>
              <w:rPr>
                <w:b/>
                <w:bCs/>
              </w:rPr>
            </w:pPr>
            <w:r w:rsidRPr="00A75B53">
              <w:rPr>
                <w:b/>
                <w:bCs/>
              </w:rPr>
              <w:t>#</w:t>
            </w:r>
          </w:p>
        </w:tc>
        <w:tc>
          <w:tcPr>
            <w:tcW w:w="2160" w:type="dxa"/>
            <w:shd w:val="clear" w:color="FFFFFF" w:fill="auto"/>
          </w:tcPr>
          <w:p w14:paraId="4EA6E2FB" w14:textId="0DBCFFA2" w:rsidR="00F75491" w:rsidRPr="00A75B53" w:rsidRDefault="00FF67A1" w:rsidP="0011293F">
            <w:pPr>
              <w:pStyle w:val="BodyText"/>
              <w:rPr>
                <w:b/>
                <w:bCs/>
              </w:rPr>
            </w:pPr>
            <w:r>
              <w:rPr>
                <w:b/>
                <w:bCs/>
              </w:rPr>
              <w:t>Steps</w:t>
            </w:r>
          </w:p>
        </w:tc>
        <w:tc>
          <w:tcPr>
            <w:tcW w:w="2790" w:type="dxa"/>
            <w:shd w:val="clear" w:color="FFFFFF" w:fill="auto"/>
          </w:tcPr>
          <w:p w14:paraId="735E9178" w14:textId="77777777" w:rsidR="00F75491" w:rsidRPr="00A75B53" w:rsidRDefault="00F75491" w:rsidP="0011293F">
            <w:pPr>
              <w:pStyle w:val="BodyText"/>
              <w:rPr>
                <w:b/>
                <w:bCs/>
              </w:rPr>
            </w:pPr>
            <w:r>
              <w:rPr>
                <w:b/>
                <w:bCs/>
              </w:rPr>
              <w:t>Background Operations</w:t>
            </w:r>
          </w:p>
        </w:tc>
        <w:tc>
          <w:tcPr>
            <w:tcW w:w="4140" w:type="dxa"/>
            <w:shd w:val="clear" w:color="FFFFFF" w:fill="auto"/>
          </w:tcPr>
          <w:p w14:paraId="0DFFA414" w14:textId="77777777" w:rsidR="00F75491" w:rsidRPr="00A75B53" w:rsidRDefault="00F75491" w:rsidP="0011293F">
            <w:pPr>
              <w:pStyle w:val="BodyText"/>
              <w:rPr>
                <w:b/>
                <w:bCs/>
              </w:rPr>
            </w:pPr>
            <w:r>
              <w:rPr>
                <w:b/>
                <w:bCs/>
              </w:rPr>
              <w:t>Comments</w:t>
            </w:r>
            <w:r w:rsidRPr="00A75B53">
              <w:rPr>
                <w:b/>
                <w:bCs/>
              </w:rPr>
              <w:t xml:space="preserve"> </w:t>
            </w:r>
          </w:p>
        </w:tc>
      </w:tr>
      <w:tr w:rsidR="00F75491" w:rsidRPr="00A25068" w14:paraId="6AF587D2" w14:textId="77777777" w:rsidTr="0011293F">
        <w:trPr>
          <w:cantSplit/>
          <w:trHeight w:val="389"/>
          <w:tblHeader/>
        </w:trPr>
        <w:tc>
          <w:tcPr>
            <w:tcW w:w="694" w:type="dxa"/>
            <w:shd w:val="clear" w:color="FFFFFF" w:fill="auto"/>
          </w:tcPr>
          <w:p w14:paraId="5C0EA1EF" w14:textId="77777777" w:rsidR="00F75491" w:rsidRPr="00A75B53" w:rsidRDefault="00F75491" w:rsidP="0011293F">
            <w:pPr>
              <w:pStyle w:val="TableHeader"/>
              <w:rPr>
                <w:rFonts w:ascii="GE Inspira" w:hAnsi="GE Inspira"/>
                <w:b/>
                <w:bCs/>
                <w:sz w:val="20"/>
              </w:rPr>
            </w:pPr>
            <w:r>
              <w:rPr>
                <w:rFonts w:ascii="GE Inspira" w:hAnsi="GE Inspira"/>
                <w:b/>
                <w:bCs/>
                <w:sz w:val="20"/>
              </w:rPr>
              <w:lastRenderedPageBreak/>
              <w:t>1</w:t>
            </w:r>
          </w:p>
        </w:tc>
        <w:tc>
          <w:tcPr>
            <w:tcW w:w="2160" w:type="dxa"/>
            <w:shd w:val="clear" w:color="FFFFFF" w:fill="auto"/>
          </w:tcPr>
          <w:p w14:paraId="73DB5E2B" w14:textId="77777777" w:rsidR="00C063A4" w:rsidRDefault="00C063A4" w:rsidP="00EF61A5">
            <w:pPr>
              <w:pStyle w:val="TableHeader"/>
              <w:numPr>
                <w:ilvl w:val="0"/>
                <w:numId w:val="100"/>
              </w:numPr>
              <w:jc w:val="left"/>
              <w:rPr>
                <w:rFonts w:ascii="GE Inspira" w:hAnsi="GE Inspira"/>
              </w:rPr>
            </w:pPr>
            <w:r>
              <w:rPr>
                <w:rFonts w:ascii="GE Inspira" w:hAnsi="GE Inspira"/>
              </w:rPr>
              <w:t>Open a Project Concept</w:t>
            </w:r>
          </w:p>
          <w:p w14:paraId="41B87B47" w14:textId="77777777" w:rsidR="00C063A4" w:rsidRDefault="00C063A4" w:rsidP="00EF61A5">
            <w:pPr>
              <w:pStyle w:val="TableHeader"/>
              <w:numPr>
                <w:ilvl w:val="0"/>
                <w:numId w:val="100"/>
              </w:numPr>
              <w:jc w:val="left"/>
              <w:rPr>
                <w:rFonts w:ascii="GE Inspira" w:hAnsi="GE Inspira"/>
              </w:rPr>
            </w:pPr>
            <w:r>
              <w:rPr>
                <w:rFonts w:ascii="GE Inspira" w:hAnsi="GE Inspira"/>
              </w:rPr>
              <w:t>Navigate to Related Info</w:t>
            </w:r>
            <w:r w:rsidRPr="00074D2F">
              <w:rPr>
                <w:rFonts w:ascii="GE Inspira" w:hAnsi="GE Inspira"/>
              </w:rPr>
              <w:sym w:font="Wingdings" w:char="F0E0"/>
            </w:r>
            <w:r>
              <w:rPr>
                <w:rFonts w:ascii="GE Inspira" w:hAnsi="GE Inspira"/>
              </w:rPr>
              <w:t xml:space="preserve"> Quotes tab</w:t>
            </w:r>
          </w:p>
          <w:p w14:paraId="5D5E1CBF" w14:textId="77777777" w:rsidR="00C063A4" w:rsidRDefault="00C063A4" w:rsidP="00EF61A5">
            <w:pPr>
              <w:pStyle w:val="TableHeader"/>
              <w:numPr>
                <w:ilvl w:val="0"/>
                <w:numId w:val="100"/>
              </w:numPr>
              <w:jc w:val="left"/>
              <w:rPr>
                <w:rFonts w:ascii="GE Inspira" w:hAnsi="GE Inspira"/>
              </w:rPr>
            </w:pPr>
            <w:r>
              <w:rPr>
                <w:rFonts w:ascii="GE Inspira" w:hAnsi="GE Inspira"/>
              </w:rPr>
              <w:t>Select Product Model or Production Configuration or combination of these</w:t>
            </w:r>
          </w:p>
          <w:p w14:paraId="7E81AFF0" w14:textId="77777777" w:rsidR="00C063A4" w:rsidRDefault="00C063A4" w:rsidP="00EF61A5">
            <w:pPr>
              <w:pStyle w:val="TableHeader"/>
              <w:numPr>
                <w:ilvl w:val="0"/>
                <w:numId w:val="100"/>
              </w:numPr>
              <w:jc w:val="left"/>
              <w:rPr>
                <w:rFonts w:ascii="GE Inspira" w:hAnsi="GE Inspira"/>
              </w:rPr>
            </w:pPr>
            <w:r>
              <w:rPr>
                <w:rFonts w:ascii="GE Inspira" w:hAnsi="GE Inspira"/>
              </w:rPr>
              <w:t>Click on Actions</w:t>
            </w:r>
            <w:r w:rsidRPr="009B57A9">
              <w:rPr>
                <w:rFonts w:ascii="GE Inspira" w:hAnsi="GE Inspira"/>
              </w:rPr>
              <w:sym w:font="Wingdings" w:char="F0E0"/>
            </w:r>
            <w:r>
              <w:rPr>
                <w:rFonts w:ascii="GE Inspira" w:hAnsi="GE Inspira"/>
              </w:rPr>
              <w:t xml:space="preserve"> Disconnect PC or Product</w:t>
            </w:r>
          </w:p>
          <w:p w14:paraId="487E92C2" w14:textId="77777777" w:rsidR="00F75491" w:rsidRPr="00CC7C6A" w:rsidRDefault="00F75491" w:rsidP="00C063A4">
            <w:pPr>
              <w:pStyle w:val="TableHeader"/>
              <w:jc w:val="left"/>
              <w:rPr>
                <w:rFonts w:ascii="GE Inspira" w:hAnsi="GE Inspira"/>
              </w:rPr>
            </w:pPr>
          </w:p>
        </w:tc>
        <w:tc>
          <w:tcPr>
            <w:tcW w:w="2790" w:type="dxa"/>
            <w:shd w:val="clear" w:color="FFFFFF" w:fill="auto"/>
          </w:tcPr>
          <w:p w14:paraId="1F9AF81D" w14:textId="77777777" w:rsidR="00F75491" w:rsidRDefault="001D32EE" w:rsidP="00EF61A5">
            <w:pPr>
              <w:pStyle w:val="TableHeader"/>
              <w:numPr>
                <w:ilvl w:val="0"/>
                <w:numId w:val="99"/>
              </w:numPr>
              <w:jc w:val="left"/>
              <w:rPr>
                <w:rFonts w:ascii="GE Inspira" w:hAnsi="GE Inspira"/>
              </w:rPr>
            </w:pPr>
            <w:r>
              <w:rPr>
                <w:rFonts w:ascii="GE Inspira" w:hAnsi="GE Inspira"/>
              </w:rPr>
              <w:t>This will allow user to delete the selected object if the user has access to delete it</w:t>
            </w:r>
            <w:r w:rsidR="00A12108">
              <w:rPr>
                <w:rFonts w:ascii="GE Inspira" w:hAnsi="GE Inspira"/>
              </w:rPr>
              <w:t xml:space="preserve"> according to the policy definition</w:t>
            </w:r>
          </w:p>
          <w:p w14:paraId="564F7F75" w14:textId="6213B03E" w:rsidR="006B7B8F" w:rsidRPr="00CC7C6A" w:rsidRDefault="006B7B8F" w:rsidP="00EF61A5">
            <w:pPr>
              <w:pStyle w:val="TableHeader"/>
              <w:numPr>
                <w:ilvl w:val="0"/>
                <w:numId w:val="99"/>
              </w:numPr>
              <w:jc w:val="left"/>
              <w:rPr>
                <w:rFonts w:ascii="GE Inspira" w:hAnsi="GE Inspira"/>
              </w:rPr>
            </w:pPr>
            <w:r>
              <w:rPr>
                <w:rFonts w:ascii="GE Inspira" w:hAnsi="GE Inspira"/>
              </w:rPr>
              <w:t>This command will remove the selected object from the database permanently.</w:t>
            </w:r>
            <w:r w:rsidR="00E160FB">
              <w:rPr>
                <w:rFonts w:ascii="GE Inspira" w:hAnsi="GE Inspira"/>
              </w:rPr>
              <w:t xml:space="preserve"> So user should use this option only when he is really sure to delete it.</w:t>
            </w:r>
          </w:p>
        </w:tc>
        <w:tc>
          <w:tcPr>
            <w:tcW w:w="4140" w:type="dxa"/>
            <w:shd w:val="clear" w:color="FFFFFF" w:fill="auto"/>
          </w:tcPr>
          <w:p w14:paraId="42D98E56" w14:textId="1D4B79F0" w:rsidR="00F75491" w:rsidRDefault="002F0588" w:rsidP="00EF61A5">
            <w:pPr>
              <w:pStyle w:val="TableHeader"/>
              <w:numPr>
                <w:ilvl w:val="0"/>
                <w:numId w:val="99"/>
              </w:numPr>
              <w:jc w:val="left"/>
              <w:rPr>
                <w:rFonts w:ascii="GE Inspira" w:hAnsi="GE Inspira"/>
              </w:rPr>
            </w:pPr>
            <w:r>
              <w:rPr>
                <w:rFonts w:ascii="GE Inspira" w:hAnsi="GE Inspira"/>
              </w:rPr>
              <w:t xml:space="preserve">Delete </w:t>
            </w:r>
          </w:p>
          <w:p w14:paraId="27E72EA7" w14:textId="3736F03A" w:rsidR="00F75491" w:rsidRPr="002A64C7" w:rsidRDefault="002A46D0" w:rsidP="002A64C7">
            <w:pPr>
              <w:pStyle w:val="TableHeader"/>
              <w:jc w:val="left"/>
              <w:rPr>
                <w:rFonts w:ascii="GE Inspira" w:hAnsi="GE Inspira"/>
              </w:rPr>
            </w:pPr>
            <w:r>
              <w:rPr>
                <w:noProof/>
              </w:rPr>
              <w:drawing>
                <wp:inline distT="0" distB="0" distL="0" distR="0" wp14:anchorId="39A7B6A8" wp14:editId="721710B6">
                  <wp:extent cx="2491740" cy="3248660"/>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1740" cy="3248660"/>
                          </a:xfrm>
                          <a:prstGeom prst="rect">
                            <a:avLst/>
                          </a:prstGeom>
                        </pic:spPr>
                      </pic:pic>
                    </a:graphicData>
                  </a:graphic>
                </wp:inline>
              </w:drawing>
            </w:r>
          </w:p>
        </w:tc>
      </w:tr>
    </w:tbl>
    <w:p w14:paraId="7C3DECB0" w14:textId="3375BA2A" w:rsidR="0027157C" w:rsidRPr="001556BC" w:rsidRDefault="0027157C" w:rsidP="0027157C">
      <w:pPr>
        <w:pStyle w:val="Heading3"/>
      </w:pPr>
      <w:bookmarkStart w:id="37" w:name="_Toc52811616"/>
      <w:r>
        <w:t>Replace with Latest Released Model</w:t>
      </w:r>
      <w:bookmarkEnd w:id="37"/>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27157C" w:rsidRPr="008647B4" w14:paraId="2988AD99" w14:textId="77777777" w:rsidTr="0011293F">
        <w:trPr>
          <w:cantSplit/>
          <w:trHeight w:val="345"/>
        </w:trPr>
        <w:tc>
          <w:tcPr>
            <w:tcW w:w="9784" w:type="dxa"/>
            <w:gridSpan w:val="4"/>
            <w:shd w:val="clear" w:color="auto" w:fill="E0E0E0"/>
          </w:tcPr>
          <w:p w14:paraId="6EAE232F" w14:textId="3EDA2978" w:rsidR="0027157C" w:rsidRPr="008647B4" w:rsidRDefault="00AB3C63" w:rsidP="0011293F">
            <w:pPr>
              <w:pStyle w:val="TableHeader"/>
              <w:rPr>
                <w:rFonts w:ascii="GE Inspira" w:hAnsi="GE Inspira"/>
                <w:b/>
                <w:bCs/>
                <w:sz w:val="22"/>
                <w:szCs w:val="22"/>
              </w:rPr>
            </w:pPr>
            <w:r>
              <w:t>Replace with Latest Released Model</w:t>
            </w:r>
          </w:p>
        </w:tc>
      </w:tr>
      <w:tr w:rsidR="0027157C" w:rsidRPr="00A75B53" w14:paraId="34D380A7" w14:textId="77777777" w:rsidTr="0011293F">
        <w:trPr>
          <w:cantSplit/>
          <w:trHeight w:val="409"/>
          <w:tblHeader/>
        </w:trPr>
        <w:tc>
          <w:tcPr>
            <w:tcW w:w="694" w:type="dxa"/>
            <w:shd w:val="clear" w:color="FFFFFF" w:fill="auto"/>
          </w:tcPr>
          <w:p w14:paraId="37895944" w14:textId="140FD439" w:rsidR="0027157C" w:rsidRPr="00A75B53" w:rsidRDefault="0027157C" w:rsidP="0011293F">
            <w:pPr>
              <w:pStyle w:val="BodyText"/>
              <w:rPr>
                <w:b/>
                <w:bCs/>
              </w:rPr>
            </w:pPr>
            <w:r w:rsidRPr="00A75B53">
              <w:rPr>
                <w:b/>
                <w:bCs/>
              </w:rPr>
              <w:t>#</w:t>
            </w:r>
          </w:p>
        </w:tc>
        <w:tc>
          <w:tcPr>
            <w:tcW w:w="2160" w:type="dxa"/>
            <w:shd w:val="clear" w:color="FFFFFF" w:fill="auto"/>
          </w:tcPr>
          <w:p w14:paraId="2B324D90" w14:textId="06993936" w:rsidR="0027157C" w:rsidRPr="00A75B53" w:rsidRDefault="00FF67A1" w:rsidP="0011293F">
            <w:pPr>
              <w:pStyle w:val="BodyText"/>
              <w:rPr>
                <w:b/>
                <w:bCs/>
              </w:rPr>
            </w:pPr>
            <w:r>
              <w:rPr>
                <w:b/>
                <w:bCs/>
              </w:rPr>
              <w:t>Steps</w:t>
            </w:r>
          </w:p>
        </w:tc>
        <w:tc>
          <w:tcPr>
            <w:tcW w:w="2790" w:type="dxa"/>
            <w:shd w:val="clear" w:color="FFFFFF" w:fill="auto"/>
          </w:tcPr>
          <w:p w14:paraId="43D64835" w14:textId="77777777" w:rsidR="0027157C" w:rsidRPr="00A75B53" w:rsidRDefault="0027157C" w:rsidP="0011293F">
            <w:pPr>
              <w:pStyle w:val="BodyText"/>
              <w:rPr>
                <w:b/>
                <w:bCs/>
              </w:rPr>
            </w:pPr>
            <w:r>
              <w:rPr>
                <w:b/>
                <w:bCs/>
              </w:rPr>
              <w:t>Background Operations</w:t>
            </w:r>
          </w:p>
        </w:tc>
        <w:tc>
          <w:tcPr>
            <w:tcW w:w="4140" w:type="dxa"/>
            <w:shd w:val="clear" w:color="FFFFFF" w:fill="auto"/>
          </w:tcPr>
          <w:p w14:paraId="0E9CEA41" w14:textId="77777777" w:rsidR="0027157C" w:rsidRPr="00A75B53" w:rsidRDefault="0027157C" w:rsidP="0011293F">
            <w:pPr>
              <w:pStyle w:val="BodyText"/>
              <w:rPr>
                <w:b/>
                <w:bCs/>
              </w:rPr>
            </w:pPr>
            <w:r>
              <w:rPr>
                <w:b/>
                <w:bCs/>
              </w:rPr>
              <w:t>Comments</w:t>
            </w:r>
            <w:r w:rsidRPr="00A75B53">
              <w:rPr>
                <w:b/>
                <w:bCs/>
              </w:rPr>
              <w:t xml:space="preserve"> </w:t>
            </w:r>
          </w:p>
        </w:tc>
      </w:tr>
      <w:tr w:rsidR="0027157C" w:rsidRPr="00A25068" w14:paraId="0777A993" w14:textId="77777777" w:rsidTr="0011293F">
        <w:trPr>
          <w:cantSplit/>
          <w:trHeight w:val="389"/>
          <w:tblHeader/>
        </w:trPr>
        <w:tc>
          <w:tcPr>
            <w:tcW w:w="694" w:type="dxa"/>
            <w:shd w:val="clear" w:color="FFFFFF" w:fill="auto"/>
          </w:tcPr>
          <w:p w14:paraId="30FB539F" w14:textId="77777777" w:rsidR="0027157C" w:rsidRPr="00A75B53" w:rsidRDefault="0027157C" w:rsidP="0011293F">
            <w:pPr>
              <w:pStyle w:val="TableHeader"/>
              <w:rPr>
                <w:rFonts w:ascii="GE Inspira" w:hAnsi="GE Inspira"/>
                <w:b/>
                <w:bCs/>
                <w:sz w:val="20"/>
              </w:rPr>
            </w:pPr>
            <w:r>
              <w:rPr>
                <w:rFonts w:ascii="GE Inspira" w:hAnsi="GE Inspira"/>
                <w:b/>
                <w:bCs/>
                <w:sz w:val="20"/>
              </w:rPr>
              <w:t>1</w:t>
            </w:r>
          </w:p>
        </w:tc>
        <w:tc>
          <w:tcPr>
            <w:tcW w:w="2160" w:type="dxa"/>
            <w:shd w:val="clear" w:color="FFFFFF" w:fill="auto"/>
          </w:tcPr>
          <w:p w14:paraId="25FE6D08" w14:textId="77777777" w:rsidR="00CA3559" w:rsidRDefault="00CA3559" w:rsidP="00EF61A5">
            <w:pPr>
              <w:pStyle w:val="TableHeader"/>
              <w:numPr>
                <w:ilvl w:val="0"/>
                <w:numId w:val="101"/>
              </w:numPr>
              <w:jc w:val="left"/>
              <w:rPr>
                <w:rFonts w:ascii="GE Inspira" w:hAnsi="GE Inspira"/>
              </w:rPr>
            </w:pPr>
            <w:r>
              <w:rPr>
                <w:rFonts w:ascii="GE Inspira" w:hAnsi="GE Inspira"/>
              </w:rPr>
              <w:t>Open a Project Concept</w:t>
            </w:r>
          </w:p>
          <w:p w14:paraId="2CA99749" w14:textId="77777777" w:rsidR="00CA3559" w:rsidRDefault="00CA3559" w:rsidP="00EF61A5">
            <w:pPr>
              <w:pStyle w:val="TableHeader"/>
              <w:numPr>
                <w:ilvl w:val="0"/>
                <w:numId w:val="101"/>
              </w:numPr>
              <w:jc w:val="left"/>
              <w:rPr>
                <w:rFonts w:ascii="GE Inspira" w:hAnsi="GE Inspira"/>
              </w:rPr>
            </w:pPr>
            <w:r>
              <w:rPr>
                <w:rFonts w:ascii="GE Inspira" w:hAnsi="GE Inspira"/>
              </w:rPr>
              <w:t>Navigate to Related Info</w:t>
            </w:r>
            <w:r w:rsidRPr="00074D2F">
              <w:rPr>
                <w:rFonts w:ascii="GE Inspira" w:hAnsi="GE Inspira"/>
              </w:rPr>
              <w:sym w:font="Wingdings" w:char="F0E0"/>
            </w:r>
            <w:r>
              <w:rPr>
                <w:rFonts w:ascii="GE Inspira" w:hAnsi="GE Inspira"/>
              </w:rPr>
              <w:t xml:space="preserve"> Quotes tab</w:t>
            </w:r>
          </w:p>
          <w:p w14:paraId="011D9B06" w14:textId="3DC535D0" w:rsidR="00CA3559" w:rsidRDefault="00CA3559" w:rsidP="00EF61A5">
            <w:pPr>
              <w:pStyle w:val="TableHeader"/>
              <w:numPr>
                <w:ilvl w:val="0"/>
                <w:numId w:val="101"/>
              </w:numPr>
              <w:jc w:val="left"/>
              <w:rPr>
                <w:rFonts w:ascii="GE Inspira" w:hAnsi="GE Inspira"/>
              </w:rPr>
            </w:pPr>
            <w:r>
              <w:rPr>
                <w:rFonts w:ascii="GE Inspira" w:hAnsi="GE Inspira"/>
              </w:rPr>
              <w:t>Select a Product Model.</w:t>
            </w:r>
          </w:p>
          <w:p w14:paraId="67D0DDF0" w14:textId="0E33D862" w:rsidR="00CA3559" w:rsidRDefault="00CA3559" w:rsidP="00EF61A5">
            <w:pPr>
              <w:pStyle w:val="TableHeader"/>
              <w:numPr>
                <w:ilvl w:val="0"/>
                <w:numId w:val="101"/>
              </w:numPr>
              <w:jc w:val="left"/>
              <w:rPr>
                <w:rFonts w:ascii="GE Inspira" w:hAnsi="GE Inspira"/>
              </w:rPr>
            </w:pPr>
            <w:r>
              <w:rPr>
                <w:rFonts w:ascii="GE Inspira" w:hAnsi="GE Inspira"/>
              </w:rPr>
              <w:t>Click on Actions</w:t>
            </w:r>
            <w:r w:rsidRPr="009B57A9">
              <w:rPr>
                <w:rFonts w:ascii="GE Inspira" w:hAnsi="GE Inspira"/>
              </w:rPr>
              <w:sym w:font="Wingdings" w:char="F0E0"/>
            </w:r>
            <w:r>
              <w:rPr>
                <w:rFonts w:ascii="GE Inspira" w:hAnsi="GE Inspira"/>
              </w:rPr>
              <w:t xml:space="preserve"> Replace with Latest Released Model</w:t>
            </w:r>
          </w:p>
          <w:p w14:paraId="1A5BCB44" w14:textId="77777777" w:rsidR="0027157C" w:rsidRPr="00CC7C6A" w:rsidRDefault="0027157C" w:rsidP="00CA3559">
            <w:pPr>
              <w:pStyle w:val="TableHeader"/>
              <w:jc w:val="left"/>
              <w:rPr>
                <w:rFonts w:ascii="GE Inspira" w:hAnsi="GE Inspira"/>
              </w:rPr>
            </w:pPr>
          </w:p>
        </w:tc>
        <w:tc>
          <w:tcPr>
            <w:tcW w:w="2790" w:type="dxa"/>
            <w:shd w:val="clear" w:color="FFFFFF" w:fill="auto"/>
          </w:tcPr>
          <w:p w14:paraId="1D8BE2CB" w14:textId="45A3C041" w:rsidR="00F06872" w:rsidRDefault="00F06872" w:rsidP="00EF61A5">
            <w:pPr>
              <w:pStyle w:val="TableHeader"/>
              <w:numPr>
                <w:ilvl w:val="0"/>
                <w:numId w:val="102"/>
              </w:numPr>
              <w:jc w:val="left"/>
              <w:rPr>
                <w:rFonts w:ascii="GE Inspira" w:hAnsi="GE Inspira"/>
              </w:rPr>
            </w:pPr>
            <w:r>
              <w:rPr>
                <w:rFonts w:ascii="GE Inspira" w:hAnsi="GE Inspira"/>
              </w:rPr>
              <w:t>User need to select 1 or more Product Model from this view to perform this action.</w:t>
            </w:r>
          </w:p>
          <w:p w14:paraId="36135C8C" w14:textId="75B791FD" w:rsidR="00DE387D" w:rsidRDefault="00DE387D" w:rsidP="00EF61A5">
            <w:pPr>
              <w:pStyle w:val="TableHeader"/>
              <w:numPr>
                <w:ilvl w:val="0"/>
                <w:numId w:val="102"/>
              </w:numPr>
              <w:jc w:val="left"/>
              <w:rPr>
                <w:rFonts w:ascii="GE Inspira" w:hAnsi="GE Inspira"/>
              </w:rPr>
            </w:pPr>
            <w:r>
              <w:rPr>
                <w:rFonts w:ascii="GE Inspira" w:hAnsi="GE Inspira"/>
              </w:rPr>
              <w:t>If user selects any of the other type of object, he will be alerted with a popup</w:t>
            </w:r>
            <w:r w:rsidR="00300C73">
              <w:rPr>
                <w:rFonts w:ascii="GE Inspira" w:hAnsi="GE Inspira"/>
              </w:rPr>
              <w:t xml:space="preserve"> to select objects of type Product Model</w:t>
            </w:r>
            <w:r w:rsidR="00345E52">
              <w:rPr>
                <w:rFonts w:ascii="GE Inspira" w:hAnsi="GE Inspira"/>
              </w:rPr>
              <w:t>.</w:t>
            </w:r>
          </w:p>
          <w:p w14:paraId="2EE79EFA" w14:textId="0A1D3500" w:rsidR="00345E52" w:rsidRPr="00F06872" w:rsidRDefault="00887449" w:rsidP="00EF61A5">
            <w:pPr>
              <w:pStyle w:val="TableHeader"/>
              <w:numPr>
                <w:ilvl w:val="0"/>
                <w:numId w:val="102"/>
              </w:numPr>
              <w:jc w:val="left"/>
              <w:rPr>
                <w:rFonts w:ascii="GE Inspira" w:hAnsi="GE Inspira"/>
              </w:rPr>
            </w:pPr>
            <w:r>
              <w:rPr>
                <w:rFonts w:ascii="GE Inspira" w:hAnsi="GE Inspira"/>
              </w:rPr>
              <w:t>If the user selects Product Models which are already Latest Released</w:t>
            </w:r>
            <w:r w:rsidR="003A226A">
              <w:rPr>
                <w:rFonts w:ascii="GE Inspira" w:hAnsi="GE Inspira"/>
              </w:rPr>
              <w:t>, then no operation will be performed.</w:t>
            </w:r>
          </w:p>
          <w:p w14:paraId="3C61FA60" w14:textId="6D3A1DFE" w:rsidR="0027157C" w:rsidRPr="00CC7C6A" w:rsidRDefault="00A66435" w:rsidP="00EF61A5">
            <w:pPr>
              <w:pStyle w:val="TableHeader"/>
              <w:numPr>
                <w:ilvl w:val="0"/>
                <w:numId w:val="102"/>
              </w:numPr>
              <w:jc w:val="left"/>
              <w:rPr>
                <w:rFonts w:ascii="GE Inspira" w:hAnsi="GE Inspira"/>
              </w:rPr>
            </w:pPr>
            <w:r>
              <w:rPr>
                <w:rFonts w:ascii="GE Inspira" w:hAnsi="GE Inspira"/>
                <w:bCs/>
              </w:rPr>
              <w:t>If the any of the selected Product Model is not Latest Released, this</w:t>
            </w:r>
            <w:r w:rsidR="00CA2015">
              <w:rPr>
                <w:rFonts w:ascii="GE Inspira" w:hAnsi="GE Inspira"/>
                <w:bCs/>
              </w:rPr>
              <w:t xml:space="preserve"> command will replace the connection between Product Line and Model and will replace the Product Model with the latest Released Model present in the Product Evolutions</w:t>
            </w:r>
          </w:p>
        </w:tc>
        <w:tc>
          <w:tcPr>
            <w:tcW w:w="4140" w:type="dxa"/>
            <w:shd w:val="clear" w:color="FFFFFF" w:fill="auto"/>
          </w:tcPr>
          <w:p w14:paraId="15CF074D" w14:textId="705EEAAE" w:rsidR="0027157C" w:rsidRDefault="006C3E2B" w:rsidP="00B1669A">
            <w:pPr>
              <w:pStyle w:val="TableHeader"/>
              <w:numPr>
                <w:ilvl w:val="0"/>
                <w:numId w:val="198"/>
              </w:numPr>
              <w:jc w:val="left"/>
              <w:rPr>
                <w:rFonts w:ascii="GE Inspira" w:hAnsi="GE Inspira"/>
              </w:rPr>
            </w:pPr>
            <w:r>
              <w:rPr>
                <w:rFonts w:ascii="GE Inspira" w:hAnsi="GE Inspira"/>
              </w:rPr>
              <w:t>Replace with Latest Released Model option</w:t>
            </w:r>
          </w:p>
          <w:p w14:paraId="4257C0F5" w14:textId="11C6D6D4" w:rsidR="0027157C" w:rsidRDefault="006C3E2B" w:rsidP="0011293F">
            <w:pPr>
              <w:pStyle w:val="TableHeader"/>
              <w:jc w:val="left"/>
              <w:rPr>
                <w:rFonts w:ascii="GE Inspira" w:hAnsi="GE Inspira"/>
              </w:rPr>
            </w:pPr>
            <w:r>
              <w:rPr>
                <w:noProof/>
              </w:rPr>
              <w:drawing>
                <wp:inline distT="0" distB="0" distL="0" distR="0" wp14:anchorId="142C3871" wp14:editId="7F7E0E14">
                  <wp:extent cx="2491740" cy="263271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1740" cy="2632710"/>
                          </a:xfrm>
                          <a:prstGeom prst="rect">
                            <a:avLst/>
                          </a:prstGeom>
                        </pic:spPr>
                      </pic:pic>
                    </a:graphicData>
                  </a:graphic>
                </wp:inline>
              </w:drawing>
            </w:r>
          </w:p>
          <w:p w14:paraId="75097919" w14:textId="17991BC6" w:rsidR="0027157C" w:rsidRPr="0071216A" w:rsidRDefault="0027157C" w:rsidP="0071216A">
            <w:pPr>
              <w:pStyle w:val="TableHeader"/>
              <w:jc w:val="left"/>
              <w:rPr>
                <w:rFonts w:ascii="GE Inspira" w:hAnsi="GE Inspira"/>
              </w:rPr>
            </w:pPr>
          </w:p>
        </w:tc>
      </w:tr>
    </w:tbl>
    <w:p w14:paraId="4DB7C989" w14:textId="4B34D3F2" w:rsidR="004632FF" w:rsidRPr="001556BC" w:rsidRDefault="004632FF" w:rsidP="004632FF">
      <w:pPr>
        <w:pStyle w:val="Heading3"/>
      </w:pPr>
      <w:bookmarkStart w:id="38" w:name="_Toc52811617"/>
      <w:r>
        <w:lastRenderedPageBreak/>
        <w:t>Reconnect to Latest Released Model</w:t>
      </w:r>
      <w:bookmarkEnd w:id="38"/>
    </w:p>
    <w:tbl>
      <w:tblPr>
        <w:tblW w:w="9784"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694"/>
        <w:gridCol w:w="2160"/>
        <w:gridCol w:w="2790"/>
        <w:gridCol w:w="4140"/>
      </w:tblGrid>
      <w:tr w:rsidR="004632FF" w:rsidRPr="008647B4" w14:paraId="171717F1" w14:textId="77777777" w:rsidTr="0011293F">
        <w:trPr>
          <w:cantSplit/>
          <w:trHeight w:val="345"/>
        </w:trPr>
        <w:tc>
          <w:tcPr>
            <w:tcW w:w="9784" w:type="dxa"/>
            <w:gridSpan w:val="4"/>
            <w:shd w:val="clear" w:color="auto" w:fill="E0E0E0"/>
          </w:tcPr>
          <w:p w14:paraId="1EBB6B7B" w14:textId="77777777" w:rsidR="004632FF" w:rsidRPr="008647B4" w:rsidRDefault="004632FF" w:rsidP="0011293F">
            <w:pPr>
              <w:pStyle w:val="TableHeader"/>
              <w:rPr>
                <w:rFonts w:ascii="GE Inspira" w:hAnsi="GE Inspira"/>
                <w:b/>
                <w:bCs/>
                <w:sz w:val="22"/>
                <w:szCs w:val="22"/>
              </w:rPr>
            </w:pPr>
            <w:r>
              <w:t>Replace with Latest Released Model</w:t>
            </w:r>
          </w:p>
        </w:tc>
      </w:tr>
      <w:tr w:rsidR="004632FF" w:rsidRPr="00A75B53" w14:paraId="6FF4B1B7" w14:textId="77777777" w:rsidTr="0011293F">
        <w:trPr>
          <w:cantSplit/>
          <w:trHeight w:val="409"/>
          <w:tblHeader/>
        </w:trPr>
        <w:tc>
          <w:tcPr>
            <w:tcW w:w="694" w:type="dxa"/>
            <w:shd w:val="clear" w:color="FFFFFF" w:fill="auto"/>
          </w:tcPr>
          <w:p w14:paraId="25542FAF" w14:textId="1B21E334" w:rsidR="004632FF" w:rsidRPr="00A75B53" w:rsidRDefault="004632FF" w:rsidP="0011293F">
            <w:pPr>
              <w:pStyle w:val="BodyText"/>
              <w:rPr>
                <w:b/>
                <w:bCs/>
              </w:rPr>
            </w:pPr>
            <w:r w:rsidRPr="00A75B53">
              <w:rPr>
                <w:b/>
                <w:bCs/>
              </w:rPr>
              <w:t>#</w:t>
            </w:r>
          </w:p>
        </w:tc>
        <w:tc>
          <w:tcPr>
            <w:tcW w:w="2160" w:type="dxa"/>
            <w:shd w:val="clear" w:color="FFFFFF" w:fill="auto"/>
          </w:tcPr>
          <w:p w14:paraId="29B61CD3" w14:textId="5A1D81AB" w:rsidR="004632FF" w:rsidRPr="00A75B53" w:rsidRDefault="00FF67A1" w:rsidP="0011293F">
            <w:pPr>
              <w:pStyle w:val="BodyText"/>
              <w:rPr>
                <w:b/>
                <w:bCs/>
              </w:rPr>
            </w:pPr>
            <w:r>
              <w:rPr>
                <w:b/>
                <w:bCs/>
              </w:rPr>
              <w:t>Steps</w:t>
            </w:r>
          </w:p>
        </w:tc>
        <w:tc>
          <w:tcPr>
            <w:tcW w:w="2790" w:type="dxa"/>
            <w:shd w:val="clear" w:color="FFFFFF" w:fill="auto"/>
          </w:tcPr>
          <w:p w14:paraId="4A7C92BC" w14:textId="77777777" w:rsidR="004632FF" w:rsidRPr="00A75B53" w:rsidRDefault="004632FF" w:rsidP="0011293F">
            <w:pPr>
              <w:pStyle w:val="BodyText"/>
              <w:rPr>
                <w:b/>
                <w:bCs/>
              </w:rPr>
            </w:pPr>
            <w:r>
              <w:rPr>
                <w:b/>
                <w:bCs/>
              </w:rPr>
              <w:t>Background Operations</w:t>
            </w:r>
          </w:p>
        </w:tc>
        <w:tc>
          <w:tcPr>
            <w:tcW w:w="4140" w:type="dxa"/>
            <w:shd w:val="clear" w:color="FFFFFF" w:fill="auto"/>
          </w:tcPr>
          <w:p w14:paraId="28160619" w14:textId="77777777" w:rsidR="004632FF" w:rsidRPr="00A75B53" w:rsidRDefault="004632FF" w:rsidP="0011293F">
            <w:pPr>
              <w:pStyle w:val="BodyText"/>
              <w:rPr>
                <w:b/>
                <w:bCs/>
              </w:rPr>
            </w:pPr>
            <w:r>
              <w:rPr>
                <w:b/>
                <w:bCs/>
              </w:rPr>
              <w:t>Comments</w:t>
            </w:r>
            <w:r w:rsidRPr="00A75B53">
              <w:rPr>
                <w:b/>
                <w:bCs/>
              </w:rPr>
              <w:t xml:space="preserve"> </w:t>
            </w:r>
          </w:p>
        </w:tc>
      </w:tr>
      <w:tr w:rsidR="004632FF" w:rsidRPr="00A25068" w14:paraId="7BFEAF64" w14:textId="77777777" w:rsidTr="0011293F">
        <w:trPr>
          <w:cantSplit/>
          <w:trHeight w:val="389"/>
          <w:tblHeader/>
        </w:trPr>
        <w:tc>
          <w:tcPr>
            <w:tcW w:w="694" w:type="dxa"/>
            <w:shd w:val="clear" w:color="FFFFFF" w:fill="auto"/>
          </w:tcPr>
          <w:p w14:paraId="1952A202" w14:textId="77777777" w:rsidR="004632FF" w:rsidRPr="00A75B53" w:rsidRDefault="004632FF" w:rsidP="0011293F">
            <w:pPr>
              <w:pStyle w:val="TableHeader"/>
              <w:rPr>
                <w:rFonts w:ascii="GE Inspira" w:hAnsi="GE Inspira"/>
                <w:b/>
                <w:bCs/>
                <w:sz w:val="20"/>
              </w:rPr>
            </w:pPr>
            <w:r>
              <w:rPr>
                <w:rFonts w:ascii="GE Inspira" w:hAnsi="GE Inspira"/>
                <w:b/>
                <w:bCs/>
                <w:sz w:val="20"/>
              </w:rPr>
              <w:t>1</w:t>
            </w:r>
          </w:p>
        </w:tc>
        <w:tc>
          <w:tcPr>
            <w:tcW w:w="2160" w:type="dxa"/>
            <w:shd w:val="clear" w:color="FFFFFF" w:fill="auto"/>
          </w:tcPr>
          <w:p w14:paraId="0F64362F" w14:textId="77777777" w:rsidR="00DD0B8E" w:rsidRDefault="00DD0B8E" w:rsidP="00EF61A5">
            <w:pPr>
              <w:pStyle w:val="TableHeader"/>
              <w:numPr>
                <w:ilvl w:val="0"/>
                <w:numId w:val="103"/>
              </w:numPr>
              <w:jc w:val="left"/>
              <w:rPr>
                <w:rFonts w:ascii="GE Inspira" w:hAnsi="GE Inspira"/>
              </w:rPr>
            </w:pPr>
            <w:r>
              <w:rPr>
                <w:rFonts w:ascii="GE Inspira" w:hAnsi="GE Inspira"/>
              </w:rPr>
              <w:t>Open a Project Concept</w:t>
            </w:r>
          </w:p>
          <w:p w14:paraId="127F6EB0" w14:textId="77777777" w:rsidR="00DD0B8E" w:rsidRDefault="00DD0B8E" w:rsidP="00EF61A5">
            <w:pPr>
              <w:pStyle w:val="TableHeader"/>
              <w:numPr>
                <w:ilvl w:val="0"/>
                <w:numId w:val="103"/>
              </w:numPr>
              <w:jc w:val="left"/>
              <w:rPr>
                <w:rFonts w:ascii="GE Inspira" w:hAnsi="GE Inspira"/>
              </w:rPr>
            </w:pPr>
            <w:r>
              <w:rPr>
                <w:rFonts w:ascii="GE Inspira" w:hAnsi="GE Inspira"/>
              </w:rPr>
              <w:t>Navigate to Related Info</w:t>
            </w:r>
            <w:r w:rsidRPr="00074D2F">
              <w:rPr>
                <w:rFonts w:ascii="GE Inspira" w:hAnsi="GE Inspira"/>
              </w:rPr>
              <w:sym w:font="Wingdings" w:char="F0E0"/>
            </w:r>
            <w:r>
              <w:rPr>
                <w:rFonts w:ascii="GE Inspira" w:hAnsi="GE Inspira"/>
              </w:rPr>
              <w:t xml:space="preserve"> Quotes tab</w:t>
            </w:r>
          </w:p>
          <w:p w14:paraId="3DC5FF99" w14:textId="13033C76" w:rsidR="00DD0B8E" w:rsidRDefault="00DD0B8E" w:rsidP="00EF61A5">
            <w:pPr>
              <w:pStyle w:val="TableHeader"/>
              <w:numPr>
                <w:ilvl w:val="0"/>
                <w:numId w:val="103"/>
              </w:numPr>
              <w:jc w:val="left"/>
              <w:rPr>
                <w:rFonts w:ascii="GE Inspira" w:hAnsi="GE Inspira"/>
              </w:rPr>
            </w:pPr>
            <w:r>
              <w:rPr>
                <w:rFonts w:ascii="GE Inspira" w:hAnsi="GE Inspira"/>
              </w:rPr>
              <w:t xml:space="preserve">Select a Product </w:t>
            </w:r>
            <w:r w:rsidR="00BD36A5">
              <w:rPr>
                <w:rFonts w:ascii="GE Inspira" w:hAnsi="GE Inspira"/>
              </w:rPr>
              <w:t>Configuration</w:t>
            </w:r>
            <w:r>
              <w:rPr>
                <w:rFonts w:ascii="GE Inspira" w:hAnsi="GE Inspira"/>
              </w:rPr>
              <w:t>.</w:t>
            </w:r>
          </w:p>
          <w:p w14:paraId="6FEB6A1E" w14:textId="70E11748" w:rsidR="00DD0B8E" w:rsidRDefault="00DD0B8E" w:rsidP="00EF61A5">
            <w:pPr>
              <w:pStyle w:val="TableHeader"/>
              <w:numPr>
                <w:ilvl w:val="0"/>
                <w:numId w:val="103"/>
              </w:numPr>
              <w:jc w:val="left"/>
              <w:rPr>
                <w:rFonts w:ascii="GE Inspira" w:hAnsi="GE Inspira"/>
              </w:rPr>
            </w:pPr>
            <w:r>
              <w:rPr>
                <w:rFonts w:ascii="GE Inspira" w:hAnsi="GE Inspira"/>
              </w:rPr>
              <w:t>Click on Actions</w:t>
            </w:r>
            <w:r w:rsidRPr="009B57A9">
              <w:rPr>
                <w:rFonts w:ascii="GE Inspira" w:hAnsi="GE Inspira"/>
              </w:rPr>
              <w:sym w:font="Wingdings" w:char="F0E0"/>
            </w:r>
            <w:r>
              <w:rPr>
                <w:rFonts w:ascii="GE Inspira" w:hAnsi="GE Inspira"/>
              </w:rPr>
              <w:t xml:space="preserve"> </w:t>
            </w:r>
            <w:r w:rsidR="001267C6">
              <w:rPr>
                <w:rFonts w:ascii="GE Inspira" w:hAnsi="GE Inspira"/>
              </w:rPr>
              <w:t>Reconnect</w:t>
            </w:r>
            <w:r>
              <w:rPr>
                <w:rFonts w:ascii="GE Inspira" w:hAnsi="GE Inspira"/>
              </w:rPr>
              <w:t xml:space="preserve"> with Latest Released Model</w:t>
            </w:r>
          </w:p>
          <w:p w14:paraId="112BFDD6" w14:textId="564AD1EC" w:rsidR="004632FF" w:rsidRPr="00CC7C6A" w:rsidRDefault="004632FF" w:rsidP="00DD0B8E">
            <w:pPr>
              <w:pStyle w:val="TableHeader"/>
              <w:jc w:val="left"/>
              <w:rPr>
                <w:rFonts w:ascii="GE Inspira" w:hAnsi="GE Inspira"/>
              </w:rPr>
            </w:pPr>
          </w:p>
        </w:tc>
        <w:tc>
          <w:tcPr>
            <w:tcW w:w="2790" w:type="dxa"/>
            <w:shd w:val="clear" w:color="FFFFFF" w:fill="auto"/>
          </w:tcPr>
          <w:p w14:paraId="6FB32C37" w14:textId="52F9DA1C" w:rsidR="005D17C0" w:rsidRDefault="005D17C0" w:rsidP="005D17C0">
            <w:pPr>
              <w:pStyle w:val="TableHeader"/>
              <w:numPr>
                <w:ilvl w:val="0"/>
                <w:numId w:val="104"/>
              </w:numPr>
              <w:jc w:val="left"/>
              <w:rPr>
                <w:rFonts w:ascii="GE Inspira" w:hAnsi="GE Inspira"/>
              </w:rPr>
            </w:pPr>
            <w:r>
              <w:rPr>
                <w:rFonts w:ascii="GE Inspira" w:hAnsi="GE Inspira"/>
              </w:rPr>
              <w:t xml:space="preserve">User need to select 1 or more Product </w:t>
            </w:r>
            <w:r w:rsidR="00FA79C3">
              <w:rPr>
                <w:rFonts w:ascii="GE Inspira" w:hAnsi="GE Inspira"/>
              </w:rPr>
              <w:t>Configurations</w:t>
            </w:r>
            <w:r>
              <w:rPr>
                <w:rFonts w:ascii="GE Inspira" w:hAnsi="GE Inspira"/>
              </w:rPr>
              <w:t xml:space="preserve"> from this view to perform this action.</w:t>
            </w:r>
          </w:p>
          <w:p w14:paraId="47B43623" w14:textId="42645D34" w:rsidR="005D17C0" w:rsidRDefault="005D17C0" w:rsidP="005D17C0">
            <w:pPr>
              <w:pStyle w:val="TableHeader"/>
              <w:numPr>
                <w:ilvl w:val="0"/>
                <w:numId w:val="104"/>
              </w:numPr>
              <w:jc w:val="left"/>
              <w:rPr>
                <w:rFonts w:ascii="GE Inspira" w:hAnsi="GE Inspira"/>
              </w:rPr>
            </w:pPr>
            <w:r>
              <w:rPr>
                <w:rFonts w:ascii="GE Inspira" w:hAnsi="GE Inspira"/>
              </w:rPr>
              <w:t xml:space="preserve">If user selects any of the other type of object, he will be alerted with a popup to select objects of type Product </w:t>
            </w:r>
            <w:r w:rsidR="00993D0C">
              <w:rPr>
                <w:rFonts w:ascii="GE Inspira" w:hAnsi="GE Inspira"/>
              </w:rPr>
              <w:t>Configuration</w:t>
            </w:r>
            <w:r>
              <w:rPr>
                <w:rFonts w:ascii="GE Inspira" w:hAnsi="GE Inspira"/>
              </w:rPr>
              <w:t>.</w:t>
            </w:r>
          </w:p>
          <w:p w14:paraId="008E572E" w14:textId="39C103EC" w:rsidR="005D17C0" w:rsidRPr="005D17C0" w:rsidRDefault="005D17C0" w:rsidP="005D17C0">
            <w:pPr>
              <w:pStyle w:val="TableHeader"/>
              <w:numPr>
                <w:ilvl w:val="0"/>
                <w:numId w:val="104"/>
              </w:numPr>
              <w:jc w:val="left"/>
              <w:rPr>
                <w:rFonts w:ascii="GE Inspira" w:hAnsi="GE Inspira"/>
              </w:rPr>
            </w:pPr>
            <w:r>
              <w:rPr>
                <w:rFonts w:ascii="GE Inspira" w:hAnsi="GE Inspira"/>
              </w:rPr>
              <w:t xml:space="preserve">If the user selects </w:t>
            </w:r>
            <w:r w:rsidR="00C036DB">
              <w:rPr>
                <w:rFonts w:ascii="GE Inspira" w:hAnsi="GE Inspira"/>
              </w:rPr>
              <w:t>Product Configurations</w:t>
            </w:r>
            <w:r>
              <w:rPr>
                <w:rFonts w:ascii="GE Inspira" w:hAnsi="GE Inspira"/>
              </w:rPr>
              <w:t xml:space="preserve"> which are already </w:t>
            </w:r>
            <w:r w:rsidR="00C036DB">
              <w:rPr>
                <w:rFonts w:ascii="GE Inspira" w:hAnsi="GE Inspira"/>
              </w:rPr>
              <w:t xml:space="preserve">connected to </w:t>
            </w:r>
            <w:r>
              <w:rPr>
                <w:rFonts w:ascii="GE Inspira" w:hAnsi="GE Inspira"/>
              </w:rPr>
              <w:t>Latest Released</w:t>
            </w:r>
            <w:r w:rsidR="00C036DB">
              <w:rPr>
                <w:rFonts w:ascii="GE Inspira" w:hAnsi="GE Inspira"/>
              </w:rPr>
              <w:t xml:space="preserve"> Product Model</w:t>
            </w:r>
            <w:r>
              <w:rPr>
                <w:rFonts w:ascii="GE Inspira" w:hAnsi="GE Inspira"/>
              </w:rPr>
              <w:t>, then no operation will be performed.</w:t>
            </w:r>
          </w:p>
          <w:p w14:paraId="22796C6F" w14:textId="403E7DE0" w:rsidR="004632FF" w:rsidRPr="00CC7C6A" w:rsidRDefault="00BB2845" w:rsidP="008848B8">
            <w:pPr>
              <w:pStyle w:val="TableHeader"/>
              <w:numPr>
                <w:ilvl w:val="0"/>
                <w:numId w:val="104"/>
              </w:numPr>
              <w:jc w:val="left"/>
              <w:rPr>
                <w:rFonts w:ascii="GE Inspira" w:hAnsi="GE Inspira"/>
              </w:rPr>
            </w:pPr>
            <w:r>
              <w:rPr>
                <w:rFonts w:ascii="GE Inspira" w:hAnsi="GE Inspira"/>
                <w:bCs/>
              </w:rPr>
              <w:t xml:space="preserve">If the any of the selected Product </w:t>
            </w:r>
            <w:r w:rsidR="004C2C59">
              <w:rPr>
                <w:rFonts w:ascii="GE Inspira" w:hAnsi="GE Inspira"/>
                <w:bCs/>
              </w:rPr>
              <w:t>Configuration</w:t>
            </w:r>
            <w:r>
              <w:rPr>
                <w:rFonts w:ascii="GE Inspira" w:hAnsi="GE Inspira"/>
                <w:bCs/>
              </w:rPr>
              <w:t xml:space="preserve"> is not </w:t>
            </w:r>
            <w:r w:rsidR="004C2C59">
              <w:rPr>
                <w:rFonts w:ascii="GE Inspira" w:hAnsi="GE Inspira"/>
                <w:bCs/>
              </w:rPr>
              <w:t>connected to the Latest Released Product Model</w:t>
            </w:r>
            <w:r>
              <w:rPr>
                <w:rFonts w:ascii="GE Inspira" w:hAnsi="GE Inspira"/>
                <w:bCs/>
              </w:rPr>
              <w:t xml:space="preserve">, this command will </w:t>
            </w:r>
            <w:r w:rsidR="004C2C59">
              <w:rPr>
                <w:rFonts w:ascii="GE Inspira" w:hAnsi="GE Inspira"/>
              </w:rPr>
              <w:t xml:space="preserve">reconnect the selected Product Configuration to the latest Released Model </w:t>
            </w:r>
            <w:r>
              <w:rPr>
                <w:rFonts w:ascii="GE Inspira" w:hAnsi="GE Inspira"/>
                <w:bCs/>
              </w:rPr>
              <w:t>present in the Product Evolutions</w:t>
            </w:r>
            <w:r w:rsidR="008848B8">
              <w:rPr>
                <w:rFonts w:ascii="GE Inspira" w:hAnsi="GE Inspira"/>
                <w:bCs/>
              </w:rPr>
              <w:t>.</w:t>
            </w:r>
            <w:r w:rsidR="00AC4A14">
              <w:rPr>
                <w:rFonts w:ascii="GE Inspira" w:hAnsi="GE Inspira"/>
              </w:rPr>
              <w:t xml:space="preserve"> </w:t>
            </w:r>
          </w:p>
        </w:tc>
        <w:tc>
          <w:tcPr>
            <w:tcW w:w="4140" w:type="dxa"/>
            <w:shd w:val="clear" w:color="FFFFFF" w:fill="auto"/>
          </w:tcPr>
          <w:p w14:paraId="2741B638" w14:textId="5603CE98" w:rsidR="004632FF" w:rsidRDefault="00F32793" w:rsidP="00EF61A5">
            <w:pPr>
              <w:pStyle w:val="TableHeader"/>
              <w:numPr>
                <w:ilvl w:val="0"/>
                <w:numId w:val="104"/>
              </w:numPr>
              <w:jc w:val="left"/>
              <w:rPr>
                <w:rFonts w:ascii="GE Inspira" w:hAnsi="GE Inspira"/>
              </w:rPr>
            </w:pPr>
            <w:r>
              <w:rPr>
                <w:rFonts w:ascii="GE Inspira" w:hAnsi="GE Inspira"/>
              </w:rPr>
              <w:t>Reconnect to Latest Released Model</w:t>
            </w:r>
          </w:p>
          <w:p w14:paraId="1EF8384B" w14:textId="17836290" w:rsidR="004632FF" w:rsidRDefault="00F32793" w:rsidP="0011293F">
            <w:pPr>
              <w:pStyle w:val="TableHeader"/>
              <w:jc w:val="left"/>
              <w:rPr>
                <w:rFonts w:ascii="GE Inspira" w:hAnsi="GE Inspira"/>
              </w:rPr>
            </w:pPr>
            <w:r>
              <w:rPr>
                <w:noProof/>
              </w:rPr>
              <w:drawing>
                <wp:inline distT="0" distB="0" distL="0" distR="0" wp14:anchorId="2668DCEB" wp14:editId="1FEFFC77">
                  <wp:extent cx="2491740" cy="263271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91740" cy="2632710"/>
                          </a:xfrm>
                          <a:prstGeom prst="rect">
                            <a:avLst/>
                          </a:prstGeom>
                        </pic:spPr>
                      </pic:pic>
                    </a:graphicData>
                  </a:graphic>
                </wp:inline>
              </w:drawing>
            </w:r>
          </w:p>
          <w:p w14:paraId="5F347F26" w14:textId="4BAEDB44" w:rsidR="004632FF" w:rsidRPr="006A798D" w:rsidRDefault="004632FF" w:rsidP="006A798D">
            <w:pPr>
              <w:pStyle w:val="TableHeader"/>
              <w:jc w:val="left"/>
              <w:rPr>
                <w:rFonts w:ascii="GE Inspira" w:hAnsi="GE Inspira"/>
              </w:rPr>
            </w:pPr>
          </w:p>
        </w:tc>
      </w:tr>
    </w:tbl>
    <w:p w14:paraId="0746E1B7" w14:textId="77777777" w:rsidR="00C45FF4" w:rsidRPr="00647F56" w:rsidRDefault="00C45FF4" w:rsidP="009B3301">
      <w:pPr>
        <w:pStyle w:val="BodyText3"/>
      </w:pPr>
    </w:p>
    <w:p w14:paraId="1CA6F991" w14:textId="77777777" w:rsidR="00535A3D" w:rsidRDefault="00535A3D" w:rsidP="00535A3D">
      <w:pPr>
        <w:pStyle w:val="Heading2"/>
        <w:tabs>
          <w:tab w:val="num" w:pos="846"/>
        </w:tabs>
        <w:ind w:left="936"/>
      </w:pPr>
      <w:bookmarkStart w:id="39" w:name="_Toc52811618"/>
      <w:bookmarkEnd w:id="5"/>
      <w:bookmarkEnd w:id="6"/>
      <w:r>
        <w:t>Pricing Tool</w:t>
      </w:r>
      <w:bookmarkEnd w:id="39"/>
    </w:p>
    <w:p w14:paraId="1FBD167F" w14:textId="77777777" w:rsidR="00535A3D" w:rsidRDefault="00535A3D" w:rsidP="00535A3D">
      <w:pPr>
        <w:pStyle w:val="Heading3"/>
      </w:pPr>
      <w:bookmarkStart w:id="40" w:name="_Toc52811619"/>
      <w:r>
        <w:t>Update from Pricing Tool</w:t>
      </w:r>
      <w:bookmarkEnd w:id="40"/>
      <w:r>
        <w:t xml:space="preserve"> </w:t>
      </w:r>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884"/>
        <w:gridCol w:w="186"/>
        <w:gridCol w:w="2070"/>
        <w:gridCol w:w="5131"/>
      </w:tblGrid>
      <w:tr w:rsidR="00535A3D" w:rsidRPr="00A75B53" w14:paraId="1C663396" w14:textId="77777777" w:rsidTr="0011293F">
        <w:trPr>
          <w:cantSplit/>
          <w:trHeight w:val="355"/>
        </w:trPr>
        <w:tc>
          <w:tcPr>
            <w:tcW w:w="9785" w:type="dxa"/>
            <w:gridSpan w:val="5"/>
            <w:shd w:val="clear" w:color="auto" w:fill="E0E0E0"/>
          </w:tcPr>
          <w:p w14:paraId="3414C8C0" w14:textId="77777777" w:rsidR="00535A3D" w:rsidRPr="006A18F2" w:rsidRDefault="00535A3D" w:rsidP="0011293F">
            <w:pPr>
              <w:pStyle w:val="TableHeader"/>
              <w:rPr>
                <w:rFonts w:ascii="GE Inspira" w:hAnsi="GE Inspira"/>
                <w:bCs/>
                <w:sz w:val="22"/>
              </w:rPr>
            </w:pPr>
            <w:r>
              <w:rPr>
                <w:rFonts w:ascii="GE Inspira" w:hAnsi="GE Inspira"/>
                <w:b/>
                <w:bCs/>
                <w:sz w:val="22"/>
              </w:rPr>
              <w:t>Update from Pricing Tool</w:t>
            </w:r>
            <w:r w:rsidRPr="00A74C20">
              <w:rPr>
                <w:rFonts w:ascii="GE Inspira" w:hAnsi="GE Inspira"/>
                <w:b/>
                <w:bCs/>
                <w:sz w:val="22"/>
              </w:rPr>
              <w:t xml:space="preserve"> </w:t>
            </w:r>
          </w:p>
        </w:tc>
      </w:tr>
      <w:tr w:rsidR="00535A3D" w:rsidRPr="00A75B53" w14:paraId="6D5EE4A9" w14:textId="77777777" w:rsidTr="00882F73">
        <w:trPr>
          <w:cantSplit/>
          <w:trHeight w:val="421"/>
          <w:tblHeader/>
        </w:trPr>
        <w:tc>
          <w:tcPr>
            <w:tcW w:w="514" w:type="dxa"/>
            <w:shd w:val="clear" w:color="FFFFFF" w:fill="auto"/>
          </w:tcPr>
          <w:p w14:paraId="25863907" w14:textId="28B3DEF7" w:rsidR="00535A3D" w:rsidRPr="00A75B53" w:rsidRDefault="00535A3D" w:rsidP="0011293F">
            <w:pPr>
              <w:pStyle w:val="BodyText"/>
              <w:rPr>
                <w:b/>
                <w:bCs/>
              </w:rPr>
            </w:pPr>
            <w:r w:rsidRPr="00A75B53">
              <w:rPr>
                <w:b/>
                <w:bCs/>
              </w:rPr>
              <w:t>#</w:t>
            </w:r>
          </w:p>
        </w:tc>
        <w:tc>
          <w:tcPr>
            <w:tcW w:w="1884" w:type="dxa"/>
            <w:shd w:val="clear" w:color="FFFFFF" w:fill="auto"/>
          </w:tcPr>
          <w:p w14:paraId="294689B3" w14:textId="78661791" w:rsidR="00535A3D" w:rsidRPr="00A75B53" w:rsidRDefault="00FF67A1" w:rsidP="0011293F">
            <w:pPr>
              <w:pStyle w:val="BodyText"/>
              <w:rPr>
                <w:b/>
                <w:bCs/>
              </w:rPr>
            </w:pPr>
            <w:r>
              <w:rPr>
                <w:b/>
                <w:bCs/>
              </w:rPr>
              <w:t>Steps</w:t>
            </w:r>
          </w:p>
        </w:tc>
        <w:tc>
          <w:tcPr>
            <w:tcW w:w="2256" w:type="dxa"/>
            <w:gridSpan w:val="2"/>
            <w:shd w:val="clear" w:color="FFFFFF" w:fill="auto"/>
          </w:tcPr>
          <w:p w14:paraId="121D6ECC" w14:textId="77777777" w:rsidR="00535A3D" w:rsidRPr="00A75B53" w:rsidRDefault="00535A3D" w:rsidP="0011293F">
            <w:pPr>
              <w:pStyle w:val="BodyText"/>
              <w:rPr>
                <w:b/>
                <w:bCs/>
              </w:rPr>
            </w:pPr>
            <w:r>
              <w:rPr>
                <w:b/>
                <w:bCs/>
              </w:rPr>
              <w:t>Background Operations</w:t>
            </w:r>
          </w:p>
        </w:tc>
        <w:tc>
          <w:tcPr>
            <w:tcW w:w="5131" w:type="dxa"/>
            <w:shd w:val="clear" w:color="FFFFFF" w:fill="auto"/>
          </w:tcPr>
          <w:p w14:paraId="0E3048A0" w14:textId="77777777" w:rsidR="00535A3D" w:rsidRPr="00A75B53" w:rsidRDefault="00535A3D" w:rsidP="0011293F">
            <w:pPr>
              <w:pStyle w:val="BodyText"/>
              <w:rPr>
                <w:b/>
                <w:bCs/>
              </w:rPr>
            </w:pPr>
            <w:r>
              <w:rPr>
                <w:b/>
                <w:bCs/>
              </w:rPr>
              <w:t>Comments</w:t>
            </w:r>
            <w:r w:rsidRPr="00A75B53">
              <w:rPr>
                <w:b/>
                <w:bCs/>
              </w:rPr>
              <w:t xml:space="preserve"> </w:t>
            </w:r>
          </w:p>
        </w:tc>
      </w:tr>
      <w:tr w:rsidR="00535A3D" w:rsidRPr="00A75B53" w14:paraId="1185F5F0" w14:textId="77777777" w:rsidTr="0011293F">
        <w:trPr>
          <w:cantSplit/>
          <w:trHeight w:val="401"/>
          <w:tblHeader/>
        </w:trPr>
        <w:tc>
          <w:tcPr>
            <w:tcW w:w="514" w:type="dxa"/>
            <w:shd w:val="clear" w:color="FFFFFF" w:fill="auto"/>
          </w:tcPr>
          <w:p w14:paraId="6C770C9F" w14:textId="77777777" w:rsidR="00535A3D" w:rsidRPr="00A75B53" w:rsidRDefault="00535A3D" w:rsidP="0011293F">
            <w:pPr>
              <w:pStyle w:val="TableHeader"/>
              <w:rPr>
                <w:rFonts w:ascii="GE Inspira" w:hAnsi="GE Inspira"/>
                <w:b/>
                <w:bCs/>
                <w:sz w:val="20"/>
              </w:rPr>
            </w:pPr>
            <w:r>
              <w:rPr>
                <w:rFonts w:ascii="GE Inspira" w:hAnsi="GE Inspira"/>
                <w:b/>
                <w:bCs/>
                <w:sz w:val="20"/>
              </w:rPr>
              <w:lastRenderedPageBreak/>
              <w:t>1</w:t>
            </w:r>
          </w:p>
        </w:tc>
        <w:tc>
          <w:tcPr>
            <w:tcW w:w="2070" w:type="dxa"/>
            <w:gridSpan w:val="2"/>
            <w:shd w:val="clear" w:color="FFFFFF" w:fill="auto"/>
          </w:tcPr>
          <w:p w14:paraId="2775E923" w14:textId="77777777" w:rsidR="00535A3D" w:rsidRDefault="000F51BF" w:rsidP="00EF61A5">
            <w:pPr>
              <w:pStyle w:val="TableHeader"/>
              <w:numPr>
                <w:ilvl w:val="0"/>
                <w:numId w:val="21"/>
              </w:numPr>
              <w:jc w:val="left"/>
              <w:rPr>
                <w:rFonts w:ascii="GE Inspira" w:hAnsi="GE Inspira"/>
              </w:rPr>
            </w:pPr>
            <w:r>
              <w:rPr>
                <w:rFonts w:ascii="GE Inspira" w:hAnsi="GE Inspira"/>
              </w:rPr>
              <w:t>Create</w:t>
            </w:r>
            <w:r w:rsidR="00535A3D">
              <w:rPr>
                <w:rFonts w:ascii="GE Inspira" w:hAnsi="GE Inspira"/>
              </w:rPr>
              <w:t xml:space="preserve"> </w:t>
            </w:r>
            <w:r w:rsidR="005A515A">
              <w:rPr>
                <w:rFonts w:ascii="GE Inspira" w:hAnsi="GE Inspira"/>
              </w:rPr>
              <w:t>a new Pricing Tool or</w:t>
            </w:r>
            <w:r>
              <w:rPr>
                <w:rFonts w:ascii="GE Inspira" w:hAnsi="GE Inspira"/>
              </w:rPr>
              <w:t xml:space="preserve"> open existing Preliminary Pricing Tool Document </w:t>
            </w:r>
            <w:r w:rsidR="005A515A">
              <w:rPr>
                <w:rFonts w:ascii="GE Inspira" w:hAnsi="GE Inspira"/>
              </w:rPr>
              <w:t xml:space="preserve"> </w:t>
            </w:r>
          </w:p>
          <w:p w14:paraId="25840A5B" w14:textId="00CCDE49" w:rsidR="0071573B" w:rsidRPr="00A75B53" w:rsidRDefault="0071573B" w:rsidP="00EF61A5">
            <w:pPr>
              <w:pStyle w:val="TableHeader"/>
              <w:numPr>
                <w:ilvl w:val="0"/>
                <w:numId w:val="21"/>
              </w:numPr>
              <w:jc w:val="left"/>
              <w:rPr>
                <w:rFonts w:ascii="GE Inspira" w:hAnsi="GE Inspira"/>
              </w:rPr>
            </w:pPr>
            <w:r>
              <w:rPr>
                <w:rFonts w:ascii="GE Inspira" w:hAnsi="GE Inspira"/>
              </w:rPr>
              <w:t xml:space="preserve">Navigate to Details tab and Click on </w:t>
            </w:r>
            <w:r w:rsidR="008448CC">
              <w:rPr>
                <w:rFonts w:ascii="GE Inspira" w:hAnsi="GE Inspira"/>
              </w:rPr>
              <w:t>“</w:t>
            </w:r>
            <w:r>
              <w:rPr>
                <w:rFonts w:ascii="GE Inspira" w:hAnsi="GE Inspira"/>
              </w:rPr>
              <w:t>Update From Pricing Tool</w:t>
            </w:r>
            <w:r w:rsidR="008448CC">
              <w:rPr>
                <w:rFonts w:ascii="GE Inspira" w:hAnsi="GE Inspira"/>
              </w:rPr>
              <w:t>”</w:t>
            </w:r>
          </w:p>
        </w:tc>
        <w:tc>
          <w:tcPr>
            <w:tcW w:w="2070" w:type="dxa"/>
            <w:shd w:val="clear" w:color="FFFFFF" w:fill="auto"/>
          </w:tcPr>
          <w:p w14:paraId="58DB7873" w14:textId="00D3205C" w:rsidR="00535A3D" w:rsidRDefault="00F430C6" w:rsidP="00EF61A5">
            <w:pPr>
              <w:pStyle w:val="TableHeader"/>
              <w:numPr>
                <w:ilvl w:val="0"/>
                <w:numId w:val="20"/>
              </w:numPr>
              <w:jc w:val="left"/>
              <w:rPr>
                <w:rFonts w:ascii="GE Inspira" w:hAnsi="GE Inspira"/>
              </w:rPr>
            </w:pPr>
            <w:r>
              <w:rPr>
                <w:rFonts w:ascii="GE Inspira" w:hAnsi="GE Inspira"/>
              </w:rPr>
              <w:t xml:space="preserve">There will be an xls template which needs to be checked in to the Pricing Tool </w:t>
            </w:r>
            <w:r w:rsidR="009E2D17">
              <w:rPr>
                <w:rFonts w:ascii="GE Inspira" w:hAnsi="GE Inspira"/>
              </w:rPr>
              <w:t xml:space="preserve">Document object </w:t>
            </w:r>
            <w:r>
              <w:rPr>
                <w:rFonts w:ascii="GE Inspira" w:hAnsi="GE Inspira"/>
              </w:rPr>
              <w:t>which should have all relevant information related to the shown attributes in a sheet</w:t>
            </w:r>
          </w:p>
          <w:p w14:paraId="2AC692C6" w14:textId="77777777" w:rsidR="009E2D17" w:rsidRDefault="009E2D17" w:rsidP="00EF61A5">
            <w:pPr>
              <w:pStyle w:val="TableHeader"/>
              <w:numPr>
                <w:ilvl w:val="0"/>
                <w:numId w:val="20"/>
              </w:numPr>
              <w:jc w:val="left"/>
              <w:rPr>
                <w:rFonts w:ascii="GE Inspira" w:hAnsi="GE Inspira"/>
              </w:rPr>
            </w:pPr>
            <w:r>
              <w:rPr>
                <w:rFonts w:ascii="GE Inspira" w:hAnsi="GE Inspira"/>
              </w:rPr>
              <w:t>Below attributes were newly added to the excel and Document Details form</w:t>
            </w:r>
          </w:p>
          <w:p w14:paraId="70447B7D" w14:textId="77777777" w:rsidR="001B3795" w:rsidRDefault="009E2D17" w:rsidP="001B3795">
            <w:pPr>
              <w:pStyle w:val="TableHeader"/>
              <w:numPr>
                <w:ilvl w:val="0"/>
                <w:numId w:val="200"/>
              </w:numPr>
              <w:jc w:val="left"/>
              <w:rPr>
                <w:rFonts w:ascii="GE Inspira" w:hAnsi="GE Inspira"/>
              </w:rPr>
            </w:pPr>
            <w:r w:rsidRPr="009E2D17">
              <w:rPr>
                <w:rFonts w:ascii="GE Inspira" w:hAnsi="GE Inspira"/>
              </w:rPr>
              <w:t>Total Manhours ELD</w:t>
            </w:r>
          </w:p>
          <w:p w14:paraId="708D0CBA" w14:textId="77777777" w:rsidR="001B3795" w:rsidRDefault="009E2D17" w:rsidP="001B3795">
            <w:pPr>
              <w:pStyle w:val="TableHeader"/>
              <w:numPr>
                <w:ilvl w:val="0"/>
                <w:numId w:val="200"/>
              </w:numPr>
              <w:jc w:val="left"/>
              <w:rPr>
                <w:rFonts w:ascii="GE Inspira" w:hAnsi="GE Inspira"/>
              </w:rPr>
            </w:pPr>
            <w:r w:rsidRPr="009E2D17">
              <w:rPr>
                <w:rFonts w:ascii="GE Inspira" w:hAnsi="GE Inspira"/>
              </w:rPr>
              <w:t>Total Manhours SERV</w:t>
            </w:r>
          </w:p>
          <w:p w14:paraId="4FEFB58D" w14:textId="77777777" w:rsidR="001B3795" w:rsidRDefault="009E2D17" w:rsidP="001B3795">
            <w:pPr>
              <w:pStyle w:val="TableHeader"/>
              <w:numPr>
                <w:ilvl w:val="0"/>
                <w:numId w:val="200"/>
              </w:numPr>
              <w:jc w:val="left"/>
              <w:rPr>
                <w:rFonts w:ascii="GE Inspira" w:hAnsi="GE Inspira"/>
              </w:rPr>
            </w:pPr>
            <w:r w:rsidRPr="009E2D17">
              <w:rPr>
                <w:rFonts w:ascii="GE Inspira" w:hAnsi="GE Inspira"/>
              </w:rPr>
              <w:t>Total Manhours TD</w:t>
            </w:r>
          </w:p>
          <w:p w14:paraId="68283F8A" w14:textId="77777777" w:rsidR="001B3795" w:rsidRDefault="009E2D17" w:rsidP="001B3795">
            <w:pPr>
              <w:pStyle w:val="TableHeader"/>
              <w:numPr>
                <w:ilvl w:val="0"/>
                <w:numId w:val="200"/>
              </w:numPr>
              <w:jc w:val="left"/>
              <w:rPr>
                <w:rFonts w:ascii="GE Inspira" w:hAnsi="GE Inspira"/>
              </w:rPr>
            </w:pPr>
            <w:r w:rsidRPr="009E2D17">
              <w:rPr>
                <w:rFonts w:ascii="GE Inspira" w:hAnsi="GE Inspira"/>
              </w:rPr>
              <w:t>Total Manhours CTO</w:t>
            </w:r>
          </w:p>
          <w:p w14:paraId="6B5ED4E3" w14:textId="77777777" w:rsidR="001B3795" w:rsidRDefault="009E2D17" w:rsidP="001B3795">
            <w:pPr>
              <w:pStyle w:val="TableHeader"/>
              <w:numPr>
                <w:ilvl w:val="0"/>
                <w:numId w:val="200"/>
              </w:numPr>
              <w:jc w:val="left"/>
              <w:rPr>
                <w:rFonts w:ascii="GE Inspira" w:hAnsi="GE Inspira"/>
              </w:rPr>
            </w:pPr>
            <w:r w:rsidRPr="009E2D17">
              <w:rPr>
                <w:rFonts w:ascii="GE Inspira" w:hAnsi="GE Inspira"/>
              </w:rPr>
              <w:t>Total Manhours RnD</w:t>
            </w:r>
          </w:p>
          <w:p w14:paraId="376669C7" w14:textId="77777777" w:rsidR="001B3795" w:rsidRDefault="009E2D17" w:rsidP="001B3795">
            <w:pPr>
              <w:pStyle w:val="TableHeader"/>
              <w:numPr>
                <w:ilvl w:val="0"/>
                <w:numId w:val="200"/>
              </w:numPr>
              <w:jc w:val="left"/>
              <w:rPr>
                <w:rFonts w:ascii="GE Inspira" w:hAnsi="GE Inspira"/>
              </w:rPr>
            </w:pPr>
            <w:r w:rsidRPr="009E2D17">
              <w:rPr>
                <w:rFonts w:ascii="GE Inspira" w:hAnsi="GE Inspira"/>
              </w:rPr>
              <w:t>Total Manhours SAT</w:t>
            </w:r>
          </w:p>
          <w:p w14:paraId="12F9E2C6" w14:textId="6EF13AB7" w:rsidR="009E2D17" w:rsidRPr="009E2D17" w:rsidRDefault="009E2D17" w:rsidP="001B3795">
            <w:pPr>
              <w:pStyle w:val="TableHeader"/>
              <w:numPr>
                <w:ilvl w:val="0"/>
                <w:numId w:val="200"/>
              </w:numPr>
              <w:jc w:val="left"/>
              <w:rPr>
                <w:rFonts w:ascii="GE Inspira" w:hAnsi="GE Inspira"/>
              </w:rPr>
            </w:pPr>
            <w:r w:rsidRPr="009E2D17">
              <w:rPr>
                <w:rFonts w:ascii="GE Inspira" w:hAnsi="GE Inspira"/>
              </w:rPr>
              <w:t>Total Manhours EXT</w:t>
            </w:r>
          </w:p>
          <w:p w14:paraId="7ED4BE60" w14:textId="77777777" w:rsidR="009E2D17" w:rsidRDefault="009E2D17" w:rsidP="00EF61A5">
            <w:pPr>
              <w:pStyle w:val="TableHeader"/>
              <w:numPr>
                <w:ilvl w:val="0"/>
                <w:numId w:val="20"/>
              </w:numPr>
              <w:jc w:val="left"/>
              <w:rPr>
                <w:rFonts w:ascii="GE Inspira" w:hAnsi="GE Inspira"/>
              </w:rPr>
            </w:pPr>
            <w:r>
              <w:rPr>
                <w:rFonts w:ascii="GE Inspira" w:hAnsi="GE Inspira"/>
              </w:rPr>
              <w:t>When user click on Update from Pricing Tool command, then that checked in excel will be read using emxDocument JPO and the corresponding attributes will be updated for the current Document object</w:t>
            </w:r>
          </w:p>
          <w:p w14:paraId="45E2CAA5" w14:textId="5DBFEE34" w:rsidR="0065387E" w:rsidRPr="000831D0" w:rsidRDefault="0065387E" w:rsidP="00EF61A5">
            <w:pPr>
              <w:pStyle w:val="TableHeader"/>
              <w:numPr>
                <w:ilvl w:val="0"/>
                <w:numId w:val="20"/>
              </w:numPr>
              <w:jc w:val="left"/>
              <w:rPr>
                <w:rFonts w:ascii="GE Inspira" w:hAnsi="GE Inspira"/>
              </w:rPr>
            </w:pPr>
            <w:r>
              <w:rPr>
                <w:rFonts w:ascii="GE Inspira" w:hAnsi="GE Inspira"/>
              </w:rPr>
              <w:t xml:space="preserve">When Pricing Tool will be promoted to Release, there will be an action trigger which will be </w:t>
            </w:r>
            <w:r w:rsidR="007977EC">
              <w:rPr>
                <w:rFonts w:ascii="GE Inspira" w:hAnsi="GE Inspira"/>
              </w:rPr>
              <w:t>fired,</w:t>
            </w:r>
            <w:r>
              <w:rPr>
                <w:rFonts w:ascii="GE Inspira" w:hAnsi="GE Inspira"/>
              </w:rPr>
              <w:t xml:space="preserve"> and that trigger will call this “Update from Pricing Tool” command and update the attributes.</w:t>
            </w:r>
          </w:p>
        </w:tc>
        <w:tc>
          <w:tcPr>
            <w:tcW w:w="5131" w:type="dxa"/>
            <w:shd w:val="clear" w:color="FFFFFF" w:fill="auto"/>
          </w:tcPr>
          <w:p w14:paraId="2884ECA4" w14:textId="7DC91932" w:rsidR="00535A3D" w:rsidRDefault="00E24307" w:rsidP="008A0C7E">
            <w:pPr>
              <w:pStyle w:val="TableHeader"/>
              <w:numPr>
                <w:ilvl w:val="0"/>
                <w:numId w:val="199"/>
              </w:numPr>
              <w:jc w:val="left"/>
              <w:rPr>
                <w:rFonts w:ascii="GE Inspira" w:hAnsi="GE Inspira"/>
                <w:noProof/>
              </w:rPr>
            </w:pPr>
            <w:r>
              <w:rPr>
                <w:rFonts w:ascii="GE Inspira" w:hAnsi="GE Inspira"/>
                <w:noProof/>
              </w:rPr>
              <w:t>Update from Pricing Tool</w:t>
            </w:r>
          </w:p>
          <w:p w14:paraId="6C484C49" w14:textId="77777777" w:rsidR="00535A3D" w:rsidRDefault="00E24307" w:rsidP="00745A5A">
            <w:pPr>
              <w:pStyle w:val="TableHeader"/>
              <w:ind w:left="48"/>
              <w:jc w:val="left"/>
              <w:rPr>
                <w:rFonts w:ascii="GE Inspira" w:hAnsi="GE Inspira"/>
                <w:noProof/>
              </w:rPr>
            </w:pPr>
            <w:r>
              <w:rPr>
                <w:noProof/>
              </w:rPr>
              <w:drawing>
                <wp:inline distT="0" distB="0" distL="0" distR="0" wp14:anchorId="0DDDF239" wp14:editId="16A227BC">
                  <wp:extent cx="3121025" cy="469265"/>
                  <wp:effectExtent l="0" t="0" r="317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1025" cy="469265"/>
                          </a:xfrm>
                          <a:prstGeom prst="rect">
                            <a:avLst/>
                          </a:prstGeom>
                        </pic:spPr>
                      </pic:pic>
                    </a:graphicData>
                  </a:graphic>
                </wp:inline>
              </w:drawing>
            </w:r>
          </w:p>
          <w:p w14:paraId="41F9D5A3" w14:textId="7C0E3AA5" w:rsidR="00745A5A" w:rsidRDefault="00745A5A" w:rsidP="008A0C7E">
            <w:pPr>
              <w:pStyle w:val="TableHeader"/>
              <w:numPr>
                <w:ilvl w:val="0"/>
                <w:numId w:val="199"/>
              </w:numPr>
              <w:jc w:val="left"/>
              <w:rPr>
                <w:rFonts w:ascii="GE Inspira" w:hAnsi="GE Inspira"/>
                <w:noProof/>
              </w:rPr>
            </w:pPr>
            <w:r>
              <w:rPr>
                <w:rFonts w:ascii="GE Inspira" w:hAnsi="GE Inspira"/>
                <w:noProof/>
              </w:rPr>
              <w:t>New Attributes added to Pricing Tool Details form</w:t>
            </w:r>
          </w:p>
          <w:p w14:paraId="5A267C93" w14:textId="63B5D2D1" w:rsidR="00745A5A" w:rsidRPr="00745A5A" w:rsidRDefault="00745A5A" w:rsidP="00745A5A">
            <w:pPr>
              <w:pStyle w:val="TableHeader"/>
              <w:ind w:left="48"/>
              <w:jc w:val="left"/>
              <w:rPr>
                <w:rFonts w:ascii="GE Inspira" w:hAnsi="GE Inspira"/>
                <w:noProof/>
              </w:rPr>
            </w:pPr>
            <w:r>
              <w:rPr>
                <w:noProof/>
              </w:rPr>
              <w:drawing>
                <wp:inline distT="0" distB="0" distL="0" distR="0" wp14:anchorId="516575D7" wp14:editId="3C6691BF">
                  <wp:extent cx="3121025" cy="383032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1025" cy="3830320"/>
                          </a:xfrm>
                          <a:prstGeom prst="rect">
                            <a:avLst/>
                          </a:prstGeom>
                        </pic:spPr>
                      </pic:pic>
                    </a:graphicData>
                  </a:graphic>
                </wp:inline>
              </w:drawing>
            </w:r>
          </w:p>
        </w:tc>
      </w:tr>
    </w:tbl>
    <w:p w14:paraId="246D6D7A" w14:textId="77777777" w:rsidR="00B94F49" w:rsidRDefault="00B94F49" w:rsidP="00B94F49">
      <w:pPr>
        <w:pStyle w:val="Heading2"/>
        <w:tabs>
          <w:tab w:val="num" w:pos="846"/>
        </w:tabs>
        <w:ind w:left="936"/>
      </w:pPr>
      <w:bookmarkStart w:id="41" w:name="_Toc52811620"/>
      <w:r>
        <w:t>Financial Document</w:t>
      </w:r>
      <w:bookmarkEnd w:id="41"/>
    </w:p>
    <w:p w14:paraId="4AA107C4" w14:textId="77777777" w:rsidR="00B94F49" w:rsidRDefault="00B94F49" w:rsidP="00B94F49">
      <w:pPr>
        <w:pStyle w:val="Heading3"/>
      </w:pPr>
      <w:bookmarkStart w:id="42" w:name="_Toc52811621"/>
      <w:r>
        <w:t>Update from Negotiation Tool</w:t>
      </w:r>
      <w:bookmarkEnd w:id="42"/>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2070"/>
        <w:gridCol w:w="2070"/>
        <w:gridCol w:w="5131"/>
      </w:tblGrid>
      <w:tr w:rsidR="00B94F49" w:rsidRPr="00A75B53" w14:paraId="706397F4" w14:textId="77777777" w:rsidTr="0011293F">
        <w:trPr>
          <w:cantSplit/>
          <w:trHeight w:val="355"/>
        </w:trPr>
        <w:tc>
          <w:tcPr>
            <w:tcW w:w="9785" w:type="dxa"/>
            <w:gridSpan w:val="4"/>
            <w:shd w:val="clear" w:color="auto" w:fill="E0E0E0"/>
          </w:tcPr>
          <w:p w14:paraId="1EB3BCED" w14:textId="77777777" w:rsidR="00B94F49" w:rsidRPr="006A18F2" w:rsidRDefault="00B94F49" w:rsidP="0011293F">
            <w:pPr>
              <w:pStyle w:val="TableHeader"/>
              <w:rPr>
                <w:rFonts w:ascii="GE Inspira" w:hAnsi="GE Inspira"/>
                <w:bCs/>
                <w:sz w:val="22"/>
              </w:rPr>
            </w:pPr>
            <w:r>
              <w:t>Update from Negotiation Tool</w:t>
            </w:r>
          </w:p>
        </w:tc>
      </w:tr>
      <w:tr w:rsidR="00B94F49" w:rsidRPr="00A75B53" w14:paraId="7FE36ADB" w14:textId="77777777" w:rsidTr="0011293F">
        <w:trPr>
          <w:cantSplit/>
          <w:trHeight w:val="421"/>
          <w:tblHeader/>
        </w:trPr>
        <w:tc>
          <w:tcPr>
            <w:tcW w:w="514" w:type="dxa"/>
            <w:shd w:val="clear" w:color="FFFFFF" w:fill="auto"/>
          </w:tcPr>
          <w:p w14:paraId="6690EDA4" w14:textId="479CE08A" w:rsidR="00B94F49" w:rsidRPr="00A75B53" w:rsidRDefault="00B94F49" w:rsidP="0011293F">
            <w:pPr>
              <w:pStyle w:val="BodyText"/>
              <w:rPr>
                <w:b/>
                <w:bCs/>
              </w:rPr>
            </w:pPr>
            <w:r w:rsidRPr="00A75B53">
              <w:rPr>
                <w:b/>
                <w:bCs/>
              </w:rPr>
              <w:t>#</w:t>
            </w:r>
          </w:p>
        </w:tc>
        <w:tc>
          <w:tcPr>
            <w:tcW w:w="2070" w:type="dxa"/>
            <w:shd w:val="clear" w:color="FFFFFF" w:fill="auto"/>
          </w:tcPr>
          <w:p w14:paraId="60F9A0B7" w14:textId="2F712024" w:rsidR="00B94F49" w:rsidRPr="00A75B53" w:rsidRDefault="00FF67A1" w:rsidP="0011293F">
            <w:pPr>
              <w:pStyle w:val="BodyText"/>
              <w:rPr>
                <w:b/>
                <w:bCs/>
              </w:rPr>
            </w:pPr>
            <w:r>
              <w:rPr>
                <w:b/>
                <w:bCs/>
              </w:rPr>
              <w:t>Steps</w:t>
            </w:r>
          </w:p>
        </w:tc>
        <w:tc>
          <w:tcPr>
            <w:tcW w:w="2070" w:type="dxa"/>
            <w:shd w:val="clear" w:color="FFFFFF" w:fill="auto"/>
          </w:tcPr>
          <w:p w14:paraId="63977B26" w14:textId="77777777" w:rsidR="00B94F49" w:rsidRPr="00A75B53" w:rsidRDefault="00B94F49" w:rsidP="0011293F">
            <w:pPr>
              <w:pStyle w:val="BodyText"/>
              <w:rPr>
                <w:b/>
                <w:bCs/>
              </w:rPr>
            </w:pPr>
            <w:r>
              <w:rPr>
                <w:b/>
                <w:bCs/>
              </w:rPr>
              <w:t>Background Operations</w:t>
            </w:r>
          </w:p>
        </w:tc>
        <w:tc>
          <w:tcPr>
            <w:tcW w:w="5131" w:type="dxa"/>
            <w:shd w:val="clear" w:color="FFFFFF" w:fill="auto"/>
          </w:tcPr>
          <w:p w14:paraId="455C4582" w14:textId="77777777" w:rsidR="00B94F49" w:rsidRPr="00A75B53" w:rsidRDefault="00B94F49" w:rsidP="0011293F">
            <w:pPr>
              <w:pStyle w:val="BodyText"/>
              <w:rPr>
                <w:b/>
                <w:bCs/>
              </w:rPr>
            </w:pPr>
            <w:r>
              <w:rPr>
                <w:b/>
                <w:bCs/>
              </w:rPr>
              <w:t>Comments</w:t>
            </w:r>
            <w:r w:rsidRPr="00A75B53">
              <w:rPr>
                <w:b/>
                <w:bCs/>
              </w:rPr>
              <w:t xml:space="preserve"> </w:t>
            </w:r>
          </w:p>
        </w:tc>
      </w:tr>
      <w:tr w:rsidR="00B94F49" w:rsidRPr="00A75B53" w14:paraId="6E793AE7" w14:textId="77777777" w:rsidTr="0011293F">
        <w:trPr>
          <w:cantSplit/>
          <w:trHeight w:val="401"/>
          <w:tblHeader/>
        </w:trPr>
        <w:tc>
          <w:tcPr>
            <w:tcW w:w="514" w:type="dxa"/>
            <w:shd w:val="clear" w:color="FFFFFF" w:fill="auto"/>
          </w:tcPr>
          <w:p w14:paraId="52876392" w14:textId="77777777" w:rsidR="00B94F49" w:rsidRPr="00A75B53" w:rsidRDefault="00B94F49" w:rsidP="0011293F">
            <w:pPr>
              <w:pStyle w:val="TableHeader"/>
              <w:rPr>
                <w:rFonts w:ascii="GE Inspira" w:hAnsi="GE Inspira"/>
                <w:b/>
                <w:bCs/>
                <w:sz w:val="20"/>
              </w:rPr>
            </w:pPr>
            <w:r>
              <w:rPr>
                <w:rFonts w:ascii="GE Inspira" w:hAnsi="GE Inspira"/>
                <w:b/>
                <w:bCs/>
                <w:sz w:val="20"/>
              </w:rPr>
              <w:lastRenderedPageBreak/>
              <w:t>1</w:t>
            </w:r>
          </w:p>
        </w:tc>
        <w:tc>
          <w:tcPr>
            <w:tcW w:w="2070" w:type="dxa"/>
            <w:shd w:val="clear" w:color="FFFFFF" w:fill="auto"/>
          </w:tcPr>
          <w:p w14:paraId="2AF48ABC" w14:textId="0012290E" w:rsidR="0031600A" w:rsidRDefault="0031600A" w:rsidP="00EF61A5">
            <w:pPr>
              <w:pStyle w:val="TableHeader"/>
              <w:numPr>
                <w:ilvl w:val="0"/>
                <w:numId w:val="105"/>
              </w:numPr>
              <w:jc w:val="left"/>
              <w:rPr>
                <w:rFonts w:ascii="GE Inspira" w:hAnsi="GE Inspira"/>
              </w:rPr>
            </w:pPr>
            <w:r>
              <w:rPr>
                <w:rFonts w:ascii="GE Inspira" w:hAnsi="GE Inspira"/>
              </w:rPr>
              <w:t xml:space="preserve">Create a new </w:t>
            </w:r>
            <w:r w:rsidR="00921AD5">
              <w:rPr>
                <w:rFonts w:ascii="GE Inspira" w:hAnsi="GE Inspira"/>
              </w:rPr>
              <w:t>Financial Document</w:t>
            </w:r>
            <w:r>
              <w:rPr>
                <w:rFonts w:ascii="GE Inspira" w:hAnsi="GE Inspira"/>
              </w:rPr>
              <w:t xml:space="preserve"> or open existing Preliminary Financial  Document  </w:t>
            </w:r>
          </w:p>
          <w:p w14:paraId="3C784EA7" w14:textId="52EC687E" w:rsidR="00B94F49" w:rsidRPr="0031600A" w:rsidRDefault="0031600A" w:rsidP="00EF61A5">
            <w:pPr>
              <w:pStyle w:val="TableHeader"/>
              <w:numPr>
                <w:ilvl w:val="0"/>
                <w:numId w:val="105"/>
              </w:numPr>
              <w:jc w:val="left"/>
              <w:rPr>
                <w:rFonts w:ascii="GE Inspira" w:hAnsi="GE Inspira"/>
              </w:rPr>
            </w:pPr>
            <w:r w:rsidRPr="0031600A">
              <w:rPr>
                <w:rFonts w:ascii="GE Inspira" w:hAnsi="GE Inspira"/>
              </w:rPr>
              <w:t xml:space="preserve">Navigate to Details tab and Click on Update </w:t>
            </w:r>
            <w:r w:rsidR="00B94B57">
              <w:rPr>
                <w:rFonts w:ascii="GE Inspira" w:hAnsi="GE Inspira"/>
              </w:rPr>
              <w:t>from</w:t>
            </w:r>
            <w:r w:rsidRPr="0031600A">
              <w:rPr>
                <w:rFonts w:ascii="GE Inspira" w:hAnsi="GE Inspira"/>
              </w:rPr>
              <w:t xml:space="preserve"> </w:t>
            </w:r>
            <w:r w:rsidR="00B94B57">
              <w:rPr>
                <w:rFonts w:ascii="GE Inspira" w:hAnsi="GE Inspira"/>
              </w:rPr>
              <w:t>Negotiation</w:t>
            </w:r>
            <w:r w:rsidRPr="0031600A">
              <w:rPr>
                <w:rFonts w:ascii="GE Inspira" w:hAnsi="GE Inspira"/>
              </w:rPr>
              <w:t xml:space="preserve"> Tool</w:t>
            </w:r>
          </w:p>
          <w:p w14:paraId="6E6E24F9" w14:textId="77777777" w:rsidR="00B94F49" w:rsidRPr="00A75B53" w:rsidRDefault="00B94F49" w:rsidP="0011293F">
            <w:pPr>
              <w:pStyle w:val="TableHeader"/>
              <w:jc w:val="left"/>
              <w:rPr>
                <w:rFonts w:ascii="GE Inspira" w:hAnsi="GE Inspira"/>
              </w:rPr>
            </w:pPr>
          </w:p>
        </w:tc>
        <w:tc>
          <w:tcPr>
            <w:tcW w:w="2070" w:type="dxa"/>
            <w:shd w:val="clear" w:color="FFFFFF" w:fill="auto"/>
          </w:tcPr>
          <w:p w14:paraId="699A80C5" w14:textId="250C8AF5" w:rsidR="00B94F49" w:rsidRDefault="000A592E" w:rsidP="00EF61A5">
            <w:pPr>
              <w:pStyle w:val="TableHeader"/>
              <w:numPr>
                <w:ilvl w:val="0"/>
                <w:numId w:val="130"/>
              </w:numPr>
              <w:jc w:val="left"/>
              <w:rPr>
                <w:rFonts w:ascii="GE Inspira" w:hAnsi="GE Inspira"/>
              </w:rPr>
            </w:pPr>
            <w:r>
              <w:rPr>
                <w:rFonts w:ascii="GE Inspira" w:hAnsi="GE Inspira"/>
              </w:rPr>
              <w:t xml:space="preserve">The Financial Document should be connected to a Project in the Folders tab. And this Project should have a Part connected to it with Project Part </w:t>
            </w:r>
            <w:r w:rsidR="00A70317">
              <w:rPr>
                <w:rFonts w:ascii="GE Inspira" w:hAnsi="GE Inspira"/>
              </w:rPr>
              <w:t>relationship</w:t>
            </w:r>
            <w:r>
              <w:rPr>
                <w:rFonts w:ascii="GE Inspira" w:hAnsi="GE Inspira"/>
              </w:rPr>
              <w:t>.</w:t>
            </w:r>
          </w:p>
          <w:p w14:paraId="0890B915" w14:textId="77777777" w:rsidR="003F1361" w:rsidRDefault="003F1361" w:rsidP="00EF61A5">
            <w:pPr>
              <w:pStyle w:val="TableHeader"/>
              <w:numPr>
                <w:ilvl w:val="0"/>
                <w:numId w:val="130"/>
              </w:numPr>
              <w:jc w:val="left"/>
              <w:rPr>
                <w:rFonts w:ascii="GE Inspira" w:hAnsi="GE Inspira"/>
              </w:rPr>
            </w:pPr>
            <w:r>
              <w:rPr>
                <w:rFonts w:ascii="GE Inspira" w:hAnsi="GE Inspira"/>
              </w:rPr>
              <w:t xml:space="preserve">When this command “Update form Negotiation Tool” is used by the user, it will checkout the excel </w:t>
            </w:r>
            <w:r w:rsidR="0049287C">
              <w:rPr>
                <w:rFonts w:ascii="GE Inspira" w:hAnsi="GE Inspira"/>
              </w:rPr>
              <w:t xml:space="preserve">which is </w:t>
            </w:r>
            <w:r>
              <w:rPr>
                <w:rFonts w:ascii="GE Inspira" w:hAnsi="GE Inspira"/>
              </w:rPr>
              <w:t xml:space="preserve">checked in to the Document and will read the </w:t>
            </w:r>
            <w:r w:rsidR="0049287C">
              <w:rPr>
                <w:rFonts w:ascii="GE Inspira" w:hAnsi="GE Inspira"/>
              </w:rPr>
              <w:t>Part number and corresponding attributes from the excel</w:t>
            </w:r>
          </w:p>
          <w:p w14:paraId="42A2D679" w14:textId="77777777" w:rsidR="0049287C" w:rsidRDefault="0049287C" w:rsidP="00EF61A5">
            <w:pPr>
              <w:pStyle w:val="TableHeader"/>
              <w:numPr>
                <w:ilvl w:val="0"/>
                <w:numId w:val="130"/>
              </w:numPr>
              <w:jc w:val="left"/>
              <w:rPr>
                <w:rFonts w:ascii="GE Inspira" w:hAnsi="GE Inspira"/>
              </w:rPr>
            </w:pPr>
            <w:r>
              <w:rPr>
                <w:rFonts w:ascii="GE Inspira" w:hAnsi="GE Inspira"/>
              </w:rPr>
              <w:t>The program emxDocument will look for the corresponding Part with this part number connected to the Project with rel</w:t>
            </w:r>
            <w:r w:rsidR="004244F3">
              <w:rPr>
                <w:rFonts w:ascii="GE Inspira" w:hAnsi="GE Inspira"/>
              </w:rPr>
              <w:t>ationship</w:t>
            </w:r>
            <w:r>
              <w:rPr>
                <w:rFonts w:ascii="GE Inspira" w:hAnsi="GE Inspira"/>
              </w:rPr>
              <w:t xml:space="preserve"> Project Part and will update all the attributes of the Part</w:t>
            </w:r>
          </w:p>
          <w:p w14:paraId="513C8887" w14:textId="45798F13" w:rsidR="00917362" w:rsidRPr="000831D0" w:rsidRDefault="00917362" w:rsidP="00EF61A5">
            <w:pPr>
              <w:pStyle w:val="TableHeader"/>
              <w:numPr>
                <w:ilvl w:val="0"/>
                <w:numId w:val="130"/>
              </w:numPr>
              <w:jc w:val="left"/>
              <w:rPr>
                <w:rFonts w:ascii="GE Inspira" w:hAnsi="GE Inspira"/>
              </w:rPr>
            </w:pPr>
            <w:r>
              <w:rPr>
                <w:rFonts w:ascii="GE Inspira" w:hAnsi="GE Inspira"/>
              </w:rPr>
              <w:t>Sample template has been attached in Comments column</w:t>
            </w:r>
          </w:p>
        </w:tc>
        <w:tc>
          <w:tcPr>
            <w:tcW w:w="5131" w:type="dxa"/>
            <w:shd w:val="clear" w:color="FFFFFF" w:fill="auto"/>
          </w:tcPr>
          <w:p w14:paraId="1A4E8CB2" w14:textId="778E87FC" w:rsidR="00B94F49" w:rsidRDefault="00D066FE" w:rsidP="00EF61A5">
            <w:pPr>
              <w:pStyle w:val="TableHeader"/>
              <w:numPr>
                <w:ilvl w:val="0"/>
                <w:numId w:val="131"/>
              </w:numPr>
              <w:jc w:val="left"/>
              <w:rPr>
                <w:rFonts w:ascii="GE Inspira" w:hAnsi="GE Inspira"/>
                <w:noProof/>
              </w:rPr>
            </w:pPr>
            <w:r>
              <w:rPr>
                <w:rFonts w:ascii="GE Inspira" w:hAnsi="GE Inspira"/>
                <w:noProof/>
              </w:rPr>
              <w:t>Update from Negotiation Tool</w:t>
            </w:r>
          </w:p>
          <w:p w14:paraId="5278407C" w14:textId="10B2C09C" w:rsidR="00B94F49" w:rsidRDefault="00D066FE" w:rsidP="0011293F">
            <w:pPr>
              <w:pStyle w:val="TableHeader"/>
              <w:ind w:left="48"/>
              <w:jc w:val="left"/>
              <w:rPr>
                <w:rFonts w:ascii="GE Inspira" w:hAnsi="GE Inspira"/>
                <w:noProof/>
              </w:rPr>
            </w:pPr>
            <w:r>
              <w:rPr>
                <w:noProof/>
              </w:rPr>
              <w:drawing>
                <wp:inline distT="0" distB="0" distL="0" distR="0" wp14:anchorId="3493C9BC" wp14:editId="24AEF974">
                  <wp:extent cx="3121025" cy="44323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025" cy="443230"/>
                          </a:xfrm>
                          <a:prstGeom prst="rect">
                            <a:avLst/>
                          </a:prstGeom>
                        </pic:spPr>
                      </pic:pic>
                    </a:graphicData>
                  </a:graphic>
                </wp:inline>
              </w:drawing>
            </w:r>
          </w:p>
          <w:p w14:paraId="1197EC04" w14:textId="77777777" w:rsidR="00DC3D7A" w:rsidRPr="00845AC9" w:rsidRDefault="00DC3D7A" w:rsidP="00EF61A5">
            <w:pPr>
              <w:pStyle w:val="TableHeader"/>
              <w:numPr>
                <w:ilvl w:val="0"/>
                <w:numId w:val="131"/>
              </w:numPr>
              <w:jc w:val="left"/>
              <w:rPr>
                <w:rFonts w:ascii="GE Inspira" w:hAnsi="GE Inspira"/>
                <w:noProof/>
              </w:rPr>
            </w:pPr>
            <w:r w:rsidRPr="00845AC9">
              <w:rPr>
                <w:rFonts w:ascii="GE Inspira" w:hAnsi="GE Inspira"/>
                <w:noProof/>
              </w:rPr>
              <w:t>Updation of Project Part</w:t>
            </w:r>
          </w:p>
          <w:p w14:paraId="710A0EE9" w14:textId="77777777" w:rsidR="00DC3D7A" w:rsidRDefault="00DC3D7A" w:rsidP="00DC3D7A">
            <w:pPr>
              <w:pStyle w:val="TableHeader"/>
              <w:ind w:left="48"/>
              <w:jc w:val="left"/>
            </w:pPr>
            <w:r>
              <w:rPr>
                <w:noProof/>
              </w:rPr>
              <w:drawing>
                <wp:inline distT="0" distB="0" distL="0" distR="0" wp14:anchorId="05E93DAA" wp14:editId="5FEF4CA4">
                  <wp:extent cx="3121025" cy="228790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1025" cy="2287905"/>
                          </a:xfrm>
                          <a:prstGeom prst="rect">
                            <a:avLst/>
                          </a:prstGeom>
                        </pic:spPr>
                      </pic:pic>
                    </a:graphicData>
                  </a:graphic>
                </wp:inline>
              </w:drawing>
            </w:r>
          </w:p>
          <w:p w14:paraId="2C5BE0FF" w14:textId="77777777" w:rsidR="00421177" w:rsidRDefault="00421177" w:rsidP="00EF61A5">
            <w:pPr>
              <w:pStyle w:val="TableHeader"/>
              <w:numPr>
                <w:ilvl w:val="0"/>
                <w:numId w:val="131"/>
              </w:numPr>
              <w:jc w:val="left"/>
            </w:pPr>
            <w:r>
              <w:t xml:space="preserve">Sample excel template </w:t>
            </w:r>
          </w:p>
          <w:p w14:paraId="2940C15D" w14:textId="64F389C1" w:rsidR="00421177" w:rsidRDefault="000A592E" w:rsidP="00421177">
            <w:pPr>
              <w:pStyle w:val="TableHeader"/>
              <w:ind w:left="48"/>
              <w:jc w:val="left"/>
            </w:pPr>
            <w:r>
              <w:object w:dxaOrig="7024" w:dyaOrig="2919" w14:anchorId="7E3DC6E2">
                <v:shape id="_x0000_i1026" type="#_x0000_t75" style="width:351pt;height:145.8pt" o:ole="">
                  <v:imagedata r:id="rId63" o:title=""/>
                </v:shape>
                <o:OLEObject Type="Link" ProgID="Excel.SheetMacroEnabled.12" ShapeID="_x0000_i1026" DrawAspect="Content" r:id="rId64" UpdateMode="Always">
                  <o:LinkType>EnhancedMetaFile</o:LinkType>
                  <o:LockedField>false</o:LockedField>
                  <o:FieldCodes>\f 0</o:FieldCodes>
                </o:OLEObject>
              </w:object>
            </w:r>
          </w:p>
          <w:p w14:paraId="7B519583" w14:textId="10060D71" w:rsidR="003F1361" w:rsidRDefault="003F1361" w:rsidP="00EF61A5">
            <w:pPr>
              <w:pStyle w:val="TableHeader"/>
              <w:numPr>
                <w:ilvl w:val="0"/>
                <w:numId w:val="131"/>
              </w:numPr>
              <w:jc w:val="left"/>
            </w:pPr>
            <w:r>
              <w:t>Attributes to be read from</w:t>
            </w:r>
            <w:r w:rsidR="008628A9">
              <w:t xml:space="preserve"> this sheet of excel</w:t>
            </w:r>
          </w:p>
          <w:p w14:paraId="4BA0AF7D" w14:textId="02AA2684" w:rsidR="003F1361" w:rsidRPr="00FA7F44" w:rsidRDefault="003F1361" w:rsidP="003F1361">
            <w:pPr>
              <w:pStyle w:val="TableHeader"/>
              <w:ind w:left="48"/>
              <w:jc w:val="left"/>
            </w:pPr>
            <w:r>
              <w:rPr>
                <w:noProof/>
              </w:rPr>
              <w:drawing>
                <wp:inline distT="0" distB="0" distL="0" distR="0" wp14:anchorId="54943EF0" wp14:editId="563F64BD">
                  <wp:extent cx="3121025" cy="75819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1025" cy="758190"/>
                          </a:xfrm>
                          <a:prstGeom prst="rect">
                            <a:avLst/>
                          </a:prstGeom>
                        </pic:spPr>
                      </pic:pic>
                    </a:graphicData>
                  </a:graphic>
                </wp:inline>
              </w:drawing>
            </w:r>
          </w:p>
        </w:tc>
      </w:tr>
    </w:tbl>
    <w:p w14:paraId="1DB8146B" w14:textId="7D2CD910" w:rsidR="009B3301" w:rsidRPr="00B21C10" w:rsidRDefault="009B3301" w:rsidP="00DF2A24">
      <w:pPr>
        <w:pStyle w:val="BodyText3"/>
        <w:ind w:left="0"/>
      </w:pPr>
    </w:p>
    <w:p w14:paraId="5353D0CA" w14:textId="03DC1835" w:rsidR="009B3301" w:rsidRDefault="00950863" w:rsidP="009B3301">
      <w:pPr>
        <w:pStyle w:val="Heading2"/>
        <w:tabs>
          <w:tab w:val="num" w:pos="846"/>
        </w:tabs>
        <w:ind w:left="936"/>
      </w:pPr>
      <w:bookmarkStart w:id="43" w:name="_Toc52811622"/>
      <w:r>
        <w:t>Custom</w:t>
      </w:r>
      <w:r w:rsidR="004A25B4">
        <w:t xml:space="preserve"> </w:t>
      </w:r>
      <w:r>
        <w:t>Instrument</w:t>
      </w:r>
      <w:bookmarkEnd w:id="43"/>
    </w:p>
    <w:p w14:paraId="517DA5C8" w14:textId="1B4F85AA" w:rsidR="009B3301" w:rsidRDefault="009B3301" w:rsidP="009B3301">
      <w:pPr>
        <w:pStyle w:val="BodyText2"/>
        <w:rPr>
          <w:lang w:eastAsia="ko-KR"/>
        </w:rPr>
      </w:pPr>
      <w:r w:rsidRPr="005C09E6">
        <w:rPr>
          <w:lang w:eastAsia="ko-KR"/>
        </w:rPr>
        <w:t xml:space="preserve">This section briefs about how the </w:t>
      </w:r>
      <w:r w:rsidR="009542A9">
        <w:rPr>
          <w:lang w:eastAsia="ko-KR"/>
        </w:rPr>
        <w:t>Supplier Portal</w:t>
      </w:r>
      <w:r w:rsidR="00FD5814">
        <w:rPr>
          <w:lang w:eastAsia="ko-KR"/>
        </w:rPr>
        <w:t xml:space="preserve"> </w:t>
      </w:r>
      <w:r w:rsidR="009542A9">
        <w:rPr>
          <w:lang w:eastAsia="ko-KR"/>
        </w:rPr>
        <w:t>will handle the Issues in different views</w:t>
      </w:r>
    </w:p>
    <w:p w14:paraId="14157572" w14:textId="3A5701B6" w:rsidR="009B3301" w:rsidRDefault="006A192E" w:rsidP="009B3301">
      <w:pPr>
        <w:pStyle w:val="Heading3"/>
      </w:pPr>
      <w:bookmarkStart w:id="44" w:name="_Toc52811623"/>
      <w:r>
        <w:t>Replace with Latest Revision</w:t>
      </w:r>
      <w:bookmarkEnd w:id="44"/>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884"/>
        <w:gridCol w:w="2256"/>
        <w:gridCol w:w="5131"/>
      </w:tblGrid>
      <w:tr w:rsidR="009B3301" w:rsidRPr="00A75B53" w14:paraId="482C9E86" w14:textId="77777777" w:rsidTr="00C776C4">
        <w:trPr>
          <w:cantSplit/>
          <w:trHeight w:val="355"/>
        </w:trPr>
        <w:tc>
          <w:tcPr>
            <w:tcW w:w="9785" w:type="dxa"/>
            <w:gridSpan w:val="4"/>
            <w:shd w:val="clear" w:color="auto" w:fill="E0E0E0"/>
          </w:tcPr>
          <w:p w14:paraId="16474B9E" w14:textId="05774E93" w:rsidR="009B3301" w:rsidRPr="006A18F2" w:rsidRDefault="0073428B" w:rsidP="00C776C4">
            <w:pPr>
              <w:pStyle w:val="TableHeader"/>
              <w:rPr>
                <w:rFonts w:ascii="GE Inspira" w:hAnsi="GE Inspira"/>
                <w:bCs/>
                <w:sz w:val="22"/>
              </w:rPr>
            </w:pPr>
            <w:r>
              <w:t>Replace with Latest Revision</w:t>
            </w:r>
          </w:p>
        </w:tc>
      </w:tr>
      <w:tr w:rsidR="009B3301" w:rsidRPr="00A75B53" w14:paraId="775FD280" w14:textId="77777777" w:rsidTr="00D96E9D">
        <w:trPr>
          <w:cantSplit/>
          <w:trHeight w:val="421"/>
          <w:tblHeader/>
        </w:trPr>
        <w:tc>
          <w:tcPr>
            <w:tcW w:w="514" w:type="dxa"/>
            <w:shd w:val="clear" w:color="FFFFFF" w:fill="auto"/>
          </w:tcPr>
          <w:p w14:paraId="5FCBF67C" w14:textId="2528C13C" w:rsidR="009B3301" w:rsidRPr="00A75B53" w:rsidRDefault="009B3301" w:rsidP="00C776C4">
            <w:pPr>
              <w:pStyle w:val="BodyText"/>
              <w:rPr>
                <w:b/>
                <w:bCs/>
              </w:rPr>
            </w:pPr>
            <w:r w:rsidRPr="00A75B53">
              <w:rPr>
                <w:b/>
                <w:bCs/>
              </w:rPr>
              <w:t>#</w:t>
            </w:r>
          </w:p>
        </w:tc>
        <w:tc>
          <w:tcPr>
            <w:tcW w:w="1884" w:type="dxa"/>
            <w:shd w:val="clear" w:color="FFFFFF" w:fill="auto"/>
          </w:tcPr>
          <w:p w14:paraId="2EBBE9E2" w14:textId="4809CAFA" w:rsidR="009B3301" w:rsidRPr="00A75B53" w:rsidRDefault="00FF67A1" w:rsidP="00C776C4">
            <w:pPr>
              <w:pStyle w:val="BodyText"/>
              <w:rPr>
                <w:b/>
                <w:bCs/>
              </w:rPr>
            </w:pPr>
            <w:r>
              <w:rPr>
                <w:b/>
                <w:bCs/>
              </w:rPr>
              <w:t>Steps</w:t>
            </w:r>
          </w:p>
        </w:tc>
        <w:tc>
          <w:tcPr>
            <w:tcW w:w="2256" w:type="dxa"/>
            <w:shd w:val="clear" w:color="FFFFFF" w:fill="auto"/>
          </w:tcPr>
          <w:p w14:paraId="7A086016" w14:textId="6CD38B6A" w:rsidR="009B3301" w:rsidRPr="00A75B53" w:rsidRDefault="00901E31" w:rsidP="00C776C4">
            <w:pPr>
              <w:pStyle w:val="BodyText"/>
              <w:rPr>
                <w:b/>
                <w:bCs/>
              </w:rPr>
            </w:pPr>
            <w:r>
              <w:rPr>
                <w:b/>
                <w:bCs/>
              </w:rPr>
              <w:t>Background Operations</w:t>
            </w:r>
          </w:p>
        </w:tc>
        <w:tc>
          <w:tcPr>
            <w:tcW w:w="5131" w:type="dxa"/>
            <w:shd w:val="clear" w:color="FFFFFF" w:fill="auto"/>
          </w:tcPr>
          <w:p w14:paraId="2E5B15CB" w14:textId="77777777" w:rsidR="009B3301" w:rsidRPr="00A75B53" w:rsidRDefault="009B3301" w:rsidP="00C776C4">
            <w:pPr>
              <w:pStyle w:val="BodyText"/>
              <w:rPr>
                <w:b/>
                <w:bCs/>
              </w:rPr>
            </w:pPr>
            <w:r>
              <w:rPr>
                <w:b/>
                <w:bCs/>
              </w:rPr>
              <w:t>Comments</w:t>
            </w:r>
            <w:r w:rsidRPr="00A75B53">
              <w:rPr>
                <w:b/>
                <w:bCs/>
              </w:rPr>
              <w:t xml:space="preserve"> </w:t>
            </w:r>
          </w:p>
        </w:tc>
      </w:tr>
      <w:tr w:rsidR="00A25F75" w:rsidRPr="00A75B53" w14:paraId="57C4E306" w14:textId="77777777" w:rsidTr="00D96E9D">
        <w:trPr>
          <w:cantSplit/>
          <w:trHeight w:val="401"/>
          <w:tblHeader/>
        </w:trPr>
        <w:tc>
          <w:tcPr>
            <w:tcW w:w="514" w:type="dxa"/>
            <w:shd w:val="clear" w:color="FFFFFF" w:fill="auto"/>
          </w:tcPr>
          <w:p w14:paraId="6399453D" w14:textId="77777777" w:rsidR="00A25F75" w:rsidRDefault="00A25F75" w:rsidP="007019B1">
            <w:pPr>
              <w:pStyle w:val="TableHeader"/>
              <w:rPr>
                <w:rFonts w:ascii="GE Inspira" w:hAnsi="GE Inspira"/>
                <w:b/>
                <w:bCs/>
                <w:sz w:val="20"/>
              </w:rPr>
            </w:pPr>
          </w:p>
        </w:tc>
        <w:tc>
          <w:tcPr>
            <w:tcW w:w="1884" w:type="dxa"/>
            <w:shd w:val="clear" w:color="FFFFFF" w:fill="auto"/>
          </w:tcPr>
          <w:p w14:paraId="71E79A57" w14:textId="361BEAD2" w:rsidR="004547A2" w:rsidRDefault="004547A2" w:rsidP="00EF61A5">
            <w:pPr>
              <w:pStyle w:val="TableHeader"/>
              <w:numPr>
                <w:ilvl w:val="0"/>
                <w:numId w:val="22"/>
              </w:numPr>
              <w:jc w:val="left"/>
              <w:rPr>
                <w:rFonts w:ascii="GE Inspira" w:hAnsi="GE Inspira"/>
              </w:rPr>
            </w:pPr>
            <w:r>
              <w:rPr>
                <w:rFonts w:ascii="GE Inspira" w:hAnsi="GE Inspira"/>
              </w:rPr>
              <w:t xml:space="preserve">Open an existing Custom Instrument Part and navigate to EBOM </w:t>
            </w:r>
            <w:r w:rsidRPr="004547A2">
              <w:rPr>
                <w:rFonts w:ascii="GE Inspira" w:hAnsi="GE Inspira"/>
              </w:rPr>
              <w:sym w:font="Wingdings" w:char="F0E0"/>
            </w:r>
            <w:r>
              <w:rPr>
                <w:rFonts w:ascii="GE Inspira" w:hAnsi="GE Inspira"/>
              </w:rPr>
              <w:t xml:space="preserve"> EBOM tab</w:t>
            </w:r>
          </w:p>
          <w:p w14:paraId="0A022555" w14:textId="3CBA8FE7" w:rsidR="00A25F75" w:rsidRDefault="004547A2" w:rsidP="00EF61A5">
            <w:pPr>
              <w:pStyle w:val="TableHeader"/>
              <w:numPr>
                <w:ilvl w:val="0"/>
                <w:numId w:val="22"/>
              </w:numPr>
              <w:jc w:val="left"/>
              <w:rPr>
                <w:rFonts w:ascii="GE Inspira" w:hAnsi="GE Inspira"/>
              </w:rPr>
            </w:pPr>
            <w:r>
              <w:rPr>
                <w:rFonts w:ascii="GE Inspira" w:hAnsi="GE Inspira"/>
              </w:rPr>
              <w:t xml:space="preserve">Select any </w:t>
            </w:r>
            <w:r w:rsidR="003C6C2A">
              <w:rPr>
                <w:rFonts w:ascii="GE Inspira" w:hAnsi="GE Inspira"/>
              </w:rPr>
              <w:t>Part</w:t>
            </w:r>
            <w:r>
              <w:rPr>
                <w:rFonts w:ascii="GE Inspira" w:hAnsi="GE Inspira"/>
              </w:rPr>
              <w:t xml:space="preserve"> from the view which is of older revision and click on Replace with latest Revision</w:t>
            </w:r>
          </w:p>
        </w:tc>
        <w:tc>
          <w:tcPr>
            <w:tcW w:w="2256" w:type="dxa"/>
            <w:shd w:val="clear" w:color="FFFFFF" w:fill="auto"/>
          </w:tcPr>
          <w:p w14:paraId="15D64136" w14:textId="77777777" w:rsidR="000A2E10" w:rsidRDefault="00967A90" w:rsidP="00EF61A5">
            <w:pPr>
              <w:pStyle w:val="TableHeader"/>
              <w:numPr>
                <w:ilvl w:val="0"/>
                <w:numId w:val="23"/>
              </w:numPr>
              <w:jc w:val="left"/>
              <w:rPr>
                <w:rFonts w:ascii="GE Inspira" w:hAnsi="GE Inspira"/>
              </w:rPr>
            </w:pPr>
            <w:r>
              <w:rPr>
                <w:rFonts w:ascii="GE Inspira" w:hAnsi="GE Inspira"/>
              </w:rPr>
              <w:t>This command when selected after selecting one or more Parts in this view</w:t>
            </w:r>
            <w:r w:rsidR="00DF3769">
              <w:rPr>
                <w:rFonts w:ascii="GE Inspira" w:hAnsi="GE Inspira"/>
              </w:rPr>
              <w:t xml:space="preserve"> will change the relationship to replace the selected Parts with Latest Revision of the Part. </w:t>
            </w:r>
          </w:p>
          <w:p w14:paraId="7B384DEF" w14:textId="56626F5A" w:rsidR="00A25F75" w:rsidRDefault="00DF3769" w:rsidP="00EF61A5">
            <w:pPr>
              <w:pStyle w:val="TableHeader"/>
              <w:numPr>
                <w:ilvl w:val="0"/>
                <w:numId w:val="23"/>
              </w:numPr>
              <w:jc w:val="left"/>
              <w:rPr>
                <w:rFonts w:ascii="GE Inspira" w:hAnsi="GE Inspira"/>
              </w:rPr>
            </w:pPr>
            <w:r>
              <w:rPr>
                <w:rFonts w:ascii="GE Inspira" w:hAnsi="GE Inspira"/>
              </w:rPr>
              <w:t xml:space="preserve">This </w:t>
            </w:r>
            <w:r w:rsidR="000A2E10">
              <w:rPr>
                <w:rFonts w:ascii="GE Inspira" w:hAnsi="GE Inspira"/>
              </w:rPr>
              <w:t>would</w:t>
            </w:r>
            <w:r>
              <w:rPr>
                <w:rFonts w:ascii="GE Inspira" w:hAnsi="GE Inspira"/>
              </w:rPr>
              <w:t xml:space="preserve"> happen only if the Part selected is not of Latest Revision</w:t>
            </w:r>
          </w:p>
          <w:p w14:paraId="0F5EDE23" w14:textId="27DE721A" w:rsidR="00DF3769" w:rsidRDefault="00DF3769" w:rsidP="00EF61A5">
            <w:pPr>
              <w:pStyle w:val="TableHeader"/>
              <w:numPr>
                <w:ilvl w:val="0"/>
                <w:numId w:val="23"/>
              </w:numPr>
              <w:jc w:val="left"/>
              <w:rPr>
                <w:rFonts w:ascii="GE Inspira" w:hAnsi="GE Inspira"/>
              </w:rPr>
            </w:pPr>
            <w:r>
              <w:rPr>
                <w:rFonts w:ascii="GE Inspira" w:hAnsi="GE Inspira"/>
              </w:rPr>
              <w:t xml:space="preserve">The older Part will </w:t>
            </w:r>
            <w:r w:rsidR="00994DD4">
              <w:rPr>
                <w:rFonts w:ascii="GE Inspira" w:hAnsi="GE Inspira"/>
              </w:rPr>
              <w:t xml:space="preserve">be </w:t>
            </w:r>
            <w:r w:rsidR="003414BA">
              <w:rPr>
                <w:rFonts w:ascii="GE Inspira" w:hAnsi="GE Inspira"/>
              </w:rPr>
              <w:t>dis</w:t>
            </w:r>
            <w:r>
              <w:rPr>
                <w:rFonts w:ascii="GE Inspira" w:hAnsi="GE Inspira"/>
              </w:rPr>
              <w:t xml:space="preserve">connected after </w:t>
            </w:r>
            <w:r w:rsidR="00CA076E">
              <w:rPr>
                <w:rFonts w:ascii="GE Inspira" w:hAnsi="GE Inspira"/>
              </w:rPr>
              <w:t>it gets replaced with Latest Revision</w:t>
            </w:r>
          </w:p>
        </w:tc>
        <w:tc>
          <w:tcPr>
            <w:tcW w:w="5131" w:type="dxa"/>
            <w:shd w:val="clear" w:color="FFFFFF" w:fill="auto"/>
          </w:tcPr>
          <w:p w14:paraId="78531AD9" w14:textId="77777777" w:rsidR="00A25F75" w:rsidRDefault="0030088D" w:rsidP="00EF61A5">
            <w:pPr>
              <w:pStyle w:val="TableHeader"/>
              <w:numPr>
                <w:ilvl w:val="0"/>
                <w:numId w:val="24"/>
              </w:numPr>
              <w:jc w:val="left"/>
              <w:rPr>
                <w:rFonts w:ascii="GE Inspira" w:hAnsi="GE Inspira"/>
                <w:noProof/>
              </w:rPr>
            </w:pPr>
            <w:r>
              <w:rPr>
                <w:rFonts w:ascii="GE Inspira" w:hAnsi="GE Inspira"/>
                <w:noProof/>
              </w:rPr>
              <w:t>EBOM Replace with Latest Revision</w:t>
            </w:r>
          </w:p>
          <w:p w14:paraId="457C974B" w14:textId="5B2BCCD3" w:rsidR="0030088D" w:rsidRDefault="0030088D" w:rsidP="0030088D">
            <w:pPr>
              <w:pStyle w:val="TableHeader"/>
              <w:jc w:val="left"/>
              <w:rPr>
                <w:rFonts w:ascii="GE Inspira" w:hAnsi="GE Inspira"/>
                <w:noProof/>
              </w:rPr>
            </w:pPr>
            <w:r>
              <w:rPr>
                <w:noProof/>
              </w:rPr>
              <w:drawing>
                <wp:inline distT="0" distB="0" distL="0" distR="0" wp14:anchorId="3A5D8EA6" wp14:editId="32364189">
                  <wp:extent cx="3121025" cy="5558155"/>
                  <wp:effectExtent l="0" t="0" r="317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1025" cy="5558155"/>
                          </a:xfrm>
                          <a:prstGeom prst="rect">
                            <a:avLst/>
                          </a:prstGeom>
                        </pic:spPr>
                      </pic:pic>
                    </a:graphicData>
                  </a:graphic>
                </wp:inline>
              </w:drawing>
            </w:r>
          </w:p>
        </w:tc>
      </w:tr>
    </w:tbl>
    <w:p w14:paraId="1F155EFF" w14:textId="6EAB8197" w:rsidR="003D5D99" w:rsidRPr="00D952C4" w:rsidRDefault="00AD43DC" w:rsidP="00D952C4">
      <w:pPr>
        <w:pStyle w:val="Heading3"/>
      </w:pPr>
      <w:bookmarkStart w:id="45" w:name="_Toc52811624"/>
      <w:bookmarkStart w:id="46" w:name="_Toc413922710"/>
      <w:r>
        <w:rPr>
          <w:lang w:val="en-US"/>
        </w:rPr>
        <w:t>Replace with Latest Released Revision</w:t>
      </w:r>
      <w:bookmarkEnd w:id="45"/>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884"/>
        <w:gridCol w:w="2256"/>
        <w:gridCol w:w="5131"/>
      </w:tblGrid>
      <w:tr w:rsidR="003D5D99" w:rsidRPr="00A75B53" w14:paraId="0BF2795E" w14:textId="77777777" w:rsidTr="000451DB">
        <w:trPr>
          <w:cantSplit/>
          <w:trHeight w:val="355"/>
        </w:trPr>
        <w:tc>
          <w:tcPr>
            <w:tcW w:w="9785" w:type="dxa"/>
            <w:gridSpan w:val="4"/>
            <w:shd w:val="clear" w:color="auto" w:fill="E0E0E0"/>
          </w:tcPr>
          <w:p w14:paraId="32088566" w14:textId="4062DC85" w:rsidR="003D5D99" w:rsidRPr="006A18F2" w:rsidRDefault="00AD43DC" w:rsidP="000451DB">
            <w:pPr>
              <w:pStyle w:val="TableHeader"/>
              <w:rPr>
                <w:rFonts w:ascii="GE Inspira" w:hAnsi="GE Inspira"/>
                <w:bCs/>
                <w:sz w:val="22"/>
              </w:rPr>
            </w:pPr>
            <w:r>
              <w:rPr>
                <w:rFonts w:ascii="GE Inspira" w:hAnsi="GE Inspira"/>
                <w:b/>
                <w:bCs/>
                <w:sz w:val="22"/>
              </w:rPr>
              <w:t xml:space="preserve">Replace </w:t>
            </w:r>
            <w:r>
              <w:t>with Latest Released Revision</w:t>
            </w:r>
            <w:r w:rsidR="003D5D99" w:rsidRPr="00A74C20">
              <w:rPr>
                <w:rFonts w:ascii="GE Inspira" w:hAnsi="GE Inspira"/>
                <w:b/>
                <w:bCs/>
                <w:sz w:val="22"/>
              </w:rPr>
              <w:t xml:space="preserve"> </w:t>
            </w:r>
          </w:p>
        </w:tc>
      </w:tr>
      <w:tr w:rsidR="003D5D99" w:rsidRPr="00A75B53" w14:paraId="6F60C7BB" w14:textId="77777777" w:rsidTr="005356E9">
        <w:trPr>
          <w:cantSplit/>
          <w:trHeight w:val="421"/>
          <w:tblHeader/>
        </w:trPr>
        <w:tc>
          <w:tcPr>
            <w:tcW w:w="514" w:type="dxa"/>
            <w:shd w:val="clear" w:color="FFFFFF" w:fill="auto"/>
          </w:tcPr>
          <w:p w14:paraId="710D790A" w14:textId="3795F385" w:rsidR="003D5D99" w:rsidRPr="00A75B53" w:rsidRDefault="003D5D99" w:rsidP="000451DB">
            <w:pPr>
              <w:pStyle w:val="BodyText"/>
              <w:rPr>
                <w:b/>
                <w:bCs/>
              </w:rPr>
            </w:pPr>
            <w:r w:rsidRPr="00A75B53">
              <w:rPr>
                <w:b/>
                <w:bCs/>
              </w:rPr>
              <w:t>#</w:t>
            </w:r>
          </w:p>
        </w:tc>
        <w:tc>
          <w:tcPr>
            <w:tcW w:w="1884" w:type="dxa"/>
            <w:shd w:val="clear" w:color="FFFFFF" w:fill="auto"/>
          </w:tcPr>
          <w:p w14:paraId="2CE960E8" w14:textId="75388264" w:rsidR="003D5D99" w:rsidRPr="00A75B53" w:rsidRDefault="00FF67A1" w:rsidP="000451DB">
            <w:pPr>
              <w:pStyle w:val="BodyText"/>
              <w:rPr>
                <w:b/>
                <w:bCs/>
              </w:rPr>
            </w:pPr>
            <w:r>
              <w:rPr>
                <w:b/>
                <w:bCs/>
              </w:rPr>
              <w:t>Steps</w:t>
            </w:r>
          </w:p>
        </w:tc>
        <w:tc>
          <w:tcPr>
            <w:tcW w:w="2256" w:type="dxa"/>
            <w:shd w:val="clear" w:color="FFFFFF" w:fill="auto"/>
          </w:tcPr>
          <w:p w14:paraId="103769E5" w14:textId="77777777" w:rsidR="003D5D99" w:rsidRPr="00A75B53" w:rsidRDefault="003D5D99" w:rsidP="000451DB">
            <w:pPr>
              <w:pStyle w:val="BodyText"/>
              <w:rPr>
                <w:b/>
                <w:bCs/>
              </w:rPr>
            </w:pPr>
            <w:r>
              <w:rPr>
                <w:b/>
                <w:bCs/>
              </w:rPr>
              <w:t>Background Operations</w:t>
            </w:r>
          </w:p>
        </w:tc>
        <w:tc>
          <w:tcPr>
            <w:tcW w:w="5131" w:type="dxa"/>
            <w:shd w:val="clear" w:color="FFFFFF" w:fill="auto"/>
          </w:tcPr>
          <w:p w14:paraId="38E61FDA" w14:textId="77777777" w:rsidR="003D5D99" w:rsidRPr="00A75B53" w:rsidRDefault="003D5D99" w:rsidP="000451DB">
            <w:pPr>
              <w:pStyle w:val="BodyText"/>
              <w:rPr>
                <w:b/>
                <w:bCs/>
              </w:rPr>
            </w:pPr>
            <w:r>
              <w:rPr>
                <w:b/>
                <w:bCs/>
              </w:rPr>
              <w:t>Comments</w:t>
            </w:r>
            <w:r w:rsidRPr="00A75B53">
              <w:rPr>
                <w:b/>
                <w:bCs/>
              </w:rPr>
              <w:t xml:space="preserve"> </w:t>
            </w:r>
          </w:p>
        </w:tc>
      </w:tr>
      <w:tr w:rsidR="003D5D99" w:rsidRPr="00A75B53" w14:paraId="036AB668" w14:textId="77777777" w:rsidTr="005356E9">
        <w:trPr>
          <w:cantSplit/>
          <w:trHeight w:val="401"/>
          <w:tblHeader/>
        </w:trPr>
        <w:tc>
          <w:tcPr>
            <w:tcW w:w="514" w:type="dxa"/>
            <w:shd w:val="clear" w:color="FFFFFF" w:fill="auto"/>
          </w:tcPr>
          <w:p w14:paraId="6EDB5375" w14:textId="77777777" w:rsidR="003D5D99" w:rsidRPr="00A75B53" w:rsidRDefault="003D5D99" w:rsidP="000451DB">
            <w:pPr>
              <w:pStyle w:val="TableHeader"/>
              <w:rPr>
                <w:rFonts w:ascii="GE Inspira" w:hAnsi="GE Inspira"/>
                <w:b/>
                <w:bCs/>
                <w:sz w:val="20"/>
              </w:rPr>
            </w:pPr>
            <w:r>
              <w:rPr>
                <w:rFonts w:ascii="GE Inspira" w:hAnsi="GE Inspira"/>
                <w:b/>
                <w:bCs/>
                <w:sz w:val="20"/>
              </w:rPr>
              <w:lastRenderedPageBreak/>
              <w:t>1</w:t>
            </w:r>
          </w:p>
        </w:tc>
        <w:tc>
          <w:tcPr>
            <w:tcW w:w="1884" w:type="dxa"/>
            <w:shd w:val="clear" w:color="FFFFFF" w:fill="auto"/>
          </w:tcPr>
          <w:p w14:paraId="52411DFB" w14:textId="2AD8F52E" w:rsidR="00BE1A4E" w:rsidRDefault="00BE1A4E" w:rsidP="00EF61A5">
            <w:pPr>
              <w:pStyle w:val="TableHeader"/>
              <w:numPr>
                <w:ilvl w:val="0"/>
                <w:numId w:val="107"/>
              </w:numPr>
              <w:jc w:val="left"/>
              <w:rPr>
                <w:rFonts w:ascii="GE Inspira" w:hAnsi="GE Inspira"/>
              </w:rPr>
            </w:pPr>
            <w:r>
              <w:rPr>
                <w:rFonts w:ascii="GE Inspira" w:hAnsi="GE Inspira"/>
              </w:rPr>
              <w:t xml:space="preserve">Open an existing Custom Instrument Part and navigate to </w:t>
            </w:r>
            <w:r w:rsidR="00EE2C82">
              <w:rPr>
                <w:rFonts w:ascii="GE Inspira" w:hAnsi="GE Inspira"/>
              </w:rPr>
              <w:t>EBOM</w:t>
            </w:r>
            <w:r>
              <w:rPr>
                <w:rFonts w:ascii="GE Inspira" w:hAnsi="GE Inspira"/>
              </w:rPr>
              <w:t xml:space="preserve"> </w:t>
            </w:r>
            <w:r w:rsidRPr="001E3D55">
              <w:rPr>
                <w:rFonts w:ascii="GE Inspira" w:hAnsi="GE Inspira"/>
              </w:rPr>
              <w:sym w:font="Wingdings" w:char="F0E0"/>
            </w:r>
            <w:r>
              <w:rPr>
                <w:rFonts w:ascii="GE Inspira" w:hAnsi="GE Inspira"/>
              </w:rPr>
              <w:t xml:space="preserve"> </w:t>
            </w:r>
            <w:r w:rsidR="00EE2C82">
              <w:rPr>
                <w:rFonts w:ascii="GE Inspira" w:hAnsi="GE Inspira"/>
              </w:rPr>
              <w:t>EBOM</w:t>
            </w:r>
            <w:r>
              <w:rPr>
                <w:rFonts w:ascii="GE Inspira" w:hAnsi="GE Inspira"/>
              </w:rPr>
              <w:t xml:space="preserve"> tab</w:t>
            </w:r>
          </w:p>
          <w:p w14:paraId="1E7F934C" w14:textId="3977E0DE" w:rsidR="003D5D99" w:rsidRPr="00BE1A4E" w:rsidRDefault="00BE1A4E" w:rsidP="00EF61A5">
            <w:pPr>
              <w:pStyle w:val="TableHeader"/>
              <w:numPr>
                <w:ilvl w:val="0"/>
                <w:numId w:val="107"/>
              </w:numPr>
              <w:jc w:val="left"/>
              <w:rPr>
                <w:rFonts w:ascii="GE Inspira" w:hAnsi="GE Inspira"/>
              </w:rPr>
            </w:pPr>
            <w:r w:rsidRPr="00BE1A4E">
              <w:rPr>
                <w:rFonts w:ascii="GE Inspira" w:hAnsi="GE Inspira"/>
              </w:rPr>
              <w:t xml:space="preserve">Select any </w:t>
            </w:r>
            <w:r w:rsidR="00EE2C82">
              <w:rPr>
                <w:rFonts w:ascii="GE Inspira" w:hAnsi="GE Inspira"/>
              </w:rPr>
              <w:t>Part</w:t>
            </w:r>
            <w:r w:rsidRPr="00BE1A4E">
              <w:rPr>
                <w:rFonts w:ascii="GE Inspira" w:hAnsi="GE Inspira"/>
              </w:rPr>
              <w:t xml:space="preserve"> from the view which is of older revision and click on Replace with latest</w:t>
            </w:r>
            <w:r w:rsidR="00843D5D">
              <w:rPr>
                <w:rFonts w:ascii="GE Inspira" w:hAnsi="GE Inspira"/>
              </w:rPr>
              <w:t xml:space="preserve"> Released</w:t>
            </w:r>
            <w:r w:rsidRPr="00BE1A4E">
              <w:rPr>
                <w:rFonts w:ascii="GE Inspira" w:hAnsi="GE Inspira"/>
              </w:rPr>
              <w:t xml:space="preserve"> Revision</w:t>
            </w:r>
          </w:p>
        </w:tc>
        <w:tc>
          <w:tcPr>
            <w:tcW w:w="2256" w:type="dxa"/>
            <w:shd w:val="clear" w:color="FFFFFF" w:fill="auto"/>
          </w:tcPr>
          <w:p w14:paraId="0A762B7E" w14:textId="4466A62C" w:rsidR="006E0CD1" w:rsidRDefault="006E0CD1" w:rsidP="00EF61A5">
            <w:pPr>
              <w:pStyle w:val="TableHeader"/>
              <w:numPr>
                <w:ilvl w:val="0"/>
                <w:numId w:val="132"/>
              </w:numPr>
              <w:jc w:val="left"/>
              <w:rPr>
                <w:rFonts w:ascii="GE Inspira" w:hAnsi="GE Inspira"/>
              </w:rPr>
            </w:pPr>
            <w:r>
              <w:rPr>
                <w:rFonts w:ascii="GE Inspira" w:hAnsi="GE Inspira"/>
              </w:rPr>
              <w:t>This command when selected after selecting one or more Parts in this view will change the relationship to replace the selected Parts with Latest</w:t>
            </w:r>
            <w:r w:rsidR="00E572E3">
              <w:rPr>
                <w:rFonts w:ascii="GE Inspira" w:hAnsi="GE Inspira"/>
              </w:rPr>
              <w:t xml:space="preserve"> Released</w:t>
            </w:r>
            <w:r>
              <w:rPr>
                <w:rFonts w:ascii="GE Inspira" w:hAnsi="GE Inspira"/>
              </w:rPr>
              <w:t xml:space="preserve"> Revision of the Part. </w:t>
            </w:r>
          </w:p>
          <w:p w14:paraId="726F26E9" w14:textId="5C098B04" w:rsidR="006E0CD1" w:rsidRDefault="006E0CD1" w:rsidP="00EF61A5">
            <w:pPr>
              <w:pStyle w:val="TableHeader"/>
              <w:numPr>
                <w:ilvl w:val="0"/>
                <w:numId w:val="132"/>
              </w:numPr>
              <w:jc w:val="left"/>
              <w:rPr>
                <w:rFonts w:ascii="GE Inspira" w:hAnsi="GE Inspira"/>
              </w:rPr>
            </w:pPr>
            <w:r>
              <w:rPr>
                <w:rFonts w:ascii="GE Inspira" w:hAnsi="GE Inspira"/>
              </w:rPr>
              <w:t xml:space="preserve">This would happen only if the Part selected is not of Latest </w:t>
            </w:r>
            <w:r w:rsidR="007154EE">
              <w:rPr>
                <w:rFonts w:ascii="GE Inspira" w:hAnsi="GE Inspira"/>
              </w:rPr>
              <w:t xml:space="preserve">Released </w:t>
            </w:r>
            <w:r>
              <w:rPr>
                <w:rFonts w:ascii="GE Inspira" w:hAnsi="GE Inspira"/>
              </w:rPr>
              <w:t>Revision</w:t>
            </w:r>
          </w:p>
          <w:p w14:paraId="59FC4956" w14:textId="7912BC31" w:rsidR="003D5D99" w:rsidRPr="000831D0" w:rsidRDefault="006E0CD1" w:rsidP="00EF61A5">
            <w:pPr>
              <w:pStyle w:val="TableHeader"/>
              <w:numPr>
                <w:ilvl w:val="0"/>
                <w:numId w:val="132"/>
              </w:numPr>
              <w:jc w:val="left"/>
              <w:rPr>
                <w:rFonts w:ascii="GE Inspira" w:hAnsi="GE Inspira"/>
              </w:rPr>
            </w:pPr>
            <w:r>
              <w:rPr>
                <w:rFonts w:ascii="GE Inspira" w:hAnsi="GE Inspira"/>
              </w:rPr>
              <w:t xml:space="preserve">The older Part will </w:t>
            </w:r>
            <w:r w:rsidR="003D1F0B">
              <w:rPr>
                <w:rFonts w:ascii="GE Inspira" w:hAnsi="GE Inspira"/>
              </w:rPr>
              <w:t>be dis</w:t>
            </w:r>
            <w:r>
              <w:rPr>
                <w:rFonts w:ascii="GE Inspira" w:hAnsi="GE Inspira"/>
              </w:rPr>
              <w:t xml:space="preserve">connected after </w:t>
            </w:r>
            <w:r w:rsidR="004F5AD7">
              <w:rPr>
                <w:rFonts w:ascii="GE Inspira" w:hAnsi="GE Inspira"/>
              </w:rPr>
              <w:t>it gets replaced with Latest Released object</w:t>
            </w:r>
          </w:p>
        </w:tc>
        <w:tc>
          <w:tcPr>
            <w:tcW w:w="5131" w:type="dxa"/>
            <w:shd w:val="clear" w:color="FFFFFF" w:fill="auto"/>
          </w:tcPr>
          <w:p w14:paraId="3E9656D6" w14:textId="7CE0AFB2" w:rsidR="003D5D99" w:rsidRDefault="0024591F" w:rsidP="00EF61A5">
            <w:pPr>
              <w:pStyle w:val="TableHeader"/>
              <w:numPr>
                <w:ilvl w:val="0"/>
                <w:numId w:val="25"/>
              </w:numPr>
              <w:jc w:val="left"/>
              <w:rPr>
                <w:rFonts w:ascii="GE Inspira" w:hAnsi="GE Inspira"/>
                <w:noProof/>
              </w:rPr>
            </w:pPr>
            <w:r>
              <w:rPr>
                <w:rFonts w:ascii="GE Inspira" w:hAnsi="GE Inspira"/>
                <w:noProof/>
              </w:rPr>
              <w:t>Replace with Latest Released Revision</w:t>
            </w:r>
          </w:p>
          <w:p w14:paraId="3D04FD00" w14:textId="2C37947B" w:rsidR="003D5D99" w:rsidRPr="00A75B53" w:rsidRDefault="00174F50" w:rsidP="000451DB">
            <w:pPr>
              <w:pStyle w:val="TableHeader"/>
              <w:jc w:val="left"/>
              <w:rPr>
                <w:rFonts w:ascii="GE Inspira" w:hAnsi="GE Inspira"/>
                <w:noProof/>
              </w:rPr>
            </w:pPr>
            <w:r>
              <w:rPr>
                <w:noProof/>
              </w:rPr>
              <w:drawing>
                <wp:inline distT="0" distB="0" distL="0" distR="0" wp14:anchorId="0CF539C3" wp14:editId="36B5A8CF">
                  <wp:extent cx="3121025" cy="5347335"/>
                  <wp:effectExtent l="0" t="0" r="3175" b="5715"/>
                  <wp:docPr id="21595" name="Picture 2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1025" cy="5347335"/>
                          </a:xfrm>
                          <a:prstGeom prst="rect">
                            <a:avLst/>
                          </a:prstGeom>
                        </pic:spPr>
                      </pic:pic>
                    </a:graphicData>
                  </a:graphic>
                </wp:inline>
              </w:drawing>
            </w:r>
          </w:p>
        </w:tc>
      </w:tr>
    </w:tbl>
    <w:p w14:paraId="37C64189" w14:textId="5CE96649" w:rsidR="00CA0A48" w:rsidRDefault="00EC5E44" w:rsidP="00CA0A48">
      <w:pPr>
        <w:pStyle w:val="Heading3"/>
      </w:pPr>
      <w:bookmarkStart w:id="47" w:name="_Toc52811625"/>
      <w:bookmarkEnd w:id="46"/>
      <w:r>
        <w:t>Generate</w:t>
      </w:r>
      <w:r w:rsidRPr="00EC5E44">
        <w:rPr>
          <w:lang w:val="en-US"/>
        </w:rPr>
        <w:t xml:space="preserve"> </w:t>
      </w:r>
      <w:r>
        <w:rPr>
          <w:lang w:val="en-US"/>
        </w:rPr>
        <w:t>BOM List</w:t>
      </w:r>
      <w:bookmarkEnd w:id="47"/>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2070"/>
        <w:gridCol w:w="2365"/>
        <w:gridCol w:w="4836"/>
      </w:tblGrid>
      <w:tr w:rsidR="00CA0A48" w:rsidRPr="00A75B53" w14:paraId="71898579" w14:textId="77777777" w:rsidTr="00D7463B">
        <w:trPr>
          <w:cantSplit/>
          <w:trHeight w:val="355"/>
        </w:trPr>
        <w:tc>
          <w:tcPr>
            <w:tcW w:w="9785" w:type="dxa"/>
            <w:gridSpan w:val="4"/>
            <w:shd w:val="clear" w:color="auto" w:fill="E0E0E0"/>
          </w:tcPr>
          <w:p w14:paraId="103F9025" w14:textId="3A9E762B" w:rsidR="00CA0A48" w:rsidRPr="006A18F2" w:rsidRDefault="00EC5E44" w:rsidP="00D7463B">
            <w:pPr>
              <w:pStyle w:val="TableHeader"/>
              <w:rPr>
                <w:rFonts w:ascii="GE Inspira" w:hAnsi="GE Inspira"/>
                <w:bCs/>
                <w:sz w:val="22"/>
              </w:rPr>
            </w:pPr>
            <w:r>
              <w:t>Generate BOM List</w:t>
            </w:r>
          </w:p>
        </w:tc>
      </w:tr>
      <w:tr w:rsidR="00CA0A48" w:rsidRPr="00A75B53" w14:paraId="1827E7EA" w14:textId="77777777" w:rsidTr="00012E0C">
        <w:trPr>
          <w:cantSplit/>
          <w:trHeight w:val="421"/>
          <w:tblHeader/>
        </w:trPr>
        <w:tc>
          <w:tcPr>
            <w:tcW w:w="514" w:type="dxa"/>
            <w:shd w:val="clear" w:color="FFFFFF" w:fill="auto"/>
          </w:tcPr>
          <w:p w14:paraId="5D56CBB1" w14:textId="1608980C" w:rsidR="00CA0A48" w:rsidRPr="00A75B53" w:rsidRDefault="00CA0A48" w:rsidP="00D7463B">
            <w:pPr>
              <w:pStyle w:val="BodyText"/>
              <w:rPr>
                <w:b/>
                <w:bCs/>
              </w:rPr>
            </w:pPr>
            <w:r w:rsidRPr="00A75B53">
              <w:rPr>
                <w:b/>
                <w:bCs/>
              </w:rPr>
              <w:t>#</w:t>
            </w:r>
          </w:p>
        </w:tc>
        <w:tc>
          <w:tcPr>
            <w:tcW w:w="2070" w:type="dxa"/>
            <w:shd w:val="clear" w:color="FFFFFF" w:fill="auto"/>
          </w:tcPr>
          <w:p w14:paraId="65D11F5D" w14:textId="57F274D9" w:rsidR="00CA0A48" w:rsidRPr="00A75B53" w:rsidRDefault="00FF67A1" w:rsidP="00D7463B">
            <w:pPr>
              <w:pStyle w:val="BodyText"/>
              <w:rPr>
                <w:b/>
                <w:bCs/>
              </w:rPr>
            </w:pPr>
            <w:r>
              <w:rPr>
                <w:b/>
                <w:bCs/>
              </w:rPr>
              <w:t>Steps</w:t>
            </w:r>
          </w:p>
        </w:tc>
        <w:tc>
          <w:tcPr>
            <w:tcW w:w="2365" w:type="dxa"/>
            <w:shd w:val="clear" w:color="FFFFFF" w:fill="auto"/>
          </w:tcPr>
          <w:p w14:paraId="22AD195D" w14:textId="77777777" w:rsidR="00CA0A48" w:rsidRPr="00A75B53" w:rsidRDefault="00CA0A48" w:rsidP="00D7463B">
            <w:pPr>
              <w:pStyle w:val="BodyText"/>
              <w:rPr>
                <w:b/>
                <w:bCs/>
              </w:rPr>
            </w:pPr>
            <w:r>
              <w:rPr>
                <w:b/>
                <w:bCs/>
              </w:rPr>
              <w:t>Background Operations</w:t>
            </w:r>
          </w:p>
        </w:tc>
        <w:tc>
          <w:tcPr>
            <w:tcW w:w="4836" w:type="dxa"/>
            <w:shd w:val="clear" w:color="FFFFFF" w:fill="auto"/>
          </w:tcPr>
          <w:p w14:paraId="65B2D1CF" w14:textId="77777777" w:rsidR="00CA0A48" w:rsidRPr="00A75B53" w:rsidRDefault="00CA0A48" w:rsidP="00D7463B">
            <w:pPr>
              <w:pStyle w:val="BodyText"/>
              <w:rPr>
                <w:b/>
                <w:bCs/>
              </w:rPr>
            </w:pPr>
            <w:r>
              <w:rPr>
                <w:b/>
                <w:bCs/>
              </w:rPr>
              <w:t>Comments</w:t>
            </w:r>
            <w:r w:rsidRPr="00A75B53">
              <w:rPr>
                <w:b/>
                <w:bCs/>
              </w:rPr>
              <w:t xml:space="preserve"> </w:t>
            </w:r>
          </w:p>
        </w:tc>
      </w:tr>
      <w:tr w:rsidR="00CA0A48" w:rsidRPr="00A75B53" w14:paraId="755A7AA9" w14:textId="77777777" w:rsidTr="00012E0C">
        <w:trPr>
          <w:cantSplit/>
          <w:trHeight w:val="401"/>
          <w:tblHeader/>
        </w:trPr>
        <w:tc>
          <w:tcPr>
            <w:tcW w:w="514" w:type="dxa"/>
            <w:shd w:val="clear" w:color="FFFFFF" w:fill="auto"/>
          </w:tcPr>
          <w:p w14:paraId="4DF8BD32" w14:textId="77777777" w:rsidR="00CA0A48" w:rsidRPr="00A75B53" w:rsidRDefault="00CA0A48" w:rsidP="00D7463B">
            <w:pPr>
              <w:pStyle w:val="TableHeader"/>
              <w:rPr>
                <w:rFonts w:ascii="GE Inspira" w:hAnsi="GE Inspira"/>
                <w:b/>
                <w:bCs/>
                <w:sz w:val="20"/>
              </w:rPr>
            </w:pPr>
            <w:r>
              <w:rPr>
                <w:rFonts w:ascii="GE Inspira" w:hAnsi="GE Inspira"/>
                <w:b/>
                <w:bCs/>
                <w:sz w:val="20"/>
              </w:rPr>
              <w:lastRenderedPageBreak/>
              <w:t>1</w:t>
            </w:r>
          </w:p>
        </w:tc>
        <w:tc>
          <w:tcPr>
            <w:tcW w:w="2070" w:type="dxa"/>
            <w:shd w:val="clear" w:color="FFFFFF" w:fill="auto"/>
          </w:tcPr>
          <w:p w14:paraId="6EDFDA5A" w14:textId="77777777" w:rsidR="00320B62" w:rsidRDefault="00320B62" w:rsidP="00EF61A5">
            <w:pPr>
              <w:pStyle w:val="TableHeader"/>
              <w:numPr>
                <w:ilvl w:val="0"/>
                <w:numId w:val="27"/>
              </w:numPr>
              <w:jc w:val="left"/>
              <w:rPr>
                <w:rFonts w:ascii="GE Inspira" w:hAnsi="GE Inspira"/>
              </w:rPr>
            </w:pPr>
            <w:r>
              <w:rPr>
                <w:rFonts w:ascii="GE Inspira" w:hAnsi="GE Inspira"/>
              </w:rPr>
              <w:t xml:space="preserve">Open an existing Custom Instrument Part and navigate to EBOM </w:t>
            </w:r>
            <w:r w:rsidRPr="004547A2">
              <w:rPr>
                <w:rFonts w:ascii="GE Inspira" w:hAnsi="GE Inspira"/>
              </w:rPr>
              <w:sym w:font="Wingdings" w:char="F0E0"/>
            </w:r>
            <w:r>
              <w:rPr>
                <w:rFonts w:ascii="GE Inspira" w:hAnsi="GE Inspira"/>
              </w:rPr>
              <w:t xml:space="preserve"> EBOM tab</w:t>
            </w:r>
          </w:p>
          <w:p w14:paraId="73E2DE20" w14:textId="1D68B170" w:rsidR="00CA0A48" w:rsidRPr="00A75B53" w:rsidRDefault="00320B62" w:rsidP="00EF61A5">
            <w:pPr>
              <w:pStyle w:val="TableHeader"/>
              <w:numPr>
                <w:ilvl w:val="0"/>
                <w:numId w:val="27"/>
              </w:numPr>
              <w:jc w:val="left"/>
              <w:rPr>
                <w:rFonts w:ascii="GE Inspira" w:hAnsi="GE Inspira"/>
              </w:rPr>
            </w:pPr>
            <w:r>
              <w:rPr>
                <w:rFonts w:ascii="GE Inspira" w:hAnsi="GE Inspira"/>
              </w:rPr>
              <w:t>Click on command BomList Options</w:t>
            </w:r>
            <w:r w:rsidRPr="00320B62">
              <w:rPr>
                <w:rFonts w:ascii="GE Inspira" w:hAnsi="GE Inspira"/>
              </w:rPr>
              <w:sym w:font="Wingdings" w:char="F0E0"/>
            </w:r>
            <w:r>
              <w:rPr>
                <w:rFonts w:ascii="GE Inspira" w:hAnsi="GE Inspira"/>
              </w:rPr>
              <w:t xml:space="preserve"> Generate BOM List</w:t>
            </w:r>
          </w:p>
        </w:tc>
        <w:tc>
          <w:tcPr>
            <w:tcW w:w="2365" w:type="dxa"/>
            <w:shd w:val="clear" w:color="FFFFFF" w:fill="auto"/>
          </w:tcPr>
          <w:p w14:paraId="31CF17B8" w14:textId="434A71F2" w:rsidR="007D15BE" w:rsidRDefault="00395F91" w:rsidP="00EF61A5">
            <w:pPr>
              <w:pStyle w:val="TableHeader"/>
              <w:numPr>
                <w:ilvl w:val="0"/>
                <w:numId w:val="28"/>
              </w:numPr>
              <w:jc w:val="left"/>
              <w:rPr>
                <w:rFonts w:ascii="GE Inspira" w:hAnsi="GE Inspira"/>
              </w:rPr>
            </w:pPr>
            <w:r w:rsidRPr="00395F91">
              <w:rPr>
                <w:rFonts w:ascii="GE Inspira" w:hAnsi="GE Inspira"/>
              </w:rPr>
              <w:t>This option will generate BOM List for only one revision of Part</w:t>
            </w:r>
            <w:r>
              <w:rPr>
                <w:rFonts w:ascii="GE Inspira" w:hAnsi="GE Inspira"/>
              </w:rPr>
              <w:t xml:space="preserve">. </w:t>
            </w:r>
            <w:r w:rsidRPr="00395F91">
              <w:rPr>
                <w:rFonts w:ascii="GE Inspira" w:hAnsi="GE Inspira"/>
              </w:rPr>
              <w:t>And once generated to any revision, it will give error message for other revisions and suggest user to use "Add Part to BOM List" option</w:t>
            </w:r>
            <w:r w:rsidR="00DC2005">
              <w:rPr>
                <w:rFonts w:ascii="GE Inspira" w:hAnsi="GE Inspira"/>
              </w:rPr>
              <w:t xml:space="preserve">. </w:t>
            </w:r>
            <w:r w:rsidRPr="00DC2005">
              <w:rPr>
                <w:rFonts w:ascii="GE Inspira" w:hAnsi="GE Inspira"/>
              </w:rPr>
              <w:t>For handling this a hidden attribute</w:t>
            </w:r>
            <w:r w:rsidR="00200E1C">
              <w:rPr>
                <w:rFonts w:ascii="GE Inspira" w:hAnsi="GE Inspira"/>
              </w:rPr>
              <w:t xml:space="preserve"> on relationship “Bom List”</w:t>
            </w:r>
            <w:r w:rsidRPr="00DC2005">
              <w:rPr>
                <w:rFonts w:ascii="GE Inspira" w:hAnsi="GE Inspira"/>
              </w:rPr>
              <w:t xml:space="preserve"> has been used namely "Generated BOM List On Revision"</w:t>
            </w:r>
          </w:p>
          <w:p w14:paraId="4B7C0D96" w14:textId="178B8ADF" w:rsidR="00156668" w:rsidRDefault="00FC459F" w:rsidP="00EF61A5">
            <w:pPr>
              <w:pStyle w:val="TableHeader"/>
              <w:numPr>
                <w:ilvl w:val="0"/>
                <w:numId w:val="28"/>
              </w:numPr>
              <w:jc w:val="left"/>
              <w:rPr>
                <w:rFonts w:ascii="GE Inspira" w:hAnsi="GE Inspira"/>
              </w:rPr>
            </w:pPr>
            <w:r>
              <w:rPr>
                <w:rFonts w:ascii="GE Inspira" w:hAnsi="GE Inspira"/>
              </w:rPr>
              <w:t xml:space="preserve">If the BOM List can be generated as per point 1, then first the program will fetch all the Logical Features associated with the context Top Level part. Relationships which will be fetched </w:t>
            </w:r>
            <w:r w:rsidR="00F42BCC">
              <w:rPr>
                <w:rFonts w:ascii="GE Inspira" w:hAnsi="GE Inspira"/>
              </w:rPr>
              <w:t xml:space="preserve">using expression </w:t>
            </w:r>
            <w:r>
              <w:rPr>
                <w:rFonts w:ascii="GE Inspira" w:hAnsi="GE Inspira"/>
              </w:rPr>
              <w:t>to[Top Level Part].to[Product Configuration].from[Logical Features]</w:t>
            </w:r>
          </w:p>
          <w:p w14:paraId="344D4304" w14:textId="235D7BC4" w:rsidR="004C5D4D" w:rsidRDefault="00FC459F" w:rsidP="00EF61A5">
            <w:pPr>
              <w:pStyle w:val="TableHeader"/>
              <w:numPr>
                <w:ilvl w:val="0"/>
                <w:numId w:val="28"/>
              </w:numPr>
              <w:jc w:val="left"/>
              <w:rPr>
                <w:rFonts w:ascii="GE Inspira" w:hAnsi="GE Inspira"/>
              </w:rPr>
            </w:pPr>
            <w:r>
              <w:rPr>
                <w:rFonts w:ascii="GE Inspira" w:hAnsi="GE Inspira"/>
              </w:rPr>
              <w:t xml:space="preserve">The </w:t>
            </w:r>
            <w:r w:rsidR="00012E0C">
              <w:rPr>
                <w:rFonts w:ascii="GE Inspira" w:hAnsi="GE Inspira"/>
              </w:rPr>
              <w:t xml:space="preserve">Top Level Part will  be expanded on </w:t>
            </w:r>
            <w:r w:rsidR="00A70317">
              <w:rPr>
                <w:rFonts w:ascii="GE Inspira" w:hAnsi="GE Inspira"/>
              </w:rPr>
              <w:t>relationship</w:t>
            </w:r>
            <w:r w:rsidR="00012E0C">
              <w:rPr>
                <w:rFonts w:ascii="GE Inspira" w:hAnsi="GE Inspira"/>
              </w:rPr>
              <w:t xml:space="preserve"> EBOM and Bom List</w:t>
            </w:r>
          </w:p>
          <w:p w14:paraId="601F90BE" w14:textId="09C64090" w:rsidR="004C5D4D" w:rsidRDefault="004C5D4D" w:rsidP="00EF61A5">
            <w:pPr>
              <w:pStyle w:val="TableHeader"/>
              <w:numPr>
                <w:ilvl w:val="0"/>
                <w:numId w:val="155"/>
              </w:numPr>
              <w:jc w:val="left"/>
              <w:rPr>
                <w:rFonts w:ascii="GE Inspira" w:hAnsi="GE Inspira"/>
              </w:rPr>
            </w:pPr>
            <w:r>
              <w:rPr>
                <w:rFonts w:ascii="GE Inspira" w:hAnsi="GE Inspira"/>
              </w:rPr>
              <w:t xml:space="preserve">If the </w:t>
            </w:r>
            <w:r w:rsidR="00A70317">
              <w:rPr>
                <w:rFonts w:ascii="GE Inspira" w:hAnsi="GE Inspira"/>
              </w:rPr>
              <w:t>relationship</w:t>
            </w:r>
            <w:r>
              <w:rPr>
                <w:rFonts w:ascii="GE Inspira" w:hAnsi="GE Inspira"/>
              </w:rPr>
              <w:t xml:space="preserve"> is EBOM, then the Part which came from expansion will be queried for “</w:t>
            </w:r>
            <w:r w:rsidRPr="004C5D4D">
              <w:rPr>
                <w:rFonts w:ascii="GE Inspira" w:hAnsi="GE Inspira"/>
              </w:rPr>
              <w:t>TagPartInformationForReport</w:t>
            </w:r>
            <w:r>
              <w:rPr>
                <w:rFonts w:ascii="GE Inspira" w:hAnsi="GE Inspira"/>
              </w:rPr>
              <w:t xml:space="preserve">” </w:t>
            </w:r>
            <w:r w:rsidR="00A70317">
              <w:rPr>
                <w:rFonts w:ascii="GE Inspira" w:hAnsi="GE Inspira"/>
              </w:rPr>
              <w:t>rel</w:t>
            </w:r>
            <w:r>
              <w:rPr>
                <w:rFonts w:ascii="GE Inspira" w:hAnsi="GE Inspira"/>
              </w:rPr>
              <w:t xml:space="preserve"> to </w:t>
            </w:r>
            <w:r w:rsidR="00A70317">
              <w:rPr>
                <w:rFonts w:ascii="GE Inspira" w:hAnsi="GE Inspira"/>
              </w:rPr>
              <w:t>rel</w:t>
            </w:r>
            <w:r>
              <w:rPr>
                <w:rFonts w:ascii="GE Inspira" w:hAnsi="GE Inspira"/>
              </w:rPr>
              <w:t xml:space="preserve"> </w:t>
            </w:r>
            <w:r w:rsidR="00A70317">
              <w:rPr>
                <w:rFonts w:ascii="GE Inspira" w:hAnsi="GE Inspira"/>
              </w:rPr>
              <w:t>connection</w:t>
            </w:r>
            <w:r>
              <w:rPr>
                <w:rFonts w:ascii="GE Inspira" w:hAnsi="GE Inspira"/>
              </w:rPr>
              <w:t xml:space="preserve"> between GBOM and EBOM</w:t>
            </w:r>
            <w:r w:rsidR="00C252DC">
              <w:rPr>
                <w:rFonts w:ascii="GE Inspira" w:hAnsi="GE Inspira"/>
              </w:rPr>
              <w:t xml:space="preserve">. It will fetch all the </w:t>
            </w:r>
            <w:r w:rsidR="00A70317">
              <w:rPr>
                <w:rFonts w:ascii="GE Inspira" w:hAnsi="GE Inspira"/>
              </w:rPr>
              <w:t>relationship</w:t>
            </w:r>
            <w:r w:rsidR="00C252DC">
              <w:rPr>
                <w:rFonts w:ascii="GE Inspira" w:hAnsi="GE Inspira"/>
              </w:rPr>
              <w:t xml:space="preserve"> attributes and form a map storing all </w:t>
            </w:r>
            <w:r w:rsidR="00A70317">
              <w:rPr>
                <w:rFonts w:ascii="GE Inspira" w:hAnsi="GE Inspira"/>
              </w:rPr>
              <w:t>relationship</w:t>
            </w:r>
            <w:r w:rsidR="00C252DC">
              <w:rPr>
                <w:rFonts w:ascii="GE Inspira" w:hAnsi="GE Inspira"/>
              </w:rPr>
              <w:t xml:space="preserve"> attribute values with EBOM </w:t>
            </w:r>
            <w:r w:rsidR="00A70317">
              <w:rPr>
                <w:rFonts w:ascii="GE Inspira" w:hAnsi="GE Inspira"/>
              </w:rPr>
              <w:t>relationship</w:t>
            </w:r>
            <w:r w:rsidR="00C252DC">
              <w:rPr>
                <w:rFonts w:ascii="GE Inspira" w:hAnsi="GE Inspira"/>
              </w:rPr>
              <w:t xml:space="preserve"> id as the Map key</w:t>
            </w:r>
          </w:p>
          <w:p w14:paraId="4A6051E5" w14:textId="77777777" w:rsidR="00B85865" w:rsidRDefault="009E3A0A" w:rsidP="00EF61A5">
            <w:pPr>
              <w:pStyle w:val="TableHeader"/>
              <w:numPr>
                <w:ilvl w:val="0"/>
                <w:numId w:val="155"/>
              </w:numPr>
              <w:jc w:val="left"/>
              <w:rPr>
                <w:rFonts w:ascii="GE Inspira" w:hAnsi="GE Inspira"/>
              </w:rPr>
            </w:pPr>
            <w:r>
              <w:rPr>
                <w:rFonts w:ascii="GE Inspira" w:hAnsi="GE Inspira"/>
              </w:rPr>
              <w:t xml:space="preserve">If the </w:t>
            </w:r>
            <w:r w:rsidR="00A70317">
              <w:rPr>
                <w:rFonts w:ascii="GE Inspira" w:hAnsi="GE Inspira"/>
              </w:rPr>
              <w:t>relationship</w:t>
            </w:r>
            <w:r>
              <w:rPr>
                <w:rFonts w:ascii="GE Inspira" w:hAnsi="GE Inspira"/>
              </w:rPr>
              <w:t xml:space="preserve"> is BOM List, it will fetch the attribute “EBOM on BOM List”  </w:t>
            </w:r>
            <w:r w:rsidR="00A70317">
              <w:rPr>
                <w:rFonts w:ascii="GE Inspira" w:hAnsi="GE Inspira"/>
              </w:rPr>
              <w:t>relationship</w:t>
            </w:r>
            <w:r>
              <w:rPr>
                <w:rFonts w:ascii="GE Inspira" w:hAnsi="GE Inspira"/>
              </w:rPr>
              <w:t xml:space="preserve"> attribute and will store i</w:t>
            </w:r>
            <w:r w:rsidR="00E46B85">
              <w:rPr>
                <w:rFonts w:ascii="GE Inspira" w:hAnsi="GE Inspira"/>
              </w:rPr>
              <w:t>t</w:t>
            </w:r>
            <w:r>
              <w:rPr>
                <w:rFonts w:ascii="GE Inspira" w:hAnsi="GE Inspira"/>
              </w:rPr>
              <w:t xml:space="preserve"> in a map with </w:t>
            </w:r>
            <w:r w:rsidR="0010572E">
              <w:rPr>
                <w:rFonts w:ascii="GE Inspira" w:hAnsi="GE Inspira"/>
              </w:rPr>
              <w:t>EBOM</w:t>
            </w:r>
            <w:r>
              <w:rPr>
                <w:rFonts w:ascii="GE Inspira" w:hAnsi="GE Inspira"/>
              </w:rPr>
              <w:t xml:space="preserve"> part id and key and the above said attribute as value. If any BOM List relationship is found duplicate, it will be removed</w:t>
            </w:r>
          </w:p>
          <w:p w14:paraId="0B7FFDCE" w14:textId="7D7F5B9C" w:rsidR="00E67F32" w:rsidRDefault="00E67F32" w:rsidP="00E67F32">
            <w:pPr>
              <w:pStyle w:val="TableHeader"/>
              <w:numPr>
                <w:ilvl w:val="0"/>
                <w:numId w:val="28"/>
              </w:numPr>
              <w:jc w:val="left"/>
              <w:rPr>
                <w:rFonts w:ascii="GE Inspira" w:hAnsi="GE Inspira"/>
              </w:rPr>
            </w:pPr>
            <w:r>
              <w:rPr>
                <w:rFonts w:ascii="GE Inspira" w:hAnsi="GE Inspira"/>
              </w:rPr>
              <w:lastRenderedPageBreak/>
              <w:t>The existing BOM List connections will be removed if there are any present for the context Part</w:t>
            </w:r>
          </w:p>
          <w:p w14:paraId="5B727DF6" w14:textId="50AA9BD5" w:rsidR="00E67F32" w:rsidRPr="004C5D4D" w:rsidRDefault="00E67F32" w:rsidP="00E67F32">
            <w:pPr>
              <w:pStyle w:val="TableHeader"/>
              <w:numPr>
                <w:ilvl w:val="0"/>
                <w:numId w:val="28"/>
              </w:numPr>
              <w:jc w:val="left"/>
              <w:rPr>
                <w:rFonts w:ascii="GE Inspira" w:hAnsi="GE Inspira"/>
              </w:rPr>
            </w:pPr>
            <w:r>
              <w:rPr>
                <w:rFonts w:ascii="GE Inspira" w:hAnsi="GE Inspira"/>
              </w:rPr>
              <w:t>After collecting both Logical Features</w:t>
            </w:r>
            <w:r w:rsidRPr="00E67F32">
              <w:rPr>
                <w:rFonts w:ascii="GE Inspira" w:hAnsi="GE Inspira"/>
              </w:rPr>
              <w:sym w:font="Wingdings" w:char="F0E0"/>
            </w:r>
            <w:r>
              <w:rPr>
                <w:rFonts w:ascii="GE Inspira" w:hAnsi="GE Inspira"/>
              </w:rPr>
              <w:t xml:space="preserve"> Tag Info For Report data and BOM List data, new BOM List connections will be made by combi</w:t>
            </w:r>
          </w:p>
        </w:tc>
        <w:tc>
          <w:tcPr>
            <w:tcW w:w="4836" w:type="dxa"/>
            <w:shd w:val="clear" w:color="FFFFFF" w:fill="auto"/>
          </w:tcPr>
          <w:p w14:paraId="75594237" w14:textId="5D56BB9F" w:rsidR="00CA0A48" w:rsidRPr="002472A8" w:rsidRDefault="000E2601" w:rsidP="00EF61A5">
            <w:pPr>
              <w:pStyle w:val="TableHeader"/>
              <w:numPr>
                <w:ilvl w:val="0"/>
                <w:numId w:val="28"/>
              </w:numPr>
              <w:jc w:val="left"/>
              <w:rPr>
                <w:rFonts w:ascii="GE Inspira" w:hAnsi="GE Inspira"/>
                <w:noProof/>
              </w:rPr>
            </w:pPr>
            <w:r>
              <w:rPr>
                <w:rFonts w:ascii="GE Inspira" w:hAnsi="GE Inspira"/>
                <w:noProof/>
              </w:rPr>
              <w:lastRenderedPageBreak/>
              <w:t>Generate BOM List</w:t>
            </w:r>
          </w:p>
          <w:p w14:paraId="461A2DC3" w14:textId="3E9CFDE3" w:rsidR="007D15BE" w:rsidRPr="000E2601" w:rsidRDefault="000E2601" w:rsidP="000E2601">
            <w:pPr>
              <w:pStyle w:val="TableHeader"/>
              <w:jc w:val="left"/>
            </w:pPr>
            <w:r>
              <w:rPr>
                <w:noProof/>
              </w:rPr>
              <w:drawing>
                <wp:inline distT="0" distB="0" distL="0" distR="0" wp14:anchorId="4BE5288A" wp14:editId="3151112C">
                  <wp:extent cx="3121025" cy="2370455"/>
                  <wp:effectExtent l="0" t="0" r="3175" b="0"/>
                  <wp:docPr id="21536" name="Picture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21025" cy="2370455"/>
                          </a:xfrm>
                          <a:prstGeom prst="rect">
                            <a:avLst/>
                          </a:prstGeom>
                        </pic:spPr>
                      </pic:pic>
                    </a:graphicData>
                  </a:graphic>
                </wp:inline>
              </w:drawing>
            </w:r>
          </w:p>
        </w:tc>
      </w:tr>
    </w:tbl>
    <w:p w14:paraId="30E88C8C" w14:textId="006F4DF3" w:rsidR="003E0A73" w:rsidRPr="002E1849" w:rsidRDefault="00536E46" w:rsidP="00E505A8">
      <w:pPr>
        <w:pStyle w:val="Heading3"/>
      </w:pPr>
      <w:bookmarkStart w:id="48" w:name="_Toc52811626"/>
      <w:r>
        <w:t xml:space="preserve">Validate </w:t>
      </w:r>
      <w:r>
        <w:rPr>
          <w:lang w:val="en-US"/>
        </w:rPr>
        <w:t>BOM List</w:t>
      </w:r>
      <w:bookmarkEnd w:id="48"/>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884"/>
        <w:gridCol w:w="2693"/>
        <w:gridCol w:w="4694"/>
      </w:tblGrid>
      <w:tr w:rsidR="00F14F25" w:rsidRPr="00A75B53" w14:paraId="31AD9C83" w14:textId="77777777" w:rsidTr="00D7463B">
        <w:trPr>
          <w:cantSplit/>
          <w:trHeight w:val="355"/>
        </w:trPr>
        <w:tc>
          <w:tcPr>
            <w:tcW w:w="9785" w:type="dxa"/>
            <w:gridSpan w:val="4"/>
            <w:shd w:val="clear" w:color="auto" w:fill="E0E0E0"/>
          </w:tcPr>
          <w:p w14:paraId="4A8D817E" w14:textId="543AC72A" w:rsidR="00F14F25" w:rsidRPr="006A18F2" w:rsidRDefault="00306D4C" w:rsidP="00D7463B">
            <w:pPr>
              <w:pStyle w:val="TableHeader"/>
              <w:rPr>
                <w:rFonts w:ascii="GE Inspira" w:hAnsi="GE Inspira"/>
                <w:bCs/>
                <w:sz w:val="22"/>
              </w:rPr>
            </w:pPr>
            <w:r>
              <w:rPr>
                <w:rFonts w:ascii="GE Inspira" w:hAnsi="GE Inspira"/>
                <w:b/>
                <w:bCs/>
                <w:sz w:val="22"/>
              </w:rPr>
              <w:t xml:space="preserve">Validate </w:t>
            </w:r>
            <w:r>
              <w:t>BOM List</w:t>
            </w:r>
            <w:r w:rsidR="00F14F25" w:rsidRPr="00A74C20">
              <w:rPr>
                <w:rFonts w:ascii="GE Inspira" w:hAnsi="GE Inspira"/>
                <w:b/>
                <w:bCs/>
                <w:sz w:val="22"/>
              </w:rPr>
              <w:t xml:space="preserve"> </w:t>
            </w:r>
          </w:p>
        </w:tc>
      </w:tr>
      <w:tr w:rsidR="00F14F25" w:rsidRPr="00A75B53" w14:paraId="24990B03" w14:textId="77777777" w:rsidTr="008940D4">
        <w:trPr>
          <w:cantSplit/>
          <w:trHeight w:val="421"/>
          <w:tblHeader/>
        </w:trPr>
        <w:tc>
          <w:tcPr>
            <w:tcW w:w="514" w:type="dxa"/>
            <w:shd w:val="clear" w:color="FFFFFF" w:fill="auto"/>
          </w:tcPr>
          <w:p w14:paraId="1182F5EF" w14:textId="56B0CBAB" w:rsidR="00F14F25" w:rsidRPr="00A75B53" w:rsidRDefault="00F14F25" w:rsidP="00D7463B">
            <w:pPr>
              <w:pStyle w:val="BodyText"/>
              <w:rPr>
                <w:b/>
                <w:bCs/>
              </w:rPr>
            </w:pPr>
            <w:r w:rsidRPr="00A75B53">
              <w:rPr>
                <w:b/>
                <w:bCs/>
              </w:rPr>
              <w:t>#</w:t>
            </w:r>
          </w:p>
        </w:tc>
        <w:tc>
          <w:tcPr>
            <w:tcW w:w="1884" w:type="dxa"/>
            <w:shd w:val="clear" w:color="FFFFFF" w:fill="auto"/>
          </w:tcPr>
          <w:p w14:paraId="682198D1" w14:textId="4E8B7E2F" w:rsidR="00F14F25" w:rsidRPr="00A75B53" w:rsidRDefault="00FF67A1" w:rsidP="00D7463B">
            <w:pPr>
              <w:pStyle w:val="BodyText"/>
              <w:rPr>
                <w:b/>
                <w:bCs/>
              </w:rPr>
            </w:pPr>
            <w:r>
              <w:rPr>
                <w:b/>
                <w:bCs/>
              </w:rPr>
              <w:t>Steps</w:t>
            </w:r>
          </w:p>
        </w:tc>
        <w:tc>
          <w:tcPr>
            <w:tcW w:w="2693" w:type="dxa"/>
            <w:shd w:val="clear" w:color="FFFFFF" w:fill="auto"/>
          </w:tcPr>
          <w:p w14:paraId="6BF07AF4" w14:textId="77777777" w:rsidR="00F14F25" w:rsidRPr="00A75B53" w:rsidRDefault="00F14F25" w:rsidP="00D7463B">
            <w:pPr>
              <w:pStyle w:val="BodyText"/>
              <w:rPr>
                <w:b/>
                <w:bCs/>
              </w:rPr>
            </w:pPr>
            <w:r>
              <w:rPr>
                <w:b/>
                <w:bCs/>
              </w:rPr>
              <w:t>Background Operations</w:t>
            </w:r>
          </w:p>
        </w:tc>
        <w:tc>
          <w:tcPr>
            <w:tcW w:w="4694" w:type="dxa"/>
            <w:shd w:val="clear" w:color="FFFFFF" w:fill="auto"/>
          </w:tcPr>
          <w:p w14:paraId="03A9CFE4" w14:textId="77777777" w:rsidR="00F14F25" w:rsidRPr="00A75B53" w:rsidRDefault="00F14F25" w:rsidP="00D7463B">
            <w:pPr>
              <w:pStyle w:val="BodyText"/>
              <w:rPr>
                <w:b/>
                <w:bCs/>
              </w:rPr>
            </w:pPr>
            <w:r>
              <w:rPr>
                <w:b/>
                <w:bCs/>
              </w:rPr>
              <w:t>Comments</w:t>
            </w:r>
            <w:r w:rsidRPr="00A75B53">
              <w:rPr>
                <w:b/>
                <w:bCs/>
              </w:rPr>
              <w:t xml:space="preserve"> </w:t>
            </w:r>
          </w:p>
        </w:tc>
      </w:tr>
      <w:tr w:rsidR="00F14F25" w:rsidRPr="00A75B53" w14:paraId="4793FC06" w14:textId="77777777" w:rsidTr="008940D4">
        <w:trPr>
          <w:cantSplit/>
          <w:trHeight w:val="401"/>
          <w:tblHeader/>
        </w:trPr>
        <w:tc>
          <w:tcPr>
            <w:tcW w:w="514" w:type="dxa"/>
            <w:shd w:val="clear" w:color="FFFFFF" w:fill="auto"/>
          </w:tcPr>
          <w:p w14:paraId="1E4839E0" w14:textId="77777777" w:rsidR="00F14F25" w:rsidRPr="00A75B53" w:rsidRDefault="00F14F25" w:rsidP="00D7463B">
            <w:pPr>
              <w:pStyle w:val="TableHeader"/>
              <w:rPr>
                <w:rFonts w:ascii="GE Inspira" w:hAnsi="GE Inspira"/>
                <w:b/>
                <w:bCs/>
                <w:sz w:val="20"/>
              </w:rPr>
            </w:pPr>
            <w:r>
              <w:rPr>
                <w:rFonts w:ascii="GE Inspira" w:hAnsi="GE Inspira"/>
                <w:b/>
                <w:bCs/>
                <w:sz w:val="20"/>
              </w:rPr>
              <w:t>1</w:t>
            </w:r>
          </w:p>
        </w:tc>
        <w:tc>
          <w:tcPr>
            <w:tcW w:w="1884" w:type="dxa"/>
            <w:shd w:val="clear" w:color="FFFFFF" w:fill="auto"/>
          </w:tcPr>
          <w:p w14:paraId="388DFF4A" w14:textId="77777777" w:rsidR="00F46772" w:rsidRDefault="00F46772" w:rsidP="00EF61A5">
            <w:pPr>
              <w:pStyle w:val="TableHeader"/>
              <w:numPr>
                <w:ilvl w:val="0"/>
                <w:numId w:val="109"/>
              </w:numPr>
              <w:jc w:val="left"/>
              <w:rPr>
                <w:rFonts w:ascii="GE Inspira" w:hAnsi="GE Inspira"/>
              </w:rPr>
            </w:pPr>
            <w:r>
              <w:rPr>
                <w:rFonts w:ascii="GE Inspira" w:hAnsi="GE Inspira"/>
              </w:rPr>
              <w:t xml:space="preserve">Open an existing Custom Instrument Part and navigate to EBOM </w:t>
            </w:r>
            <w:r w:rsidRPr="004547A2">
              <w:rPr>
                <w:rFonts w:ascii="GE Inspira" w:hAnsi="GE Inspira"/>
              </w:rPr>
              <w:sym w:font="Wingdings" w:char="F0E0"/>
            </w:r>
            <w:r>
              <w:rPr>
                <w:rFonts w:ascii="GE Inspira" w:hAnsi="GE Inspira"/>
              </w:rPr>
              <w:t xml:space="preserve"> EBOM tab</w:t>
            </w:r>
          </w:p>
          <w:p w14:paraId="53E0FA4D" w14:textId="7BCE2304" w:rsidR="00F14F25" w:rsidRPr="00A75B53" w:rsidRDefault="00F46772" w:rsidP="00EF61A5">
            <w:pPr>
              <w:pStyle w:val="TableHeader"/>
              <w:numPr>
                <w:ilvl w:val="0"/>
                <w:numId w:val="109"/>
              </w:numPr>
              <w:jc w:val="left"/>
              <w:rPr>
                <w:rFonts w:ascii="GE Inspira" w:hAnsi="GE Inspira"/>
              </w:rPr>
            </w:pPr>
            <w:r>
              <w:rPr>
                <w:rFonts w:ascii="GE Inspira" w:hAnsi="GE Inspira"/>
              </w:rPr>
              <w:t>Click on command BomList Options</w:t>
            </w:r>
            <w:r w:rsidRPr="00320B62">
              <w:rPr>
                <w:rFonts w:ascii="GE Inspira" w:hAnsi="GE Inspira"/>
              </w:rPr>
              <w:sym w:font="Wingdings" w:char="F0E0"/>
            </w:r>
            <w:r>
              <w:rPr>
                <w:rFonts w:ascii="GE Inspira" w:hAnsi="GE Inspira"/>
              </w:rPr>
              <w:t xml:space="preserve"> Validate BOM List</w:t>
            </w:r>
          </w:p>
        </w:tc>
        <w:tc>
          <w:tcPr>
            <w:tcW w:w="2693" w:type="dxa"/>
            <w:shd w:val="clear" w:color="FFFFFF" w:fill="auto"/>
          </w:tcPr>
          <w:p w14:paraId="764116BD" w14:textId="1B356A29" w:rsidR="00F14F25" w:rsidRDefault="00B85865" w:rsidP="00EF61A5">
            <w:pPr>
              <w:pStyle w:val="TableHeader"/>
              <w:numPr>
                <w:ilvl w:val="0"/>
                <w:numId w:val="29"/>
              </w:numPr>
              <w:jc w:val="left"/>
              <w:rPr>
                <w:rFonts w:ascii="GE Inspira" w:hAnsi="GE Inspira"/>
              </w:rPr>
            </w:pPr>
            <w:r>
              <w:rPr>
                <w:rFonts w:ascii="GE Inspira" w:hAnsi="GE Inspira"/>
              </w:rPr>
              <w:t xml:space="preserve">For validating the BOM List, the Context Part should </w:t>
            </w:r>
            <w:r w:rsidR="005E089B">
              <w:rPr>
                <w:rFonts w:ascii="GE Inspira" w:hAnsi="GE Inspira"/>
              </w:rPr>
              <w:t xml:space="preserve">not </w:t>
            </w:r>
            <w:r>
              <w:rPr>
                <w:rFonts w:ascii="GE Inspira" w:hAnsi="GE Inspira"/>
              </w:rPr>
              <w:t>be</w:t>
            </w:r>
            <w:r w:rsidR="005E089B">
              <w:rPr>
                <w:rFonts w:ascii="GE Inspira" w:hAnsi="GE Inspira"/>
              </w:rPr>
              <w:t xml:space="preserve"> </w:t>
            </w:r>
            <w:r>
              <w:rPr>
                <w:rFonts w:ascii="GE Inspira" w:hAnsi="GE Inspira"/>
              </w:rPr>
              <w:t xml:space="preserve">of first revision otherwise it will give popup message that </w:t>
            </w:r>
            <w:r w:rsidR="002321E6" w:rsidRPr="002321E6">
              <w:rPr>
                <w:rFonts w:ascii="GE Inspira" w:hAnsi="GE Inspira"/>
              </w:rPr>
              <w:t>"The selected Part for the operation should not be the First revision"</w:t>
            </w:r>
          </w:p>
          <w:p w14:paraId="1FE4093E" w14:textId="743211E3" w:rsidR="00877B04" w:rsidRDefault="005E089B" w:rsidP="00EF61A5">
            <w:pPr>
              <w:pStyle w:val="TableHeader"/>
              <w:numPr>
                <w:ilvl w:val="0"/>
                <w:numId w:val="29"/>
              </w:numPr>
              <w:jc w:val="left"/>
              <w:rPr>
                <w:rFonts w:ascii="GE Inspira" w:hAnsi="GE Inspira"/>
              </w:rPr>
            </w:pPr>
            <w:r>
              <w:rPr>
                <w:rFonts w:ascii="GE Inspira" w:hAnsi="GE Inspira"/>
              </w:rPr>
              <w:t>This command will basically check if all the Tags which are present in the First revision of the context part</w:t>
            </w:r>
            <w:r w:rsidR="00924C00">
              <w:rPr>
                <w:rFonts w:ascii="GE Inspira" w:hAnsi="GE Inspira"/>
              </w:rPr>
              <w:t xml:space="preserve"> </w:t>
            </w:r>
            <w:r w:rsidR="00BA3ECC">
              <w:rPr>
                <w:rFonts w:ascii="GE Inspira" w:hAnsi="GE Inspira"/>
              </w:rPr>
              <w:t>are</w:t>
            </w:r>
            <w:r w:rsidR="00924C00">
              <w:rPr>
                <w:rFonts w:ascii="GE Inspira" w:hAnsi="GE Inspira"/>
              </w:rPr>
              <w:t xml:space="preserve"> present in the current part Tag numbers</w:t>
            </w:r>
            <w:r w:rsidR="00BA3ECC">
              <w:rPr>
                <w:rFonts w:ascii="GE Inspira" w:hAnsi="GE Inspira"/>
              </w:rPr>
              <w:t xml:space="preserve"> also or not</w:t>
            </w:r>
            <w:r w:rsidR="00924C00">
              <w:rPr>
                <w:rFonts w:ascii="GE Inspira" w:hAnsi="GE Inspira"/>
              </w:rPr>
              <w:t>. Tag Number is the attribute in BOM List relationship between 2 Parts</w:t>
            </w:r>
          </w:p>
          <w:p w14:paraId="243B0AB2" w14:textId="77777777" w:rsidR="00B350F6" w:rsidRDefault="00877B04" w:rsidP="00EF61A5">
            <w:pPr>
              <w:pStyle w:val="TableHeader"/>
              <w:numPr>
                <w:ilvl w:val="0"/>
                <w:numId w:val="29"/>
              </w:numPr>
              <w:jc w:val="left"/>
              <w:rPr>
                <w:rFonts w:ascii="GE Inspira" w:hAnsi="GE Inspira"/>
              </w:rPr>
            </w:pPr>
            <w:r>
              <w:rPr>
                <w:rFonts w:ascii="GE Inspira" w:hAnsi="GE Inspira"/>
              </w:rPr>
              <w:t xml:space="preserve">If there is any Tag number in BOM List which matches with another Tag number, or in other words, if the Tag number is not unique. Then it will give message </w:t>
            </w:r>
            <w:r w:rsidRPr="00877B04">
              <w:rPr>
                <w:rFonts w:ascii="GE Inspira" w:hAnsi="GE Inspira"/>
              </w:rPr>
              <w:t>"Tag numbers are not unique, or not set on the current/first revision."</w:t>
            </w:r>
          </w:p>
          <w:p w14:paraId="5F0FC110" w14:textId="77777777" w:rsidR="00D837DA" w:rsidRDefault="00D837DA" w:rsidP="00EF61A5">
            <w:pPr>
              <w:pStyle w:val="TableHeader"/>
              <w:numPr>
                <w:ilvl w:val="0"/>
                <w:numId w:val="29"/>
              </w:numPr>
              <w:jc w:val="left"/>
              <w:rPr>
                <w:rFonts w:ascii="GE Inspira" w:hAnsi="GE Inspira"/>
              </w:rPr>
            </w:pPr>
            <w:r w:rsidRPr="00D837DA">
              <w:rPr>
                <w:rFonts w:ascii="GE Inspira" w:hAnsi="GE Inspira"/>
              </w:rPr>
              <w:t>"New revision contains all the tags from the first revision"</w:t>
            </w:r>
            <w:r>
              <w:rPr>
                <w:rFonts w:ascii="GE Inspira" w:hAnsi="GE Inspira"/>
              </w:rPr>
              <w:t xml:space="preserve"> this message will appear if all the Tag numbers from select Part and present in first revision also</w:t>
            </w:r>
          </w:p>
          <w:p w14:paraId="5F8EEBC2" w14:textId="36C3ABE1" w:rsidR="005E089B" w:rsidRPr="000831D0" w:rsidRDefault="00D837DA" w:rsidP="00EF61A5">
            <w:pPr>
              <w:pStyle w:val="TableHeader"/>
              <w:numPr>
                <w:ilvl w:val="0"/>
                <w:numId w:val="29"/>
              </w:numPr>
              <w:jc w:val="left"/>
              <w:rPr>
                <w:rFonts w:ascii="GE Inspira" w:hAnsi="GE Inspira"/>
              </w:rPr>
            </w:pPr>
            <w:r>
              <w:rPr>
                <w:rFonts w:ascii="GE Inspira" w:hAnsi="GE Inspira"/>
              </w:rPr>
              <w:t>“</w:t>
            </w:r>
            <w:r w:rsidRPr="00D837DA">
              <w:rPr>
                <w:rFonts w:ascii="GE Inspira" w:hAnsi="GE Inspira"/>
              </w:rPr>
              <w:t>Following tags from the First Revision are missing in the current revision.</w:t>
            </w:r>
            <w:r w:rsidR="00985EE8">
              <w:rPr>
                <w:rFonts w:ascii="GE Inspira" w:hAnsi="GE Inspira"/>
              </w:rPr>
              <w:t xml:space="preserve"> </w:t>
            </w:r>
            <w:r>
              <w:rPr>
                <w:rFonts w:ascii="GE Inspira" w:hAnsi="GE Inspira"/>
              </w:rPr>
              <w:t>Tag number” This message w</w:t>
            </w:r>
            <w:r w:rsidR="008448C2">
              <w:rPr>
                <w:rFonts w:ascii="GE Inspira" w:hAnsi="GE Inspira"/>
              </w:rPr>
              <w:t>ill appear showing the Tag numbers which are missing in current Part from the first revision of Part</w:t>
            </w:r>
            <w:r w:rsidR="00E92AD7">
              <w:rPr>
                <w:rFonts w:ascii="GE Inspira" w:hAnsi="GE Inspira"/>
              </w:rPr>
              <w:t>.</w:t>
            </w:r>
          </w:p>
        </w:tc>
        <w:tc>
          <w:tcPr>
            <w:tcW w:w="4694" w:type="dxa"/>
            <w:shd w:val="clear" w:color="FFFFFF" w:fill="auto"/>
          </w:tcPr>
          <w:p w14:paraId="08F7574F" w14:textId="576EC118" w:rsidR="00F14F25" w:rsidRPr="002472A8" w:rsidRDefault="00CA0EE9" w:rsidP="00EF61A5">
            <w:pPr>
              <w:pStyle w:val="TableHeader"/>
              <w:numPr>
                <w:ilvl w:val="0"/>
                <w:numId w:val="29"/>
              </w:numPr>
              <w:jc w:val="left"/>
              <w:rPr>
                <w:rFonts w:ascii="GE Inspira" w:hAnsi="GE Inspira"/>
                <w:noProof/>
              </w:rPr>
            </w:pPr>
            <w:r>
              <w:rPr>
                <w:rFonts w:ascii="GE Inspira" w:hAnsi="GE Inspira"/>
                <w:noProof/>
              </w:rPr>
              <w:t>Validate BOM List</w:t>
            </w:r>
          </w:p>
          <w:p w14:paraId="13DD1F69" w14:textId="5EF72CB9" w:rsidR="00F14F25" w:rsidRDefault="006D3A85" w:rsidP="00D7463B">
            <w:pPr>
              <w:pStyle w:val="TableHeader"/>
              <w:jc w:val="left"/>
            </w:pPr>
            <w:r>
              <w:rPr>
                <w:noProof/>
              </w:rPr>
              <w:drawing>
                <wp:inline distT="0" distB="0" distL="0" distR="0" wp14:anchorId="4B7BA500" wp14:editId="6175CB23">
                  <wp:extent cx="3121025" cy="2370455"/>
                  <wp:effectExtent l="0" t="0" r="3175" b="0"/>
                  <wp:docPr id="21538" name="Picture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1025" cy="2370455"/>
                          </a:xfrm>
                          <a:prstGeom prst="rect">
                            <a:avLst/>
                          </a:prstGeom>
                        </pic:spPr>
                      </pic:pic>
                    </a:graphicData>
                  </a:graphic>
                </wp:inline>
              </w:drawing>
            </w:r>
          </w:p>
          <w:p w14:paraId="250AAAFB" w14:textId="77777777" w:rsidR="00F14F25" w:rsidRDefault="00F14F25" w:rsidP="00D7463B">
            <w:pPr>
              <w:pStyle w:val="TableHeader"/>
              <w:jc w:val="left"/>
              <w:rPr>
                <w:rFonts w:ascii="GE Inspira" w:hAnsi="GE Inspira"/>
              </w:rPr>
            </w:pPr>
          </w:p>
          <w:p w14:paraId="40ACFDDE" w14:textId="63791985" w:rsidR="00F14F25" w:rsidRPr="00A75B53" w:rsidRDefault="00F14F25" w:rsidP="00D7463B">
            <w:pPr>
              <w:pStyle w:val="TableHeader"/>
              <w:jc w:val="left"/>
              <w:rPr>
                <w:rFonts w:ascii="GE Inspira" w:hAnsi="GE Inspira"/>
              </w:rPr>
            </w:pPr>
          </w:p>
        </w:tc>
      </w:tr>
    </w:tbl>
    <w:p w14:paraId="68DDFE66" w14:textId="71E33CC6" w:rsidR="00145736" w:rsidRPr="00145736" w:rsidRDefault="001A2193" w:rsidP="00145736">
      <w:pPr>
        <w:pStyle w:val="Heading3"/>
      </w:pPr>
      <w:bookmarkStart w:id="49" w:name="_Toc52811627"/>
      <w:r>
        <w:lastRenderedPageBreak/>
        <w:t>Copy BOM List Attributes</w:t>
      </w:r>
      <w:bookmarkEnd w:id="49"/>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2070"/>
        <w:gridCol w:w="2649"/>
        <w:gridCol w:w="4552"/>
      </w:tblGrid>
      <w:tr w:rsidR="00414A66" w:rsidRPr="00A75B53" w14:paraId="668460C3" w14:textId="77777777" w:rsidTr="00D7463B">
        <w:trPr>
          <w:cantSplit/>
          <w:trHeight w:val="355"/>
        </w:trPr>
        <w:tc>
          <w:tcPr>
            <w:tcW w:w="9785" w:type="dxa"/>
            <w:gridSpan w:val="4"/>
            <w:shd w:val="clear" w:color="auto" w:fill="E0E0E0"/>
          </w:tcPr>
          <w:p w14:paraId="75736205" w14:textId="3CA46F09" w:rsidR="00414A66" w:rsidRPr="006A18F2" w:rsidRDefault="001A2193" w:rsidP="00D7463B">
            <w:pPr>
              <w:pStyle w:val="TableHeader"/>
              <w:rPr>
                <w:rFonts w:ascii="GE Inspira" w:hAnsi="GE Inspira"/>
                <w:bCs/>
                <w:sz w:val="22"/>
              </w:rPr>
            </w:pPr>
            <w:r>
              <w:rPr>
                <w:rFonts w:ascii="GE Inspira" w:hAnsi="GE Inspira"/>
                <w:b/>
                <w:bCs/>
                <w:sz w:val="22"/>
              </w:rPr>
              <w:t>Copy BOM List Attributes</w:t>
            </w:r>
            <w:r w:rsidR="00414A66" w:rsidRPr="00A74C20">
              <w:rPr>
                <w:rFonts w:ascii="GE Inspira" w:hAnsi="GE Inspira"/>
                <w:b/>
                <w:bCs/>
                <w:sz w:val="22"/>
              </w:rPr>
              <w:t xml:space="preserve"> </w:t>
            </w:r>
          </w:p>
        </w:tc>
      </w:tr>
      <w:tr w:rsidR="00414A66" w:rsidRPr="00A75B53" w14:paraId="69CFD60D" w14:textId="77777777" w:rsidTr="009159CC">
        <w:trPr>
          <w:cantSplit/>
          <w:trHeight w:val="421"/>
          <w:tblHeader/>
        </w:trPr>
        <w:tc>
          <w:tcPr>
            <w:tcW w:w="514" w:type="dxa"/>
            <w:shd w:val="clear" w:color="FFFFFF" w:fill="auto"/>
          </w:tcPr>
          <w:p w14:paraId="6587ACC8" w14:textId="3AEF49DB" w:rsidR="00414A66" w:rsidRPr="00A75B53" w:rsidRDefault="00414A66" w:rsidP="00D7463B">
            <w:pPr>
              <w:pStyle w:val="BodyText"/>
              <w:rPr>
                <w:b/>
                <w:bCs/>
              </w:rPr>
            </w:pPr>
            <w:r w:rsidRPr="00A75B53">
              <w:rPr>
                <w:b/>
                <w:bCs/>
              </w:rPr>
              <w:t>#</w:t>
            </w:r>
          </w:p>
        </w:tc>
        <w:tc>
          <w:tcPr>
            <w:tcW w:w="2070" w:type="dxa"/>
            <w:shd w:val="clear" w:color="FFFFFF" w:fill="auto"/>
          </w:tcPr>
          <w:p w14:paraId="20FC5E02" w14:textId="0EAE061B" w:rsidR="00414A66" w:rsidRPr="00A75B53" w:rsidRDefault="00FF67A1" w:rsidP="00D7463B">
            <w:pPr>
              <w:pStyle w:val="BodyText"/>
              <w:rPr>
                <w:b/>
                <w:bCs/>
              </w:rPr>
            </w:pPr>
            <w:r>
              <w:rPr>
                <w:b/>
                <w:bCs/>
              </w:rPr>
              <w:t>Steps</w:t>
            </w:r>
          </w:p>
        </w:tc>
        <w:tc>
          <w:tcPr>
            <w:tcW w:w="2649" w:type="dxa"/>
            <w:shd w:val="clear" w:color="FFFFFF" w:fill="auto"/>
          </w:tcPr>
          <w:p w14:paraId="0CAF350B" w14:textId="77777777" w:rsidR="00414A66" w:rsidRPr="00A75B53" w:rsidRDefault="00414A66" w:rsidP="00D7463B">
            <w:pPr>
              <w:pStyle w:val="BodyText"/>
              <w:rPr>
                <w:b/>
                <w:bCs/>
              </w:rPr>
            </w:pPr>
            <w:r>
              <w:rPr>
                <w:b/>
                <w:bCs/>
              </w:rPr>
              <w:t>Background Operations</w:t>
            </w:r>
          </w:p>
        </w:tc>
        <w:tc>
          <w:tcPr>
            <w:tcW w:w="4552" w:type="dxa"/>
            <w:shd w:val="clear" w:color="FFFFFF" w:fill="auto"/>
          </w:tcPr>
          <w:p w14:paraId="389290F5" w14:textId="77777777" w:rsidR="00414A66" w:rsidRPr="00A75B53" w:rsidRDefault="00414A66" w:rsidP="00D7463B">
            <w:pPr>
              <w:pStyle w:val="BodyText"/>
              <w:rPr>
                <w:b/>
                <w:bCs/>
              </w:rPr>
            </w:pPr>
            <w:r>
              <w:rPr>
                <w:b/>
                <w:bCs/>
              </w:rPr>
              <w:t>Comments</w:t>
            </w:r>
            <w:r w:rsidRPr="00A75B53">
              <w:rPr>
                <w:b/>
                <w:bCs/>
              </w:rPr>
              <w:t xml:space="preserve"> </w:t>
            </w:r>
          </w:p>
        </w:tc>
      </w:tr>
      <w:tr w:rsidR="00414A66" w:rsidRPr="00A75B53" w14:paraId="398B7062" w14:textId="77777777" w:rsidTr="009159CC">
        <w:trPr>
          <w:cantSplit/>
          <w:trHeight w:val="401"/>
          <w:tblHeader/>
        </w:trPr>
        <w:tc>
          <w:tcPr>
            <w:tcW w:w="514" w:type="dxa"/>
            <w:shd w:val="clear" w:color="FFFFFF" w:fill="auto"/>
          </w:tcPr>
          <w:p w14:paraId="6553A2C3" w14:textId="77777777" w:rsidR="00414A66" w:rsidRPr="00A75B53" w:rsidRDefault="00414A66" w:rsidP="00D7463B">
            <w:pPr>
              <w:pStyle w:val="TableHeader"/>
              <w:rPr>
                <w:rFonts w:ascii="GE Inspira" w:hAnsi="GE Inspira"/>
                <w:b/>
                <w:bCs/>
                <w:sz w:val="20"/>
              </w:rPr>
            </w:pPr>
            <w:r>
              <w:rPr>
                <w:rFonts w:ascii="GE Inspira" w:hAnsi="GE Inspira"/>
                <w:b/>
                <w:bCs/>
                <w:sz w:val="20"/>
              </w:rPr>
              <w:t>1</w:t>
            </w:r>
          </w:p>
        </w:tc>
        <w:tc>
          <w:tcPr>
            <w:tcW w:w="2070" w:type="dxa"/>
            <w:shd w:val="clear" w:color="FFFFFF" w:fill="auto"/>
          </w:tcPr>
          <w:p w14:paraId="1EA18101" w14:textId="77777777" w:rsidR="00584CD8" w:rsidRDefault="00584CD8" w:rsidP="00EF61A5">
            <w:pPr>
              <w:pStyle w:val="TableHeader"/>
              <w:numPr>
                <w:ilvl w:val="0"/>
                <w:numId w:val="30"/>
              </w:numPr>
              <w:jc w:val="left"/>
              <w:rPr>
                <w:rFonts w:ascii="GE Inspira" w:hAnsi="GE Inspira"/>
              </w:rPr>
            </w:pPr>
            <w:r>
              <w:rPr>
                <w:rFonts w:ascii="GE Inspira" w:hAnsi="GE Inspira"/>
              </w:rPr>
              <w:t xml:space="preserve">Open an existing Custom Instrument Part and navigate to EBOM </w:t>
            </w:r>
            <w:r w:rsidRPr="004547A2">
              <w:rPr>
                <w:rFonts w:ascii="GE Inspira" w:hAnsi="GE Inspira"/>
              </w:rPr>
              <w:sym w:font="Wingdings" w:char="F0E0"/>
            </w:r>
            <w:r>
              <w:rPr>
                <w:rFonts w:ascii="GE Inspira" w:hAnsi="GE Inspira"/>
              </w:rPr>
              <w:t xml:space="preserve"> EBOM tab</w:t>
            </w:r>
          </w:p>
          <w:p w14:paraId="5497FE36" w14:textId="48792E5F" w:rsidR="00414A66" w:rsidRPr="00A75B53" w:rsidRDefault="00584CD8" w:rsidP="00EF61A5">
            <w:pPr>
              <w:pStyle w:val="TableHeader"/>
              <w:numPr>
                <w:ilvl w:val="0"/>
                <w:numId w:val="30"/>
              </w:numPr>
              <w:jc w:val="left"/>
              <w:rPr>
                <w:rFonts w:ascii="GE Inspira" w:hAnsi="GE Inspira"/>
              </w:rPr>
            </w:pPr>
            <w:r>
              <w:rPr>
                <w:rFonts w:ascii="GE Inspira" w:hAnsi="GE Inspira"/>
              </w:rPr>
              <w:t>Click on command BomList Options</w:t>
            </w:r>
            <w:r w:rsidRPr="00320B62">
              <w:rPr>
                <w:rFonts w:ascii="GE Inspira" w:hAnsi="GE Inspira"/>
              </w:rPr>
              <w:sym w:font="Wingdings" w:char="F0E0"/>
            </w:r>
            <w:r>
              <w:rPr>
                <w:rFonts w:ascii="GE Inspira" w:hAnsi="GE Inspira"/>
              </w:rPr>
              <w:t xml:space="preserve"> Copy BOM List Attributes</w:t>
            </w:r>
          </w:p>
        </w:tc>
        <w:tc>
          <w:tcPr>
            <w:tcW w:w="2649" w:type="dxa"/>
            <w:shd w:val="clear" w:color="FFFFFF" w:fill="auto"/>
          </w:tcPr>
          <w:p w14:paraId="4B15E1A4" w14:textId="7B0E3BE5" w:rsidR="007E710F" w:rsidRDefault="007E710F" w:rsidP="00EF61A5">
            <w:pPr>
              <w:pStyle w:val="TableHeader"/>
              <w:numPr>
                <w:ilvl w:val="0"/>
                <w:numId w:val="31"/>
              </w:numPr>
              <w:jc w:val="left"/>
              <w:rPr>
                <w:rFonts w:ascii="GE Inspira" w:hAnsi="GE Inspira"/>
              </w:rPr>
            </w:pPr>
            <w:r>
              <w:rPr>
                <w:rFonts w:ascii="GE Inspira" w:hAnsi="GE Inspira"/>
              </w:rPr>
              <w:t xml:space="preserve">For </w:t>
            </w:r>
            <w:r w:rsidR="00D96769">
              <w:rPr>
                <w:rFonts w:ascii="GE Inspira" w:hAnsi="GE Inspira"/>
              </w:rPr>
              <w:t>copying</w:t>
            </w:r>
            <w:r>
              <w:rPr>
                <w:rFonts w:ascii="GE Inspira" w:hAnsi="GE Inspira"/>
              </w:rPr>
              <w:t xml:space="preserve"> the BOM List</w:t>
            </w:r>
            <w:r w:rsidR="00D96769">
              <w:rPr>
                <w:rFonts w:ascii="GE Inspira" w:hAnsi="GE Inspira"/>
              </w:rPr>
              <w:t xml:space="preserve"> Attributes</w:t>
            </w:r>
            <w:r>
              <w:rPr>
                <w:rFonts w:ascii="GE Inspira" w:hAnsi="GE Inspira"/>
              </w:rPr>
              <w:t xml:space="preserve">, the Context Part should not be of first revision otherwise it will give popup message that </w:t>
            </w:r>
            <w:r w:rsidRPr="002321E6">
              <w:rPr>
                <w:rFonts w:ascii="GE Inspira" w:hAnsi="GE Inspira"/>
              </w:rPr>
              <w:t>"The selected Part for the operation should not be the First revision"</w:t>
            </w:r>
          </w:p>
          <w:p w14:paraId="6C1CC2DD" w14:textId="5E18F539" w:rsidR="002A206C" w:rsidRDefault="003A18C3" w:rsidP="00EF61A5">
            <w:pPr>
              <w:pStyle w:val="TableHeader"/>
              <w:numPr>
                <w:ilvl w:val="0"/>
                <w:numId w:val="31"/>
              </w:numPr>
              <w:jc w:val="left"/>
              <w:rPr>
                <w:rFonts w:ascii="GE Inspira" w:hAnsi="GE Inspira"/>
              </w:rPr>
            </w:pPr>
            <w:r>
              <w:rPr>
                <w:rFonts w:ascii="GE Inspira" w:hAnsi="GE Inspira"/>
              </w:rPr>
              <w:t>A list will be fetched for getting all the BOM List attributes from context Part and first revision of Part making a data</w:t>
            </w:r>
            <w:r w:rsidR="00BB46CD">
              <w:rPr>
                <w:rFonts w:ascii="GE Inspira" w:hAnsi="GE Inspira"/>
              </w:rPr>
              <w:t xml:space="preserve"> </w:t>
            </w:r>
            <w:r>
              <w:rPr>
                <w:rFonts w:ascii="GE Inspira" w:hAnsi="GE Inspira"/>
              </w:rPr>
              <w:t>structure with Tag number as the Key and object having all BOM List attributes in the Value of the data structure</w:t>
            </w:r>
          </w:p>
          <w:p w14:paraId="1304E2B9" w14:textId="5A037FD0" w:rsidR="003A18C3" w:rsidRDefault="003A18C3" w:rsidP="00EF61A5">
            <w:pPr>
              <w:pStyle w:val="TableHeader"/>
              <w:numPr>
                <w:ilvl w:val="0"/>
                <w:numId w:val="31"/>
              </w:numPr>
              <w:jc w:val="left"/>
              <w:rPr>
                <w:rFonts w:ascii="GE Inspira" w:hAnsi="GE Inspira"/>
              </w:rPr>
            </w:pPr>
            <w:r>
              <w:rPr>
                <w:rFonts w:ascii="GE Inspira" w:hAnsi="GE Inspira"/>
              </w:rPr>
              <w:t xml:space="preserve">All the BOM List attributes from the first revision will be set to the BOM List </w:t>
            </w:r>
            <w:r w:rsidR="00A70317">
              <w:rPr>
                <w:rFonts w:ascii="GE Inspira" w:hAnsi="GE Inspira"/>
              </w:rPr>
              <w:t>relationship</w:t>
            </w:r>
            <w:r>
              <w:rPr>
                <w:rFonts w:ascii="GE Inspira" w:hAnsi="GE Inspira"/>
              </w:rPr>
              <w:t xml:space="preserve"> of the Context Part revision</w:t>
            </w:r>
          </w:p>
          <w:p w14:paraId="0F41D722" w14:textId="2C051132" w:rsidR="006A42B4" w:rsidRDefault="006A42B4" w:rsidP="00EF61A5">
            <w:pPr>
              <w:pStyle w:val="TableHeader"/>
              <w:numPr>
                <w:ilvl w:val="0"/>
                <w:numId w:val="31"/>
              </w:numPr>
              <w:jc w:val="left"/>
              <w:rPr>
                <w:rFonts w:ascii="GE Inspira" w:hAnsi="GE Inspira"/>
              </w:rPr>
            </w:pPr>
            <w:r>
              <w:rPr>
                <w:rFonts w:ascii="GE Inspira" w:hAnsi="GE Inspira"/>
              </w:rPr>
              <w:t>If any of the Tag number from First revision of Part is missing in context Part, then an alert will com</w:t>
            </w:r>
            <w:r w:rsidR="00ED19B4">
              <w:rPr>
                <w:rFonts w:ascii="GE Inspira" w:hAnsi="GE Inspira"/>
              </w:rPr>
              <w:t xml:space="preserve">e saying as below: </w:t>
            </w:r>
            <w:r w:rsidR="00ED19B4" w:rsidRPr="00ED19B4">
              <w:rPr>
                <w:rFonts w:ascii="GE Inspira" w:hAnsi="GE Inspira"/>
              </w:rPr>
              <w:t>"</w:t>
            </w:r>
            <w:r w:rsidR="003A6493" w:rsidRPr="00ED19B4">
              <w:rPr>
                <w:rFonts w:ascii="GE Inspira" w:hAnsi="GE Inspira"/>
              </w:rPr>
              <w:t>Cannot</w:t>
            </w:r>
            <w:r w:rsidR="00ED19B4" w:rsidRPr="00ED19B4">
              <w:rPr>
                <w:rFonts w:ascii="GE Inspira" w:hAnsi="GE Inspira"/>
              </w:rPr>
              <w:t xml:space="preserve"> find the following tab numbers on the First Revision :</w:t>
            </w:r>
            <w:r w:rsidR="00ED19B4">
              <w:rPr>
                <w:rFonts w:ascii="GE Inspira" w:hAnsi="GE Inspira"/>
              </w:rPr>
              <w:t xml:space="preserve">Tag numbers, </w:t>
            </w:r>
            <w:r w:rsidR="00ED19B4" w:rsidRPr="00ED19B4">
              <w:rPr>
                <w:rFonts w:ascii="GE Inspira" w:hAnsi="GE Inspira"/>
              </w:rPr>
              <w:t xml:space="preserve"> other tag are copied.</w:t>
            </w:r>
            <w:r w:rsidR="00550B24">
              <w:rPr>
                <w:rFonts w:ascii="GE Inspira" w:hAnsi="GE Inspira"/>
              </w:rPr>
              <w:t>”</w:t>
            </w:r>
          </w:p>
          <w:p w14:paraId="1C5B671A" w14:textId="52D8327E" w:rsidR="00414A66" w:rsidRPr="000831D0" w:rsidRDefault="00414A66" w:rsidP="007E710F">
            <w:pPr>
              <w:pStyle w:val="TableHeader"/>
              <w:jc w:val="left"/>
              <w:rPr>
                <w:rFonts w:ascii="GE Inspira" w:hAnsi="GE Inspira"/>
              </w:rPr>
            </w:pPr>
          </w:p>
        </w:tc>
        <w:tc>
          <w:tcPr>
            <w:tcW w:w="4552" w:type="dxa"/>
            <w:shd w:val="clear" w:color="FFFFFF" w:fill="auto"/>
          </w:tcPr>
          <w:p w14:paraId="798F0245" w14:textId="7483ED74" w:rsidR="00414A66" w:rsidRPr="002472A8" w:rsidRDefault="00680F5C" w:rsidP="00EF61A5">
            <w:pPr>
              <w:pStyle w:val="TableHeader"/>
              <w:numPr>
                <w:ilvl w:val="0"/>
                <w:numId w:val="31"/>
              </w:numPr>
              <w:jc w:val="left"/>
              <w:rPr>
                <w:rFonts w:ascii="GE Inspira" w:hAnsi="GE Inspira"/>
                <w:noProof/>
              </w:rPr>
            </w:pPr>
            <w:r>
              <w:rPr>
                <w:rFonts w:ascii="GE Inspira" w:hAnsi="GE Inspira"/>
                <w:noProof/>
              </w:rPr>
              <w:t>Copy BOM List Attributes</w:t>
            </w:r>
          </w:p>
          <w:p w14:paraId="6A5AD432" w14:textId="1F8C5F9C" w:rsidR="00414A66" w:rsidRPr="00A75B53" w:rsidRDefault="00303D42" w:rsidP="00D7463B">
            <w:pPr>
              <w:pStyle w:val="TableHeader"/>
              <w:jc w:val="left"/>
              <w:rPr>
                <w:rFonts w:ascii="GE Inspira" w:hAnsi="GE Inspira"/>
              </w:rPr>
            </w:pPr>
            <w:r>
              <w:rPr>
                <w:noProof/>
              </w:rPr>
              <w:drawing>
                <wp:inline distT="0" distB="0" distL="0" distR="0" wp14:anchorId="673CB2DE" wp14:editId="1EA6EEA1">
                  <wp:extent cx="3121025" cy="2370455"/>
                  <wp:effectExtent l="0" t="0" r="3175" b="0"/>
                  <wp:docPr id="21539" name="Picture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1025" cy="2370455"/>
                          </a:xfrm>
                          <a:prstGeom prst="rect">
                            <a:avLst/>
                          </a:prstGeom>
                        </pic:spPr>
                      </pic:pic>
                    </a:graphicData>
                  </a:graphic>
                </wp:inline>
              </w:drawing>
            </w:r>
          </w:p>
        </w:tc>
      </w:tr>
    </w:tbl>
    <w:p w14:paraId="4C112CF9" w14:textId="1FC5A55E" w:rsidR="005A78C7" w:rsidRPr="00DE547F" w:rsidRDefault="002B4176" w:rsidP="00DE547F">
      <w:pPr>
        <w:pStyle w:val="Heading3"/>
      </w:pPr>
      <w:bookmarkStart w:id="50" w:name="_Toc52811628"/>
      <w:r>
        <w:t>Clear BOM Connections</w:t>
      </w:r>
      <w:bookmarkEnd w:id="50"/>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884"/>
        <w:gridCol w:w="2256"/>
        <w:gridCol w:w="5131"/>
      </w:tblGrid>
      <w:tr w:rsidR="00B32ED5" w:rsidRPr="00A75B53" w14:paraId="7D025E61" w14:textId="77777777" w:rsidTr="00D7463B">
        <w:trPr>
          <w:cantSplit/>
          <w:trHeight w:val="355"/>
        </w:trPr>
        <w:tc>
          <w:tcPr>
            <w:tcW w:w="9785" w:type="dxa"/>
            <w:gridSpan w:val="4"/>
            <w:shd w:val="clear" w:color="auto" w:fill="E0E0E0"/>
          </w:tcPr>
          <w:p w14:paraId="262BE524" w14:textId="04C5EB8E" w:rsidR="00B32ED5" w:rsidRPr="006A18F2" w:rsidRDefault="004E3D5F" w:rsidP="00D7463B">
            <w:pPr>
              <w:pStyle w:val="TableHeader"/>
              <w:rPr>
                <w:rFonts w:ascii="GE Inspira" w:hAnsi="GE Inspira"/>
                <w:bCs/>
                <w:sz w:val="22"/>
              </w:rPr>
            </w:pPr>
            <w:r>
              <w:rPr>
                <w:rFonts w:ascii="GE Inspira" w:hAnsi="GE Inspira"/>
                <w:b/>
                <w:bCs/>
                <w:sz w:val="22"/>
              </w:rPr>
              <w:t>Clear BOM Connections</w:t>
            </w:r>
            <w:r w:rsidR="00B32ED5" w:rsidRPr="00A74C20">
              <w:rPr>
                <w:rFonts w:ascii="GE Inspira" w:hAnsi="GE Inspira"/>
                <w:b/>
                <w:bCs/>
                <w:sz w:val="22"/>
              </w:rPr>
              <w:t xml:space="preserve"> </w:t>
            </w:r>
          </w:p>
        </w:tc>
      </w:tr>
      <w:tr w:rsidR="00B32ED5" w:rsidRPr="00A75B53" w14:paraId="12D32E7D" w14:textId="77777777" w:rsidTr="00AB7F40">
        <w:trPr>
          <w:cantSplit/>
          <w:trHeight w:val="421"/>
          <w:tblHeader/>
        </w:trPr>
        <w:tc>
          <w:tcPr>
            <w:tcW w:w="514" w:type="dxa"/>
            <w:shd w:val="clear" w:color="FFFFFF" w:fill="auto"/>
          </w:tcPr>
          <w:p w14:paraId="61BA7D9C" w14:textId="72E195D6" w:rsidR="00B32ED5" w:rsidRPr="00A75B53" w:rsidRDefault="00B32ED5" w:rsidP="00D7463B">
            <w:pPr>
              <w:pStyle w:val="BodyText"/>
              <w:rPr>
                <w:b/>
                <w:bCs/>
              </w:rPr>
            </w:pPr>
            <w:r w:rsidRPr="00A75B53">
              <w:rPr>
                <w:b/>
                <w:bCs/>
              </w:rPr>
              <w:t>#</w:t>
            </w:r>
          </w:p>
        </w:tc>
        <w:tc>
          <w:tcPr>
            <w:tcW w:w="1884" w:type="dxa"/>
            <w:shd w:val="clear" w:color="FFFFFF" w:fill="auto"/>
          </w:tcPr>
          <w:p w14:paraId="4A71A6F5" w14:textId="6891EFF0" w:rsidR="00B32ED5" w:rsidRPr="00A75B53" w:rsidRDefault="00FF67A1" w:rsidP="00D7463B">
            <w:pPr>
              <w:pStyle w:val="BodyText"/>
              <w:rPr>
                <w:b/>
                <w:bCs/>
              </w:rPr>
            </w:pPr>
            <w:r>
              <w:rPr>
                <w:b/>
                <w:bCs/>
              </w:rPr>
              <w:t>Steps</w:t>
            </w:r>
          </w:p>
        </w:tc>
        <w:tc>
          <w:tcPr>
            <w:tcW w:w="2256" w:type="dxa"/>
            <w:shd w:val="clear" w:color="FFFFFF" w:fill="auto"/>
          </w:tcPr>
          <w:p w14:paraId="051EE451" w14:textId="77777777" w:rsidR="00B32ED5" w:rsidRPr="00A75B53" w:rsidRDefault="00B32ED5" w:rsidP="00D7463B">
            <w:pPr>
              <w:pStyle w:val="BodyText"/>
              <w:rPr>
                <w:b/>
                <w:bCs/>
              </w:rPr>
            </w:pPr>
            <w:r>
              <w:rPr>
                <w:b/>
                <w:bCs/>
              </w:rPr>
              <w:t>Background Operations</w:t>
            </w:r>
          </w:p>
        </w:tc>
        <w:tc>
          <w:tcPr>
            <w:tcW w:w="5131" w:type="dxa"/>
            <w:shd w:val="clear" w:color="FFFFFF" w:fill="auto"/>
          </w:tcPr>
          <w:p w14:paraId="0D29ACB4" w14:textId="77777777" w:rsidR="00B32ED5" w:rsidRPr="00A75B53" w:rsidRDefault="00B32ED5" w:rsidP="00D7463B">
            <w:pPr>
              <w:pStyle w:val="BodyText"/>
              <w:rPr>
                <w:b/>
                <w:bCs/>
              </w:rPr>
            </w:pPr>
            <w:r>
              <w:rPr>
                <w:b/>
                <w:bCs/>
              </w:rPr>
              <w:t>Comments</w:t>
            </w:r>
            <w:r w:rsidRPr="00A75B53">
              <w:rPr>
                <w:b/>
                <w:bCs/>
              </w:rPr>
              <w:t xml:space="preserve"> </w:t>
            </w:r>
          </w:p>
        </w:tc>
      </w:tr>
      <w:tr w:rsidR="00B32ED5" w:rsidRPr="00A75B53" w14:paraId="113D05DD" w14:textId="77777777" w:rsidTr="00AB7F40">
        <w:trPr>
          <w:cantSplit/>
          <w:trHeight w:val="401"/>
          <w:tblHeader/>
        </w:trPr>
        <w:tc>
          <w:tcPr>
            <w:tcW w:w="514" w:type="dxa"/>
            <w:shd w:val="clear" w:color="FFFFFF" w:fill="auto"/>
          </w:tcPr>
          <w:p w14:paraId="4AAB349F" w14:textId="77777777" w:rsidR="00B32ED5" w:rsidRPr="00A75B53" w:rsidRDefault="00B32ED5" w:rsidP="00D7463B">
            <w:pPr>
              <w:pStyle w:val="TableHeader"/>
              <w:rPr>
                <w:rFonts w:ascii="GE Inspira" w:hAnsi="GE Inspira"/>
                <w:b/>
                <w:bCs/>
                <w:sz w:val="20"/>
              </w:rPr>
            </w:pPr>
            <w:r>
              <w:rPr>
                <w:rFonts w:ascii="GE Inspira" w:hAnsi="GE Inspira"/>
                <w:b/>
                <w:bCs/>
                <w:sz w:val="20"/>
              </w:rPr>
              <w:lastRenderedPageBreak/>
              <w:t>1</w:t>
            </w:r>
          </w:p>
        </w:tc>
        <w:tc>
          <w:tcPr>
            <w:tcW w:w="1884" w:type="dxa"/>
            <w:shd w:val="clear" w:color="FFFFFF" w:fill="auto"/>
          </w:tcPr>
          <w:p w14:paraId="6457D244" w14:textId="77777777" w:rsidR="00DE547F" w:rsidRDefault="00DE547F" w:rsidP="00EF61A5">
            <w:pPr>
              <w:pStyle w:val="TableHeader"/>
              <w:numPr>
                <w:ilvl w:val="0"/>
                <w:numId w:val="110"/>
              </w:numPr>
              <w:jc w:val="left"/>
              <w:rPr>
                <w:rFonts w:ascii="GE Inspira" w:hAnsi="GE Inspira"/>
              </w:rPr>
            </w:pPr>
            <w:r>
              <w:rPr>
                <w:rFonts w:ascii="GE Inspira" w:hAnsi="GE Inspira"/>
              </w:rPr>
              <w:t xml:space="preserve">Open an existing Custom Instrument Part and navigate to EBOM </w:t>
            </w:r>
            <w:r w:rsidRPr="004547A2">
              <w:rPr>
                <w:rFonts w:ascii="GE Inspira" w:hAnsi="GE Inspira"/>
              </w:rPr>
              <w:sym w:font="Wingdings" w:char="F0E0"/>
            </w:r>
            <w:r>
              <w:rPr>
                <w:rFonts w:ascii="GE Inspira" w:hAnsi="GE Inspira"/>
              </w:rPr>
              <w:t xml:space="preserve"> EBOM tab</w:t>
            </w:r>
          </w:p>
          <w:p w14:paraId="250E8EFB" w14:textId="48E1E4D3" w:rsidR="00B32ED5" w:rsidRPr="00DE547F" w:rsidRDefault="00DE547F" w:rsidP="00EF61A5">
            <w:pPr>
              <w:pStyle w:val="TableHeader"/>
              <w:numPr>
                <w:ilvl w:val="0"/>
                <w:numId w:val="110"/>
              </w:numPr>
              <w:jc w:val="left"/>
              <w:rPr>
                <w:rFonts w:ascii="GE Inspira" w:hAnsi="GE Inspira"/>
              </w:rPr>
            </w:pPr>
            <w:r w:rsidRPr="00DE547F">
              <w:rPr>
                <w:rFonts w:ascii="GE Inspira" w:hAnsi="GE Inspira"/>
              </w:rPr>
              <w:t>Click on command BomList Options</w:t>
            </w:r>
            <w:r w:rsidRPr="00320B62">
              <w:rPr>
                <w:rFonts w:ascii="GE Inspira" w:hAnsi="GE Inspira"/>
              </w:rPr>
              <w:sym w:font="Wingdings" w:char="F0E0"/>
            </w:r>
            <w:r w:rsidRPr="00DE547F">
              <w:rPr>
                <w:rFonts w:ascii="GE Inspira" w:hAnsi="GE Inspira"/>
              </w:rPr>
              <w:t xml:space="preserve"> </w:t>
            </w:r>
            <w:r>
              <w:rPr>
                <w:rFonts w:ascii="GE Inspira" w:hAnsi="GE Inspira"/>
              </w:rPr>
              <w:t>Clear</w:t>
            </w:r>
            <w:r w:rsidRPr="00DE547F">
              <w:rPr>
                <w:rFonts w:ascii="GE Inspira" w:hAnsi="GE Inspira"/>
              </w:rPr>
              <w:t xml:space="preserve"> BOM List Attributes</w:t>
            </w:r>
          </w:p>
        </w:tc>
        <w:tc>
          <w:tcPr>
            <w:tcW w:w="2256" w:type="dxa"/>
            <w:shd w:val="clear" w:color="FFFFFF" w:fill="auto"/>
          </w:tcPr>
          <w:p w14:paraId="4610B182" w14:textId="08424799" w:rsidR="00B32ED5" w:rsidRPr="000831D0" w:rsidRDefault="00102F1E" w:rsidP="00EF61A5">
            <w:pPr>
              <w:pStyle w:val="TableHeader"/>
              <w:numPr>
                <w:ilvl w:val="0"/>
                <w:numId w:val="32"/>
              </w:numPr>
              <w:jc w:val="left"/>
              <w:rPr>
                <w:rFonts w:ascii="GE Inspira" w:hAnsi="GE Inspira"/>
              </w:rPr>
            </w:pPr>
            <w:r>
              <w:rPr>
                <w:rFonts w:ascii="GE Inspira" w:hAnsi="GE Inspira"/>
              </w:rPr>
              <w:t xml:space="preserve">This option will allow us to blank out one of the Bom List </w:t>
            </w:r>
            <w:r w:rsidR="00A70317">
              <w:rPr>
                <w:rFonts w:ascii="GE Inspira" w:hAnsi="GE Inspira"/>
              </w:rPr>
              <w:t>relationship</w:t>
            </w:r>
            <w:r>
              <w:rPr>
                <w:rFonts w:ascii="GE Inspira" w:hAnsi="GE Inspira"/>
              </w:rPr>
              <w:t xml:space="preserve"> attribute “</w:t>
            </w:r>
            <w:r w:rsidRPr="00102F1E">
              <w:rPr>
                <w:rFonts w:ascii="GE Inspira" w:hAnsi="GE Inspira"/>
              </w:rPr>
              <w:t>EBOM On BOMList</w:t>
            </w:r>
            <w:r>
              <w:rPr>
                <w:rFonts w:ascii="GE Inspira" w:hAnsi="GE Inspira"/>
              </w:rPr>
              <w:t>” between Part and BOM List Parts, so that the EBOM connection between the Parts connected with BOM List can be removed</w:t>
            </w:r>
          </w:p>
        </w:tc>
        <w:tc>
          <w:tcPr>
            <w:tcW w:w="5131" w:type="dxa"/>
            <w:shd w:val="clear" w:color="FFFFFF" w:fill="auto"/>
          </w:tcPr>
          <w:p w14:paraId="0976B2DA" w14:textId="44930588" w:rsidR="00B32ED5" w:rsidRPr="002472A8" w:rsidRDefault="00E7202C" w:rsidP="00EF61A5">
            <w:pPr>
              <w:pStyle w:val="TableHeader"/>
              <w:numPr>
                <w:ilvl w:val="0"/>
                <w:numId w:val="32"/>
              </w:numPr>
              <w:jc w:val="left"/>
              <w:rPr>
                <w:rFonts w:ascii="GE Inspira" w:hAnsi="GE Inspira"/>
                <w:noProof/>
              </w:rPr>
            </w:pPr>
            <w:r>
              <w:rPr>
                <w:rFonts w:ascii="GE Inspira" w:hAnsi="GE Inspira"/>
                <w:noProof/>
              </w:rPr>
              <w:t>Clear Bom List Attributes</w:t>
            </w:r>
          </w:p>
          <w:p w14:paraId="44BFE83B" w14:textId="39B04F40" w:rsidR="00B32ED5" w:rsidRPr="00A30648" w:rsidRDefault="00086444" w:rsidP="00D7463B">
            <w:pPr>
              <w:pStyle w:val="TableHeader"/>
              <w:jc w:val="left"/>
            </w:pPr>
            <w:r>
              <w:rPr>
                <w:noProof/>
              </w:rPr>
              <w:drawing>
                <wp:inline distT="0" distB="0" distL="0" distR="0" wp14:anchorId="7F0F462D" wp14:editId="080426A2">
                  <wp:extent cx="3121025" cy="2370455"/>
                  <wp:effectExtent l="0" t="0" r="3175" b="0"/>
                  <wp:docPr id="21540" name="Picture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21025" cy="2370455"/>
                          </a:xfrm>
                          <a:prstGeom prst="rect">
                            <a:avLst/>
                          </a:prstGeom>
                        </pic:spPr>
                      </pic:pic>
                    </a:graphicData>
                  </a:graphic>
                </wp:inline>
              </w:drawing>
            </w:r>
          </w:p>
        </w:tc>
      </w:tr>
    </w:tbl>
    <w:p w14:paraId="76851640" w14:textId="6C128DB9" w:rsidR="00842D0A" w:rsidRPr="00C2392A" w:rsidRDefault="003A74D7" w:rsidP="00C2392A">
      <w:pPr>
        <w:pStyle w:val="Heading3"/>
      </w:pPr>
      <w:bookmarkStart w:id="51" w:name="_Toc52811629"/>
      <w:r>
        <w:t>Purchase BOM</w:t>
      </w:r>
      <w:bookmarkEnd w:id="51"/>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600"/>
        <w:gridCol w:w="2540"/>
        <w:gridCol w:w="5131"/>
      </w:tblGrid>
      <w:tr w:rsidR="00842D0A" w:rsidRPr="00A75B53" w14:paraId="0417F04F" w14:textId="77777777" w:rsidTr="00D7463B">
        <w:trPr>
          <w:cantSplit/>
          <w:trHeight w:val="355"/>
        </w:trPr>
        <w:tc>
          <w:tcPr>
            <w:tcW w:w="9785" w:type="dxa"/>
            <w:gridSpan w:val="4"/>
            <w:shd w:val="clear" w:color="auto" w:fill="E0E0E0"/>
          </w:tcPr>
          <w:p w14:paraId="6AB38591" w14:textId="2326CCD9" w:rsidR="00842D0A" w:rsidRPr="006A18F2" w:rsidRDefault="00A2542B" w:rsidP="00D7463B">
            <w:pPr>
              <w:pStyle w:val="TableHeader"/>
              <w:rPr>
                <w:rFonts w:ascii="GE Inspira" w:hAnsi="GE Inspira"/>
                <w:bCs/>
                <w:sz w:val="22"/>
              </w:rPr>
            </w:pPr>
            <w:r>
              <w:rPr>
                <w:rFonts w:ascii="GE Inspira" w:hAnsi="GE Inspira"/>
                <w:b/>
                <w:bCs/>
                <w:sz w:val="22"/>
              </w:rPr>
              <w:t>Purchase BOM</w:t>
            </w:r>
            <w:r w:rsidR="00842D0A" w:rsidRPr="00A74C20">
              <w:rPr>
                <w:rFonts w:ascii="GE Inspira" w:hAnsi="GE Inspira"/>
                <w:b/>
                <w:bCs/>
                <w:sz w:val="22"/>
              </w:rPr>
              <w:t xml:space="preserve"> </w:t>
            </w:r>
          </w:p>
        </w:tc>
      </w:tr>
      <w:tr w:rsidR="00842D0A" w:rsidRPr="00A75B53" w14:paraId="32C334B7" w14:textId="77777777" w:rsidTr="00BF3AC0">
        <w:trPr>
          <w:cantSplit/>
          <w:trHeight w:val="421"/>
          <w:tblHeader/>
        </w:trPr>
        <w:tc>
          <w:tcPr>
            <w:tcW w:w="514" w:type="dxa"/>
            <w:shd w:val="clear" w:color="FFFFFF" w:fill="auto"/>
          </w:tcPr>
          <w:p w14:paraId="4CAD0FA2" w14:textId="0A164D56" w:rsidR="00842D0A" w:rsidRPr="00A75B53" w:rsidRDefault="00842D0A" w:rsidP="00D7463B">
            <w:pPr>
              <w:pStyle w:val="BodyText"/>
              <w:rPr>
                <w:b/>
                <w:bCs/>
              </w:rPr>
            </w:pPr>
            <w:r w:rsidRPr="00A75B53">
              <w:rPr>
                <w:b/>
                <w:bCs/>
              </w:rPr>
              <w:t>#</w:t>
            </w:r>
          </w:p>
        </w:tc>
        <w:tc>
          <w:tcPr>
            <w:tcW w:w="1600" w:type="dxa"/>
            <w:shd w:val="clear" w:color="FFFFFF" w:fill="auto"/>
          </w:tcPr>
          <w:p w14:paraId="263DAAD8" w14:textId="678927AA" w:rsidR="00842D0A" w:rsidRPr="00A75B53" w:rsidRDefault="00FF67A1" w:rsidP="00D7463B">
            <w:pPr>
              <w:pStyle w:val="BodyText"/>
              <w:rPr>
                <w:b/>
                <w:bCs/>
              </w:rPr>
            </w:pPr>
            <w:r>
              <w:rPr>
                <w:b/>
                <w:bCs/>
              </w:rPr>
              <w:t>Steps</w:t>
            </w:r>
          </w:p>
        </w:tc>
        <w:tc>
          <w:tcPr>
            <w:tcW w:w="2540" w:type="dxa"/>
            <w:shd w:val="clear" w:color="FFFFFF" w:fill="auto"/>
          </w:tcPr>
          <w:p w14:paraId="26CFF703" w14:textId="77777777" w:rsidR="00842D0A" w:rsidRPr="00A75B53" w:rsidRDefault="00842D0A" w:rsidP="00D7463B">
            <w:pPr>
              <w:pStyle w:val="BodyText"/>
              <w:rPr>
                <w:b/>
                <w:bCs/>
              </w:rPr>
            </w:pPr>
            <w:r>
              <w:rPr>
                <w:b/>
                <w:bCs/>
              </w:rPr>
              <w:t>Background Operations</w:t>
            </w:r>
          </w:p>
        </w:tc>
        <w:tc>
          <w:tcPr>
            <w:tcW w:w="5131" w:type="dxa"/>
            <w:shd w:val="clear" w:color="FFFFFF" w:fill="auto"/>
          </w:tcPr>
          <w:p w14:paraId="13440010" w14:textId="77777777" w:rsidR="00842D0A" w:rsidRPr="00A75B53" w:rsidRDefault="00842D0A" w:rsidP="00D7463B">
            <w:pPr>
              <w:pStyle w:val="BodyText"/>
              <w:rPr>
                <w:b/>
                <w:bCs/>
              </w:rPr>
            </w:pPr>
            <w:r>
              <w:rPr>
                <w:b/>
                <w:bCs/>
              </w:rPr>
              <w:t>Comments</w:t>
            </w:r>
            <w:r w:rsidRPr="00A75B53">
              <w:rPr>
                <w:b/>
                <w:bCs/>
              </w:rPr>
              <w:t xml:space="preserve"> </w:t>
            </w:r>
          </w:p>
        </w:tc>
      </w:tr>
      <w:tr w:rsidR="00842D0A" w:rsidRPr="00A75B53" w14:paraId="5503286F" w14:textId="77777777" w:rsidTr="00BF3AC0">
        <w:trPr>
          <w:cantSplit/>
          <w:trHeight w:val="401"/>
          <w:tblHeader/>
        </w:trPr>
        <w:tc>
          <w:tcPr>
            <w:tcW w:w="514" w:type="dxa"/>
            <w:shd w:val="clear" w:color="FFFFFF" w:fill="auto"/>
          </w:tcPr>
          <w:p w14:paraId="05CA0E3A" w14:textId="77777777" w:rsidR="00842D0A" w:rsidRPr="00A75B53" w:rsidRDefault="00842D0A" w:rsidP="00D7463B">
            <w:pPr>
              <w:pStyle w:val="TableHeader"/>
              <w:rPr>
                <w:rFonts w:ascii="GE Inspira" w:hAnsi="GE Inspira"/>
                <w:b/>
                <w:bCs/>
                <w:sz w:val="20"/>
              </w:rPr>
            </w:pPr>
            <w:r>
              <w:rPr>
                <w:rFonts w:ascii="GE Inspira" w:hAnsi="GE Inspira"/>
                <w:b/>
                <w:bCs/>
                <w:sz w:val="20"/>
              </w:rPr>
              <w:lastRenderedPageBreak/>
              <w:t>1</w:t>
            </w:r>
          </w:p>
        </w:tc>
        <w:tc>
          <w:tcPr>
            <w:tcW w:w="1600" w:type="dxa"/>
            <w:shd w:val="clear" w:color="FFFFFF" w:fill="auto"/>
          </w:tcPr>
          <w:p w14:paraId="18D660B7" w14:textId="77777777" w:rsidR="00F212E3" w:rsidRDefault="00F212E3" w:rsidP="00EF61A5">
            <w:pPr>
              <w:pStyle w:val="TableHeader"/>
              <w:numPr>
                <w:ilvl w:val="0"/>
                <w:numId w:val="33"/>
              </w:numPr>
              <w:jc w:val="left"/>
              <w:rPr>
                <w:rFonts w:ascii="GE Inspira" w:hAnsi="GE Inspira"/>
              </w:rPr>
            </w:pPr>
            <w:r>
              <w:rPr>
                <w:rFonts w:ascii="GE Inspira" w:hAnsi="GE Inspira"/>
              </w:rPr>
              <w:t xml:space="preserve">Open an existing Custom Instrument Part and navigate to EBOM </w:t>
            </w:r>
            <w:r w:rsidRPr="004547A2">
              <w:rPr>
                <w:rFonts w:ascii="GE Inspira" w:hAnsi="GE Inspira"/>
              </w:rPr>
              <w:sym w:font="Wingdings" w:char="F0E0"/>
            </w:r>
            <w:r>
              <w:rPr>
                <w:rFonts w:ascii="GE Inspira" w:hAnsi="GE Inspira"/>
              </w:rPr>
              <w:t xml:space="preserve"> EBOM tab</w:t>
            </w:r>
          </w:p>
          <w:p w14:paraId="33906DF6" w14:textId="1E0C9A96" w:rsidR="00842D0A" w:rsidRPr="00A75B53" w:rsidRDefault="006831D8" w:rsidP="00EF61A5">
            <w:pPr>
              <w:pStyle w:val="TableHeader"/>
              <w:numPr>
                <w:ilvl w:val="0"/>
                <w:numId w:val="33"/>
              </w:numPr>
              <w:jc w:val="left"/>
              <w:rPr>
                <w:rFonts w:ascii="GE Inspira" w:hAnsi="GE Inspira"/>
              </w:rPr>
            </w:pPr>
            <w:r>
              <w:rPr>
                <w:rFonts w:ascii="GE Inspira" w:hAnsi="GE Inspira"/>
              </w:rPr>
              <w:t xml:space="preserve">Select </w:t>
            </w:r>
            <w:r w:rsidR="003534D6">
              <w:rPr>
                <w:rFonts w:ascii="GE Inspira" w:hAnsi="GE Inspira"/>
              </w:rPr>
              <w:t>a</w:t>
            </w:r>
            <w:r w:rsidR="004251C0">
              <w:rPr>
                <w:rFonts w:ascii="GE Inspira" w:hAnsi="GE Inspira"/>
              </w:rPr>
              <w:t xml:space="preserve"> </w:t>
            </w:r>
            <w:r w:rsidR="00E57A7A">
              <w:rPr>
                <w:rFonts w:ascii="GE Inspira" w:hAnsi="GE Inspira"/>
              </w:rPr>
              <w:t xml:space="preserve">Preliminary Subassy </w:t>
            </w:r>
            <w:r w:rsidR="00712266">
              <w:rPr>
                <w:rFonts w:ascii="GE Inspira" w:hAnsi="GE Inspira"/>
              </w:rPr>
              <w:t>Part</w:t>
            </w:r>
            <w:r>
              <w:rPr>
                <w:rFonts w:ascii="GE Inspira" w:hAnsi="GE Inspira"/>
              </w:rPr>
              <w:t xml:space="preserve"> and </w:t>
            </w:r>
            <w:r w:rsidR="00F212E3" w:rsidRPr="00DE547F">
              <w:rPr>
                <w:rFonts w:ascii="GE Inspira" w:hAnsi="GE Inspira"/>
              </w:rPr>
              <w:t>Click on command BomList Options</w:t>
            </w:r>
            <w:r w:rsidR="00F212E3">
              <w:rPr>
                <w:rFonts w:ascii="GE Inspira" w:hAnsi="GE Inspira"/>
              </w:rPr>
              <w:t xml:space="preserve"> </w:t>
            </w:r>
            <w:r w:rsidR="00F212E3" w:rsidRPr="00F212E3">
              <w:rPr>
                <w:rFonts w:ascii="GE Inspira" w:hAnsi="GE Inspira"/>
              </w:rPr>
              <w:sym w:font="Wingdings" w:char="F0E0"/>
            </w:r>
            <w:r w:rsidR="00F212E3">
              <w:rPr>
                <w:rFonts w:ascii="GE Inspira" w:hAnsi="GE Inspira"/>
              </w:rPr>
              <w:t xml:space="preserve"> Purchase BOM</w:t>
            </w:r>
          </w:p>
        </w:tc>
        <w:tc>
          <w:tcPr>
            <w:tcW w:w="2540" w:type="dxa"/>
            <w:shd w:val="clear" w:color="FFFFFF" w:fill="auto"/>
          </w:tcPr>
          <w:p w14:paraId="731C19F8" w14:textId="6FEFCFE5" w:rsidR="00481019" w:rsidRDefault="00481019" w:rsidP="00EF61A5">
            <w:pPr>
              <w:pStyle w:val="TableHeader"/>
              <w:numPr>
                <w:ilvl w:val="0"/>
                <w:numId w:val="111"/>
              </w:numPr>
              <w:jc w:val="left"/>
              <w:rPr>
                <w:rFonts w:ascii="GE Inspira" w:hAnsi="GE Inspira"/>
              </w:rPr>
            </w:pPr>
            <w:r>
              <w:rPr>
                <w:rFonts w:ascii="GE Inspira" w:hAnsi="GE Inspira"/>
              </w:rPr>
              <w:t>This option is used for creating a subassembly of Parts below Subassy Preliminary Part for the Parts which are decided to be Released for Production and can be Purchased</w:t>
            </w:r>
          </w:p>
          <w:p w14:paraId="1A1C4F66" w14:textId="3E6CE864" w:rsidR="00842D0A" w:rsidRDefault="00E57A7A" w:rsidP="00EF61A5">
            <w:pPr>
              <w:pStyle w:val="TableHeader"/>
              <w:numPr>
                <w:ilvl w:val="0"/>
                <w:numId w:val="111"/>
              </w:numPr>
              <w:jc w:val="left"/>
              <w:rPr>
                <w:rFonts w:ascii="GE Inspira" w:hAnsi="GE Inspira"/>
              </w:rPr>
            </w:pPr>
            <w:r>
              <w:rPr>
                <w:rFonts w:ascii="GE Inspira" w:hAnsi="GE Inspira"/>
              </w:rPr>
              <w:t>User shoul</w:t>
            </w:r>
            <w:r w:rsidR="00BF2265">
              <w:rPr>
                <w:rFonts w:ascii="GE Inspira" w:hAnsi="GE Inspira"/>
              </w:rPr>
              <w:t xml:space="preserve">d select a Subassy Part from EBOM for </w:t>
            </w:r>
            <w:r w:rsidR="00787F79">
              <w:rPr>
                <w:rFonts w:ascii="GE Inspira" w:hAnsi="GE Inspira"/>
              </w:rPr>
              <w:t xml:space="preserve">creating </w:t>
            </w:r>
            <w:r w:rsidR="00BF2265">
              <w:rPr>
                <w:rFonts w:ascii="GE Inspira" w:hAnsi="GE Inspira"/>
              </w:rPr>
              <w:t>Purchas</w:t>
            </w:r>
            <w:r w:rsidR="00787F79">
              <w:rPr>
                <w:rFonts w:ascii="GE Inspira" w:hAnsi="GE Inspira"/>
              </w:rPr>
              <w:t>e</w:t>
            </w:r>
            <w:r w:rsidR="00BF2265">
              <w:rPr>
                <w:rFonts w:ascii="GE Inspira" w:hAnsi="GE Inspira"/>
              </w:rPr>
              <w:t xml:space="preserve"> BOM</w:t>
            </w:r>
          </w:p>
          <w:p w14:paraId="50384E35" w14:textId="79B2F779" w:rsidR="00E51EE5" w:rsidRDefault="00E51EE5" w:rsidP="00EF61A5">
            <w:pPr>
              <w:pStyle w:val="TableHeader"/>
              <w:numPr>
                <w:ilvl w:val="0"/>
                <w:numId w:val="111"/>
              </w:numPr>
              <w:jc w:val="left"/>
              <w:rPr>
                <w:rFonts w:ascii="GE Inspira" w:hAnsi="GE Inspira"/>
              </w:rPr>
            </w:pPr>
            <w:r>
              <w:rPr>
                <w:rFonts w:ascii="GE Inspira" w:hAnsi="GE Inspira"/>
              </w:rPr>
              <w:t>The selected Subassy should not have any EBOM connection from it then only it will be able to create Purchase BOM</w:t>
            </w:r>
          </w:p>
          <w:p w14:paraId="0ACD35F6" w14:textId="77777777" w:rsidR="007F7E05" w:rsidRDefault="001D62AE" w:rsidP="00EF61A5">
            <w:pPr>
              <w:pStyle w:val="TableHeader"/>
              <w:numPr>
                <w:ilvl w:val="0"/>
                <w:numId w:val="111"/>
              </w:numPr>
              <w:jc w:val="left"/>
              <w:rPr>
                <w:rFonts w:ascii="GE Inspira" w:hAnsi="GE Inspira"/>
              </w:rPr>
            </w:pPr>
            <w:r>
              <w:rPr>
                <w:rFonts w:ascii="GE Inspira" w:hAnsi="GE Inspira"/>
              </w:rPr>
              <w:t>If selected Subassy Part is in Release state and context Custom Instrument is in Preliminary state</w:t>
            </w:r>
          </w:p>
          <w:p w14:paraId="16C9202A" w14:textId="3C2D4B38" w:rsidR="001D62AE" w:rsidRDefault="00392CD1" w:rsidP="001D62AE">
            <w:pPr>
              <w:pStyle w:val="TableHeader"/>
              <w:numPr>
                <w:ilvl w:val="0"/>
                <w:numId w:val="203"/>
              </w:numPr>
              <w:jc w:val="left"/>
              <w:rPr>
                <w:rFonts w:ascii="GE Inspira" w:hAnsi="GE Inspira"/>
              </w:rPr>
            </w:pPr>
            <w:r>
              <w:rPr>
                <w:rFonts w:ascii="GE Inspira" w:hAnsi="GE Inspira"/>
              </w:rPr>
              <w:t>I</w:t>
            </w:r>
            <w:r w:rsidR="001D62AE">
              <w:rPr>
                <w:rFonts w:ascii="GE Inspira" w:hAnsi="GE Inspira"/>
              </w:rPr>
              <w:t>f Subassy Part last revision is in Preliminary state, then Purchase BOM will be created for that Preliminary Subassy and that will be connected to the context Part by removing the Release Subassy part</w:t>
            </w:r>
            <w:r w:rsidR="00BF3AC0">
              <w:rPr>
                <w:rFonts w:ascii="GE Inspira" w:hAnsi="GE Inspira"/>
              </w:rPr>
              <w:t>. All relationship attributes will also be copied to new connection</w:t>
            </w:r>
            <w:r w:rsidR="008450B8">
              <w:rPr>
                <w:rFonts w:ascii="GE Inspira" w:hAnsi="GE Inspira"/>
              </w:rPr>
              <w:t>.</w:t>
            </w:r>
          </w:p>
          <w:p w14:paraId="14329435" w14:textId="77777777" w:rsidR="008450B8" w:rsidRDefault="00121C54" w:rsidP="008450B8">
            <w:pPr>
              <w:pStyle w:val="TableHeader"/>
              <w:numPr>
                <w:ilvl w:val="0"/>
                <w:numId w:val="203"/>
              </w:numPr>
              <w:jc w:val="left"/>
              <w:rPr>
                <w:rFonts w:ascii="GE Inspira" w:hAnsi="GE Inspira"/>
              </w:rPr>
            </w:pPr>
            <w:r>
              <w:rPr>
                <w:rFonts w:ascii="GE Inspira" w:hAnsi="GE Inspira"/>
              </w:rPr>
              <w:t>If Subassy Part last revision is also in Release state, then the Subassy will be revised and the Preliminary Part</w:t>
            </w:r>
            <w:r w:rsidR="00BF3AC0">
              <w:rPr>
                <w:rFonts w:ascii="GE Inspira" w:hAnsi="GE Inspira"/>
              </w:rPr>
              <w:t xml:space="preserve"> which came after revision will be connected to context Custom Instrument</w:t>
            </w:r>
            <w:r w:rsidR="008450B8">
              <w:rPr>
                <w:rFonts w:ascii="GE Inspira" w:hAnsi="GE Inspira"/>
              </w:rPr>
              <w:t>. All relationship attributes will also be copied to new connection</w:t>
            </w:r>
          </w:p>
          <w:p w14:paraId="02883F65" w14:textId="77777777" w:rsidR="00D0559E" w:rsidRDefault="00D0559E" w:rsidP="009A3EFA">
            <w:pPr>
              <w:pStyle w:val="TableHeader"/>
              <w:numPr>
                <w:ilvl w:val="0"/>
                <w:numId w:val="111"/>
              </w:numPr>
              <w:jc w:val="left"/>
              <w:rPr>
                <w:rFonts w:ascii="GE Inspira" w:hAnsi="GE Inspira"/>
              </w:rPr>
            </w:pPr>
            <w:r>
              <w:rPr>
                <w:rFonts w:ascii="GE Inspira" w:hAnsi="GE Inspira"/>
              </w:rPr>
              <w:t xml:space="preserve">For creating the Purchase BOM of the Subassy selected Part, the context Part Custom Instrument will be expanded with relationship “BOM List” and will check for relationship attribute “Release for Production”. </w:t>
            </w:r>
          </w:p>
          <w:p w14:paraId="1F0C5E46" w14:textId="00F6669A" w:rsidR="000D4EF4" w:rsidRPr="000831D0" w:rsidRDefault="00D0559E" w:rsidP="009A3EFA">
            <w:pPr>
              <w:pStyle w:val="TableHeader"/>
              <w:numPr>
                <w:ilvl w:val="0"/>
                <w:numId w:val="111"/>
              </w:numPr>
              <w:jc w:val="left"/>
              <w:rPr>
                <w:rFonts w:ascii="GE Inspira" w:hAnsi="GE Inspira"/>
              </w:rPr>
            </w:pPr>
            <w:r>
              <w:rPr>
                <w:rFonts w:ascii="GE Inspira" w:hAnsi="GE Inspira"/>
              </w:rPr>
              <w:t xml:space="preserve">If 4 point is set as Yes, then those BOM List Parts will be connected to the selected Subassy Part with relationship EBOM and F/N will start from 10010 </w:t>
            </w:r>
            <w:r>
              <w:rPr>
                <w:rFonts w:ascii="GE Inspira" w:hAnsi="GE Inspira"/>
              </w:rPr>
              <w:lastRenderedPageBreak/>
              <w:t xml:space="preserve">and increment by 10 for each Part added. </w:t>
            </w:r>
          </w:p>
        </w:tc>
        <w:tc>
          <w:tcPr>
            <w:tcW w:w="5131" w:type="dxa"/>
            <w:shd w:val="clear" w:color="FFFFFF" w:fill="auto"/>
          </w:tcPr>
          <w:p w14:paraId="38895901" w14:textId="5E9E849C" w:rsidR="00842D0A" w:rsidRPr="002472A8" w:rsidRDefault="00597108" w:rsidP="00155F87">
            <w:pPr>
              <w:pStyle w:val="TableHeader"/>
              <w:numPr>
                <w:ilvl w:val="0"/>
                <w:numId w:val="204"/>
              </w:numPr>
              <w:jc w:val="left"/>
              <w:rPr>
                <w:rFonts w:ascii="GE Inspira" w:hAnsi="GE Inspira"/>
                <w:noProof/>
              </w:rPr>
            </w:pPr>
            <w:r>
              <w:rPr>
                <w:rFonts w:ascii="GE Inspira" w:hAnsi="GE Inspira"/>
                <w:noProof/>
              </w:rPr>
              <w:lastRenderedPageBreak/>
              <w:t>Purchase BOM</w:t>
            </w:r>
            <w:r w:rsidR="007E595E">
              <w:rPr>
                <w:rFonts w:ascii="GE Inspira" w:hAnsi="GE Inspira"/>
                <w:noProof/>
              </w:rPr>
              <w:t xml:space="preserve"> option</w:t>
            </w:r>
          </w:p>
          <w:p w14:paraId="08285056" w14:textId="54EDAEEB" w:rsidR="00842D0A" w:rsidRDefault="001078BD" w:rsidP="00D7463B">
            <w:pPr>
              <w:pStyle w:val="TableHeader"/>
              <w:jc w:val="left"/>
            </w:pPr>
            <w:r>
              <w:rPr>
                <w:noProof/>
              </w:rPr>
              <w:drawing>
                <wp:inline distT="0" distB="0" distL="0" distR="0" wp14:anchorId="3D5C4902" wp14:editId="1869B130">
                  <wp:extent cx="3121025" cy="2370455"/>
                  <wp:effectExtent l="0" t="0" r="3175" b="0"/>
                  <wp:docPr id="21547" name="Picture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1025" cy="2370455"/>
                          </a:xfrm>
                          <a:prstGeom prst="rect">
                            <a:avLst/>
                          </a:prstGeom>
                        </pic:spPr>
                      </pic:pic>
                    </a:graphicData>
                  </a:graphic>
                </wp:inline>
              </w:drawing>
            </w:r>
          </w:p>
          <w:p w14:paraId="18D5E8CE" w14:textId="5DEA01DC" w:rsidR="003B25C8" w:rsidRDefault="003B25C8" w:rsidP="00E8456A">
            <w:pPr>
              <w:pStyle w:val="TableHeader"/>
              <w:numPr>
                <w:ilvl w:val="0"/>
                <w:numId w:val="204"/>
              </w:numPr>
              <w:jc w:val="left"/>
              <w:rPr>
                <w:rFonts w:ascii="GE Inspira" w:hAnsi="GE Inspira"/>
              </w:rPr>
            </w:pPr>
            <w:r>
              <w:rPr>
                <w:rFonts w:ascii="GE Inspira" w:hAnsi="GE Inspira"/>
              </w:rPr>
              <w:t>Alert when using Purchase BOM and EBOM already exists for the selected Subassy</w:t>
            </w:r>
          </w:p>
          <w:p w14:paraId="75563341" w14:textId="223B3843" w:rsidR="003B25C8" w:rsidRDefault="003B25C8" w:rsidP="003B25C8">
            <w:pPr>
              <w:pStyle w:val="TableHeader"/>
              <w:jc w:val="left"/>
              <w:rPr>
                <w:rFonts w:ascii="GE Inspira" w:hAnsi="GE Inspira"/>
              </w:rPr>
            </w:pPr>
            <w:r>
              <w:rPr>
                <w:noProof/>
              </w:rPr>
              <w:drawing>
                <wp:inline distT="0" distB="0" distL="0" distR="0" wp14:anchorId="54EA39C8" wp14:editId="38B78686">
                  <wp:extent cx="3121025" cy="111125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21025" cy="1111250"/>
                          </a:xfrm>
                          <a:prstGeom prst="rect">
                            <a:avLst/>
                          </a:prstGeom>
                        </pic:spPr>
                      </pic:pic>
                    </a:graphicData>
                  </a:graphic>
                </wp:inline>
              </w:drawing>
            </w:r>
          </w:p>
          <w:p w14:paraId="0D9EA5F9" w14:textId="25AA7EF9" w:rsidR="00842D0A" w:rsidRDefault="00BE610C" w:rsidP="00E8456A">
            <w:pPr>
              <w:pStyle w:val="TableHeader"/>
              <w:numPr>
                <w:ilvl w:val="0"/>
                <w:numId w:val="204"/>
              </w:numPr>
              <w:jc w:val="left"/>
              <w:rPr>
                <w:rFonts w:ascii="GE Inspira" w:hAnsi="GE Inspira"/>
              </w:rPr>
            </w:pPr>
            <w:r>
              <w:rPr>
                <w:rFonts w:ascii="GE Inspira" w:hAnsi="GE Inspira"/>
              </w:rPr>
              <w:t>BOM List view where Release for Production is set as Yes</w:t>
            </w:r>
          </w:p>
          <w:p w14:paraId="3CD0E39E" w14:textId="4CF2B41A" w:rsidR="00BE610C" w:rsidRDefault="00BE610C" w:rsidP="00BE610C">
            <w:pPr>
              <w:pStyle w:val="TableHeader"/>
              <w:jc w:val="left"/>
              <w:rPr>
                <w:rFonts w:ascii="GE Inspira" w:hAnsi="GE Inspira"/>
              </w:rPr>
            </w:pPr>
            <w:r>
              <w:rPr>
                <w:noProof/>
              </w:rPr>
              <w:drawing>
                <wp:inline distT="0" distB="0" distL="0" distR="0" wp14:anchorId="15F42D54" wp14:editId="537BA7DC">
                  <wp:extent cx="3121025" cy="1370965"/>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1025" cy="1370965"/>
                          </a:xfrm>
                          <a:prstGeom prst="rect">
                            <a:avLst/>
                          </a:prstGeom>
                        </pic:spPr>
                      </pic:pic>
                    </a:graphicData>
                  </a:graphic>
                </wp:inline>
              </w:drawing>
            </w:r>
          </w:p>
          <w:p w14:paraId="5E48B0A9" w14:textId="77777777" w:rsidR="00842D0A" w:rsidRDefault="00574C92" w:rsidP="00574C92">
            <w:pPr>
              <w:pStyle w:val="TableHeader"/>
              <w:numPr>
                <w:ilvl w:val="0"/>
                <w:numId w:val="204"/>
              </w:numPr>
              <w:jc w:val="left"/>
              <w:rPr>
                <w:rFonts w:ascii="GE Inspira" w:hAnsi="GE Inspira"/>
              </w:rPr>
            </w:pPr>
            <w:r>
              <w:rPr>
                <w:rFonts w:ascii="GE Inspira" w:hAnsi="GE Inspira"/>
              </w:rPr>
              <w:t>EBOM connection from Subassy after using Purchase BOM option</w:t>
            </w:r>
          </w:p>
          <w:p w14:paraId="1A51F3D0" w14:textId="39054852" w:rsidR="00574C92" w:rsidRPr="00A75B53" w:rsidRDefault="00574C92" w:rsidP="00574C92">
            <w:pPr>
              <w:pStyle w:val="TableHeader"/>
              <w:jc w:val="left"/>
              <w:rPr>
                <w:rFonts w:ascii="GE Inspira" w:hAnsi="GE Inspira"/>
              </w:rPr>
            </w:pPr>
            <w:r>
              <w:rPr>
                <w:noProof/>
              </w:rPr>
              <w:drawing>
                <wp:inline distT="0" distB="0" distL="0" distR="0" wp14:anchorId="1AB43321" wp14:editId="0E1A3B74">
                  <wp:extent cx="3121025" cy="16065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21025" cy="1606550"/>
                          </a:xfrm>
                          <a:prstGeom prst="rect">
                            <a:avLst/>
                          </a:prstGeom>
                        </pic:spPr>
                      </pic:pic>
                    </a:graphicData>
                  </a:graphic>
                </wp:inline>
              </w:drawing>
            </w:r>
          </w:p>
        </w:tc>
      </w:tr>
    </w:tbl>
    <w:p w14:paraId="1F709872" w14:textId="044280AF" w:rsidR="00B7221F" w:rsidRPr="00C2392A" w:rsidRDefault="00D6041B" w:rsidP="00B7221F">
      <w:pPr>
        <w:pStyle w:val="Heading3"/>
      </w:pPr>
      <w:bookmarkStart w:id="52" w:name="_Toc52811630"/>
      <w:r>
        <w:t>Add Parts to BOM List</w:t>
      </w:r>
      <w:bookmarkEnd w:id="52"/>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2025"/>
        <w:gridCol w:w="2268"/>
        <w:gridCol w:w="4978"/>
      </w:tblGrid>
      <w:tr w:rsidR="00B7221F" w:rsidRPr="00A75B53" w14:paraId="18305DED" w14:textId="77777777" w:rsidTr="00E505A8">
        <w:trPr>
          <w:cantSplit/>
          <w:trHeight w:val="355"/>
        </w:trPr>
        <w:tc>
          <w:tcPr>
            <w:tcW w:w="9785" w:type="dxa"/>
            <w:gridSpan w:val="4"/>
            <w:shd w:val="clear" w:color="auto" w:fill="E0E0E0"/>
          </w:tcPr>
          <w:p w14:paraId="3D950011" w14:textId="4AC5C483" w:rsidR="00B7221F" w:rsidRPr="006A18F2" w:rsidRDefault="00D05023" w:rsidP="00E505A8">
            <w:pPr>
              <w:pStyle w:val="TableHeader"/>
              <w:rPr>
                <w:rFonts w:ascii="GE Inspira" w:hAnsi="GE Inspira"/>
                <w:bCs/>
                <w:sz w:val="22"/>
              </w:rPr>
            </w:pPr>
            <w:r>
              <w:rPr>
                <w:rFonts w:ascii="GE Inspira" w:hAnsi="GE Inspira"/>
                <w:b/>
                <w:bCs/>
                <w:sz w:val="22"/>
              </w:rPr>
              <w:t>Add Parts to BOM List</w:t>
            </w:r>
            <w:r w:rsidR="00B7221F" w:rsidRPr="00A74C20">
              <w:rPr>
                <w:rFonts w:ascii="GE Inspira" w:hAnsi="GE Inspira"/>
                <w:b/>
                <w:bCs/>
                <w:sz w:val="22"/>
              </w:rPr>
              <w:t xml:space="preserve"> </w:t>
            </w:r>
          </w:p>
        </w:tc>
      </w:tr>
      <w:tr w:rsidR="00B7221F" w:rsidRPr="00A75B53" w14:paraId="666FA4B8" w14:textId="77777777" w:rsidTr="00A61ABA">
        <w:trPr>
          <w:cantSplit/>
          <w:trHeight w:val="421"/>
          <w:tblHeader/>
        </w:trPr>
        <w:tc>
          <w:tcPr>
            <w:tcW w:w="514" w:type="dxa"/>
            <w:shd w:val="clear" w:color="FFFFFF" w:fill="auto"/>
          </w:tcPr>
          <w:p w14:paraId="1EC60DD4" w14:textId="7145FDB7" w:rsidR="00B7221F" w:rsidRPr="00A75B53" w:rsidRDefault="00B7221F" w:rsidP="00E505A8">
            <w:pPr>
              <w:pStyle w:val="BodyText"/>
              <w:rPr>
                <w:b/>
                <w:bCs/>
              </w:rPr>
            </w:pPr>
            <w:r w:rsidRPr="00A75B53">
              <w:rPr>
                <w:b/>
                <w:bCs/>
              </w:rPr>
              <w:t>#</w:t>
            </w:r>
          </w:p>
        </w:tc>
        <w:tc>
          <w:tcPr>
            <w:tcW w:w="2025" w:type="dxa"/>
            <w:shd w:val="clear" w:color="FFFFFF" w:fill="auto"/>
          </w:tcPr>
          <w:p w14:paraId="2F0D3DEE" w14:textId="5193FA72" w:rsidR="00B7221F" w:rsidRPr="00A75B53" w:rsidRDefault="00FF67A1" w:rsidP="00E505A8">
            <w:pPr>
              <w:pStyle w:val="BodyText"/>
              <w:rPr>
                <w:b/>
                <w:bCs/>
              </w:rPr>
            </w:pPr>
            <w:r>
              <w:rPr>
                <w:b/>
                <w:bCs/>
              </w:rPr>
              <w:t>Steps</w:t>
            </w:r>
          </w:p>
        </w:tc>
        <w:tc>
          <w:tcPr>
            <w:tcW w:w="2268" w:type="dxa"/>
            <w:shd w:val="clear" w:color="FFFFFF" w:fill="auto"/>
          </w:tcPr>
          <w:p w14:paraId="2A0DAAFB" w14:textId="77777777" w:rsidR="00B7221F" w:rsidRPr="00A75B53" w:rsidRDefault="00B7221F" w:rsidP="00E505A8">
            <w:pPr>
              <w:pStyle w:val="BodyText"/>
              <w:rPr>
                <w:b/>
                <w:bCs/>
              </w:rPr>
            </w:pPr>
            <w:r>
              <w:rPr>
                <w:b/>
                <w:bCs/>
              </w:rPr>
              <w:t>Background Operations</w:t>
            </w:r>
          </w:p>
        </w:tc>
        <w:tc>
          <w:tcPr>
            <w:tcW w:w="4978" w:type="dxa"/>
            <w:shd w:val="clear" w:color="FFFFFF" w:fill="auto"/>
          </w:tcPr>
          <w:p w14:paraId="696518A7" w14:textId="77777777" w:rsidR="00B7221F" w:rsidRPr="00A75B53" w:rsidRDefault="00B7221F" w:rsidP="00E505A8">
            <w:pPr>
              <w:pStyle w:val="BodyText"/>
              <w:rPr>
                <w:b/>
                <w:bCs/>
              </w:rPr>
            </w:pPr>
            <w:r>
              <w:rPr>
                <w:b/>
                <w:bCs/>
              </w:rPr>
              <w:t>Comments</w:t>
            </w:r>
            <w:r w:rsidRPr="00A75B53">
              <w:rPr>
                <w:b/>
                <w:bCs/>
              </w:rPr>
              <w:t xml:space="preserve"> </w:t>
            </w:r>
          </w:p>
        </w:tc>
      </w:tr>
      <w:tr w:rsidR="00B7221F" w:rsidRPr="00A75B53" w14:paraId="2B322DA5" w14:textId="77777777" w:rsidTr="00A61ABA">
        <w:trPr>
          <w:cantSplit/>
          <w:trHeight w:val="401"/>
          <w:tblHeader/>
        </w:trPr>
        <w:tc>
          <w:tcPr>
            <w:tcW w:w="514" w:type="dxa"/>
            <w:shd w:val="clear" w:color="FFFFFF" w:fill="auto"/>
          </w:tcPr>
          <w:p w14:paraId="640F0FD1" w14:textId="77777777" w:rsidR="00B7221F" w:rsidRPr="00A75B53" w:rsidRDefault="00B7221F" w:rsidP="00E505A8">
            <w:pPr>
              <w:pStyle w:val="TableHeader"/>
              <w:rPr>
                <w:rFonts w:ascii="GE Inspira" w:hAnsi="GE Inspira"/>
                <w:b/>
                <w:bCs/>
                <w:sz w:val="20"/>
              </w:rPr>
            </w:pPr>
            <w:r>
              <w:rPr>
                <w:rFonts w:ascii="GE Inspira" w:hAnsi="GE Inspira"/>
                <w:b/>
                <w:bCs/>
                <w:sz w:val="20"/>
              </w:rPr>
              <w:t>1</w:t>
            </w:r>
          </w:p>
        </w:tc>
        <w:tc>
          <w:tcPr>
            <w:tcW w:w="2025" w:type="dxa"/>
            <w:shd w:val="clear" w:color="FFFFFF" w:fill="auto"/>
          </w:tcPr>
          <w:p w14:paraId="30DEB120" w14:textId="5119EB4A" w:rsidR="00B7221F" w:rsidRDefault="00B7221F" w:rsidP="00EF61A5">
            <w:pPr>
              <w:pStyle w:val="TableHeader"/>
              <w:numPr>
                <w:ilvl w:val="0"/>
                <w:numId w:val="112"/>
              </w:numPr>
              <w:jc w:val="left"/>
              <w:rPr>
                <w:rFonts w:ascii="GE Inspira" w:hAnsi="GE Inspira"/>
              </w:rPr>
            </w:pPr>
            <w:r>
              <w:rPr>
                <w:rFonts w:ascii="GE Inspira" w:hAnsi="GE Inspira"/>
              </w:rPr>
              <w:t xml:space="preserve">Open an existing Custom Instrument Part and navigate to EBOM </w:t>
            </w:r>
            <w:r w:rsidRPr="004547A2">
              <w:rPr>
                <w:rFonts w:ascii="GE Inspira" w:hAnsi="GE Inspira"/>
              </w:rPr>
              <w:sym w:font="Wingdings" w:char="F0E0"/>
            </w:r>
            <w:r>
              <w:rPr>
                <w:rFonts w:ascii="GE Inspira" w:hAnsi="GE Inspira"/>
              </w:rPr>
              <w:t xml:space="preserve"> EBOM tab</w:t>
            </w:r>
          </w:p>
          <w:p w14:paraId="6A3DD730" w14:textId="72DAB31B" w:rsidR="00B7221F" w:rsidRPr="00A75B53" w:rsidRDefault="00A16DDB" w:rsidP="00EF61A5">
            <w:pPr>
              <w:pStyle w:val="TableHeader"/>
              <w:numPr>
                <w:ilvl w:val="0"/>
                <w:numId w:val="112"/>
              </w:numPr>
              <w:jc w:val="left"/>
              <w:rPr>
                <w:rFonts w:ascii="GE Inspira" w:hAnsi="GE Inspira"/>
              </w:rPr>
            </w:pPr>
            <w:r>
              <w:rPr>
                <w:rFonts w:ascii="GE Inspira" w:hAnsi="GE Inspira"/>
              </w:rPr>
              <w:t xml:space="preserve">Select one or more Parts and </w:t>
            </w:r>
            <w:r w:rsidR="00B7221F" w:rsidRPr="00DE547F">
              <w:rPr>
                <w:rFonts w:ascii="GE Inspira" w:hAnsi="GE Inspira"/>
              </w:rPr>
              <w:t>Click on command BomList Options</w:t>
            </w:r>
            <w:r w:rsidR="00B7221F">
              <w:rPr>
                <w:rFonts w:ascii="GE Inspira" w:hAnsi="GE Inspira"/>
              </w:rPr>
              <w:t xml:space="preserve"> </w:t>
            </w:r>
            <w:r w:rsidR="00B7221F" w:rsidRPr="00F212E3">
              <w:rPr>
                <w:rFonts w:ascii="GE Inspira" w:hAnsi="GE Inspira"/>
              </w:rPr>
              <w:sym w:font="Wingdings" w:char="F0E0"/>
            </w:r>
            <w:r w:rsidR="00B7221F">
              <w:rPr>
                <w:rFonts w:ascii="GE Inspira" w:hAnsi="GE Inspira"/>
              </w:rPr>
              <w:t xml:space="preserve"> </w:t>
            </w:r>
            <w:r w:rsidR="002F016D">
              <w:rPr>
                <w:rFonts w:ascii="GE Inspira" w:hAnsi="GE Inspira"/>
              </w:rPr>
              <w:t xml:space="preserve">Add Parts to </w:t>
            </w:r>
            <w:r w:rsidR="00B7221F">
              <w:rPr>
                <w:rFonts w:ascii="GE Inspira" w:hAnsi="GE Inspira"/>
              </w:rPr>
              <w:t>BOM</w:t>
            </w:r>
          </w:p>
        </w:tc>
        <w:tc>
          <w:tcPr>
            <w:tcW w:w="2268" w:type="dxa"/>
            <w:shd w:val="clear" w:color="FFFFFF" w:fill="auto"/>
          </w:tcPr>
          <w:p w14:paraId="48CF0842" w14:textId="7024C43E" w:rsidR="00B7221F" w:rsidRDefault="000E39EF" w:rsidP="00EF61A5">
            <w:pPr>
              <w:pStyle w:val="TableHeader"/>
              <w:numPr>
                <w:ilvl w:val="0"/>
                <w:numId w:val="115"/>
              </w:numPr>
              <w:jc w:val="left"/>
              <w:rPr>
                <w:rFonts w:ascii="GE Inspira" w:hAnsi="GE Inspira"/>
              </w:rPr>
            </w:pPr>
            <w:r>
              <w:rPr>
                <w:rFonts w:ascii="GE Inspira" w:hAnsi="GE Inspira"/>
              </w:rPr>
              <w:t>This option will allow user to connect the select Part</w:t>
            </w:r>
            <w:r w:rsidR="00F23547">
              <w:rPr>
                <w:rFonts w:ascii="GE Inspira" w:hAnsi="GE Inspira"/>
              </w:rPr>
              <w:t xml:space="preserve">(s) </w:t>
            </w:r>
            <w:r>
              <w:rPr>
                <w:rFonts w:ascii="GE Inspira" w:hAnsi="GE Inspira"/>
              </w:rPr>
              <w:t>with the context Part with relationship “BOM List”</w:t>
            </w:r>
            <w:r w:rsidR="006371D5">
              <w:rPr>
                <w:rFonts w:ascii="GE Inspira" w:hAnsi="GE Inspira"/>
              </w:rPr>
              <w:t>. The EBOM relationship attribute named Quantity will be used to decide the number of connections to be made between the selected Part and the context Part with relationship “BOM List”</w:t>
            </w:r>
          </w:p>
          <w:p w14:paraId="61753FFA" w14:textId="72FA7782" w:rsidR="00F23547" w:rsidRPr="000831D0" w:rsidRDefault="00F23547" w:rsidP="00EF61A5">
            <w:pPr>
              <w:pStyle w:val="TableHeader"/>
              <w:numPr>
                <w:ilvl w:val="0"/>
                <w:numId w:val="115"/>
              </w:numPr>
              <w:jc w:val="left"/>
              <w:rPr>
                <w:rFonts w:ascii="GE Inspira" w:hAnsi="GE Inspira"/>
              </w:rPr>
            </w:pPr>
            <w:r>
              <w:rPr>
                <w:rFonts w:ascii="GE Inspira" w:hAnsi="GE Inspira"/>
              </w:rPr>
              <w:t xml:space="preserve">This command can be used </w:t>
            </w:r>
            <w:r w:rsidR="00297114">
              <w:rPr>
                <w:rFonts w:ascii="GE Inspira" w:hAnsi="GE Inspira"/>
              </w:rPr>
              <w:t>by the user to add the missing BOM List connections when comparing it using com</w:t>
            </w:r>
            <w:r w:rsidR="00EA492B">
              <w:rPr>
                <w:rFonts w:ascii="GE Inspira" w:hAnsi="GE Inspira"/>
              </w:rPr>
              <w:t>p</w:t>
            </w:r>
            <w:r w:rsidR="00297114">
              <w:rPr>
                <w:rFonts w:ascii="GE Inspira" w:hAnsi="GE Inspira"/>
              </w:rPr>
              <w:t>are command.</w:t>
            </w:r>
          </w:p>
        </w:tc>
        <w:tc>
          <w:tcPr>
            <w:tcW w:w="4978" w:type="dxa"/>
            <w:shd w:val="clear" w:color="FFFFFF" w:fill="auto"/>
          </w:tcPr>
          <w:p w14:paraId="6A24371B" w14:textId="7F5622F8" w:rsidR="00B7221F" w:rsidRPr="002472A8" w:rsidRDefault="003F59FC" w:rsidP="00E06A58">
            <w:pPr>
              <w:pStyle w:val="TableHeader"/>
              <w:numPr>
                <w:ilvl w:val="0"/>
                <w:numId w:val="201"/>
              </w:numPr>
              <w:jc w:val="left"/>
              <w:rPr>
                <w:rFonts w:ascii="GE Inspira" w:hAnsi="GE Inspira"/>
                <w:noProof/>
              </w:rPr>
            </w:pPr>
            <w:r>
              <w:rPr>
                <w:rFonts w:ascii="GE Inspira" w:hAnsi="GE Inspira"/>
                <w:noProof/>
              </w:rPr>
              <w:t>Add Parts to Bom List</w:t>
            </w:r>
          </w:p>
          <w:p w14:paraId="0A62E61F" w14:textId="38D5B83F" w:rsidR="00B7221F" w:rsidRDefault="00A16DDB" w:rsidP="00E505A8">
            <w:pPr>
              <w:pStyle w:val="TableHeader"/>
              <w:jc w:val="left"/>
            </w:pPr>
            <w:r>
              <w:rPr>
                <w:noProof/>
              </w:rPr>
              <w:drawing>
                <wp:inline distT="0" distB="0" distL="0" distR="0" wp14:anchorId="7A0A1B88" wp14:editId="70CF17A8">
                  <wp:extent cx="3121025" cy="2370455"/>
                  <wp:effectExtent l="0" t="0" r="3175" b="0"/>
                  <wp:docPr id="21550" name="Picture 2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21025" cy="2370455"/>
                          </a:xfrm>
                          <a:prstGeom prst="rect">
                            <a:avLst/>
                          </a:prstGeom>
                        </pic:spPr>
                      </pic:pic>
                    </a:graphicData>
                  </a:graphic>
                </wp:inline>
              </w:drawing>
            </w:r>
          </w:p>
          <w:p w14:paraId="0F22E88A" w14:textId="77777777" w:rsidR="00B7221F" w:rsidRDefault="00B7221F" w:rsidP="00E505A8">
            <w:pPr>
              <w:pStyle w:val="TableHeader"/>
              <w:jc w:val="left"/>
              <w:rPr>
                <w:rFonts w:ascii="GE Inspira" w:hAnsi="GE Inspira"/>
              </w:rPr>
            </w:pPr>
          </w:p>
          <w:p w14:paraId="493FAF3A" w14:textId="77777777" w:rsidR="00B7221F" w:rsidRPr="00A75B53" w:rsidRDefault="00B7221F" w:rsidP="00E505A8">
            <w:pPr>
              <w:pStyle w:val="TableHeader"/>
              <w:jc w:val="left"/>
              <w:rPr>
                <w:rFonts w:ascii="GE Inspira" w:hAnsi="GE Inspira"/>
              </w:rPr>
            </w:pPr>
          </w:p>
        </w:tc>
      </w:tr>
    </w:tbl>
    <w:p w14:paraId="5C848E2D" w14:textId="0817CE88" w:rsidR="002404E1" w:rsidRPr="00354336" w:rsidRDefault="0080764D" w:rsidP="00354336">
      <w:pPr>
        <w:pStyle w:val="Heading3"/>
      </w:pPr>
      <w:bookmarkStart w:id="53" w:name="_Toc52811631"/>
      <w:r>
        <w:t>Bill of Material Report</w:t>
      </w:r>
      <w:bookmarkEnd w:id="53"/>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2070"/>
        <w:gridCol w:w="2649"/>
        <w:gridCol w:w="4552"/>
      </w:tblGrid>
      <w:tr w:rsidR="002404E1" w:rsidRPr="00A75B53" w14:paraId="4F54FA75" w14:textId="77777777" w:rsidTr="00D7463B">
        <w:trPr>
          <w:cantSplit/>
          <w:trHeight w:val="355"/>
        </w:trPr>
        <w:tc>
          <w:tcPr>
            <w:tcW w:w="9785" w:type="dxa"/>
            <w:gridSpan w:val="4"/>
            <w:shd w:val="clear" w:color="auto" w:fill="E0E0E0"/>
          </w:tcPr>
          <w:p w14:paraId="644F3FF1" w14:textId="6EE663C4" w:rsidR="002404E1" w:rsidRPr="006A18F2" w:rsidRDefault="004D5331" w:rsidP="00D7463B">
            <w:pPr>
              <w:pStyle w:val="TableHeader"/>
              <w:rPr>
                <w:rFonts w:ascii="GE Inspira" w:hAnsi="GE Inspira"/>
                <w:bCs/>
                <w:sz w:val="22"/>
              </w:rPr>
            </w:pPr>
            <w:r>
              <w:rPr>
                <w:rFonts w:ascii="GE Inspira" w:hAnsi="GE Inspira"/>
                <w:b/>
                <w:bCs/>
                <w:sz w:val="22"/>
              </w:rPr>
              <w:t>Bill of Material Report</w:t>
            </w:r>
            <w:r w:rsidR="002404E1" w:rsidRPr="00A74C20">
              <w:rPr>
                <w:rFonts w:ascii="GE Inspira" w:hAnsi="GE Inspira"/>
                <w:b/>
                <w:bCs/>
                <w:sz w:val="22"/>
              </w:rPr>
              <w:t xml:space="preserve"> </w:t>
            </w:r>
          </w:p>
        </w:tc>
      </w:tr>
      <w:tr w:rsidR="002404E1" w:rsidRPr="00A75B53" w14:paraId="73F5D7FB" w14:textId="77777777" w:rsidTr="00DB0B87">
        <w:trPr>
          <w:cantSplit/>
          <w:trHeight w:val="421"/>
          <w:tblHeader/>
        </w:trPr>
        <w:tc>
          <w:tcPr>
            <w:tcW w:w="514" w:type="dxa"/>
            <w:shd w:val="clear" w:color="FFFFFF" w:fill="auto"/>
          </w:tcPr>
          <w:p w14:paraId="43090444" w14:textId="130797E0" w:rsidR="002404E1" w:rsidRPr="00A75B53" w:rsidRDefault="002404E1" w:rsidP="00D7463B">
            <w:pPr>
              <w:pStyle w:val="BodyText"/>
              <w:rPr>
                <w:b/>
                <w:bCs/>
              </w:rPr>
            </w:pPr>
            <w:r w:rsidRPr="00A75B53">
              <w:rPr>
                <w:b/>
                <w:bCs/>
              </w:rPr>
              <w:t>#</w:t>
            </w:r>
          </w:p>
        </w:tc>
        <w:tc>
          <w:tcPr>
            <w:tcW w:w="2070" w:type="dxa"/>
            <w:shd w:val="clear" w:color="FFFFFF" w:fill="auto"/>
          </w:tcPr>
          <w:p w14:paraId="4BF5739A" w14:textId="0F42C5B6" w:rsidR="002404E1" w:rsidRPr="00A75B53" w:rsidRDefault="00496BE2" w:rsidP="00D7463B">
            <w:pPr>
              <w:pStyle w:val="BodyText"/>
              <w:rPr>
                <w:b/>
                <w:bCs/>
              </w:rPr>
            </w:pPr>
            <w:r>
              <w:rPr>
                <w:b/>
                <w:bCs/>
              </w:rPr>
              <w:t>A</w:t>
            </w:r>
            <w:r w:rsidR="002404E1" w:rsidRPr="00A75B53">
              <w:rPr>
                <w:b/>
                <w:bCs/>
              </w:rPr>
              <w:t>ction</w:t>
            </w:r>
          </w:p>
        </w:tc>
        <w:tc>
          <w:tcPr>
            <w:tcW w:w="2649" w:type="dxa"/>
            <w:shd w:val="clear" w:color="FFFFFF" w:fill="auto"/>
          </w:tcPr>
          <w:p w14:paraId="2260CA84" w14:textId="77777777" w:rsidR="002404E1" w:rsidRPr="00A75B53" w:rsidRDefault="002404E1" w:rsidP="00D7463B">
            <w:pPr>
              <w:pStyle w:val="BodyText"/>
              <w:rPr>
                <w:b/>
                <w:bCs/>
              </w:rPr>
            </w:pPr>
            <w:r>
              <w:rPr>
                <w:b/>
                <w:bCs/>
              </w:rPr>
              <w:t>Background Operations</w:t>
            </w:r>
          </w:p>
        </w:tc>
        <w:tc>
          <w:tcPr>
            <w:tcW w:w="4552" w:type="dxa"/>
            <w:shd w:val="clear" w:color="FFFFFF" w:fill="auto"/>
          </w:tcPr>
          <w:p w14:paraId="7645EF2F" w14:textId="77777777" w:rsidR="002404E1" w:rsidRPr="00A75B53" w:rsidRDefault="002404E1" w:rsidP="00D7463B">
            <w:pPr>
              <w:pStyle w:val="BodyText"/>
              <w:rPr>
                <w:b/>
                <w:bCs/>
              </w:rPr>
            </w:pPr>
            <w:r>
              <w:rPr>
                <w:b/>
                <w:bCs/>
              </w:rPr>
              <w:t>Comments</w:t>
            </w:r>
            <w:r w:rsidRPr="00A75B53">
              <w:rPr>
                <w:b/>
                <w:bCs/>
              </w:rPr>
              <w:t xml:space="preserve"> </w:t>
            </w:r>
          </w:p>
        </w:tc>
      </w:tr>
      <w:tr w:rsidR="002404E1" w:rsidRPr="00A75B53" w14:paraId="5F29D906" w14:textId="77777777" w:rsidTr="00DB0B87">
        <w:trPr>
          <w:cantSplit/>
          <w:trHeight w:val="401"/>
          <w:tblHeader/>
        </w:trPr>
        <w:tc>
          <w:tcPr>
            <w:tcW w:w="514" w:type="dxa"/>
            <w:shd w:val="clear" w:color="FFFFFF" w:fill="auto"/>
          </w:tcPr>
          <w:p w14:paraId="396BA667" w14:textId="77777777" w:rsidR="002404E1" w:rsidRPr="00A75B53" w:rsidRDefault="002404E1" w:rsidP="00D7463B">
            <w:pPr>
              <w:pStyle w:val="TableHeader"/>
              <w:rPr>
                <w:rFonts w:ascii="GE Inspira" w:hAnsi="GE Inspira"/>
                <w:b/>
                <w:bCs/>
                <w:sz w:val="20"/>
              </w:rPr>
            </w:pPr>
            <w:r>
              <w:rPr>
                <w:rFonts w:ascii="GE Inspira" w:hAnsi="GE Inspira"/>
                <w:b/>
                <w:bCs/>
                <w:sz w:val="20"/>
              </w:rPr>
              <w:lastRenderedPageBreak/>
              <w:t>1</w:t>
            </w:r>
          </w:p>
        </w:tc>
        <w:tc>
          <w:tcPr>
            <w:tcW w:w="2070" w:type="dxa"/>
            <w:shd w:val="clear" w:color="FFFFFF" w:fill="auto"/>
          </w:tcPr>
          <w:p w14:paraId="0A9785D5" w14:textId="77777777" w:rsidR="00204D49" w:rsidRDefault="00204D49" w:rsidP="00EF61A5">
            <w:pPr>
              <w:pStyle w:val="TableHeader"/>
              <w:numPr>
                <w:ilvl w:val="0"/>
                <w:numId w:val="34"/>
              </w:numPr>
              <w:jc w:val="left"/>
              <w:rPr>
                <w:rFonts w:ascii="GE Inspira" w:hAnsi="GE Inspira"/>
              </w:rPr>
            </w:pPr>
            <w:r>
              <w:rPr>
                <w:rFonts w:ascii="GE Inspira" w:hAnsi="GE Inspira"/>
              </w:rPr>
              <w:t xml:space="preserve">Open an existing Custom Instrument Part and navigate to EBOM </w:t>
            </w:r>
            <w:r w:rsidRPr="004547A2">
              <w:rPr>
                <w:rFonts w:ascii="GE Inspira" w:hAnsi="GE Inspira"/>
              </w:rPr>
              <w:sym w:font="Wingdings" w:char="F0E0"/>
            </w:r>
            <w:r>
              <w:rPr>
                <w:rFonts w:ascii="GE Inspira" w:hAnsi="GE Inspira"/>
              </w:rPr>
              <w:t xml:space="preserve"> EBOM tab</w:t>
            </w:r>
          </w:p>
          <w:p w14:paraId="71DB9EBF" w14:textId="61610D19" w:rsidR="003F77F9" w:rsidRPr="00A75B53" w:rsidRDefault="00204D49" w:rsidP="00EF61A5">
            <w:pPr>
              <w:pStyle w:val="TableHeader"/>
              <w:numPr>
                <w:ilvl w:val="0"/>
                <w:numId w:val="34"/>
              </w:numPr>
              <w:jc w:val="left"/>
              <w:rPr>
                <w:rFonts w:ascii="GE Inspira" w:hAnsi="GE Inspira"/>
              </w:rPr>
            </w:pPr>
            <w:r w:rsidRPr="00DE547F">
              <w:rPr>
                <w:rFonts w:ascii="GE Inspira" w:hAnsi="GE Inspira"/>
              </w:rPr>
              <w:t>Click on command BomList Options</w:t>
            </w:r>
            <w:r>
              <w:rPr>
                <w:rFonts w:ascii="GE Inspira" w:hAnsi="GE Inspira"/>
              </w:rPr>
              <w:t xml:space="preserve"> </w:t>
            </w:r>
            <w:r w:rsidRPr="00F212E3">
              <w:rPr>
                <w:rFonts w:ascii="GE Inspira" w:hAnsi="GE Inspira"/>
              </w:rPr>
              <w:sym w:font="Wingdings" w:char="F0E0"/>
            </w:r>
            <w:r>
              <w:rPr>
                <w:rFonts w:ascii="GE Inspira" w:hAnsi="GE Inspira"/>
              </w:rPr>
              <w:t xml:space="preserve"> Bill of Materi</w:t>
            </w:r>
            <w:r w:rsidR="00EF79AE">
              <w:rPr>
                <w:rFonts w:ascii="GE Inspira" w:hAnsi="GE Inspira"/>
              </w:rPr>
              <w:t>al</w:t>
            </w:r>
            <w:r>
              <w:rPr>
                <w:rFonts w:ascii="GE Inspira" w:hAnsi="GE Inspira"/>
              </w:rPr>
              <w:t xml:space="preserve"> Report</w:t>
            </w:r>
          </w:p>
        </w:tc>
        <w:tc>
          <w:tcPr>
            <w:tcW w:w="2649" w:type="dxa"/>
            <w:shd w:val="clear" w:color="FFFFFF" w:fill="auto"/>
          </w:tcPr>
          <w:p w14:paraId="3EEE7462" w14:textId="77777777" w:rsidR="00BB31A9" w:rsidRDefault="00E242CC" w:rsidP="00EF61A5">
            <w:pPr>
              <w:pStyle w:val="TableHeader"/>
              <w:numPr>
                <w:ilvl w:val="0"/>
                <w:numId w:val="35"/>
              </w:numPr>
              <w:jc w:val="left"/>
              <w:rPr>
                <w:rFonts w:ascii="GE Inspira" w:hAnsi="GE Inspira"/>
              </w:rPr>
            </w:pPr>
            <w:r>
              <w:rPr>
                <w:rFonts w:ascii="GE Inspira" w:hAnsi="GE Inspira"/>
              </w:rPr>
              <w:t xml:space="preserve">Bill of Material Report will </w:t>
            </w:r>
            <w:r w:rsidR="00BB31A9">
              <w:rPr>
                <w:rFonts w:ascii="GE Inspira" w:hAnsi="GE Inspira"/>
              </w:rPr>
              <w:t>generate BOM List report containing BOM List related information.</w:t>
            </w:r>
          </w:p>
          <w:p w14:paraId="35FD7BED" w14:textId="77777777" w:rsidR="00BB31A9" w:rsidRDefault="000F26DE" w:rsidP="00EF61A5">
            <w:pPr>
              <w:pStyle w:val="TableHeader"/>
              <w:numPr>
                <w:ilvl w:val="0"/>
                <w:numId w:val="35"/>
              </w:numPr>
              <w:jc w:val="left"/>
              <w:rPr>
                <w:rFonts w:ascii="GE Inspira" w:hAnsi="GE Inspira"/>
              </w:rPr>
            </w:pPr>
            <w:r>
              <w:rPr>
                <w:rFonts w:ascii="GE Inspira" w:hAnsi="GE Inspira"/>
              </w:rPr>
              <w:t>The dataset for this report will be the BOM List attribute “On BOM” which is set as Yes</w:t>
            </w:r>
          </w:p>
          <w:p w14:paraId="4DD13022" w14:textId="77777777" w:rsidR="00F85AB5" w:rsidRDefault="00F85AB5" w:rsidP="00EF61A5">
            <w:pPr>
              <w:pStyle w:val="TableHeader"/>
              <w:numPr>
                <w:ilvl w:val="0"/>
                <w:numId w:val="35"/>
              </w:numPr>
              <w:jc w:val="left"/>
              <w:rPr>
                <w:rFonts w:ascii="GE Inspira" w:hAnsi="GE Inspira"/>
              </w:rPr>
            </w:pPr>
            <w:r>
              <w:rPr>
                <w:rFonts w:ascii="GE Inspira" w:hAnsi="GE Inspira"/>
              </w:rPr>
              <w:t>If there are same Parts which are connected multiple times in the BOM List relationship with different Tag Numbers, then the report will consolidate all the Tag Numbers and show with Line separator in the Tag Number Column of the Report</w:t>
            </w:r>
          </w:p>
          <w:p w14:paraId="4FF12E94" w14:textId="407FF4E9" w:rsidR="0094279C" w:rsidRDefault="005265E9" w:rsidP="00EF61A5">
            <w:pPr>
              <w:pStyle w:val="TableHeader"/>
              <w:numPr>
                <w:ilvl w:val="0"/>
                <w:numId w:val="35"/>
              </w:numPr>
              <w:jc w:val="left"/>
              <w:rPr>
                <w:rFonts w:ascii="GE Inspira" w:hAnsi="GE Inspira"/>
              </w:rPr>
            </w:pPr>
            <w:r>
              <w:rPr>
                <w:rFonts w:ascii="GE Inspira" w:hAnsi="GE Inspira"/>
              </w:rPr>
              <w:t>Likewise</w:t>
            </w:r>
            <w:r w:rsidR="00FC421B">
              <w:rPr>
                <w:rFonts w:ascii="GE Inspira" w:hAnsi="GE Inspira"/>
              </w:rPr>
              <w:t>,</w:t>
            </w:r>
            <w:r>
              <w:rPr>
                <w:rFonts w:ascii="GE Inspira" w:hAnsi="GE Inspira"/>
              </w:rPr>
              <w:t xml:space="preserve"> the report will have other columns having Part Of, Description and Remark information</w:t>
            </w:r>
            <w:r w:rsidR="001E3369">
              <w:rPr>
                <w:rFonts w:ascii="GE Inspira" w:hAnsi="GE Inspira"/>
              </w:rPr>
              <w:t>.</w:t>
            </w:r>
          </w:p>
          <w:p w14:paraId="24F66A47" w14:textId="254FA221" w:rsidR="001E3369" w:rsidRDefault="001E3369" w:rsidP="00EF61A5">
            <w:pPr>
              <w:pStyle w:val="TableHeader"/>
              <w:numPr>
                <w:ilvl w:val="0"/>
                <w:numId w:val="35"/>
              </w:numPr>
              <w:jc w:val="left"/>
              <w:rPr>
                <w:rFonts w:ascii="GE Inspira" w:hAnsi="GE Inspira"/>
              </w:rPr>
            </w:pPr>
            <w:r>
              <w:rPr>
                <w:rFonts w:ascii="GE Inspira" w:hAnsi="GE Inspira"/>
              </w:rPr>
              <w:t xml:space="preserve">Part of will hold info of attribute “Part of” from BOM List </w:t>
            </w:r>
            <w:r w:rsidR="00A70317">
              <w:rPr>
                <w:rFonts w:ascii="GE Inspira" w:hAnsi="GE Inspira"/>
              </w:rPr>
              <w:t>relationship</w:t>
            </w:r>
          </w:p>
          <w:p w14:paraId="73E79230" w14:textId="77777777" w:rsidR="00F21A92" w:rsidRDefault="00F21A92" w:rsidP="00EF61A5">
            <w:pPr>
              <w:pStyle w:val="TableHeader"/>
              <w:numPr>
                <w:ilvl w:val="0"/>
                <w:numId w:val="35"/>
              </w:numPr>
              <w:jc w:val="left"/>
              <w:rPr>
                <w:rFonts w:ascii="GE Inspira" w:hAnsi="GE Inspira"/>
              </w:rPr>
            </w:pPr>
            <w:r>
              <w:rPr>
                <w:rFonts w:ascii="GE Inspira" w:hAnsi="GE Inspira"/>
              </w:rPr>
              <w:t>Description populates BOM List Description attribute of the Part</w:t>
            </w:r>
          </w:p>
          <w:p w14:paraId="2ADDD3E9" w14:textId="08169101" w:rsidR="00F21A92" w:rsidRPr="00BB31A9" w:rsidRDefault="00A051B6" w:rsidP="00EF61A5">
            <w:pPr>
              <w:pStyle w:val="TableHeader"/>
              <w:numPr>
                <w:ilvl w:val="0"/>
                <w:numId w:val="35"/>
              </w:numPr>
              <w:jc w:val="left"/>
              <w:rPr>
                <w:rFonts w:ascii="GE Inspira" w:hAnsi="GE Inspira"/>
              </w:rPr>
            </w:pPr>
            <w:r>
              <w:rPr>
                <w:rFonts w:ascii="GE Inspira" w:hAnsi="GE Inspira"/>
              </w:rPr>
              <w:t xml:space="preserve">Remark will hold info of attribute “BOM List Remark” from BOM List </w:t>
            </w:r>
            <w:r w:rsidR="00A70317">
              <w:rPr>
                <w:rFonts w:ascii="GE Inspira" w:hAnsi="GE Inspira"/>
              </w:rPr>
              <w:t>relationship</w:t>
            </w:r>
          </w:p>
        </w:tc>
        <w:tc>
          <w:tcPr>
            <w:tcW w:w="4552" w:type="dxa"/>
            <w:shd w:val="clear" w:color="FFFFFF" w:fill="auto"/>
          </w:tcPr>
          <w:p w14:paraId="1B174E44" w14:textId="1897B142" w:rsidR="002404E1" w:rsidRPr="002472A8" w:rsidRDefault="002D73B4" w:rsidP="00EF61A5">
            <w:pPr>
              <w:pStyle w:val="TableHeader"/>
              <w:numPr>
                <w:ilvl w:val="0"/>
                <w:numId w:val="156"/>
              </w:numPr>
              <w:jc w:val="left"/>
              <w:rPr>
                <w:rFonts w:ascii="GE Inspira" w:hAnsi="GE Inspira"/>
                <w:noProof/>
              </w:rPr>
            </w:pPr>
            <w:r>
              <w:rPr>
                <w:rFonts w:ascii="GE Inspira" w:hAnsi="GE Inspira"/>
                <w:noProof/>
              </w:rPr>
              <w:t>Bill of Material Report</w:t>
            </w:r>
          </w:p>
          <w:p w14:paraId="68223827" w14:textId="0072AFC6" w:rsidR="002404E1" w:rsidRDefault="001E7E45" w:rsidP="00D7463B">
            <w:pPr>
              <w:pStyle w:val="TableHeader"/>
              <w:jc w:val="left"/>
            </w:pPr>
            <w:r>
              <w:rPr>
                <w:noProof/>
              </w:rPr>
              <w:drawing>
                <wp:inline distT="0" distB="0" distL="0" distR="0" wp14:anchorId="4ACDFF5E" wp14:editId="5BCA9B14">
                  <wp:extent cx="3121025" cy="2370455"/>
                  <wp:effectExtent l="0" t="0" r="3175" b="0"/>
                  <wp:docPr id="21551" name="Picture 2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1025" cy="2370455"/>
                          </a:xfrm>
                          <a:prstGeom prst="rect">
                            <a:avLst/>
                          </a:prstGeom>
                        </pic:spPr>
                      </pic:pic>
                    </a:graphicData>
                  </a:graphic>
                </wp:inline>
              </w:drawing>
            </w:r>
          </w:p>
          <w:p w14:paraId="03D12BE1" w14:textId="6B872B46" w:rsidR="002404E1" w:rsidRDefault="000E592F" w:rsidP="00EF61A5">
            <w:pPr>
              <w:pStyle w:val="TableHeader"/>
              <w:numPr>
                <w:ilvl w:val="0"/>
                <w:numId w:val="156"/>
              </w:numPr>
              <w:jc w:val="left"/>
              <w:rPr>
                <w:rFonts w:ascii="GE Inspira" w:hAnsi="GE Inspira"/>
              </w:rPr>
            </w:pPr>
            <w:r>
              <w:rPr>
                <w:rFonts w:ascii="GE Inspira" w:hAnsi="GE Inspira"/>
              </w:rPr>
              <w:t>Generated Report with data</w:t>
            </w:r>
          </w:p>
          <w:p w14:paraId="3B940E3F" w14:textId="33B65A80" w:rsidR="000E592F" w:rsidRDefault="000E592F" w:rsidP="000E592F">
            <w:pPr>
              <w:pStyle w:val="TableHeader"/>
              <w:jc w:val="left"/>
              <w:rPr>
                <w:rFonts w:ascii="GE Inspira" w:hAnsi="GE Inspira"/>
              </w:rPr>
            </w:pPr>
            <w:r>
              <w:rPr>
                <w:noProof/>
              </w:rPr>
              <w:drawing>
                <wp:inline distT="0" distB="0" distL="0" distR="0" wp14:anchorId="75BAB1F2" wp14:editId="16497BC4">
                  <wp:extent cx="3121025" cy="134112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21025" cy="1341120"/>
                          </a:xfrm>
                          <a:prstGeom prst="rect">
                            <a:avLst/>
                          </a:prstGeom>
                        </pic:spPr>
                      </pic:pic>
                    </a:graphicData>
                  </a:graphic>
                </wp:inline>
              </w:drawing>
            </w:r>
          </w:p>
          <w:p w14:paraId="0A8D05F2" w14:textId="77777777" w:rsidR="002404E1" w:rsidRPr="00A75B53" w:rsidRDefault="002404E1" w:rsidP="00D7463B">
            <w:pPr>
              <w:pStyle w:val="TableHeader"/>
              <w:jc w:val="left"/>
              <w:rPr>
                <w:rFonts w:ascii="GE Inspira" w:hAnsi="GE Inspira"/>
              </w:rPr>
            </w:pPr>
          </w:p>
        </w:tc>
      </w:tr>
    </w:tbl>
    <w:p w14:paraId="45E18C84" w14:textId="524AE98E" w:rsidR="00E80B44" w:rsidRPr="006538DE" w:rsidRDefault="004D0514" w:rsidP="006538DE">
      <w:pPr>
        <w:pStyle w:val="Heading3"/>
      </w:pPr>
      <w:bookmarkStart w:id="54" w:name="_Toc52811632"/>
      <w:r>
        <w:t>BOM Compare Repor</w:t>
      </w:r>
      <w:r w:rsidR="006538DE">
        <w:t>t</w:t>
      </w:r>
      <w:bookmarkEnd w:id="54"/>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600"/>
        <w:gridCol w:w="2835"/>
        <w:gridCol w:w="4836"/>
      </w:tblGrid>
      <w:tr w:rsidR="00E80B44" w:rsidRPr="00A75B53" w14:paraId="232274A5" w14:textId="77777777" w:rsidTr="00D7463B">
        <w:trPr>
          <w:cantSplit/>
          <w:trHeight w:val="355"/>
        </w:trPr>
        <w:tc>
          <w:tcPr>
            <w:tcW w:w="9785" w:type="dxa"/>
            <w:gridSpan w:val="4"/>
            <w:shd w:val="clear" w:color="auto" w:fill="E0E0E0"/>
          </w:tcPr>
          <w:p w14:paraId="78D8758C" w14:textId="4A6BCB06" w:rsidR="00E80B44" w:rsidRPr="006A18F2" w:rsidRDefault="004D0514" w:rsidP="00D7463B">
            <w:pPr>
              <w:pStyle w:val="TableHeader"/>
              <w:rPr>
                <w:rFonts w:ascii="GE Inspira" w:hAnsi="GE Inspira"/>
                <w:bCs/>
                <w:sz w:val="22"/>
              </w:rPr>
            </w:pPr>
            <w:r>
              <w:rPr>
                <w:rFonts w:ascii="GE Inspira" w:hAnsi="GE Inspira"/>
                <w:b/>
                <w:bCs/>
                <w:sz w:val="22"/>
              </w:rPr>
              <w:t>BOM Compare Report</w:t>
            </w:r>
            <w:r w:rsidR="00E80B44" w:rsidRPr="00A74C20">
              <w:rPr>
                <w:rFonts w:ascii="GE Inspira" w:hAnsi="GE Inspira"/>
                <w:b/>
                <w:bCs/>
                <w:sz w:val="22"/>
              </w:rPr>
              <w:t xml:space="preserve"> </w:t>
            </w:r>
          </w:p>
        </w:tc>
      </w:tr>
      <w:tr w:rsidR="00E80B44" w:rsidRPr="00A75B53" w14:paraId="1BEF7754" w14:textId="77777777" w:rsidTr="00084AC3">
        <w:trPr>
          <w:cantSplit/>
          <w:trHeight w:val="421"/>
          <w:tblHeader/>
        </w:trPr>
        <w:tc>
          <w:tcPr>
            <w:tcW w:w="514" w:type="dxa"/>
            <w:shd w:val="clear" w:color="FFFFFF" w:fill="auto"/>
          </w:tcPr>
          <w:p w14:paraId="0D1530E4" w14:textId="1C503D64" w:rsidR="00E80B44" w:rsidRPr="00A75B53" w:rsidRDefault="00E80B44" w:rsidP="00D7463B">
            <w:pPr>
              <w:pStyle w:val="BodyText"/>
              <w:rPr>
                <w:b/>
                <w:bCs/>
              </w:rPr>
            </w:pPr>
            <w:r w:rsidRPr="00A75B53">
              <w:rPr>
                <w:b/>
                <w:bCs/>
              </w:rPr>
              <w:t>#</w:t>
            </w:r>
          </w:p>
        </w:tc>
        <w:tc>
          <w:tcPr>
            <w:tcW w:w="1600" w:type="dxa"/>
            <w:shd w:val="clear" w:color="FFFFFF" w:fill="auto"/>
          </w:tcPr>
          <w:p w14:paraId="01014B9C" w14:textId="4E03102D" w:rsidR="00E80B44" w:rsidRPr="00A75B53" w:rsidRDefault="00E80B44" w:rsidP="00D7463B">
            <w:pPr>
              <w:pStyle w:val="BodyText"/>
              <w:rPr>
                <w:b/>
                <w:bCs/>
              </w:rPr>
            </w:pPr>
            <w:r w:rsidRPr="00A75B53">
              <w:rPr>
                <w:b/>
                <w:bCs/>
              </w:rPr>
              <w:t>Action</w:t>
            </w:r>
          </w:p>
        </w:tc>
        <w:tc>
          <w:tcPr>
            <w:tcW w:w="2835" w:type="dxa"/>
            <w:shd w:val="clear" w:color="FFFFFF" w:fill="auto"/>
          </w:tcPr>
          <w:p w14:paraId="29BE5CAA" w14:textId="77777777" w:rsidR="00E80B44" w:rsidRPr="00A75B53" w:rsidRDefault="00E80B44" w:rsidP="00D7463B">
            <w:pPr>
              <w:pStyle w:val="BodyText"/>
              <w:rPr>
                <w:b/>
                <w:bCs/>
              </w:rPr>
            </w:pPr>
            <w:r>
              <w:rPr>
                <w:b/>
                <w:bCs/>
              </w:rPr>
              <w:t>Background Operations</w:t>
            </w:r>
          </w:p>
        </w:tc>
        <w:tc>
          <w:tcPr>
            <w:tcW w:w="4836" w:type="dxa"/>
            <w:shd w:val="clear" w:color="FFFFFF" w:fill="auto"/>
          </w:tcPr>
          <w:p w14:paraId="06F5BA0F" w14:textId="77777777" w:rsidR="00E80B44" w:rsidRPr="00A75B53" w:rsidRDefault="00E80B44" w:rsidP="00D7463B">
            <w:pPr>
              <w:pStyle w:val="BodyText"/>
              <w:rPr>
                <w:b/>
                <w:bCs/>
              </w:rPr>
            </w:pPr>
            <w:r>
              <w:rPr>
                <w:b/>
                <w:bCs/>
              </w:rPr>
              <w:t>Comments</w:t>
            </w:r>
            <w:r w:rsidRPr="00A75B53">
              <w:rPr>
                <w:b/>
                <w:bCs/>
              </w:rPr>
              <w:t xml:space="preserve"> </w:t>
            </w:r>
          </w:p>
        </w:tc>
      </w:tr>
      <w:tr w:rsidR="00E80B44" w:rsidRPr="00A75B53" w14:paraId="6C5BD872" w14:textId="77777777" w:rsidTr="00084AC3">
        <w:trPr>
          <w:cantSplit/>
          <w:trHeight w:val="401"/>
          <w:tblHeader/>
        </w:trPr>
        <w:tc>
          <w:tcPr>
            <w:tcW w:w="514" w:type="dxa"/>
            <w:shd w:val="clear" w:color="FFFFFF" w:fill="auto"/>
          </w:tcPr>
          <w:p w14:paraId="4CC1913E" w14:textId="77777777" w:rsidR="00E80B44" w:rsidRPr="00A75B53" w:rsidRDefault="00E80B44" w:rsidP="00D7463B">
            <w:pPr>
              <w:pStyle w:val="TableHeader"/>
              <w:rPr>
                <w:rFonts w:ascii="GE Inspira" w:hAnsi="GE Inspira"/>
                <w:b/>
                <w:bCs/>
                <w:sz w:val="20"/>
              </w:rPr>
            </w:pPr>
            <w:r>
              <w:rPr>
                <w:rFonts w:ascii="GE Inspira" w:hAnsi="GE Inspira"/>
                <w:b/>
                <w:bCs/>
                <w:sz w:val="20"/>
              </w:rPr>
              <w:lastRenderedPageBreak/>
              <w:t>1</w:t>
            </w:r>
          </w:p>
        </w:tc>
        <w:tc>
          <w:tcPr>
            <w:tcW w:w="1600" w:type="dxa"/>
            <w:shd w:val="clear" w:color="FFFFFF" w:fill="auto"/>
          </w:tcPr>
          <w:p w14:paraId="55B161C7" w14:textId="77777777" w:rsidR="007107A6" w:rsidRDefault="007107A6" w:rsidP="00EF61A5">
            <w:pPr>
              <w:pStyle w:val="TableHeader"/>
              <w:numPr>
                <w:ilvl w:val="0"/>
                <w:numId w:val="37"/>
              </w:numPr>
              <w:jc w:val="left"/>
              <w:rPr>
                <w:rFonts w:ascii="GE Inspira" w:hAnsi="GE Inspira"/>
              </w:rPr>
            </w:pPr>
            <w:r>
              <w:rPr>
                <w:rFonts w:ascii="GE Inspira" w:hAnsi="GE Inspira"/>
              </w:rPr>
              <w:t xml:space="preserve">Open an existing Custom Instrument Part and navigate to EBOM </w:t>
            </w:r>
            <w:r w:rsidRPr="004547A2">
              <w:rPr>
                <w:rFonts w:ascii="GE Inspira" w:hAnsi="GE Inspira"/>
              </w:rPr>
              <w:sym w:font="Wingdings" w:char="F0E0"/>
            </w:r>
            <w:r>
              <w:rPr>
                <w:rFonts w:ascii="GE Inspira" w:hAnsi="GE Inspira"/>
              </w:rPr>
              <w:t xml:space="preserve"> EBOM tab</w:t>
            </w:r>
          </w:p>
          <w:p w14:paraId="66710DC7" w14:textId="0DAF17EA" w:rsidR="00E80B44" w:rsidRPr="00A75B53" w:rsidRDefault="007107A6" w:rsidP="00EF61A5">
            <w:pPr>
              <w:pStyle w:val="TableHeader"/>
              <w:numPr>
                <w:ilvl w:val="0"/>
                <w:numId w:val="37"/>
              </w:numPr>
              <w:jc w:val="left"/>
              <w:rPr>
                <w:rFonts w:ascii="GE Inspira" w:hAnsi="GE Inspira"/>
              </w:rPr>
            </w:pPr>
            <w:r w:rsidRPr="00DE547F">
              <w:rPr>
                <w:rFonts w:ascii="GE Inspira" w:hAnsi="GE Inspira"/>
              </w:rPr>
              <w:t>Click on command BomList Options</w:t>
            </w:r>
            <w:r>
              <w:rPr>
                <w:rFonts w:ascii="GE Inspira" w:hAnsi="GE Inspira"/>
              </w:rPr>
              <w:t xml:space="preserve"> </w:t>
            </w:r>
            <w:r w:rsidRPr="00F212E3">
              <w:rPr>
                <w:rFonts w:ascii="GE Inspira" w:hAnsi="GE Inspira"/>
              </w:rPr>
              <w:sym w:font="Wingdings" w:char="F0E0"/>
            </w:r>
            <w:r>
              <w:rPr>
                <w:rFonts w:ascii="GE Inspira" w:hAnsi="GE Inspira"/>
              </w:rPr>
              <w:t xml:space="preserve"> Bom Compare Report</w:t>
            </w:r>
          </w:p>
        </w:tc>
        <w:tc>
          <w:tcPr>
            <w:tcW w:w="2835" w:type="dxa"/>
            <w:shd w:val="clear" w:color="FFFFFF" w:fill="auto"/>
          </w:tcPr>
          <w:p w14:paraId="277F793D" w14:textId="076D5B8F" w:rsidR="00FC5A59" w:rsidRDefault="00ED66EE" w:rsidP="00EF61A5">
            <w:pPr>
              <w:pStyle w:val="TableHeader"/>
              <w:numPr>
                <w:ilvl w:val="0"/>
                <w:numId w:val="36"/>
              </w:numPr>
              <w:jc w:val="left"/>
              <w:rPr>
                <w:rFonts w:ascii="GE Inspira" w:hAnsi="GE Inspira"/>
              </w:rPr>
            </w:pPr>
            <w:r>
              <w:rPr>
                <w:rFonts w:ascii="GE Inspira" w:hAnsi="GE Inspira"/>
              </w:rPr>
              <w:t>This report wil</w:t>
            </w:r>
            <w:r w:rsidR="00CA136D">
              <w:rPr>
                <w:rFonts w:ascii="GE Inspira" w:hAnsi="GE Inspira"/>
              </w:rPr>
              <w:t>l</w:t>
            </w:r>
            <w:r>
              <w:rPr>
                <w:rFonts w:ascii="GE Inspira" w:hAnsi="GE Inspira"/>
              </w:rPr>
              <w:t xml:space="preserve"> allow user to compare the BOM List rel</w:t>
            </w:r>
            <w:r w:rsidR="00AD268E">
              <w:rPr>
                <w:rFonts w:ascii="GE Inspira" w:hAnsi="GE Inspira"/>
              </w:rPr>
              <w:t>ationship</w:t>
            </w:r>
            <w:r>
              <w:rPr>
                <w:rFonts w:ascii="GE Inspira" w:hAnsi="GE Inspira"/>
              </w:rPr>
              <w:t xml:space="preserve"> and EBOM rel</w:t>
            </w:r>
            <w:r w:rsidR="007C0A48">
              <w:rPr>
                <w:rFonts w:ascii="GE Inspira" w:hAnsi="GE Inspira"/>
              </w:rPr>
              <w:t>ationship</w:t>
            </w:r>
            <w:r>
              <w:rPr>
                <w:rFonts w:ascii="GE Inspira" w:hAnsi="GE Inspira"/>
              </w:rPr>
              <w:t xml:space="preserve"> Parts</w:t>
            </w:r>
            <w:r w:rsidR="00CA136D">
              <w:rPr>
                <w:rFonts w:ascii="GE Inspira" w:hAnsi="GE Inspira"/>
              </w:rPr>
              <w:t xml:space="preserve"> </w:t>
            </w:r>
            <w:r w:rsidR="00124FDE">
              <w:rPr>
                <w:rFonts w:ascii="GE Inspira" w:hAnsi="GE Inspira"/>
              </w:rPr>
              <w:t>as to whether the quantities of Part in BOM List and EBOM are same or different</w:t>
            </w:r>
          </w:p>
          <w:p w14:paraId="1222DEBB" w14:textId="77777777" w:rsidR="00E80B44" w:rsidRDefault="00BD1932" w:rsidP="00EF61A5">
            <w:pPr>
              <w:pStyle w:val="TableHeader"/>
              <w:numPr>
                <w:ilvl w:val="0"/>
                <w:numId w:val="36"/>
              </w:numPr>
              <w:jc w:val="left"/>
              <w:rPr>
                <w:rFonts w:ascii="GE Inspira" w:hAnsi="GE Inspira"/>
              </w:rPr>
            </w:pPr>
            <w:r>
              <w:rPr>
                <w:rFonts w:ascii="GE Inspira" w:hAnsi="GE Inspira"/>
              </w:rPr>
              <w:t xml:space="preserve">Dataset will be calculated by BOM List relationship having </w:t>
            </w:r>
            <w:r w:rsidR="0059369C">
              <w:rPr>
                <w:rFonts w:ascii="GE Inspira" w:hAnsi="GE Inspira"/>
              </w:rPr>
              <w:t>“</w:t>
            </w:r>
            <w:r>
              <w:rPr>
                <w:rFonts w:ascii="GE Inspira" w:hAnsi="GE Inspira"/>
              </w:rPr>
              <w:t>On BOM</w:t>
            </w:r>
            <w:r w:rsidR="0059369C">
              <w:rPr>
                <w:rFonts w:ascii="GE Inspira" w:hAnsi="GE Inspira"/>
              </w:rPr>
              <w:t>”</w:t>
            </w:r>
            <w:r>
              <w:rPr>
                <w:rFonts w:ascii="GE Inspira" w:hAnsi="GE Inspira"/>
              </w:rPr>
              <w:t xml:space="preserve"> set as Yes</w:t>
            </w:r>
            <w:r w:rsidR="00124FDE">
              <w:rPr>
                <w:rFonts w:ascii="GE Inspira" w:hAnsi="GE Inspira"/>
              </w:rPr>
              <w:t xml:space="preserve"> </w:t>
            </w:r>
          </w:p>
          <w:p w14:paraId="72654028" w14:textId="77777777" w:rsidR="00B7128C" w:rsidRDefault="004E0355" w:rsidP="00EF61A5">
            <w:pPr>
              <w:pStyle w:val="TableHeader"/>
              <w:numPr>
                <w:ilvl w:val="0"/>
                <w:numId w:val="36"/>
              </w:numPr>
              <w:jc w:val="left"/>
              <w:rPr>
                <w:rFonts w:ascii="GE Inspira" w:hAnsi="GE Inspira"/>
              </w:rPr>
            </w:pPr>
            <w:r>
              <w:rPr>
                <w:rFonts w:ascii="GE Inspira" w:hAnsi="GE Inspira"/>
              </w:rPr>
              <w:t>There will be 6 columns in the BOM Compare Report</w:t>
            </w:r>
            <w:r w:rsidR="00B7128C">
              <w:rPr>
                <w:rFonts w:ascii="GE Inspira" w:hAnsi="GE Inspira"/>
              </w:rPr>
              <w:t>-</w:t>
            </w:r>
          </w:p>
          <w:p w14:paraId="07C25EC3" w14:textId="77777777" w:rsidR="00B7128C" w:rsidRDefault="00B7128C" w:rsidP="00EF61A5">
            <w:pPr>
              <w:pStyle w:val="TableHeader"/>
              <w:numPr>
                <w:ilvl w:val="0"/>
                <w:numId w:val="157"/>
              </w:numPr>
              <w:jc w:val="left"/>
              <w:rPr>
                <w:rFonts w:ascii="GE Inspira" w:hAnsi="GE Inspira"/>
              </w:rPr>
            </w:pPr>
            <w:r>
              <w:rPr>
                <w:rFonts w:ascii="GE Inspira" w:hAnsi="GE Inspira"/>
              </w:rPr>
              <w:t xml:space="preserve">BOM Data-this will show the Part number which is connected to context Part with relationship </w:t>
            </w:r>
            <w:r w:rsidR="00F37BBF">
              <w:rPr>
                <w:rFonts w:ascii="GE Inspira" w:hAnsi="GE Inspira"/>
              </w:rPr>
              <w:t>“</w:t>
            </w:r>
            <w:r>
              <w:rPr>
                <w:rFonts w:ascii="GE Inspira" w:hAnsi="GE Inspira"/>
              </w:rPr>
              <w:t>BOM List</w:t>
            </w:r>
            <w:r w:rsidR="00F37BBF">
              <w:rPr>
                <w:rFonts w:ascii="GE Inspira" w:hAnsi="GE Inspira"/>
              </w:rPr>
              <w:t>”</w:t>
            </w:r>
          </w:p>
          <w:p w14:paraId="4123FC88" w14:textId="77777777" w:rsidR="007E49BB" w:rsidRDefault="007E49BB" w:rsidP="00EF61A5">
            <w:pPr>
              <w:pStyle w:val="TableHeader"/>
              <w:numPr>
                <w:ilvl w:val="0"/>
                <w:numId w:val="157"/>
              </w:numPr>
              <w:jc w:val="left"/>
              <w:rPr>
                <w:rFonts w:ascii="GE Inspira" w:hAnsi="GE Inspira"/>
              </w:rPr>
            </w:pPr>
            <w:r>
              <w:rPr>
                <w:rFonts w:ascii="GE Inspira" w:hAnsi="GE Inspira"/>
              </w:rPr>
              <w:t>Description</w:t>
            </w:r>
            <w:r w:rsidR="00A47AA1">
              <w:rPr>
                <w:rFonts w:ascii="GE Inspira" w:hAnsi="GE Inspira"/>
              </w:rPr>
              <w:t>-</w:t>
            </w:r>
            <w:r w:rsidR="001A209E">
              <w:rPr>
                <w:rFonts w:ascii="GE Inspira" w:hAnsi="GE Inspira"/>
              </w:rPr>
              <w:t>It will show the description of the Part</w:t>
            </w:r>
          </w:p>
          <w:p w14:paraId="38875D6A" w14:textId="5DA963A1" w:rsidR="00D10E43" w:rsidRDefault="00D10E43" w:rsidP="00EF61A5">
            <w:pPr>
              <w:pStyle w:val="TableHeader"/>
              <w:numPr>
                <w:ilvl w:val="0"/>
                <w:numId w:val="157"/>
              </w:numPr>
              <w:jc w:val="left"/>
              <w:rPr>
                <w:rFonts w:ascii="GE Inspira" w:hAnsi="GE Inspira"/>
              </w:rPr>
            </w:pPr>
            <w:r>
              <w:rPr>
                <w:rFonts w:ascii="GE Inspira" w:hAnsi="GE Inspira"/>
              </w:rPr>
              <w:t>BOM Qty-</w:t>
            </w:r>
            <w:r w:rsidR="006F1A62">
              <w:rPr>
                <w:rFonts w:ascii="GE Inspira" w:hAnsi="GE Inspira"/>
              </w:rPr>
              <w:t>It will show the total number of the connections between BOM List Part and the context Part</w:t>
            </w:r>
          </w:p>
          <w:p w14:paraId="6C134B15" w14:textId="77777777" w:rsidR="00464D72" w:rsidRDefault="00464D72" w:rsidP="00EF61A5">
            <w:pPr>
              <w:pStyle w:val="TableHeader"/>
              <w:numPr>
                <w:ilvl w:val="0"/>
                <w:numId w:val="157"/>
              </w:numPr>
              <w:jc w:val="left"/>
              <w:rPr>
                <w:rFonts w:ascii="GE Inspira" w:hAnsi="GE Inspira"/>
              </w:rPr>
            </w:pPr>
            <w:r>
              <w:rPr>
                <w:rFonts w:ascii="GE Inspira" w:hAnsi="GE Inspira"/>
              </w:rPr>
              <w:t>Exists in EBOM- It will show whether this BOM List Part is present in the EBOM structure of the Part or not. Will show Yes or No</w:t>
            </w:r>
          </w:p>
          <w:p w14:paraId="40525B03" w14:textId="55116017" w:rsidR="00464D72" w:rsidRDefault="00F914BE" w:rsidP="00EF61A5">
            <w:pPr>
              <w:pStyle w:val="TableHeader"/>
              <w:numPr>
                <w:ilvl w:val="0"/>
                <w:numId w:val="157"/>
              </w:numPr>
              <w:jc w:val="left"/>
              <w:rPr>
                <w:rFonts w:ascii="GE Inspira" w:hAnsi="GE Inspira"/>
              </w:rPr>
            </w:pPr>
            <w:r>
              <w:rPr>
                <w:rFonts w:ascii="GE Inspira" w:hAnsi="GE Inspira"/>
              </w:rPr>
              <w:t>Total Qty in EBOM-</w:t>
            </w:r>
            <w:r w:rsidR="008E6680">
              <w:rPr>
                <w:rFonts w:ascii="GE Inspira" w:hAnsi="GE Inspira"/>
              </w:rPr>
              <w:t xml:space="preserve"> This will show the quantity of the EBOM. This will be calculated by the number of occurrences of the Part in EBOM structure regardless of any level. Also</w:t>
            </w:r>
            <w:r w:rsidR="008A6015">
              <w:rPr>
                <w:rFonts w:ascii="GE Inspira" w:hAnsi="GE Inspira"/>
              </w:rPr>
              <w:t>,</w:t>
            </w:r>
            <w:r w:rsidR="008E6680">
              <w:rPr>
                <w:rFonts w:ascii="GE Inspira" w:hAnsi="GE Inspira"/>
              </w:rPr>
              <w:t xml:space="preserve"> the quantity will be considered for calculating the total quantity</w:t>
            </w:r>
          </w:p>
          <w:p w14:paraId="4C0E1C1C" w14:textId="4833893F" w:rsidR="00207D6F" w:rsidRPr="00A2093F" w:rsidRDefault="00A2093F" w:rsidP="00EF61A5">
            <w:pPr>
              <w:pStyle w:val="TableHeader"/>
              <w:numPr>
                <w:ilvl w:val="0"/>
                <w:numId w:val="157"/>
              </w:numPr>
              <w:jc w:val="left"/>
              <w:rPr>
                <w:rFonts w:ascii="GE Inspira" w:hAnsi="GE Inspira"/>
              </w:rPr>
            </w:pPr>
            <w:r w:rsidRPr="00A2093F">
              <w:rPr>
                <w:rFonts w:ascii="GE Inspira" w:hAnsi="GE Inspira"/>
              </w:rPr>
              <w:t>Status- This will show th</w:t>
            </w:r>
            <w:r>
              <w:rPr>
                <w:rFonts w:ascii="GE Inspira" w:hAnsi="GE Inspira"/>
              </w:rPr>
              <w:t xml:space="preserve"> </w:t>
            </w:r>
            <w:r w:rsidRPr="00A2093F">
              <w:rPr>
                <w:rFonts w:ascii="GE Inspira" w:hAnsi="GE Inspira"/>
              </w:rPr>
              <w:t>value among "QTY</w:t>
            </w:r>
            <w:r>
              <w:rPr>
                <w:rFonts w:ascii="GE Inspira" w:hAnsi="GE Inspira"/>
              </w:rPr>
              <w:t xml:space="preserve"> </w:t>
            </w:r>
            <w:r w:rsidRPr="00A2093F">
              <w:rPr>
                <w:rFonts w:ascii="GE Inspira" w:hAnsi="GE Inspira"/>
              </w:rPr>
              <w:t>MISMATCH</w:t>
            </w:r>
            <w:r>
              <w:rPr>
                <w:rFonts w:ascii="GE Inspira" w:hAnsi="GE Inspira"/>
              </w:rPr>
              <w:t xml:space="preserve">”, </w:t>
            </w:r>
            <w:r w:rsidR="00BF4C78">
              <w:rPr>
                <w:rFonts w:ascii="GE Inspira" w:hAnsi="GE Inspira"/>
              </w:rPr>
              <w:t xml:space="preserve"> </w:t>
            </w:r>
            <w:r w:rsidRPr="00A2093F">
              <w:rPr>
                <w:rFonts w:ascii="GE Inspira" w:hAnsi="GE Inspira"/>
              </w:rPr>
              <w:t>"CORRECT"</w:t>
            </w:r>
            <w:r>
              <w:rPr>
                <w:rFonts w:ascii="GE Inspira" w:hAnsi="GE Inspira"/>
              </w:rPr>
              <w:t xml:space="preserve">, or </w:t>
            </w:r>
            <w:r w:rsidRPr="00A2093F">
              <w:rPr>
                <w:rFonts w:ascii="GE Inspira" w:hAnsi="GE Inspira"/>
              </w:rPr>
              <w:t>"MISSING"</w:t>
            </w:r>
            <w:r w:rsidR="00E142C7">
              <w:rPr>
                <w:rFonts w:ascii="GE Inspira" w:hAnsi="GE Inspira"/>
              </w:rPr>
              <w:t xml:space="preserve"> depending on the values in column BOM Qty and Total Qty in EBOM</w:t>
            </w:r>
            <w:r w:rsidR="00324A69">
              <w:rPr>
                <w:rFonts w:ascii="GE Inspira" w:hAnsi="GE Inspira"/>
              </w:rPr>
              <w:t xml:space="preserve">. If both matches, it will show CORRECT, if </w:t>
            </w:r>
            <w:r w:rsidR="00100DD6">
              <w:rPr>
                <w:rFonts w:ascii="GE Inspira" w:hAnsi="GE Inspira"/>
              </w:rPr>
              <w:t>BOM Qty is greater than 0 and Total Qty is 0 then it will say MISSING. And if in other cases when both the values do not match, it will show “QTY MISMATCH”</w:t>
            </w:r>
          </w:p>
        </w:tc>
        <w:tc>
          <w:tcPr>
            <w:tcW w:w="4836" w:type="dxa"/>
            <w:shd w:val="clear" w:color="FFFFFF" w:fill="auto"/>
          </w:tcPr>
          <w:p w14:paraId="545935D6" w14:textId="5CE6C540" w:rsidR="00E80B44" w:rsidRPr="002472A8" w:rsidRDefault="00263CDA" w:rsidP="00FE7B76">
            <w:pPr>
              <w:pStyle w:val="TableHeader"/>
              <w:numPr>
                <w:ilvl w:val="0"/>
                <w:numId w:val="202"/>
              </w:numPr>
              <w:jc w:val="left"/>
              <w:rPr>
                <w:rFonts w:ascii="GE Inspira" w:hAnsi="GE Inspira"/>
                <w:noProof/>
              </w:rPr>
            </w:pPr>
            <w:r>
              <w:rPr>
                <w:rFonts w:ascii="GE Inspira" w:hAnsi="GE Inspira"/>
                <w:noProof/>
              </w:rPr>
              <w:t>BOM Compare Report</w:t>
            </w:r>
          </w:p>
          <w:p w14:paraId="7D734082" w14:textId="6C163068" w:rsidR="00E80B44" w:rsidRDefault="00DC4ABB" w:rsidP="00D7463B">
            <w:pPr>
              <w:pStyle w:val="TableHeader"/>
              <w:jc w:val="left"/>
            </w:pPr>
            <w:r>
              <w:rPr>
                <w:noProof/>
              </w:rPr>
              <w:drawing>
                <wp:inline distT="0" distB="0" distL="0" distR="0" wp14:anchorId="2A4BED7C" wp14:editId="3DE27082">
                  <wp:extent cx="3121025" cy="2370455"/>
                  <wp:effectExtent l="0" t="0" r="3175" b="0"/>
                  <wp:docPr id="21558" name="Picture 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21025" cy="2370455"/>
                          </a:xfrm>
                          <a:prstGeom prst="rect">
                            <a:avLst/>
                          </a:prstGeom>
                        </pic:spPr>
                      </pic:pic>
                    </a:graphicData>
                  </a:graphic>
                </wp:inline>
              </w:drawing>
            </w:r>
          </w:p>
          <w:p w14:paraId="781F273E" w14:textId="77777777" w:rsidR="00E80B44" w:rsidRDefault="003F2CDA" w:rsidP="00FE7B76">
            <w:pPr>
              <w:pStyle w:val="TableHeader"/>
              <w:numPr>
                <w:ilvl w:val="0"/>
                <w:numId w:val="202"/>
              </w:numPr>
              <w:jc w:val="left"/>
              <w:rPr>
                <w:rFonts w:ascii="GE Inspira" w:hAnsi="GE Inspira"/>
              </w:rPr>
            </w:pPr>
            <w:r>
              <w:rPr>
                <w:rFonts w:ascii="GE Inspira" w:hAnsi="GE Inspira"/>
              </w:rPr>
              <w:t>BOM Compare Generated Report</w:t>
            </w:r>
          </w:p>
          <w:p w14:paraId="1E8195C8" w14:textId="4B09E71A" w:rsidR="003F2CDA" w:rsidRPr="00A75B53" w:rsidRDefault="003F2CDA" w:rsidP="003F2CDA">
            <w:pPr>
              <w:pStyle w:val="TableHeader"/>
              <w:jc w:val="left"/>
              <w:rPr>
                <w:rFonts w:ascii="GE Inspira" w:hAnsi="GE Inspira"/>
              </w:rPr>
            </w:pPr>
            <w:r>
              <w:rPr>
                <w:noProof/>
              </w:rPr>
              <w:drawing>
                <wp:inline distT="0" distB="0" distL="0" distR="0" wp14:anchorId="55F3A0FE" wp14:editId="7E741439">
                  <wp:extent cx="3121025" cy="1724660"/>
                  <wp:effectExtent l="0" t="0" r="317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21025" cy="1724660"/>
                          </a:xfrm>
                          <a:prstGeom prst="rect">
                            <a:avLst/>
                          </a:prstGeom>
                        </pic:spPr>
                      </pic:pic>
                    </a:graphicData>
                  </a:graphic>
                </wp:inline>
              </w:drawing>
            </w:r>
          </w:p>
        </w:tc>
      </w:tr>
    </w:tbl>
    <w:p w14:paraId="443BD7A4" w14:textId="60C9574C" w:rsidR="009F2CBB" w:rsidRDefault="00895623" w:rsidP="009F2CBB">
      <w:pPr>
        <w:pStyle w:val="Heading3"/>
      </w:pPr>
      <w:bookmarkStart w:id="55" w:name="_Toc52811633"/>
      <w:r>
        <w:t>Material Conformity Report</w:t>
      </w:r>
      <w:bookmarkEnd w:id="55"/>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600"/>
        <w:gridCol w:w="2540"/>
        <w:gridCol w:w="5131"/>
      </w:tblGrid>
      <w:tr w:rsidR="009F2CBB" w:rsidRPr="00A75B53" w14:paraId="4011DB13" w14:textId="77777777" w:rsidTr="00132DF9">
        <w:trPr>
          <w:cantSplit/>
          <w:trHeight w:val="355"/>
        </w:trPr>
        <w:tc>
          <w:tcPr>
            <w:tcW w:w="9785" w:type="dxa"/>
            <w:gridSpan w:val="4"/>
            <w:shd w:val="clear" w:color="auto" w:fill="E0E0E0"/>
          </w:tcPr>
          <w:p w14:paraId="3018BCDB" w14:textId="709A8BD7" w:rsidR="009F2CBB" w:rsidRPr="006A18F2" w:rsidRDefault="00895623" w:rsidP="00132DF9">
            <w:pPr>
              <w:pStyle w:val="TableHeader"/>
              <w:rPr>
                <w:rFonts w:ascii="GE Inspira" w:hAnsi="GE Inspira"/>
                <w:bCs/>
                <w:sz w:val="22"/>
              </w:rPr>
            </w:pPr>
            <w:r>
              <w:t>Material Conformity Report</w:t>
            </w:r>
          </w:p>
        </w:tc>
      </w:tr>
      <w:tr w:rsidR="009F2CBB" w:rsidRPr="00A75B53" w14:paraId="0AEA6942" w14:textId="77777777" w:rsidTr="00B45544">
        <w:trPr>
          <w:cantSplit/>
          <w:trHeight w:val="421"/>
          <w:tblHeader/>
        </w:trPr>
        <w:tc>
          <w:tcPr>
            <w:tcW w:w="514" w:type="dxa"/>
            <w:shd w:val="clear" w:color="FFFFFF" w:fill="auto"/>
          </w:tcPr>
          <w:p w14:paraId="1DBD205C" w14:textId="0F60F394" w:rsidR="009F2CBB" w:rsidRPr="00A75B53" w:rsidRDefault="009F2CBB" w:rsidP="00132DF9">
            <w:pPr>
              <w:pStyle w:val="BodyText"/>
              <w:rPr>
                <w:b/>
                <w:bCs/>
              </w:rPr>
            </w:pPr>
            <w:r w:rsidRPr="00A75B53">
              <w:rPr>
                <w:b/>
                <w:bCs/>
              </w:rPr>
              <w:t>#</w:t>
            </w:r>
          </w:p>
        </w:tc>
        <w:tc>
          <w:tcPr>
            <w:tcW w:w="1600" w:type="dxa"/>
            <w:shd w:val="clear" w:color="FFFFFF" w:fill="auto"/>
          </w:tcPr>
          <w:p w14:paraId="7B8F2DAE" w14:textId="3BACEFB4" w:rsidR="009F2CBB" w:rsidRPr="00A75B53" w:rsidRDefault="00FF67A1" w:rsidP="00132DF9">
            <w:pPr>
              <w:pStyle w:val="BodyText"/>
              <w:rPr>
                <w:b/>
                <w:bCs/>
              </w:rPr>
            </w:pPr>
            <w:r>
              <w:rPr>
                <w:b/>
                <w:bCs/>
              </w:rPr>
              <w:t>Steps</w:t>
            </w:r>
          </w:p>
        </w:tc>
        <w:tc>
          <w:tcPr>
            <w:tcW w:w="2540" w:type="dxa"/>
            <w:shd w:val="clear" w:color="FFFFFF" w:fill="auto"/>
          </w:tcPr>
          <w:p w14:paraId="3ED85842" w14:textId="77777777" w:rsidR="009F2CBB" w:rsidRPr="00A75B53" w:rsidRDefault="009F2CBB" w:rsidP="00132DF9">
            <w:pPr>
              <w:pStyle w:val="BodyText"/>
              <w:rPr>
                <w:b/>
                <w:bCs/>
              </w:rPr>
            </w:pPr>
            <w:r>
              <w:rPr>
                <w:b/>
                <w:bCs/>
              </w:rPr>
              <w:t>Background Operations</w:t>
            </w:r>
          </w:p>
        </w:tc>
        <w:tc>
          <w:tcPr>
            <w:tcW w:w="5131" w:type="dxa"/>
            <w:shd w:val="clear" w:color="FFFFFF" w:fill="auto"/>
          </w:tcPr>
          <w:p w14:paraId="0CBEB31F" w14:textId="77777777" w:rsidR="009F2CBB" w:rsidRPr="00A75B53" w:rsidRDefault="009F2CBB" w:rsidP="00132DF9">
            <w:pPr>
              <w:pStyle w:val="BodyText"/>
              <w:rPr>
                <w:b/>
                <w:bCs/>
              </w:rPr>
            </w:pPr>
            <w:r>
              <w:rPr>
                <w:b/>
                <w:bCs/>
              </w:rPr>
              <w:t>Comments</w:t>
            </w:r>
            <w:r w:rsidRPr="00A75B53">
              <w:rPr>
                <w:b/>
                <w:bCs/>
              </w:rPr>
              <w:t xml:space="preserve"> </w:t>
            </w:r>
          </w:p>
        </w:tc>
      </w:tr>
      <w:tr w:rsidR="009F2CBB" w:rsidRPr="00A75B53" w14:paraId="7550BC7C" w14:textId="77777777" w:rsidTr="00B45544">
        <w:trPr>
          <w:cantSplit/>
          <w:trHeight w:val="401"/>
          <w:tblHeader/>
        </w:trPr>
        <w:tc>
          <w:tcPr>
            <w:tcW w:w="514" w:type="dxa"/>
            <w:shd w:val="clear" w:color="FFFFFF" w:fill="auto"/>
          </w:tcPr>
          <w:p w14:paraId="5DD4B6E8" w14:textId="77777777" w:rsidR="009F2CBB" w:rsidRPr="00A75B53" w:rsidRDefault="009F2CBB" w:rsidP="00132DF9">
            <w:pPr>
              <w:pStyle w:val="TableHeader"/>
              <w:rPr>
                <w:rFonts w:ascii="GE Inspira" w:hAnsi="GE Inspira"/>
                <w:b/>
                <w:bCs/>
                <w:sz w:val="20"/>
              </w:rPr>
            </w:pPr>
            <w:r>
              <w:rPr>
                <w:rFonts w:ascii="GE Inspira" w:hAnsi="GE Inspira"/>
                <w:b/>
                <w:bCs/>
                <w:sz w:val="20"/>
              </w:rPr>
              <w:lastRenderedPageBreak/>
              <w:t>1</w:t>
            </w:r>
          </w:p>
        </w:tc>
        <w:tc>
          <w:tcPr>
            <w:tcW w:w="1600" w:type="dxa"/>
            <w:shd w:val="clear" w:color="FFFFFF" w:fill="auto"/>
          </w:tcPr>
          <w:p w14:paraId="239A6F19" w14:textId="77777777" w:rsidR="00696AED" w:rsidRDefault="00696AED" w:rsidP="00EF61A5">
            <w:pPr>
              <w:pStyle w:val="TableHeader"/>
              <w:numPr>
                <w:ilvl w:val="0"/>
                <w:numId w:val="38"/>
              </w:numPr>
              <w:jc w:val="left"/>
              <w:rPr>
                <w:rFonts w:ascii="GE Inspira" w:hAnsi="GE Inspira"/>
              </w:rPr>
            </w:pPr>
            <w:r>
              <w:rPr>
                <w:rFonts w:ascii="GE Inspira" w:hAnsi="GE Inspira"/>
              </w:rPr>
              <w:t xml:space="preserve">Open an existing Custom Instrument Part and navigate to EBOM </w:t>
            </w:r>
            <w:r w:rsidRPr="004547A2">
              <w:rPr>
                <w:rFonts w:ascii="GE Inspira" w:hAnsi="GE Inspira"/>
              </w:rPr>
              <w:sym w:font="Wingdings" w:char="F0E0"/>
            </w:r>
            <w:r>
              <w:rPr>
                <w:rFonts w:ascii="GE Inspira" w:hAnsi="GE Inspira"/>
              </w:rPr>
              <w:t xml:space="preserve"> EBOM tab</w:t>
            </w:r>
          </w:p>
          <w:p w14:paraId="2E1C5ADD" w14:textId="4E617D77" w:rsidR="00407E3D" w:rsidRPr="00A75B53" w:rsidRDefault="00696AED" w:rsidP="00EF61A5">
            <w:pPr>
              <w:pStyle w:val="TableHeader"/>
              <w:numPr>
                <w:ilvl w:val="0"/>
                <w:numId w:val="38"/>
              </w:numPr>
              <w:jc w:val="left"/>
              <w:rPr>
                <w:rFonts w:ascii="GE Inspira" w:hAnsi="GE Inspira"/>
              </w:rPr>
            </w:pPr>
            <w:r w:rsidRPr="00DE547F">
              <w:rPr>
                <w:rFonts w:ascii="GE Inspira" w:hAnsi="GE Inspira"/>
              </w:rPr>
              <w:t>Click on command BomList Options</w:t>
            </w:r>
            <w:r>
              <w:rPr>
                <w:rFonts w:ascii="GE Inspira" w:hAnsi="GE Inspira"/>
              </w:rPr>
              <w:t xml:space="preserve"> </w:t>
            </w:r>
            <w:r w:rsidRPr="00F212E3">
              <w:rPr>
                <w:rFonts w:ascii="GE Inspira" w:hAnsi="GE Inspira"/>
              </w:rPr>
              <w:sym w:font="Wingdings" w:char="F0E0"/>
            </w:r>
            <w:r>
              <w:rPr>
                <w:rFonts w:ascii="GE Inspira" w:hAnsi="GE Inspira"/>
              </w:rPr>
              <w:t xml:space="preserve"> Material Conformity Report</w:t>
            </w:r>
          </w:p>
        </w:tc>
        <w:tc>
          <w:tcPr>
            <w:tcW w:w="2540" w:type="dxa"/>
            <w:shd w:val="clear" w:color="FFFFFF" w:fill="auto"/>
          </w:tcPr>
          <w:p w14:paraId="0F447C4C" w14:textId="77777777" w:rsidR="009F2CBB" w:rsidRDefault="006A0EAB" w:rsidP="00EF61A5">
            <w:pPr>
              <w:pStyle w:val="TableHeader"/>
              <w:numPr>
                <w:ilvl w:val="0"/>
                <w:numId w:val="39"/>
              </w:numPr>
              <w:jc w:val="left"/>
              <w:rPr>
                <w:rFonts w:ascii="GE Inspira" w:hAnsi="GE Inspira"/>
              </w:rPr>
            </w:pPr>
            <w:r>
              <w:rPr>
                <w:rFonts w:ascii="GE Inspira" w:hAnsi="GE Inspira"/>
              </w:rPr>
              <w:t>This report will give the Material Conformity Related Information</w:t>
            </w:r>
          </w:p>
          <w:p w14:paraId="556DA5EE" w14:textId="60755228" w:rsidR="006A0EAB" w:rsidRDefault="007F43C3" w:rsidP="00EF61A5">
            <w:pPr>
              <w:pStyle w:val="TableHeader"/>
              <w:numPr>
                <w:ilvl w:val="0"/>
                <w:numId w:val="39"/>
              </w:numPr>
              <w:jc w:val="left"/>
              <w:rPr>
                <w:rFonts w:ascii="GE Inspira" w:hAnsi="GE Inspira"/>
              </w:rPr>
            </w:pPr>
            <w:r>
              <w:rPr>
                <w:rFonts w:ascii="GE Inspira" w:hAnsi="GE Inspira"/>
              </w:rPr>
              <w:t xml:space="preserve">Dataset will be </w:t>
            </w:r>
            <w:r w:rsidR="0041629E">
              <w:rPr>
                <w:rFonts w:ascii="GE Inspira" w:hAnsi="GE Inspira"/>
              </w:rPr>
              <w:t xml:space="preserve">calculated by expanding the context Part with EBOM </w:t>
            </w:r>
            <w:r w:rsidR="00A70317">
              <w:rPr>
                <w:rFonts w:ascii="GE Inspira" w:hAnsi="GE Inspira"/>
              </w:rPr>
              <w:t>relationship</w:t>
            </w:r>
            <w:r w:rsidR="0041629E">
              <w:rPr>
                <w:rFonts w:ascii="GE Inspira" w:hAnsi="GE Inspira"/>
              </w:rPr>
              <w:t xml:space="preserve"> to the lowest </w:t>
            </w:r>
            <w:r w:rsidR="00FC4BF1">
              <w:rPr>
                <w:rFonts w:ascii="GE Inspira" w:hAnsi="GE Inspira"/>
              </w:rPr>
              <w:t>level and</w:t>
            </w:r>
            <w:r w:rsidR="0041629E">
              <w:rPr>
                <w:rFonts w:ascii="GE Inspira" w:hAnsi="GE Inspira"/>
              </w:rPr>
              <w:t xml:space="preserve"> get the relationship attribute “Wetted Part” and “Pressure Retaining Part”. If the Part coming after expansion is Wetted Part or Pressure Retaining Part, then that will be taken into consideration for the Material </w:t>
            </w:r>
            <w:r w:rsidR="004B3623">
              <w:rPr>
                <w:rFonts w:ascii="GE Inspira" w:hAnsi="GE Inspira"/>
              </w:rPr>
              <w:t>Conformity</w:t>
            </w:r>
            <w:r w:rsidR="0041629E">
              <w:rPr>
                <w:rFonts w:ascii="GE Inspira" w:hAnsi="GE Inspira"/>
              </w:rPr>
              <w:t xml:space="preserve"> Report</w:t>
            </w:r>
            <w:r w:rsidR="00E45A3D">
              <w:rPr>
                <w:rFonts w:ascii="GE Inspira" w:hAnsi="GE Inspira"/>
              </w:rPr>
              <w:t>.</w:t>
            </w:r>
          </w:p>
          <w:p w14:paraId="5251680E" w14:textId="77777777" w:rsidR="00E45A3D" w:rsidRDefault="00354C63" w:rsidP="00EF61A5">
            <w:pPr>
              <w:pStyle w:val="TableHeader"/>
              <w:numPr>
                <w:ilvl w:val="0"/>
                <w:numId w:val="39"/>
              </w:numPr>
              <w:jc w:val="left"/>
              <w:rPr>
                <w:rFonts w:ascii="GE Inspira" w:hAnsi="GE Inspira"/>
              </w:rPr>
            </w:pPr>
            <w:r>
              <w:rPr>
                <w:rFonts w:ascii="GE Inspira" w:hAnsi="GE Inspira"/>
              </w:rPr>
              <w:t>Columns which will be visible in report are</w:t>
            </w:r>
          </w:p>
          <w:p w14:paraId="55824CAB" w14:textId="757AF5FF" w:rsidR="00354C63" w:rsidRDefault="00354C63" w:rsidP="00EF61A5">
            <w:pPr>
              <w:pStyle w:val="TableHeader"/>
              <w:numPr>
                <w:ilvl w:val="0"/>
                <w:numId w:val="159"/>
              </w:numPr>
              <w:jc w:val="left"/>
              <w:rPr>
                <w:rFonts w:ascii="GE Inspira" w:hAnsi="GE Inspira"/>
              </w:rPr>
            </w:pPr>
            <w:r>
              <w:rPr>
                <w:rFonts w:ascii="GE Inspira" w:hAnsi="GE Inspira"/>
              </w:rPr>
              <w:t>Tag Number</w:t>
            </w:r>
            <w:r w:rsidR="00161552">
              <w:rPr>
                <w:rFonts w:ascii="GE Inspira" w:hAnsi="GE Inspira"/>
              </w:rPr>
              <w:t>-It will show the BOM List relationship attribute named “Tag Number” between the Part and context Part</w:t>
            </w:r>
            <w:r w:rsidR="00956FC1">
              <w:rPr>
                <w:rFonts w:ascii="GE Inspira" w:hAnsi="GE Inspira"/>
              </w:rPr>
              <w:t xml:space="preserve">. If the Part is connected multiple times in BOM List, it will show multiple Tag Numbers </w:t>
            </w:r>
            <w:r w:rsidR="004E11EF">
              <w:rPr>
                <w:rFonts w:ascii="GE Inspira" w:hAnsi="GE Inspira"/>
              </w:rPr>
              <w:t>separated by line</w:t>
            </w:r>
          </w:p>
          <w:p w14:paraId="6EB804A3" w14:textId="25B2EBE7" w:rsidR="00354C63" w:rsidRDefault="00354C63" w:rsidP="00EF61A5">
            <w:pPr>
              <w:pStyle w:val="TableHeader"/>
              <w:numPr>
                <w:ilvl w:val="0"/>
                <w:numId w:val="159"/>
              </w:numPr>
              <w:jc w:val="left"/>
              <w:rPr>
                <w:rFonts w:ascii="GE Inspira" w:hAnsi="GE Inspira"/>
              </w:rPr>
            </w:pPr>
            <w:r>
              <w:rPr>
                <w:rFonts w:ascii="GE Inspira" w:hAnsi="GE Inspira"/>
              </w:rPr>
              <w:t xml:space="preserve">Part </w:t>
            </w:r>
            <w:r w:rsidR="005F63DF">
              <w:rPr>
                <w:rFonts w:ascii="GE Inspira" w:hAnsi="GE Inspira"/>
              </w:rPr>
              <w:t>o</w:t>
            </w:r>
            <w:r>
              <w:rPr>
                <w:rFonts w:ascii="GE Inspira" w:hAnsi="GE Inspira"/>
              </w:rPr>
              <w:t>f</w:t>
            </w:r>
            <w:r w:rsidR="001E0A7B">
              <w:rPr>
                <w:rFonts w:ascii="GE Inspira" w:hAnsi="GE Inspira"/>
              </w:rPr>
              <w:t xml:space="preserve">-It will show the BOM List relationship attribute named “Part of” between the Part and context Part. If the Part is connected multiple times in BOM List, it will show multiple </w:t>
            </w:r>
            <w:r w:rsidR="00DA406D">
              <w:rPr>
                <w:rFonts w:ascii="GE Inspira" w:hAnsi="GE Inspira"/>
              </w:rPr>
              <w:t xml:space="preserve">Part </w:t>
            </w:r>
            <w:r w:rsidR="00BB1997">
              <w:rPr>
                <w:rFonts w:ascii="GE Inspira" w:hAnsi="GE Inspira"/>
              </w:rPr>
              <w:t>of</w:t>
            </w:r>
            <w:r w:rsidR="001E0A7B">
              <w:rPr>
                <w:rFonts w:ascii="GE Inspira" w:hAnsi="GE Inspira"/>
              </w:rPr>
              <w:t xml:space="preserve"> separated by line </w:t>
            </w:r>
          </w:p>
          <w:p w14:paraId="1255E92D" w14:textId="7D71F2A4" w:rsidR="00354C63" w:rsidRDefault="00354C63" w:rsidP="00EF61A5">
            <w:pPr>
              <w:pStyle w:val="TableHeader"/>
              <w:numPr>
                <w:ilvl w:val="0"/>
                <w:numId w:val="159"/>
              </w:numPr>
              <w:jc w:val="left"/>
              <w:rPr>
                <w:rFonts w:ascii="GE Inspira" w:hAnsi="GE Inspira"/>
              </w:rPr>
            </w:pPr>
            <w:r>
              <w:rPr>
                <w:rFonts w:ascii="GE Inspira" w:hAnsi="GE Inspira"/>
              </w:rPr>
              <w:t>Description</w:t>
            </w:r>
            <w:r w:rsidR="00B76F39">
              <w:rPr>
                <w:rFonts w:ascii="GE Inspira" w:hAnsi="GE Inspira"/>
              </w:rPr>
              <w:t>- This will show the Material Conformity Description</w:t>
            </w:r>
            <w:r w:rsidR="009A245A">
              <w:rPr>
                <w:rFonts w:ascii="GE Inspira" w:hAnsi="GE Inspira"/>
              </w:rPr>
              <w:t xml:space="preserve"> attribute</w:t>
            </w:r>
            <w:r w:rsidR="00B76F39">
              <w:rPr>
                <w:rFonts w:ascii="GE Inspira" w:hAnsi="GE Inspira"/>
              </w:rPr>
              <w:t xml:space="preserve"> of the Part</w:t>
            </w:r>
          </w:p>
          <w:p w14:paraId="263B6305" w14:textId="4B4B78FC" w:rsidR="00354C63" w:rsidRDefault="00354C63" w:rsidP="00EF61A5">
            <w:pPr>
              <w:pStyle w:val="TableHeader"/>
              <w:numPr>
                <w:ilvl w:val="0"/>
                <w:numId w:val="159"/>
              </w:numPr>
              <w:jc w:val="left"/>
              <w:rPr>
                <w:rFonts w:ascii="GE Inspira" w:hAnsi="GE Inspira"/>
              </w:rPr>
            </w:pPr>
            <w:r>
              <w:rPr>
                <w:rFonts w:ascii="GE Inspira" w:hAnsi="GE Inspira"/>
              </w:rPr>
              <w:t>21 CFR</w:t>
            </w:r>
            <w:r w:rsidR="002912F4">
              <w:rPr>
                <w:rFonts w:ascii="GE Inspira" w:hAnsi="GE Inspira"/>
              </w:rPr>
              <w:t xml:space="preserve">- If the Part is connected to </w:t>
            </w:r>
            <w:r w:rsidR="00FE62AE">
              <w:rPr>
                <w:rFonts w:ascii="GE Inspira" w:hAnsi="GE Inspira"/>
              </w:rPr>
              <w:t>“</w:t>
            </w:r>
            <w:r w:rsidR="00FE62AE" w:rsidRPr="00FE62AE">
              <w:rPr>
                <w:rFonts w:ascii="GE Inspira" w:hAnsi="GE Inspira"/>
              </w:rPr>
              <w:t>21 CFR 177</w:t>
            </w:r>
            <w:r w:rsidR="00FE62AE">
              <w:rPr>
                <w:rFonts w:ascii="GE Inspira" w:hAnsi="GE Inspira"/>
              </w:rPr>
              <w:t xml:space="preserve">” </w:t>
            </w:r>
            <w:r w:rsidR="002912F4">
              <w:rPr>
                <w:rFonts w:ascii="GE Inspira" w:hAnsi="GE Inspira"/>
              </w:rPr>
              <w:t>Requirement, then it will show Yes, otherwise it will show -</w:t>
            </w:r>
          </w:p>
          <w:p w14:paraId="1F86E43C" w14:textId="1F0461C4" w:rsidR="00354C63" w:rsidRDefault="00354C63" w:rsidP="00EF61A5">
            <w:pPr>
              <w:pStyle w:val="TableHeader"/>
              <w:numPr>
                <w:ilvl w:val="0"/>
                <w:numId w:val="159"/>
              </w:numPr>
              <w:jc w:val="left"/>
              <w:rPr>
                <w:rFonts w:ascii="GE Inspira" w:hAnsi="GE Inspira"/>
              </w:rPr>
            </w:pPr>
            <w:r>
              <w:rPr>
                <w:rFonts w:ascii="GE Inspira" w:hAnsi="GE Inspira"/>
              </w:rPr>
              <w:t>USP Class</w:t>
            </w:r>
            <w:r w:rsidR="00810335">
              <w:rPr>
                <w:rFonts w:ascii="GE Inspira" w:hAnsi="GE Inspira"/>
              </w:rPr>
              <w:t>-</w:t>
            </w:r>
            <w:r w:rsidR="000B008A">
              <w:rPr>
                <w:rFonts w:ascii="GE Inspira" w:hAnsi="GE Inspira"/>
              </w:rPr>
              <w:t xml:space="preserve"> If the Part is connected to “</w:t>
            </w:r>
            <w:r w:rsidR="000B008A" w:rsidRPr="000B008A">
              <w:rPr>
                <w:rFonts w:ascii="GE Inspira" w:hAnsi="GE Inspira"/>
              </w:rPr>
              <w:t>USP 88 Class VI/ISO10993-6,10-11</w:t>
            </w:r>
            <w:r w:rsidR="000B008A">
              <w:rPr>
                <w:rFonts w:ascii="GE Inspira" w:hAnsi="GE Inspira"/>
              </w:rPr>
              <w:t>” Requirement, then it will show Yes, otherwise it will show -</w:t>
            </w:r>
          </w:p>
          <w:p w14:paraId="294A1373" w14:textId="491B5536" w:rsidR="00A20808" w:rsidRDefault="00354C63" w:rsidP="00EF61A5">
            <w:pPr>
              <w:pStyle w:val="TableHeader"/>
              <w:numPr>
                <w:ilvl w:val="0"/>
                <w:numId w:val="159"/>
              </w:numPr>
              <w:jc w:val="left"/>
              <w:rPr>
                <w:rFonts w:ascii="GE Inspira" w:hAnsi="GE Inspira"/>
              </w:rPr>
            </w:pPr>
            <w:r>
              <w:rPr>
                <w:rFonts w:ascii="GE Inspira" w:hAnsi="GE Inspira"/>
              </w:rPr>
              <w:t>Animal Origin</w:t>
            </w:r>
            <w:r w:rsidR="00722EBF">
              <w:rPr>
                <w:rFonts w:ascii="GE Inspira" w:hAnsi="GE Inspira"/>
              </w:rPr>
              <w:t xml:space="preserve">- </w:t>
            </w:r>
            <w:r w:rsidR="00A20808">
              <w:rPr>
                <w:rFonts w:ascii="GE Inspira" w:hAnsi="GE Inspira"/>
              </w:rPr>
              <w:t>- If the Part is connected to any of the Animal Origin Requirement among “</w:t>
            </w:r>
            <w:r w:rsidR="00A20808" w:rsidRPr="00A20808">
              <w:rPr>
                <w:rFonts w:ascii="GE Inspira" w:hAnsi="GE Inspira"/>
              </w:rPr>
              <w:t>Animal Origin|EMA 410/01|ADCF</w:t>
            </w:r>
            <w:r w:rsidR="00A20808">
              <w:rPr>
                <w:rFonts w:ascii="GE Inspira" w:hAnsi="GE Inspira"/>
              </w:rPr>
              <w:t xml:space="preserve">”, then it will </w:t>
            </w:r>
            <w:r w:rsidR="00A20808">
              <w:rPr>
                <w:rFonts w:ascii="GE Inspira" w:hAnsi="GE Inspira"/>
              </w:rPr>
              <w:lastRenderedPageBreak/>
              <w:t>show Yes, otherwise it will show -</w:t>
            </w:r>
          </w:p>
          <w:p w14:paraId="10D69419" w14:textId="56051F13" w:rsidR="00354C63" w:rsidRPr="00096230" w:rsidRDefault="00354C63" w:rsidP="00EF61A5">
            <w:pPr>
              <w:pStyle w:val="TableHeader"/>
              <w:numPr>
                <w:ilvl w:val="0"/>
                <w:numId w:val="159"/>
              </w:numPr>
              <w:jc w:val="left"/>
              <w:rPr>
                <w:rFonts w:ascii="GE Inspira" w:hAnsi="GE Inspira"/>
              </w:rPr>
            </w:pPr>
            <w:r>
              <w:rPr>
                <w:rFonts w:ascii="GE Inspira" w:hAnsi="GE Inspira"/>
              </w:rPr>
              <w:t>Wetted Finish</w:t>
            </w:r>
            <w:r w:rsidR="0096744F">
              <w:rPr>
                <w:rFonts w:ascii="GE Inspira" w:hAnsi="GE Inspira"/>
              </w:rPr>
              <w:t>- This will show the val</w:t>
            </w:r>
            <w:r w:rsidR="00DB4B53">
              <w:rPr>
                <w:rFonts w:ascii="GE Inspira" w:hAnsi="GE Inspira"/>
              </w:rPr>
              <w:t>u</w:t>
            </w:r>
            <w:r w:rsidR="0096744F">
              <w:rPr>
                <w:rFonts w:ascii="GE Inspira" w:hAnsi="GE Inspira"/>
              </w:rPr>
              <w:t xml:space="preserve">e of </w:t>
            </w:r>
            <w:r w:rsidR="006511EB">
              <w:rPr>
                <w:rFonts w:ascii="GE Inspira" w:hAnsi="GE Inspira"/>
              </w:rPr>
              <w:t xml:space="preserve">Part </w:t>
            </w:r>
            <w:r w:rsidR="0096744F">
              <w:rPr>
                <w:rFonts w:ascii="GE Inspira" w:hAnsi="GE Inspira"/>
              </w:rPr>
              <w:t>attribute Finish</w:t>
            </w:r>
          </w:p>
        </w:tc>
        <w:tc>
          <w:tcPr>
            <w:tcW w:w="5131" w:type="dxa"/>
            <w:shd w:val="clear" w:color="FFFFFF" w:fill="auto"/>
          </w:tcPr>
          <w:p w14:paraId="12FC4552" w14:textId="6A7DD6E3" w:rsidR="009F2CBB" w:rsidRPr="002472A8" w:rsidRDefault="00D35D48" w:rsidP="00EF61A5">
            <w:pPr>
              <w:pStyle w:val="TableHeader"/>
              <w:numPr>
                <w:ilvl w:val="0"/>
                <w:numId w:val="158"/>
              </w:numPr>
              <w:jc w:val="left"/>
              <w:rPr>
                <w:rFonts w:ascii="GE Inspira" w:hAnsi="GE Inspira"/>
                <w:noProof/>
              </w:rPr>
            </w:pPr>
            <w:r>
              <w:rPr>
                <w:rFonts w:ascii="GE Inspira" w:hAnsi="GE Inspira"/>
                <w:noProof/>
              </w:rPr>
              <w:lastRenderedPageBreak/>
              <w:t>Material Conformity Report</w:t>
            </w:r>
          </w:p>
          <w:p w14:paraId="72FC2424" w14:textId="20CF3E6F" w:rsidR="009F2CBB" w:rsidRDefault="00164907" w:rsidP="00132DF9">
            <w:pPr>
              <w:pStyle w:val="TableHeader"/>
              <w:jc w:val="left"/>
            </w:pPr>
            <w:r>
              <w:rPr>
                <w:noProof/>
              </w:rPr>
              <w:drawing>
                <wp:inline distT="0" distB="0" distL="0" distR="0" wp14:anchorId="499AF25B" wp14:editId="58506938">
                  <wp:extent cx="3121025" cy="2370455"/>
                  <wp:effectExtent l="0" t="0" r="3175" b="0"/>
                  <wp:docPr id="21584" name="Picture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1025" cy="2370455"/>
                          </a:xfrm>
                          <a:prstGeom prst="rect">
                            <a:avLst/>
                          </a:prstGeom>
                        </pic:spPr>
                      </pic:pic>
                    </a:graphicData>
                  </a:graphic>
                </wp:inline>
              </w:drawing>
            </w:r>
          </w:p>
          <w:p w14:paraId="4EDFB358" w14:textId="77777777" w:rsidR="00B971C2" w:rsidRDefault="004C5713" w:rsidP="00EF61A5">
            <w:pPr>
              <w:pStyle w:val="TableHeader"/>
              <w:numPr>
                <w:ilvl w:val="0"/>
                <w:numId w:val="158"/>
              </w:numPr>
              <w:jc w:val="left"/>
              <w:rPr>
                <w:rFonts w:ascii="GE Inspira" w:hAnsi="GE Inspira"/>
              </w:rPr>
            </w:pPr>
            <w:r>
              <w:rPr>
                <w:rFonts w:ascii="GE Inspira" w:hAnsi="GE Inspira"/>
              </w:rPr>
              <w:t xml:space="preserve">Material Conformity Report </w:t>
            </w:r>
          </w:p>
          <w:p w14:paraId="4E03729C" w14:textId="128D0112" w:rsidR="004C5713" w:rsidRPr="00A75B53" w:rsidRDefault="004C5713" w:rsidP="004C5713">
            <w:pPr>
              <w:pStyle w:val="TableHeader"/>
              <w:jc w:val="left"/>
              <w:rPr>
                <w:rFonts w:ascii="GE Inspira" w:hAnsi="GE Inspira"/>
              </w:rPr>
            </w:pPr>
            <w:r>
              <w:rPr>
                <w:noProof/>
              </w:rPr>
              <w:drawing>
                <wp:inline distT="0" distB="0" distL="0" distR="0" wp14:anchorId="466EC45D" wp14:editId="226FFFCD">
                  <wp:extent cx="3121025" cy="114490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21025" cy="1144905"/>
                          </a:xfrm>
                          <a:prstGeom prst="rect">
                            <a:avLst/>
                          </a:prstGeom>
                        </pic:spPr>
                      </pic:pic>
                    </a:graphicData>
                  </a:graphic>
                </wp:inline>
              </w:drawing>
            </w:r>
          </w:p>
        </w:tc>
      </w:tr>
    </w:tbl>
    <w:p w14:paraId="51DBA021" w14:textId="54E1E8BF" w:rsidR="00B06BC1" w:rsidRPr="00C868BD" w:rsidRDefault="00A63ADC" w:rsidP="00C868BD">
      <w:pPr>
        <w:pStyle w:val="Heading3"/>
      </w:pPr>
      <w:bookmarkStart w:id="56" w:name="_Toc52811634"/>
      <w:r>
        <w:t>Material</w:t>
      </w:r>
      <w:r w:rsidR="00B06BC1">
        <w:t xml:space="preserve"> </w:t>
      </w:r>
      <w:r>
        <w:t>Conformity Report New</w:t>
      </w:r>
      <w:bookmarkEnd w:id="56"/>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600"/>
        <w:gridCol w:w="2540"/>
        <w:gridCol w:w="5131"/>
      </w:tblGrid>
      <w:tr w:rsidR="00B06BC1" w:rsidRPr="00A75B53" w14:paraId="61C5C516" w14:textId="77777777" w:rsidTr="00D7463B">
        <w:trPr>
          <w:cantSplit/>
          <w:trHeight w:val="355"/>
        </w:trPr>
        <w:tc>
          <w:tcPr>
            <w:tcW w:w="9785" w:type="dxa"/>
            <w:gridSpan w:val="4"/>
            <w:shd w:val="clear" w:color="auto" w:fill="E0E0E0"/>
          </w:tcPr>
          <w:p w14:paraId="719AFC16" w14:textId="5A50EBDD" w:rsidR="00B06BC1" w:rsidRPr="006A18F2" w:rsidRDefault="0011293F" w:rsidP="00D7463B">
            <w:pPr>
              <w:pStyle w:val="TableHeader"/>
              <w:rPr>
                <w:rFonts w:ascii="GE Inspira" w:hAnsi="GE Inspira"/>
                <w:bCs/>
                <w:sz w:val="22"/>
              </w:rPr>
            </w:pPr>
            <w:r>
              <w:t>Material Conformity Report New</w:t>
            </w:r>
          </w:p>
        </w:tc>
      </w:tr>
      <w:tr w:rsidR="00B06BC1" w:rsidRPr="00A75B53" w14:paraId="5BA0A5C8" w14:textId="77777777" w:rsidTr="005C3D9B">
        <w:trPr>
          <w:cantSplit/>
          <w:trHeight w:val="421"/>
          <w:tblHeader/>
        </w:trPr>
        <w:tc>
          <w:tcPr>
            <w:tcW w:w="514" w:type="dxa"/>
            <w:shd w:val="clear" w:color="FFFFFF" w:fill="auto"/>
          </w:tcPr>
          <w:p w14:paraId="15C1943C" w14:textId="3B47727F" w:rsidR="00B06BC1" w:rsidRPr="00A75B53" w:rsidRDefault="00B06BC1" w:rsidP="00D7463B">
            <w:pPr>
              <w:pStyle w:val="BodyText"/>
              <w:rPr>
                <w:b/>
                <w:bCs/>
              </w:rPr>
            </w:pPr>
            <w:r w:rsidRPr="00A75B53">
              <w:rPr>
                <w:b/>
                <w:bCs/>
              </w:rPr>
              <w:t>#</w:t>
            </w:r>
          </w:p>
        </w:tc>
        <w:tc>
          <w:tcPr>
            <w:tcW w:w="1600" w:type="dxa"/>
            <w:shd w:val="clear" w:color="FFFFFF" w:fill="auto"/>
          </w:tcPr>
          <w:p w14:paraId="3E607B1E" w14:textId="3B8706AF" w:rsidR="00B06BC1" w:rsidRPr="00A75B53" w:rsidRDefault="00FF67A1" w:rsidP="00D7463B">
            <w:pPr>
              <w:pStyle w:val="BodyText"/>
              <w:rPr>
                <w:b/>
                <w:bCs/>
              </w:rPr>
            </w:pPr>
            <w:r>
              <w:rPr>
                <w:b/>
                <w:bCs/>
              </w:rPr>
              <w:t>Steps</w:t>
            </w:r>
          </w:p>
        </w:tc>
        <w:tc>
          <w:tcPr>
            <w:tcW w:w="2540" w:type="dxa"/>
            <w:shd w:val="clear" w:color="FFFFFF" w:fill="auto"/>
          </w:tcPr>
          <w:p w14:paraId="16600604" w14:textId="77777777" w:rsidR="00B06BC1" w:rsidRPr="00A75B53" w:rsidRDefault="00B06BC1" w:rsidP="00D7463B">
            <w:pPr>
              <w:pStyle w:val="BodyText"/>
              <w:rPr>
                <w:b/>
                <w:bCs/>
              </w:rPr>
            </w:pPr>
            <w:r>
              <w:rPr>
                <w:b/>
                <w:bCs/>
              </w:rPr>
              <w:t>Background Operations</w:t>
            </w:r>
          </w:p>
        </w:tc>
        <w:tc>
          <w:tcPr>
            <w:tcW w:w="5131" w:type="dxa"/>
            <w:shd w:val="clear" w:color="FFFFFF" w:fill="auto"/>
          </w:tcPr>
          <w:p w14:paraId="7CD3924E" w14:textId="77777777" w:rsidR="00B06BC1" w:rsidRPr="00A75B53" w:rsidRDefault="00B06BC1" w:rsidP="00D7463B">
            <w:pPr>
              <w:pStyle w:val="BodyText"/>
              <w:rPr>
                <w:b/>
                <w:bCs/>
              </w:rPr>
            </w:pPr>
            <w:r>
              <w:rPr>
                <w:b/>
                <w:bCs/>
              </w:rPr>
              <w:t>Comments</w:t>
            </w:r>
            <w:r w:rsidRPr="00A75B53">
              <w:rPr>
                <w:b/>
                <w:bCs/>
              </w:rPr>
              <w:t xml:space="preserve"> </w:t>
            </w:r>
          </w:p>
        </w:tc>
      </w:tr>
      <w:tr w:rsidR="00B06BC1" w:rsidRPr="00A75B53" w14:paraId="2C1528E0" w14:textId="77777777" w:rsidTr="005C3D9B">
        <w:trPr>
          <w:cantSplit/>
          <w:trHeight w:val="401"/>
          <w:tblHeader/>
        </w:trPr>
        <w:tc>
          <w:tcPr>
            <w:tcW w:w="514" w:type="dxa"/>
            <w:shd w:val="clear" w:color="FFFFFF" w:fill="auto"/>
          </w:tcPr>
          <w:p w14:paraId="3D04D5C7" w14:textId="77777777" w:rsidR="00B06BC1" w:rsidRPr="00A75B53" w:rsidRDefault="00B06BC1" w:rsidP="00D7463B">
            <w:pPr>
              <w:pStyle w:val="TableHeader"/>
              <w:rPr>
                <w:rFonts w:ascii="GE Inspira" w:hAnsi="GE Inspira"/>
                <w:b/>
                <w:bCs/>
                <w:sz w:val="20"/>
              </w:rPr>
            </w:pPr>
            <w:r>
              <w:rPr>
                <w:rFonts w:ascii="GE Inspira" w:hAnsi="GE Inspira"/>
                <w:b/>
                <w:bCs/>
                <w:sz w:val="20"/>
              </w:rPr>
              <w:lastRenderedPageBreak/>
              <w:t>1</w:t>
            </w:r>
          </w:p>
        </w:tc>
        <w:tc>
          <w:tcPr>
            <w:tcW w:w="1600" w:type="dxa"/>
            <w:shd w:val="clear" w:color="FFFFFF" w:fill="auto"/>
          </w:tcPr>
          <w:p w14:paraId="572A62F0" w14:textId="590CD548" w:rsidR="009D0FD3" w:rsidRDefault="009D0FD3" w:rsidP="00EF61A5">
            <w:pPr>
              <w:pStyle w:val="TableHeader"/>
              <w:numPr>
                <w:ilvl w:val="0"/>
                <w:numId w:val="113"/>
              </w:numPr>
              <w:jc w:val="left"/>
              <w:rPr>
                <w:rFonts w:ascii="GE Inspira" w:hAnsi="GE Inspira"/>
              </w:rPr>
            </w:pPr>
            <w:r>
              <w:rPr>
                <w:rFonts w:ascii="GE Inspira" w:hAnsi="GE Inspira"/>
              </w:rPr>
              <w:t xml:space="preserve">Open an existing Custom Instrument Part and navigate to EBOM </w:t>
            </w:r>
            <w:r w:rsidRPr="004547A2">
              <w:rPr>
                <w:rFonts w:ascii="GE Inspira" w:hAnsi="GE Inspira"/>
              </w:rPr>
              <w:sym w:font="Wingdings" w:char="F0E0"/>
            </w:r>
            <w:r>
              <w:rPr>
                <w:rFonts w:ascii="GE Inspira" w:hAnsi="GE Inspira"/>
              </w:rPr>
              <w:t xml:space="preserve"> EBOM tab</w:t>
            </w:r>
          </w:p>
          <w:p w14:paraId="7A69B6A1" w14:textId="3DF7C13F" w:rsidR="00B06BC1" w:rsidRPr="009D0FD3" w:rsidRDefault="009D0FD3" w:rsidP="00EF61A5">
            <w:pPr>
              <w:pStyle w:val="TableHeader"/>
              <w:numPr>
                <w:ilvl w:val="0"/>
                <w:numId w:val="113"/>
              </w:numPr>
              <w:jc w:val="left"/>
              <w:rPr>
                <w:rFonts w:ascii="GE Inspira" w:hAnsi="GE Inspira"/>
              </w:rPr>
            </w:pPr>
            <w:r w:rsidRPr="009D0FD3">
              <w:rPr>
                <w:rFonts w:ascii="GE Inspira" w:hAnsi="GE Inspira"/>
              </w:rPr>
              <w:t xml:space="preserve">Click on command BomList Options </w:t>
            </w:r>
            <w:r w:rsidRPr="00F212E3">
              <w:rPr>
                <w:rFonts w:ascii="GE Inspira" w:hAnsi="GE Inspira"/>
              </w:rPr>
              <w:sym w:font="Wingdings" w:char="F0E0"/>
            </w:r>
            <w:r w:rsidRPr="009D0FD3">
              <w:rPr>
                <w:rFonts w:ascii="GE Inspira" w:hAnsi="GE Inspira"/>
              </w:rPr>
              <w:t xml:space="preserve"> Material Conformity Report</w:t>
            </w:r>
            <w:r>
              <w:rPr>
                <w:rFonts w:ascii="GE Inspira" w:hAnsi="GE Inspira"/>
              </w:rPr>
              <w:t xml:space="preserve"> New</w:t>
            </w:r>
          </w:p>
        </w:tc>
        <w:tc>
          <w:tcPr>
            <w:tcW w:w="2540" w:type="dxa"/>
            <w:shd w:val="clear" w:color="FFFFFF" w:fill="auto"/>
          </w:tcPr>
          <w:p w14:paraId="0789E7C6" w14:textId="77777777" w:rsidR="00B06BC1" w:rsidRDefault="00306594" w:rsidP="00EF61A5">
            <w:pPr>
              <w:pStyle w:val="TableHeader"/>
              <w:numPr>
                <w:ilvl w:val="0"/>
                <w:numId w:val="114"/>
              </w:numPr>
              <w:jc w:val="left"/>
              <w:rPr>
                <w:rFonts w:ascii="GE Inspira" w:hAnsi="GE Inspira"/>
              </w:rPr>
            </w:pPr>
            <w:r>
              <w:rPr>
                <w:rFonts w:ascii="GE Inspira" w:hAnsi="GE Inspira"/>
              </w:rPr>
              <w:t>This is a newly made Material Conformity Report for both VCC and CBS team</w:t>
            </w:r>
          </w:p>
          <w:p w14:paraId="5ECE7414" w14:textId="77777777" w:rsidR="00DD4335" w:rsidRDefault="00DD4335" w:rsidP="00EF61A5">
            <w:pPr>
              <w:pStyle w:val="TableHeader"/>
              <w:numPr>
                <w:ilvl w:val="0"/>
                <w:numId w:val="114"/>
              </w:numPr>
              <w:jc w:val="left"/>
              <w:rPr>
                <w:rFonts w:ascii="GE Inspira" w:hAnsi="GE Inspira"/>
              </w:rPr>
            </w:pPr>
            <w:r>
              <w:rPr>
                <w:rFonts w:ascii="GE Inspira" w:hAnsi="GE Inspira"/>
              </w:rPr>
              <w:t xml:space="preserve">This is a custom report for which a new relationship has been created between the Dataset Parts and the context Part named </w:t>
            </w:r>
            <w:r w:rsidRPr="00DD4335">
              <w:rPr>
                <w:rFonts w:ascii="GE Inspira" w:hAnsi="GE Inspira"/>
              </w:rPr>
              <w:t>MaterialConformityReportTemp</w:t>
            </w:r>
          </w:p>
          <w:p w14:paraId="158AE279" w14:textId="77777777" w:rsidR="001D77DF" w:rsidRDefault="001D77DF" w:rsidP="00EF61A5">
            <w:pPr>
              <w:pStyle w:val="TableHeader"/>
              <w:numPr>
                <w:ilvl w:val="0"/>
                <w:numId w:val="114"/>
              </w:numPr>
              <w:jc w:val="left"/>
              <w:rPr>
                <w:rFonts w:ascii="GE Inspira" w:hAnsi="GE Inspira"/>
              </w:rPr>
            </w:pPr>
            <w:r>
              <w:rPr>
                <w:rFonts w:ascii="GE Inspira" w:hAnsi="GE Inspira"/>
              </w:rPr>
              <w:t xml:space="preserve">The tvc report action has been customized to </w:t>
            </w:r>
            <w:r w:rsidRPr="001D77DF">
              <w:rPr>
                <w:rFonts w:ascii="GE Inspira" w:hAnsi="GE Inspira"/>
              </w:rPr>
              <w:t>beginCreateActionMaterialConfReport</w:t>
            </w:r>
            <w:r>
              <w:rPr>
                <w:rFonts w:ascii="GE Inspira" w:hAnsi="GE Inspira"/>
              </w:rPr>
              <w:t xml:space="preserve"> for creating the relationship named </w:t>
            </w:r>
            <w:r w:rsidRPr="00DD4335">
              <w:rPr>
                <w:rFonts w:ascii="GE Inspira" w:hAnsi="GE Inspira"/>
              </w:rPr>
              <w:t>MaterialConformityReportTemp</w:t>
            </w:r>
          </w:p>
          <w:p w14:paraId="1C7D003F" w14:textId="77777777" w:rsidR="00A90413" w:rsidRDefault="00A90413" w:rsidP="00EF61A5">
            <w:pPr>
              <w:pStyle w:val="TableHeader"/>
              <w:numPr>
                <w:ilvl w:val="0"/>
                <w:numId w:val="114"/>
              </w:numPr>
              <w:jc w:val="left"/>
              <w:rPr>
                <w:rFonts w:ascii="GE Inspira" w:hAnsi="GE Inspira"/>
              </w:rPr>
            </w:pPr>
            <w:r>
              <w:rPr>
                <w:rFonts w:ascii="GE Inspira" w:hAnsi="GE Inspira"/>
              </w:rPr>
              <w:t>When starting to generate this report, the program will check if this relationship already exists or not. If it already exists, it will remove all these connections.</w:t>
            </w:r>
          </w:p>
          <w:p w14:paraId="059E1ECD" w14:textId="7A184F2C" w:rsidR="00A90413" w:rsidRDefault="007C139D" w:rsidP="00EF61A5">
            <w:pPr>
              <w:pStyle w:val="TableHeader"/>
              <w:numPr>
                <w:ilvl w:val="0"/>
                <w:numId w:val="114"/>
              </w:numPr>
              <w:jc w:val="left"/>
              <w:rPr>
                <w:rFonts w:ascii="GE Inspira" w:hAnsi="GE Inspira"/>
              </w:rPr>
            </w:pPr>
            <w:r>
              <w:rPr>
                <w:rFonts w:ascii="GE Inspira" w:hAnsi="GE Inspira"/>
              </w:rPr>
              <w:t>All these operations will be done using history off, so that this temporary relationship update is not confused by users by checking history</w:t>
            </w:r>
          </w:p>
          <w:p w14:paraId="11A248B8" w14:textId="205B8868" w:rsidR="00BB2C4C" w:rsidRDefault="00BB2C4C" w:rsidP="00EF61A5">
            <w:pPr>
              <w:pStyle w:val="TableHeader"/>
              <w:numPr>
                <w:ilvl w:val="0"/>
                <w:numId w:val="114"/>
              </w:numPr>
              <w:jc w:val="left"/>
              <w:rPr>
                <w:rFonts w:ascii="GE Inspira" w:hAnsi="GE Inspira"/>
              </w:rPr>
            </w:pPr>
            <w:r>
              <w:rPr>
                <w:rFonts w:ascii="GE Inspira" w:hAnsi="GE Inspira"/>
              </w:rPr>
              <w:t>Data will be evaluated for the EBOM connection to be shown in report, if the EBOM attribute “Cert. To Customer” is set as “Structural”, “Biopharmaceautical” or Structural,Biopharmaceautical”</w:t>
            </w:r>
          </w:p>
          <w:p w14:paraId="64D9C16D" w14:textId="08D9F96A" w:rsidR="007C139D" w:rsidRDefault="00427894" w:rsidP="00EF61A5">
            <w:pPr>
              <w:pStyle w:val="TableHeader"/>
              <w:numPr>
                <w:ilvl w:val="0"/>
                <w:numId w:val="114"/>
              </w:numPr>
              <w:jc w:val="left"/>
              <w:rPr>
                <w:rFonts w:ascii="GE Inspira" w:hAnsi="GE Inspira"/>
              </w:rPr>
            </w:pPr>
            <w:r>
              <w:rPr>
                <w:rFonts w:ascii="GE Inspira" w:hAnsi="GE Inspira"/>
              </w:rPr>
              <w:t xml:space="preserve">This custom action will have an attribute called Find Number Custom in </w:t>
            </w:r>
            <w:r w:rsidR="00A70317">
              <w:rPr>
                <w:rFonts w:ascii="GE Inspira" w:hAnsi="GE Inspira"/>
              </w:rPr>
              <w:t>relationship</w:t>
            </w:r>
            <w:r>
              <w:rPr>
                <w:rFonts w:ascii="GE Inspira" w:hAnsi="GE Inspira"/>
              </w:rPr>
              <w:t xml:space="preserve"> </w:t>
            </w:r>
            <w:r w:rsidRPr="00DD4335">
              <w:rPr>
                <w:rFonts w:ascii="GE Inspira" w:hAnsi="GE Inspira"/>
              </w:rPr>
              <w:t>MaterialConformityReportTemp</w:t>
            </w:r>
            <w:r>
              <w:rPr>
                <w:rFonts w:ascii="GE Inspira" w:hAnsi="GE Inspira"/>
              </w:rPr>
              <w:t xml:space="preserve"> which will store the Find Number values sorted acc to the structure in EBOM</w:t>
            </w:r>
            <w:r w:rsidR="00494D23">
              <w:rPr>
                <w:rFonts w:ascii="GE Inspira" w:hAnsi="GE Inspira"/>
              </w:rPr>
              <w:t xml:space="preserve">. </w:t>
            </w:r>
          </w:p>
          <w:p w14:paraId="0D9A118F" w14:textId="02EE5D03" w:rsidR="00494D23" w:rsidRDefault="00494D23" w:rsidP="00EF61A5">
            <w:pPr>
              <w:pStyle w:val="TableHeader"/>
              <w:numPr>
                <w:ilvl w:val="0"/>
                <w:numId w:val="114"/>
              </w:numPr>
              <w:jc w:val="left"/>
              <w:rPr>
                <w:rFonts w:ascii="GE Inspira" w:hAnsi="GE Inspira"/>
              </w:rPr>
            </w:pPr>
            <w:r>
              <w:rPr>
                <w:rFonts w:ascii="GE Inspira" w:hAnsi="GE Inspira"/>
              </w:rPr>
              <w:t xml:space="preserve">If there is BOM List </w:t>
            </w:r>
            <w:r w:rsidR="00A70317">
              <w:rPr>
                <w:rFonts w:ascii="GE Inspira" w:hAnsi="GE Inspira"/>
              </w:rPr>
              <w:t>relationship</w:t>
            </w:r>
            <w:r>
              <w:rPr>
                <w:rFonts w:ascii="GE Inspira" w:hAnsi="GE Inspira"/>
              </w:rPr>
              <w:t xml:space="preserve"> between t</w:t>
            </w:r>
            <w:r w:rsidR="00BB2C4C">
              <w:rPr>
                <w:rFonts w:ascii="GE Inspira" w:hAnsi="GE Inspira"/>
              </w:rPr>
              <w:t>he</w:t>
            </w:r>
            <w:r>
              <w:rPr>
                <w:rFonts w:ascii="GE Inspira" w:hAnsi="GE Inspira"/>
              </w:rPr>
              <w:t xml:space="preserve"> EBOM connection</w:t>
            </w:r>
            <w:r w:rsidR="00BB2C4C">
              <w:rPr>
                <w:rFonts w:ascii="GE Inspira" w:hAnsi="GE Inspira"/>
              </w:rPr>
              <w:t xml:space="preserve"> Parts</w:t>
            </w:r>
            <w:r>
              <w:rPr>
                <w:rFonts w:ascii="GE Inspira" w:hAnsi="GE Inspira"/>
              </w:rPr>
              <w:t xml:space="preserve"> then BOM List </w:t>
            </w:r>
            <w:r w:rsidR="00A70317">
              <w:rPr>
                <w:rFonts w:ascii="GE Inspira" w:hAnsi="GE Inspira"/>
              </w:rPr>
              <w:t>relationship</w:t>
            </w:r>
            <w:r>
              <w:rPr>
                <w:rFonts w:ascii="GE Inspira" w:hAnsi="GE Inspira"/>
              </w:rPr>
              <w:t xml:space="preserve"> will be evaluated for </w:t>
            </w:r>
            <w:r w:rsidR="00A70317">
              <w:rPr>
                <w:rFonts w:ascii="GE Inspira" w:hAnsi="GE Inspira"/>
              </w:rPr>
              <w:t>relationship</w:t>
            </w:r>
            <w:r>
              <w:rPr>
                <w:rFonts w:ascii="GE Inspira" w:hAnsi="GE Inspira"/>
              </w:rPr>
              <w:t xml:space="preserve"> attributes Tag Number, EBOM on BOM List and </w:t>
            </w:r>
            <w:r w:rsidR="00B57FC3">
              <w:rPr>
                <w:rFonts w:ascii="GE Inspira" w:hAnsi="GE Inspira"/>
              </w:rPr>
              <w:t>P</w:t>
            </w:r>
            <w:r>
              <w:rPr>
                <w:rFonts w:ascii="GE Inspira" w:hAnsi="GE Inspira"/>
              </w:rPr>
              <w:t>art Of</w:t>
            </w:r>
            <w:r w:rsidR="004D3C63">
              <w:rPr>
                <w:rFonts w:ascii="GE Inspira" w:hAnsi="GE Inspira"/>
              </w:rPr>
              <w:t xml:space="preserve"> and those will be evaluated to store the </w:t>
            </w:r>
            <w:r w:rsidR="004D3C63">
              <w:rPr>
                <w:rFonts w:ascii="GE Inspira" w:hAnsi="GE Inspira"/>
              </w:rPr>
              <w:lastRenderedPageBreak/>
              <w:t xml:space="preserve">values of these attributes in the new </w:t>
            </w:r>
            <w:r w:rsidR="00A70317">
              <w:rPr>
                <w:rFonts w:ascii="GE Inspira" w:hAnsi="GE Inspira"/>
              </w:rPr>
              <w:t>relationship</w:t>
            </w:r>
          </w:p>
          <w:p w14:paraId="76091FD6" w14:textId="0CA57321" w:rsidR="00DA2465" w:rsidRDefault="00DA2465" w:rsidP="00EF61A5">
            <w:pPr>
              <w:pStyle w:val="TableHeader"/>
              <w:numPr>
                <w:ilvl w:val="0"/>
                <w:numId w:val="114"/>
              </w:numPr>
              <w:jc w:val="left"/>
              <w:rPr>
                <w:rFonts w:ascii="GE Inspira" w:hAnsi="GE Inspira"/>
              </w:rPr>
            </w:pPr>
            <w:r>
              <w:rPr>
                <w:rFonts w:ascii="GE Inspira" w:hAnsi="GE Inspira"/>
              </w:rPr>
              <w:t xml:space="preserve">Other EBOM attributes will be fetched from EBOM </w:t>
            </w:r>
            <w:r w:rsidR="00A70317">
              <w:rPr>
                <w:rFonts w:ascii="GE Inspira" w:hAnsi="GE Inspira"/>
              </w:rPr>
              <w:t>relationship</w:t>
            </w:r>
            <w:r>
              <w:rPr>
                <w:rFonts w:ascii="GE Inspira" w:hAnsi="GE Inspira"/>
              </w:rPr>
              <w:t>, such as “Ref Des”, “Wetted Finish”, “Pressure Retaining Part”</w:t>
            </w:r>
            <w:r w:rsidR="003111E8">
              <w:rPr>
                <w:rFonts w:ascii="GE Inspira" w:hAnsi="GE Inspira"/>
              </w:rPr>
              <w:t>.</w:t>
            </w:r>
          </w:p>
          <w:p w14:paraId="44902849" w14:textId="29791864" w:rsidR="00DA2465" w:rsidRPr="00096230" w:rsidRDefault="00A04453" w:rsidP="00EF61A5">
            <w:pPr>
              <w:pStyle w:val="TableHeader"/>
              <w:numPr>
                <w:ilvl w:val="0"/>
                <w:numId w:val="114"/>
              </w:numPr>
              <w:jc w:val="left"/>
              <w:rPr>
                <w:rFonts w:ascii="GE Inspira" w:hAnsi="GE Inspira"/>
              </w:rPr>
            </w:pPr>
            <w:r>
              <w:rPr>
                <w:rFonts w:ascii="GE Inspira" w:hAnsi="GE Inspira"/>
              </w:rPr>
              <w:t>The report will be grouped with a Part number header highlighted with grey column which will be the Parent part number of the current part</w:t>
            </w:r>
            <w:r w:rsidR="00AF7D88">
              <w:rPr>
                <w:rFonts w:ascii="GE Inspira" w:hAnsi="GE Inspira"/>
              </w:rPr>
              <w:t>.</w:t>
            </w:r>
          </w:p>
        </w:tc>
        <w:tc>
          <w:tcPr>
            <w:tcW w:w="5131" w:type="dxa"/>
            <w:shd w:val="clear" w:color="FFFFFF" w:fill="auto"/>
          </w:tcPr>
          <w:p w14:paraId="182FC58A" w14:textId="0B567503" w:rsidR="00B06BC1" w:rsidRPr="003A728F" w:rsidRDefault="003A728F" w:rsidP="00EF61A5">
            <w:pPr>
              <w:pStyle w:val="TableHeader"/>
              <w:numPr>
                <w:ilvl w:val="0"/>
                <w:numId w:val="114"/>
              </w:numPr>
              <w:jc w:val="left"/>
              <w:rPr>
                <w:rFonts w:ascii="GE Inspira" w:hAnsi="GE Inspira"/>
                <w:noProof/>
              </w:rPr>
            </w:pPr>
            <w:r>
              <w:rPr>
                <w:rFonts w:ascii="GE Inspira" w:hAnsi="GE Inspira"/>
                <w:noProof/>
              </w:rPr>
              <w:lastRenderedPageBreak/>
              <w:t>Material Conformity Report New</w:t>
            </w:r>
          </w:p>
          <w:p w14:paraId="70CAFE20" w14:textId="77777777" w:rsidR="00B06BC1" w:rsidRDefault="00334019" w:rsidP="00D7463B">
            <w:pPr>
              <w:pStyle w:val="TableHeader"/>
              <w:jc w:val="left"/>
              <w:rPr>
                <w:rFonts w:ascii="GE Inspira" w:hAnsi="GE Inspira"/>
              </w:rPr>
            </w:pPr>
            <w:r>
              <w:rPr>
                <w:noProof/>
              </w:rPr>
              <w:drawing>
                <wp:inline distT="0" distB="0" distL="0" distR="0" wp14:anchorId="774E0EE2" wp14:editId="089DDFDA">
                  <wp:extent cx="3121025" cy="2370455"/>
                  <wp:effectExtent l="0" t="0" r="3175" b="0"/>
                  <wp:docPr id="21586" name="Picture 2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21025" cy="2370455"/>
                          </a:xfrm>
                          <a:prstGeom prst="rect">
                            <a:avLst/>
                          </a:prstGeom>
                        </pic:spPr>
                      </pic:pic>
                    </a:graphicData>
                  </a:graphic>
                </wp:inline>
              </w:drawing>
            </w:r>
          </w:p>
          <w:p w14:paraId="4EDF6C16" w14:textId="1B3007C9" w:rsidR="005A08FD" w:rsidRDefault="0006777F" w:rsidP="00EF61A5">
            <w:pPr>
              <w:pStyle w:val="TableHeader"/>
              <w:numPr>
                <w:ilvl w:val="0"/>
                <w:numId w:val="113"/>
              </w:numPr>
              <w:jc w:val="left"/>
              <w:rPr>
                <w:rFonts w:ascii="GE Inspira" w:hAnsi="GE Inspira"/>
              </w:rPr>
            </w:pPr>
            <w:r>
              <w:rPr>
                <w:rFonts w:ascii="GE Inspira" w:hAnsi="GE Inspira"/>
              </w:rPr>
              <w:t>Report</w:t>
            </w:r>
            <w:r w:rsidR="0011727A">
              <w:rPr>
                <w:rFonts w:ascii="GE Inspira" w:hAnsi="GE Inspira"/>
              </w:rPr>
              <w:t xml:space="preserve"> Sample</w:t>
            </w:r>
          </w:p>
          <w:p w14:paraId="7BBA106D" w14:textId="0C2BBD90" w:rsidR="0006777F" w:rsidRPr="00A75B53" w:rsidRDefault="0006777F" w:rsidP="0006777F">
            <w:pPr>
              <w:pStyle w:val="TableHeader"/>
              <w:jc w:val="left"/>
              <w:rPr>
                <w:rFonts w:ascii="GE Inspira" w:hAnsi="GE Inspira"/>
              </w:rPr>
            </w:pPr>
            <w:r>
              <w:rPr>
                <w:noProof/>
              </w:rPr>
              <w:drawing>
                <wp:inline distT="0" distB="0" distL="0" distR="0" wp14:anchorId="051401A7" wp14:editId="6B9009F4">
                  <wp:extent cx="3121025" cy="2126615"/>
                  <wp:effectExtent l="0" t="0" r="317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1025" cy="2126615"/>
                          </a:xfrm>
                          <a:prstGeom prst="rect">
                            <a:avLst/>
                          </a:prstGeom>
                        </pic:spPr>
                      </pic:pic>
                    </a:graphicData>
                  </a:graphic>
                </wp:inline>
              </w:drawing>
            </w:r>
          </w:p>
        </w:tc>
      </w:tr>
    </w:tbl>
    <w:p w14:paraId="4CD93FCA" w14:textId="348A219E" w:rsidR="00276D14" w:rsidRPr="006125CD" w:rsidRDefault="00276D14" w:rsidP="006125CD">
      <w:pPr>
        <w:pStyle w:val="Heading3"/>
      </w:pPr>
      <w:bookmarkStart w:id="57" w:name="_Toc52811635"/>
      <w:r>
        <w:t>PC Options</w:t>
      </w:r>
      <w:bookmarkEnd w:id="57"/>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2070"/>
        <w:gridCol w:w="2070"/>
        <w:gridCol w:w="5131"/>
      </w:tblGrid>
      <w:tr w:rsidR="00276D14" w:rsidRPr="00A75B53" w14:paraId="1BA5B3ED" w14:textId="77777777" w:rsidTr="007933A9">
        <w:trPr>
          <w:cantSplit/>
          <w:trHeight w:val="355"/>
        </w:trPr>
        <w:tc>
          <w:tcPr>
            <w:tcW w:w="9785" w:type="dxa"/>
            <w:gridSpan w:val="4"/>
            <w:shd w:val="clear" w:color="auto" w:fill="E0E0E0"/>
          </w:tcPr>
          <w:p w14:paraId="457103A5" w14:textId="469A0332" w:rsidR="00276D14" w:rsidRPr="006A18F2" w:rsidRDefault="004E15AB" w:rsidP="007933A9">
            <w:pPr>
              <w:pStyle w:val="TableHeader"/>
              <w:rPr>
                <w:rFonts w:ascii="GE Inspira" w:hAnsi="GE Inspira"/>
                <w:bCs/>
                <w:sz w:val="22"/>
              </w:rPr>
            </w:pPr>
            <w:r>
              <w:t>PC Op</w:t>
            </w:r>
            <w:r w:rsidR="00515E1D">
              <w:t>ti</w:t>
            </w:r>
            <w:r>
              <w:t>on</w:t>
            </w:r>
            <w:r w:rsidR="00055DD8">
              <w:t>s</w:t>
            </w:r>
          </w:p>
        </w:tc>
      </w:tr>
      <w:tr w:rsidR="00276D14" w:rsidRPr="00A75B53" w14:paraId="62408AB6" w14:textId="77777777" w:rsidTr="007933A9">
        <w:trPr>
          <w:cantSplit/>
          <w:trHeight w:val="421"/>
          <w:tblHeader/>
        </w:trPr>
        <w:tc>
          <w:tcPr>
            <w:tcW w:w="514" w:type="dxa"/>
            <w:shd w:val="clear" w:color="FFFFFF" w:fill="auto"/>
          </w:tcPr>
          <w:p w14:paraId="109AA0C1" w14:textId="46182863" w:rsidR="00276D14" w:rsidRPr="00A75B53" w:rsidRDefault="00276D14" w:rsidP="007933A9">
            <w:pPr>
              <w:pStyle w:val="BodyText"/>
              <w:rPr>
                <w:b/>
                <w:bCs/>
              </w:rPr>
            </w:pPr>
            <w:r w:rsidRPr="00A75B53">
              <w:rPr>
                <w:b/>
                <w:bCs/>
              </w:rPr>
              <w:t>#</w:t>
            </w:r>
          </w:p>
        </w:tc>
        <w:tc>
          <w:tcPr>
            <w:tcW w:w="2070" w:type="dxa"/>
            <w:shd w:val="clear" w:color="FFFFFF" w:fill="auto"/>
          </w:tcPr>
          <w:p w14:paraId="1715CECD" w14:textId="4763039E" w:rsidR="00276D14" w:rsidRPr="00A75B53" w:rsidRDefault="00FF67A1" w:rsidP="007933A9">
            <w:pPr>
              <w:pStyle w:val="BodyText"/>
              <w:rPr>
                <w:b/>
                <w:bCs/>
              </w:rPr>
            </w:pPr>
            <w:r>
              <w:rPr>
                <w:b/>
                <w:bCs/>
              </w:rPr>
              <w:t>Steps</w:t>
            </w:r>
          </w:p>
        </w:tc>
        <w:tc>
          <w:tcPr>
            <w:tcW w:w="2070" w:type="dxa"/>
            <w:shd w:val="clear" w:color="FFFFFF" w:fill="auto"/>
          </w:tcPr>
          <w:p w14:paraId="3AAB5B46" w14:textId="77777777" w:rsidR="00276D14" w:rsidRPr="00A75B53" w:rsidRDefault="00276D14" w:rsidP="007933A9">
            <w:pPr>
              <w:pStyle w:val="BodyText"/>
              <w:rPr>
                <w:b/>
                <w:bCs/>
              </w:rPr>
            </w:pPr>
            <w:r>
              <w:rPr>
                <w:b/>
                <w:bCs/>
              </w:rPr>
              <w:t>Background Operations</w:t>
            </w:r>
          </w:p>
        </w:tc>
        <w:tc>
          <w:tcPr>
            <w:tcW w:w="5131" w:type="dxa"/>
            <w:shd w:val="clear" w:color="FFFFFF" w:fill="auto"/>
          </w:tcPr>
          <w:p w14:paraId="5AD96D3C" w14:textId="77777777" w:rsidR="00276D14" w:rsidRPr="00A75B53" w:rsidRDefault="00276D14" w:rsidP="007933A9">
            <w:pPr>
              <w:pStyle w:val="BodyText"/>
              <w:rPr>
                <w:b/>
                <w:bCs/>
              </w:rPr>
            </w:pPr>
            <w:r>
              <w:rPr>
                <w:b/>
                <w:bCs/>
              </w:rPr>
              <w:t>Comments</w:t>
            </w:r>
            <w:r w:rsidRPr="00A75B53">
              <w:rPr>
                <w:b/>
                <w:bCs/>
              </w:rPr>
              <w:t xml:space="preserve"> </w:t>
            </w:r>
          </w:p>
        </w:tc>
      </w:tr>
      <w:tr w:rsidR="00276D14" w:rsidRPr="00A75B53" w14:paraId="4F8C2A69" w14:textId="77777777" w:rsidTr="007933A9">
        <w:trPr>
          <w:cantSplit/>
          <w:trHeight w:val="401"/>
          <w:tblHeader/>
        </w:trPr>
        <w:tc>
          <w:tcPr>
            <w:tcW w:w="514" w:type="dxa"/>
            <w:shd w:val="clear" w:color="FFFFFF" w:fill="auto"/>
          </w:tcPr>
          <w:p w14:paraId="611641E1" w14:textId="626231B5" w:rsidR="00276D14" w:rsidRPr="00B3447B" w:rsidRDefault="006654A4" w:rsidP="007933A9">
            <w:pPr>
              <w:pStyle w:val="TableHeader"/>
              <w:rPr>
                <w:rFonts w:ascii="GE Inspira" w:hAnsi="GE Inspira"/>
              </w:rPr>
            </w:pPr>
            <w:r w:rsidRPr="00B3447B">
              <w:rPr>
                <w:rFonts w:ascii="GE Inspira" w:hAnsi="GE Inspira"/>
              </w:rPr>
              <w:t>1.</w:t>
            </w:r>
          </w:p>
        </w:tc>
        <w:tc>
          <w:tcPr>
            <w:tcW w:w="2070" w:type="dxa"/>
            <w:shd w:val="clear" w:color="FFFFFF" w:fill="auto"/>
          </w:tcPr>
          <w:p w14:paraId="3CD63D9C" w14:textId="488D176D" w:rsidR="00276D14" w:rsidRPr="00B3447B" w:rsidRDefault="00481BB8" w:rsidP="00EF61A5">
            <w:pPr>
              <w:pStyle w:val="TableHeader"/>
              <w:numPr>
                <w:ilvl w:val="0"/>
                <w:numId w:val="133"/>
              </w:numPr>
              <w:jc w:val="left"/>
              <w:rPr>
                <w:rFonts w:ascii="GE Inspira" w:hAnsi="GE Inspira"/>
              </w:rPr>
            </w:pPr>
            <w:r w:rsidRPr="00B3447B">
              <w:rPr>
                <w:rFonts w:ascii="GE Inspira" w:hAnsi="GE Inspira"/>
              </w:rPr>
              <w:t>Open a Preliminary Custom Instrument Part</w:t>
            </w:r>
          </w:p>
          <w:p w14:paraId="4F8909E9" w14:textId="77777777" w:rsidR="00B3447B" w:rsidRDefault="00B3447B" w:rsidP="00EF61A5">
            <w:pPr>
              <w:pStyle w:val="TableHeader"/>
              <w:numPr>
                <w:ilvl w:val="0"/>
                <w:numId w:val="133"/>
              </w:numPr>
              <w:jc w:val="left"/>
              <w:rPr>
                <w:rFonts w:ascii="GE Inspira" w:hAnsi="GE Inspira"/>
              </w:rPr>
            </w:pPr>
            <w:r w:rsidRPr="00B3447B">
              <w:rPr>
                <w:rFonts w:ascii="GE Inspira" w:hAnsi="GE Inspira"/>
              </w:rPr>
              <w:t>Navi</w:t>
            </w:r>
            <w:r w:rsidR="000A4E1D">
              <w:rPr>
                <w:rFonts w:ascii="GE Inspira" w:hAnsi="GE Inspira"/>
              </w:rPr>
              <w:t>gate to EBOM</w:t>
            </w:r>
            <w:r w:rsidR="000A4E1D" w:rsidRPr="000A4E1D">
              <w:rPr>
                <w:rFonts w:ascii="GE Inspira" w:hAnsi="GE Inspira"/>
              </w:rPr>
              <w:sym w:font="Wingdings" w:char="F0E0"/>
            </w:r>
            <w:r w:rsidR="000A4E1D">
              <w:rPr>
                <w:rFonts w:ascii="GE Inspira" w:hAnsi="GE Inspira"/>
              </w:rPr>
              <w:t xml:space="preserve"> EBOM tab</w:t>
            </w:r>
          </w:p>
          <w:p w14:paraId="74C69D2E" w14:textId="7C1CCF44" w:rsidR="000A4E1D" w:rsidRPr="00A75B53" w:rsidRDefault="000E3F20" w:rsidP="00EF61A5">
            <w:pPr>
              <w:pStyle w:val="TableHeader"/>
              <w:numPr>
                <w:ilvl w:val="0"/>
                <w:numId w:val="133"/>
              </w:numPr>
              <w:jc w:val="left"/>
              <w:rPr>
                <w:rFonts w:ascii="GE Inspira" w:hAnsi="GE Inspira"/>
              </w:rPr>
            </w:pPr>
            <w:r>
              <w:rPr>
                <w:rFonts w:ascii="GE Inspira" w:hAnsi="GE Inspira"/>
              </w:rPr>
              <w:t xml:space="preserve">Select a Part and </w:t>
            </w:r>
            <w:r w:rsidR="000A4E1D">
              <w:rPr>
                <w:rFonts w:ascii="GE Inspira" w:hAnsi="GE Inspira"/>
              </w:rPr>
              <w:t>Click on Command BOMList Options</w:t>
            </w:r>
            <w:r w:rsidR="000A4E1D" w:rsidRPr="000A4E1D">
              <w:rPr>
                <w:rFonts w:ascii="GE Inspira" w:hAnsi="GE Inspira"/>
              </w:rPr>
              <w:sym w:font="Wingdings" w:char="F0E0"/>
            </w:r>
            <w:r w:rsidR="000A4E1D">
              <w:rPr>
                <w:rFonts w:ascii="GE Inspira" w:hAnsi="GE Inspira"/>
              </w:rPr>
              <w:t xml:space="preserve"> PC Options</w:t>
            </w:r>
            <w:r w:rsidR="000A4E1D" w:rsidRPr="000A4E1D">
              <w:rPr>
                <w:rFonts w:ascii="GE Inspira" w:hAnsi="GE Inspira"/>
              </w:rPr>
              <w:sym w:font="Wingdings" w:char="F0E0"/>
            </w:r>
            <w:r w:rsidR="000A4E1D">
              <w:rPr>
                <w:rFonts w:ascii="GE Inspira" w:hAnsi="GE Inspira"/>
              </w:rPr>
              <w:t xml:space="preserve"> Edit Options</w:t>
            </w:r>
          </w:p>
        </w:tc>
        <w:tc>
          <w:tcPr>
            <w:tcW w:w="2070" w:type="dxa"/>
            <w:shd w:val="clear" w:color="FFFFFF" w:fill="auto"/>
          </w:tcPr>
          <w:p w14:paraId="0288E35A" w14:textId="1798A63A" w:rsidR="00276D14" w:rsidRPr="00096230" w:rsidRDefault="00DD67AC" w:rsidP="00EF61A5">
            <w:pPr>
              <w:pStyle w:val="TableHeader"/>
              <w:numPr>
                <w:ilvl w:val="0"/>
                <w:numId w:val="160"/>
              </w:numPr>
              <w:jc w:val="left"/>
              <w:rPr>
                <w:rFonts w:ascii="GE Inspira" w:hAnsi="GE Inspira"/>
              </w:rPr>
            </w:pPr>
            <w:r>
              <w:rPr>
                <w:rFonts w:ascii="GE Inspira" w:hAnsi="GE Inspira"/>
              </w:rPr>
              <w:t>This option can be used by user to see and set the Configuration Features and Configuration Options of the Product Configuration which is associated with the selected Part</w:t>
            </w:r>
          </w:p>
        </w:tc>
        <w:tc>
          <w:tcPr>
            <w:tcW w:w="5131" w:type="dxa"/>
            <w:shd w:val="clear" w:color="FFFFFF" w:fill="auto"/>
          </w:tcPr>
          <w:p w14:paraId="41D088C3" w14:textId="7F071AD5" w:rsidR="00276D14" w:rsidRDefault="00213727" w:rsidP="007933A9">
            <w:pPr>
              <w:pStyle w:val="TableHeader"/>
              <w:jc w:val="left"/>
            </w:pPr>
            <w:r>
              <w:t>Edit Options</w:t>
            </w:r>
          </w:p>
          <w:p w14:paraId="4E9D68D2" w14:textId="6B9F4447" w:rsidR="005A1929" w:rsidRDefault="005A1929" w:rsidP="007933A9">
            <w:pPr>
              <w:pStyle w:val="TableHeader"/>
              <w:jc w:val="left"/>
            </w:pPr>
            <w:r>
              <w:rPr>
                <w:noProof/>
              </w:rPr>
              <w:drawing>
                <wp:inline distT="0" distB="0" distL="0" distR="0" wp14:anchorId="580B50B0" wp14:editId="45235FF5">
                  <wp:extent cx="3121025" cy="2430780"/>
                  <wp:effectExtent l="0" t="0" r="3175" b="7620"/>
                  <wp:docPr id="21590" name="Picture 2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21025" cy="2430780"/>
                          </a:xfrm>
                          <a:prstGeom prst="rect">
                            <a:avLst/>
                          </a:prstGeom>
                        </pic:spPr>
                      </pic:pic>
                    </a:graphicData>
                  </a:graphic>
                </wp:inline>
              </w:drawing>
            </w:r>
          </w:p>
          <w:p w14:paraId="781B6F5D" w14:textId="77777777" w:rsidR="00276D14" w:rsidRPr="00A75B53" w:rsidRDefault="00276D14" w:rsidP="007933A9">
            <w:pPr>
              <w:pStyle w:val="TableHeader"/>
              <w:jc w:val="left"/>
              <w:rPr>
                <w:rFonts w:ascii="GE Inspira" w:hAnsi="GE Inspira"/>
              </w:rPr>
            </w:pPr>
          </w:p>
        </w:tc>
      </w:tr>
      <w:tr w:rsidR="00276D14" w:rsidRPr="00A75B53" w14:paraId="4B292032" w14:textId="77777777" w:rsidTr="007933A9">
        <w:trPr>
          <w:cantSplit/>
          <w:trHeight w:val="401"/>
          <w:tblHeader/>
        </w:trPr>
        <w:tc>
          <w:tcPr>
            <w:tcW w:w="514" w:type="dxa"/>
            <w:shd w:val="clear" w:color="FFFFFF" w:fill="auto"/>
          </w:tcPr>
          <w:p w14:paraId="46DD72DA" w14:textId="77777777" w:rsidR="00276D14" w:rsidRDefault="00276D14" w:rsidP="007933A9">
            <w:pPr>
              <w:pStyle w:val="TableHeader"/>
              <w:rPr>
                <w:rFonts w:ascii="GE Inspira" w:hAnsi="GE Inspira"/>
                <w:b/>
                <w:bCs/>
                <w:sz w:val="20"/>
              </w:rPr>
            </w:pPr>
          </w:p>
        </w:tc>
        <w:tc>
          <w:tcPr>
            <w:tcW w:w="2070" w:type="dxa"/>
            <w:shd w:val="clear" w:color="FFFFFF" w:fill="auto"/>
          </w:tcPr>
          <w:p w14:paraId="54D67A8B" w14:textId="77777777" w:rsidR="008C29DF" w:rsidRPr="00B3447B" w:rsidRDefault="008C29DF" w:rsidP="00EF61A5">
            <w:pPr>
              <w:pStyle w:val="TableHeader"/>
              <w:numPr>
                <w:ilvl w:val="0"/>
                <w:numId w:val="134"/>
              </w:numPr>
              <w:jc w:val="left"/>
              <w:rPr>
                <w:rFonts w:ascii="GE Inspira" w:hAnsi="GE Inspira"/>
              </w:rPr>
            </w:pPr>
            <w:r w:rsidRPr="00B3447B">
              <w:rPr>
                <w:rFonts w:ascii="GE Inspira" w:hAnsi="GE Inspira"/>
              </w:rPr>
              <w:t>Open a Preliminary Custom Instrument Part</w:t>
            </w:r>
          </w:p>
          <w:p w14:paraId="4A43A121" w14:textId="77777777" w:rsidR="008C29DF" w:rsidRDefault="008C29DF" w:rsidP="00EF61A5">
            <w:pPr>
              <w:pStyle w:val="TableHeader"/>
              <w:numPr>
                <w:ilvl w:val="0"/>
                <w:numId w:val="134"/>
              </w:numPr>
              <w:jc w:val="left"/>
              <w:rPr>
                <w:rFonts w:ascii="GE Inspira" w:hAnsi="GE Inspira"/>
              </w:rPr>
            </w:pPr>
            <w:r w:rsidRPr="00B3447B">
              <w:rPr>
                <w:rFonts w:ascii="GE Inspira" w:hAnsi="GE Inspira"/>
              </w:rPr>
              <w:t>Navi</w:t>
            </w:r>
            <w:r>
              <w:rPr>
                <w:rFonts w:ascii="GE Inspira" w:hAnsi="GE Inspira"/>
              </w:rPr>
              <w:t>gate to EBOM</w:t>
            </w:r>
            <w:r w:rsidRPr="000A4E1D">
              <w:rPr>
                <w:rFonts w:ascii="GE Inspira" w:hAnsi="GE Inspira"/>
              </w:rPr>
              <w:sym w:font="Wingdings" w:char="F0E0"/>
            </w:r>
            <w:r>
              <w:rPr>
                <w:rFonts w:ascii="GE Inspira" w:hAnsi="GE Inspira"/>
              </w:rPr>
              <w:t xml:space="preserve"> EBOM tab</w:t>
            </w:r>
          </w:p>
          <w:p w14:paraId="388BEF8F" w14:textId="3AC8ED75" w:rsidR="00276D14" w:rsidRPr="008C29DF" w:rsidRDefault="008C29DF" w:rsidP="00EF61A5">
            <w:pPr>
              <w:pStyle w:val="TableHeader"/>
              <w:numPr>
                <w:ilvl w:val="0"/>
                <w:numId w:val="134"/>
              </w:numPr>
              <w:jc w:val="left"/>
              <w:rPr>
                <w:rFonts w:ascii="GE Inspira" w:hAnsi="GE Inspira"/>
              </w:rPr>
            </w:pPr>
            <w:r w:rsidRPr="008C29DF">
              <w:rPr>
                <w:rFonts w:ascii="GE Inspira" w:hAnsi="GE Inspira"/>
              </w:rPr>
              <w:t>Select a Part and Click on Command BOMList Options</w:t>
            </w:r>
            <w:r w:rsidRPr="000A4E1D">
              <w:rPr>
                <w:rFonts w:ascii="GE Inspira" w:hAnsi="GE Inspira"/>
              </w:rPr>
              <w:sym w:font="Wingdings" w:char="F0E0"/>
            </w:r>
            <w:r w:rsidRPr="008C29DF">
              <w:rPr>
                <w:rFonts w:ascii="GE Inspira" w:hAnsi="GE Inspira"/>
              </w:rPr>
              <w:t xml:space="preserve"> PC Options</w:t>
            </w:r>
            <w:r w:rsidRPr="000A4E1D">
              <w:rPr>
                <w:rFonts w:ascii="GE Inspira" w:hAnsi="GE Inspira"/>
              </w:rPr>
              <w:sym w:font="Wingdings" w:char="F0E0"/>
            </w:r>
            <w:r w:rsidRPr="008C29DF">
              <w:rPr>
                <w:rFonts w:ascii="GE Inspira" w:hAnsi="GE Inspira"/>
              </w:rPr>
              <w:t xml:space="preserve"> </w:t>
            </w:r>
            <w:r>
              <w:rPr>
                <w:rFonts w:ascii="GE Inspira" w:hAnsi="GE Inspira"/>
              </w:rPr>
              <w:t>Preview EBOM</w:t>
            </w:r>
          </w:p>
        </w:tc>
        <w:tc>
          <w:tcPr>
            <w:tcW w:w="2070" w:type="dxa"/>
            <w:shd w:val="clear" w:color="FFFFFF" w:fill="auto"/>
          </w:tcPr>
          <w:p w14:paraId="6B721D09" w14:textId="31BC7DD7" w:rsidR="00276D14" w:rsidRPr="00A84FDB" w:rsidRDefault="00F61A1A" w:rsidP="00EF61A5">
            <w:pPr>
              <w:pStyle w:val="TableHeader"/>
              <w:numPr>
                <w:ilvl w:val="0"/>
                <w:numId w:val="161"/>
              </w:numPr>
              <w:jc w:val="left"/>
              <w:rPr>
                <w:rFonts w:ascii="GE Inspira" w:hAnsi="GE Inspira"/>
              </w:rPr>
            </w:pPr>
            <w:r>
              <w:rPr>
                <w:rFonts w:ascii="GE Inspira" w:hAnsi="GE Inspira"/>
              </w:rPr>
              <w:t xml:space="preserve">This option can be used by user to see and </w:t>
            </w:r>
            <w:r w:rsidR="00585249">
              <w:rPr>
                <w:rFonts w:ascii="GE Inspira" w:hAnsi="GE Inspira"/>
              </w:rPr>
              <w:t>connect</w:t>
            </w:r>
            <w:r>
              <w:rPr>
                <w:rFonts w:ascii="GE Inspira" w:hAnsi="GE Inspira"/>
              </w:rPr>
              <w:t xml:space="preserve"> the </w:t>
            </w:r>
            <w:r w:rsidR="00585249">
              <w:rPr>
                <w:rFonts w:ascii="GE Inspira" w:hAnsi="GE Inspira"/>
              </w:rPr>
              <w:t>Logical Features</w:t>
            </w:r>
            <w:r>
              <w:rPr>
                <w:rFonts w:ascii="GE Inspira" w:hAnsi="GE Inspira"/>
              </w:rPr>
              <w:t xml:space="preserve"> of the Product Configuration which is associated with the selected Part</w:t>
            </w:r>
          </w:p>
        </w:tc>
        <w:tc>
          <w:tcPr>
            <w:tcW w:w="5131" w:type="dxa"/>
            <w:shd w:val="clear" w:color="FFFFFF" w:fill="auto"/>
          </w:tcPr>
          <w:p w14:paraId="7DCC9AA6" w14:textId="77777777" w:rsidR="00276D14" w:rsidRDefault="001B53E5" w:rsidP="00276D14">
            <w:pPr>
              <w:pStyle w:val="TableHeader"/>
              <w:jc w:val="left"/>
              <w:rPr>
                <w:rFonts w:ascii="GE Inspira" w:hAnsi="GE Inspira"/>
                <w:noProof/>
              </w:rPr>
            </w:pPr>
            <w:r>
              <w:rPr>
                <w:rFonts w:ascii="GE Inspira" w:hAnsi="GE Inspira"/>
                <w:noProof/>
              </w:rPr>
              <w:t>Preview EBOm</w:t>
            </w:r>
          </w:p>
          <w:p w14:paraId="13D0C52E" w14:textId="244CE1E2" w:rsidR="00364942" w:rsidRDefault="00364942" w:rsidP="00276D14">
            <w:pPr>
              <w:pStyle w:val="TableHeader"/>
              <w:jc w:val="left"/>
              <w:rPr>
                <w:rFonts w:ascii="GE Inspira" w:hAnsi="GE Inspira"/>
                <w:noProof/>
              </w:rPr>
            </w:pPr>
            <w:r>
              <w:rPr>
                <w:noProof/>
              </w:rPr>
              <w:drawing>
                <wp:inline distT="0" distB="0" distL="0" distR="0" wp14:anchorId="34825C4A" wp14:editId="081B5DC6">
                  <wp:extent cx="3121025" cy="2430780"/>
                  <wp:effectExtent l="0" t="0" r="3175" b="7620"/>
                  <wp:docPr id="21591" name="Picture 2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1025" cy="2430780"/>
                          </a:xfrm>
                          <a:prstGeom prst="rect">
                            <a:avLst/>
                          </a:prstGeom>
                        </pic:spPr>
                      </pic:pic>
                    </a:graphicData>
                  </a:graphic>
                </wp:inline>
              </w:drawing>
            </w:r>
          </w:p>
        </w:tc>
      </w:tr>
      <w:tr w:rsidR="00276D14" w:rsidRPr="00A75B53" w14:paraId="71168AB2" w14:textId="77777777" w:rsidTr="007933A9">
        <w:trPr>
          <w:cantSplit/>
          <w:trHeight w:val="401"/>
          <w:tblHeader/>
        </w:trPr>
        <w:tc>
          <w:tcPr>
            <w:tcW w:w="514" w:type="dxa"/>
            <w:shd w:val="clear" w:color="FFFFFF" w:fill="auto"/>
          </w:tcPr>
          <w:p w14:paraId="2B0EF47A" w14:textId="77777777" w:rsidR="00276D14" w:rsidRDefault="00276D14" w:rsidP="007933A9">
            <w:pPr>
              <w:pStyle w:val="TableHeader"/>
              <w:rPr>
                <w:rFonts w:ascii="GE Inspira" w:hAnsi="GE Inspira"/>
                <w:b/>
                <w:bCs/>
                <w:sz w:val="20"/>
              </w:rPr>
            </w:pPr>
          </w:p>
        </w:tc>
        <w:tc>
          <w:tcPr>
            <w:tcW w:w="2070" w:type="dxa"/>
            <w:shd w:val="clear" w:color="FFFFFF" w:fill="auto"/>
          </w:tcPr>
          <w:p w14:paraId="729930AB" w14:textId="77777777" w:rsidR="00D504A9" w:rsidRPr="00B3447B" w:rsidRDefault="00D504A9" w:rsidP="00EF61A5">
            <w:pPr>
              <w:pStyle w:val="TableHeader"/>
              <w:numPr>
                <w:ilvl w:val="0"/>
                <w:numId w:val="135"/>
              </w:numPr>
              <w:jc w:val="left"/>
              <w:rPr>
                <w:rFonts w:ascii="GE Inspira" w:hAnsi="GE Inspira"/>
              </w:rPr>
            </w:pPr>
            <w:r w:rsidRPr="00B3447B">
              <w:rPr>
                <w:rFonts w:ascii="GE Inspira" w:hAnsi="GE Inspira"/>
              </w:rPr>
              <w:t>Open a Preliminary Custom Instrument Part</w:t>
            </w:r>
          </w:p>
          <w:p w14:paraId="5F5FD834" w14:textId="77777777" w:rsidR="00D504A9" w:rsidRDefault="00D504A9" w:rsidP="00EF61A5">
            <w:pPr>
              <w:pStyle w:val="TableHeader"/>
              <w:numPr>
                <w:ilvl w:val="0"/>
                <w:numId w:val="135"/>
              </w:numPr>
              <w:jc w:val="left"/>
              <w:rPr>
                <w:rFonts w:ascii="GE Inspira" w:hAnsi="GE Inspira"/>
              </w:rPr>
            </w:pPr>
            <w:r w:rsidRPr="00B3447B">
              <w:rPr>
                <w:rFonts w:ascii="GE Inspira" w:hAnsi="GE Inspira"/>
              </w:rPr>
              <w:t>Navi</w:t>
            </w:r>
            <w:r>
              <w:rPr>
                <w:rFonts w:ascii="GE Inspira" w:hAnsi="GE Inspira"/>
              </w:rPr>
              <w:t>gate to EBOM</w:t>
            </w:r>
            <w:r w:rsidRPr="000A4E1D">
              <w:rPr>
                <w:rFonts w:ascii="GE Inspira" w:hAnsi="GE Inspira"/>
              </w:rPr>
              <w:sym w:font="Wingdings" w:char="F0E0"/>
            </w:r>
            <w:r>
              <w:rPr>
                <w:rFonts w:ascii="GE Inspira" w:hAnsi="GE Inspira"/>
              </w:rPr>
              <w:t xml:space="preserve"> EBOM tab</w:t>
            </w:r>
          </w:p>
          <w:p w14:paraId="77C5BD77" w14:textId="7EEFE570" w:rsidR="00276D14" w:rsidRPr="00D504A9" w:rsidRDefault="00D504A9" w:rsidP="00EF61A5">
            <w:pPr>
              <w:pStyle w:val="TableHeader"/>
              <w:numPr>
                <w:ilvl w:val="0"/>
                <w:numId w:val="135"/>
              </w:numPr>
              <w:jc w:val="left"/>
              <w:rPr>
                <w:rFonts w:ascii="GE Inspira" w:hAnsi="GE Inspira"/>
              </w:rPr>
            </w:pPr>
            <w:r w:rsidRPr="00D504A9">
              <w:rPr>
                <w:rFonts w:ascii="GE Inspira" w:hAnsi="GE Inspira"/>
              </w:rPr>
              <w:t>Select a Part and Click on Command BOMList Options</w:t>
            </w:r>
            <w:r w:rsidRPr="000A4E1D">
              <w:rPr>
                <w:rFonts w:ascii="GE Inspira" w:hAnsi="GE Inspira"/>
              </w:rPr>
              <w:sym w:font="Wingdings" w:char="F0E0"/>
            </w:r>
            <w:r w:rsidRPr="00D504A9">
              <w:rPr>
                <w:rFonts w:ascii="GE Inspira" w:hAnsi="GE Inspira"/>
              </w:rPr>
              <w:t xml:space="preserve"> PC Options</w:t>
            </w:r>
            <w:r w:rsidRPr="000A4E1D">
              <w:rPr>
                <w:rFonts w:ascii="GE Inspira" w:hAnsi="GE Inspira"/>
              </w:rPr>
              <w:sym w:font="Wingdings" w:char="F0E0"/>
            </w:r>
            <w:r w:rsidRPr="00D504A9">
              <w:rPr>
                <w:rFonts w:ascii="GE Inspira" w:hAnsi="GE Inspira"/>
              </w:rPr>
              <w:t xml:space="preserve"> </w:t>
            </w:r>
            <w:r>
              <w:rPr>
                <w:rFonts w:ascii="GE Inspira" w:hAnsi="GE Inspira"/>
              </w:rPr>
              <w:t>Sync Options</w:t>
            </w:r>
          </w:p>
        </w:tc>
        <w:tc>
          <w:tcPr>
            <w:tcW w:w="2070" w:type="dxa"/>
            <w:shd w:val="clear" w:color="FFFFFF" w:fill="auto"/>
          </w:tcPr>
          <w:p w14:paraId="78027391" w14:textId="4136F7A1" w:rsidR="00276D14" w:rsidRPr="00A84FDB" w:rsidRDefault="008C39B0" w:rsidP="00EF61A5">
            <w:pPr>
              <w:pStyle w:val="TableHeader"/>
              <w:numPr>
                <w:ilvl w:val="0"/>
                <w:numId w:val="162"/>
              </w:numPr>
              <w:jc w:val="left"/>
              <w:rPr>
                <w:rFonts w:ascii="GE Inspira" w:hAnsi="GE Inspira"/>
              </w:rPr>
            </w:pPr>
            <w:r>
              <w:rPr>
                <w:rFonts w:ascii="GE Inspira" w:hAnsi="GE Inspira"/>
              </w:rPr>
              <w:t>This option can be used by user to see Sync Options of the Product Configuration which is associated with the selected Part</w:t>
            </w:r>
          </w:p>
        </w:tc>
        <w:tc>
          <w:tcPr>
            <w:tcW w:w="5131" w:type="dxa"/>
            <w:shd w:val="clear" w:color="FFFFFF" w:fill="auto"/>
          </w:tcPr>
          <w:p w14:paraId="3F2622D7" w14:textId="77777777" w:rsidR="00276D14" w:rsidRDefault="001F5DF7" w:rsidP="00156A14">
            <w:pPr>
              <w:pStyle w:val="TableHeader"/>
              <w:jc w:val="left"/>
              <w:rPr>
                <w:rFonts w:ascii="GE Inspira" w:hAnsi="GE Inspira"/>
                <w:noProof/>
              </w:rPr>
            </w:pPr>
            <w:r>
              <w:rPr>
                <w:rFonts w:ascii="GE Inspira" w:hAnsi="GE Inspira"/>
                <w:noProof/>
              </w:rPr>
              <w:t>Sync Options</w:t>
            </w:r>
          </w:p>
          <w:p w14:paraId="11186CE7" w14:textId="09DC423E" w:rsidR="002B5E64" w:rsidRDefault="002B5E64" w:rsidP="00156A14">
            <w:pPr>
              <w:pStyle w:val="TableHeader"/>
              <w:jc w:val="left"/>
              <w:rPr>
                <w:rFonts w:ascii="GE Inspira" w:hAnsi="GE Inspira"/>
                <w:noProof/>
              </w:rPr>
            </w:pPr>
            <w:r>
              <w:rPr>
                <w:noProof/>
              </w:rPr>
              <w:drawing>
                <wp:inline distT="0" distB="0" distL="0" distR="0" wp14:anchorId="61E5EB09" wp14:editId="4C76A00B">
                  <wp:extent cx="3121025" cy="2430780"/>
                  <wp:effectExtent l="0" t="0" r="3175" b="7620"/>
                  <wp:docPr id="21592" name="Picture 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21025" cy="2430780"/>
                          </a:xfrm>
                          <a:prstGeom prst="rect">
                            <a:avLst/>
                          </a:prstGeom>
                        </pic:spPr>
                      </pic:pic>
                    </a:graphicData>
                  </a:graphic>
                </wp:inline>
              </w:drawing>
            </w:r>
          </w:p>
        </w:tc>
      </w:tr>
    </w:tbl>
    <w:p w14:paraId="0D6B607B" w14:textId="4800A8CC" w:rsidR="00B10E83" w:rsidRPr="006125CD" w:rsidRDefault="00B10E83" w:rsidP="00B10E83">
      <w:pPr>
        <w:pStyle w:val="Heading3"/>
      </w:pPr>
      <w:bookmarkStart w:id="58" w:name="_Toc52811636"/>
      <w:r>
        <w:t>BOM List view</w:t>
      </w:r>
      <w:bookmarkEnd w:id="58"/>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2070"/>
        <w:gridCol w:w="2365"/>
        <w:gridCol w:w="4836"/>
      </w:tblGrid>
      <w:tr w:rsidR="00B10E83" w:rsidRPr="00A75B53" w14:paraId="06CD0BD7" w14:textId="77777777" w:rsidTr="00E505A8">
        <w:trPr>
          <w:cantSplit/>
          <w:trHeight w:val="355"/>
        </w:trPr>
        <w:tc>
          <w:tcPr>
            <w:tcW w:w="9785" w:type="dxa"/>
            <w:gridSpan w:val="4"/>
            <w:shd w:val="clear" w:color="auto" w:fill="E0E0E0"/>
          </w:tcPr>
          <w:p w14:paraId="6B611770" w14:textId="77777777" w:rsidR="00B10E83" w:rsidRPr="006A18F2" w:rsidRDefault="00B10E83" w:rsidP="00E505A8">
            <w:pPr>
              <w:pStyle w:val="TableHeader"/>
              <w:rPr>
                <w:rFonts w:ascii="GE Inspira" w:hAnsi="GE Inspira"/>
                <w:bCs/>
                <w:sz w:val="22"/>
              </w:rPr>
            </w:pPr>
            <w:r>
              <w:t>PC Options</w:t>
            </w:r>
          </w:p>
        </w:tc>
      </w:tr>
      <w:tr w:rsidR="00B10E83" w:rsidRPr="00A75B53" w14:paraId="6572BC9E" w14:textId="77777777" w:rsidTr="001737AA">
        <w:trPr>
          <w:cantSplit/>
          <w:trHeight w:val="421"/>
          <w:tblHeader/>
        </w:trPr>
        <w:tc>
          <w:tcPr>
            <w:tcW w:w="514" w:type="dxa"/>
            <w:shd w:val="clear" w:color="FFFFFF" w:fill="auto"/>
          </w:tcPr>
          <w:p w14:paraId="52B15A2D" w14:textId="3C8EAEF2" w:rsidR="00B10E83" w:rsidRPr="00A75B53" w:rsidRDefault="00B10E83" w:rsidP="00E505A8">
            <w:pPr>
              <w:pStyle w:val="BodyText"/>
              <w:rPr>
                <w:b/>
                <w:bCs/>
              </w:rPr>
            </w:pPr>
            <w:r w:rsidRPr="00A75B53">
              <w:rPr>
                <w:b/>
                <w:bCs/>
              </w:rPr>
              <w:t>#</w:t>
            </w:r>
          </w:p>
        </w:tc>
        <w:tc>
          <w:tcPr>
            <w:tcW w:w="2070" w:type="dxa"/>
            <w:shd w:val="clear" w:color="FFFFFF" w:fill="auto"/>
          </w:tcPr>
          <w:p w14:paraId="78DD5559" w14:textId="7C7B1162" w:rsidR="00B10E83" w:rsidRPr="00A75B53" w:rsidRDefault="00FF67A1" w:rsidP="00E505A8">
            <w:pPr>
              <w:pStyle w:val="BodyText"/>
              <w:rPr>
                <w:b/>
                <w:bCs/>
              </w:rPr>
            </w:pPr>
            <w:r>
              <w:rPr>
                <w:b/>
                <w:bCs/>
              </w:rPr>
              <w:t>Steps</w:t>
            </w:r>
          </w:p>
        </w:tc>
        <w:tc>
          <w:tcPr>
            <w:tcW w:w="2365" w:type="dxa"/>
            <w:shd w:val="clear" w:color="FFFFFF" w:fill="auto"/>
          </w:tcPr>
          <w:p w14:paraId="5E2031D7" w14:textId="77777777" w:rsidR="00B10E83" w:rsidRPr="00A75B53" w:rsidRDefault="00B10E83" w:rsidP="00E505A8">
            <w:pPr>
              <w:pStyle w:val="BodyText"/>
              <w:rPr>
                <w:b/>
                <w:bCs/>
              </w:rPr>
            </w:pPr>
            <w:r>
              <w:rPr>
                <w:b/>
                <w:bCs/>
              </w:rPr>
              <w:t>Background Operations</w:t>
            </w:r>
          </w:p>
        </w:tc>
        <w:tc>
          <w:tcPr>
            <w:tcW w:w="4836" w:type="dxa"/>
            <w:shd w:val="clear" w:color="FFFFFF" w:fill="auto"/>
          </w:tcPr>
          <w:p w14:paraId="1424DE59" w14:textId="77777777" w:rsidR="00B10E83" w:rsidRPr="00A75B53" w:rsidRDefault="00B10E83" w:rsidP="00E505A8">
            <w:pPr>
              <w:pStyle w:val="BodyText"/>
              <w:rPr>
                <w:b/>
                <w:bCs/>
              </w:rPr>
            </w:pPr>
            <w:r>
              <w:rPr>
                <w:b/>
                <w:bCs/>
              </w:rPr>
              <w:t>Comments</w:t>
            </w:r>
            <w:r w:rsidRPr="00A75B53">
              <w:rPr>
                <w:b/>
                <w:bCs/>
              </w:rPr>
              <w:t xml:space="preserve"> </w:t>
            </w:r>
          </w:p>
        </w:tc>
      </w:tr>
      <w:tr w:rsidR="00B10E83" w:rsidRPr="00A75B53" w14:paraId="4291FC3D" w14:textId="77777777" w:rsidTr="001737AA">
        <w:trPr>
          <w:cantSplit/>
          <w:trHeight w:val="401"/>
          <w:tblHeader/>
        </w:trPr>
        <w:tc>
          <w:tcPr>
            <w:tcW w:w="514" w:type="dxa"/>
            <w:shd w:val="clear" w:color="FFFFFF" w:fill="auto"/>
          </w:tcPr>
          <w:p w14:paraId="7DBAF3C1" w14:textId="77777777" w:rsidR="00B10E83" w:rsidRPr="00A75B53" w:rsidRDefault="00B10E83" w:rsidP="00E505A8">
            <w:pPr>
              <w:pStyle w:val="TableHeader"/>
              <w:rPr>
                <w:rFonts w:ascii="GE Inspira" w:hAnsi="GE Inspira"/>
                <w:b/>
                <w:bCs/>
                <w:sz w:val="20"/>
              </w:rPr>
            </w:pPr>
            <w:r>
              <w:rPr>
                <w:rFonts w:ascii="GE Inspira" w:hAnsi="GE Inspira"/>
                <w:b/>
                <w:bCs/>
                <w:sz w:val="20"/>
              </w:rPr>
              <w:lastRenderedPageBreak/>
              <w:t>1</w:t>
            </w:r>
          </w:p>
        </w:tc>
        <w:tc>
          <w:tcPr>
            <w:tcW w:w="2070" w:type="dxa"/>
            <w:shd w:val="clear" w:color="FFFFFF" w:fill="auto"/>
          </w:tcPr>
          <w:p w14:paraId="72ED701B" w14:textId="77777777" w:rsidR="004165B6" w:rsidRPr="00B3447B" w:rsidRDefault="004165B6" w:rsidP="00EF61A5">
            <w:pPr>
              <w:pStyle w:val="TableHeader"/>
              <w:numPr>
                <w:ilvl w:val="0"/>
                <w:numId w:val="136"/>
              </w:numPr>
              <w:jc w:val="left"/>
              <w:rPr>
                <w:rFonts w:ascii="GE Inspira" w:hAnsi="GE Inspira"/>
              </w:rPr>
            </w:pPr>
            <w:r w:rsidRPr="00B3447B">
              <w:rPr>
                <w:rFonts w:ascii="GE Inspira" w:hAnsi="GE Inspira"/>
              </w:rPr>
              <w:t>Open a Preliminary Custom Instrument Part</w:t>
            </w:r>
          </w:p>
          <w:p w14:paraId="082624B5" w14:textId="438634B4" w:rsidR="00B10E83" w:rsidRPr="004165B6" w:rsidRDefault="004165B6" w:rsidP="00EF61A5">
            <w:pPr>
              <w:pStyle w:val="TableHeader"/>
              <w:numPr>
                <w:ilvl w:val="0"/>
                <w:numId w:val="136"/>
              </w:numPr>
              <w:jc w:val="left"/>
              <w:rPr>
                <w:rFonts w:ascii="GE Inspira" w:hAnsi="GE Inspira"/>
              </w:rPr>
            </w:pPr>
            <w:r w:rsidRPr="00B3447B">
              <w:rPr>
                <w:rFonts w:ascii="GE Inspira" w:hAnsi="GE Inspira"/>
              </w:rPr>
              <w:t>Navi</w:t>
            </w:r>
            <w:r>
              <w:rPr>
                <w:rFonts w:ascii="GE Inspira" w:hAnsi="GE Inspira"/>
              </w:rPr>
              <w:t>gate to EBOM</w:t>
            </w:r>
            <w:r w:rsidRPr="000A4E1D">
              <w:rPr>
                <w:rFonts w:ascii="GE Inspira" w:hAnsi="GE Inspira"/>
              </w:rPr>
              <w:sym w:font="Wingdings" w:char="F0E0"/>
            </w:r>
            <w:r>
              <w:rPr>
                <w:rFonts w:ascii="GE Inspira" w:hAnsi="GE Inspira"/>
              </w:rPr>
              <w:t xml:space="preserve"> EBOM tab. Select BO</w:t>
            </w:r>
            <w:r w:rsidR="008C7629">
              <w:rPr>
                <w:rFonts w:ascii="GE Inspira" w:hAnsi="GE Inspira"/>
              </w:rPr>
              <w:t>M</w:t>
            </w:r>
            <w:r>
              <w:rPr>
                <w:rFonts w:ascii="GE Inspira" w:hAnsi="GE Inspira"/>
              </w:rPr>
              <w:t xml:space="preserve"> List view</w:t>
            </w:r>
          </w:p>
        </w:tc>
        <w:tc>
          <w:tcPr>
            <w:tcW w:w="2365" w:type="dxa"/>
            <w:shd w:val="clear" w:color="FFFFFF" w:fill="auto"/>
          </w:tcPr>
          <w:p w14:paraId="1D66A58E" w14:textId="7515DEB3" w:rsidR="00B10E83" w:rsidRDefault="00CE3DC1" w:rsidP="00EF61A5">
            <w:pPr>
              <w:pStyle w:val="TableHeader"/>
              <w:numPr>
                <w:ilvl w:val="0"/>
                <w:numId w:val="137"/>
              </w:numPr>
              <w:jc w:val="left"/>
              <w:rPr>
                <w:rFonts w:ascii="GE Inspira" w:hAnsi="GE Inspira"/>
              </w:rPr>
            </w:pPr>
            <w:r>
              <w:rPr>
                <w:rFonts w:ascii="GE Inspira" w:hAnsi="GE Inspira"/>
              </w:rPr>
              <w:t xml:space="preserve">This view will show all the Parts which are connected </w:t>
            </w:r>
            <w:r w:rsidR="00ED39EA">
              <w:rPr>
                <w:rFonts w:ascii="GE Inspira" w:hAnsi="GE Inspira"/>
              </w:rPr>
              <w:t>to</w:t>
            </w:r>
            <w:r>
              <w:rPr>
                <w:rFonts w:ascii="GE Inspira" w:hAnsi="GE Inspira"/>
              </w:rPr>
              <w:t xml:space="preserve"> the context Part with relationship “BOM List” and all the BOM List attributes will be shown. </w:t>
            </w:r>
          </w:p>
          <w:p w14:paraId="0A661465" w14:textId="7C567DED" w:rsidR="00CE3DC1" w:rsidRDefault="00CE3DC1" w:rsidP="00EF61A5">
            <w:pPr>
              <w:pStyle w:val="TableHeader"/>
              <w:numPr>
                <w:ilvl w:val="0"/>
                <w:numId w:val="137"/>
              </w:numPr>
              <w:jc w:val="left"/>
              <w:rPr>
                <w:rFonts w:ascii="GE Inspira" w:hAnsi="GE Inspira"/>
              </w:rPr>
            </w:pPr>
            <w:r>
              <w:rPr>
                <w:rFonts w:ascii="GE Inspira" w:hAnsi="GE Inspira"/>
              </w:rPr>
              <w:t>If the Part has not reached Release state, user can edit the BOM List attributes if the user has rights to edit those</w:t>
            </w:r>
            <w:r w:rsidR="00180F3B">
              <w:rPr>
                <w:rFonts w:ascii="GE Inspira" w:hAnsi="GE Inspira"/>
              </w:rPr>
              <w:t>.</w:t>
            </w:r>
          </w:p>
          <w:p w14:paraId="139FD1F6" w14:textId="1395F3B9" w:rsidR="006A60C8" w:rsidRDefault="006A60C8" w:rsidP="00EF61A5">
            <w:pPr>
              <w:pStyle w:val="TableHeader"/>
              <w:numPr>
                <w:ilvl w:val="0"/>
                <w:numId w:val="137"/>
              </w:numPr>
              <w:jc w:val="left"/>
              <w:rPr>
                <w:rFonts w:ascii="GE Inspira" w:hAnsi="GE Inspira"/>
              </w:rPr>
            </w:pPr>
            <w:r>
              <w:rPr>
                <w:rFonts w:ascii="GE Inspira" w:hAnsi="GE Inspira"/>
              </w:rPr>
              <w:t>BOM List rel</w:t>
            </w:r>
            <w:r w:rsidR="00ED3F67">
              <w:rPr>
                <w:rFonts w:ascii="GE Inspira" w:hAnsi="GE Inspira"/>
              </w:rPr>
              <w:t>ationship</w:t>
            </w:r>
            <w:r>
              <w:rPr>
                <w:rFonts w:ascii="GE Inspira" w:hAnsi="GE Inspira"/>
              </w:rPr>
              <w:t xml:space="preserve"> will be only one level connection between Custom Instrument and Part</w:t>
            </w:r>
            <w:r w:rsidR="00445A6D">
              <w:rPr>
                <w:rFonts w:ascii="GE Inspira" w:hAnsi="GE Inspira"/>
              </w:rPr>
              <w:t>, although EBOM can be on multiple levels</w:t>
            </w:r>
            <w:r w:rsidR="00F00C59">
              <w:rPr>
                <w:rFonts w:ascii="GE Inspira" w:hAnsi="GE Inspira"/>
              </w:rPr>
              <w:t>.</w:t>
            </w:r>
          </w:p>
          <w:p w14:paraId="5149F11F" w14:textId="77777777" w:rsidR="00F00C59" w:rsidRDefault="004C434D" w:rsidP="00EF61A5">
            <w:pPr>
              <w:pStyle w:val="TableHeader"/>
              <w:numPr>
                <w:ilvl w:val="0"/>
                <w:numId w:val="137"/>
              </w:numPr>
              <w:jc w:val="left"/>
              <w:rPr>
                <w:rFonts w:ascii="GE Inspira" w:hAnsi="GE Inspira"/>
              </w:rPr>
            </w:pPr>
            <w:r>
              <w:rPr>
                <w:rFonts w:ascii="GE Inspira" w:hAnsi="GE Inspira"/>
              </w:rPr>
              <w:t>There is a hidden attribute called “</w:t>
            </w:r>
            <w:r w:rsidRPr="004C434D">
              <w:rPr>
                <w:rFonts w:ascii="GE Inspira" w:hAnsi="GE Inspira"/>
              </w:rPr>
              <w:t>EBOM On BOMList</w:t>
            </w:r>
            <w:r>
              <w:rPr>
                <w:rFonts w:ascii="GE Inspira" w:hAnsi="GE Inspira"/>
              </w:rPr>
              <w:t>” which will store the EBOM relationship id for which the BOM List has been created</w:t>
            </w:r>
            <w:r w:rsidR="001F1177">
              <w:rPr>
                <w:rFonts w:ascii="GE Inspira" w:hAnsi="GE Inspira"/>
              </w:rPr>
              <w:t>.</w:t>
            </w:r>
          </w:p>
          <w:p w14:paraId="3A5AF551" w14:textId="01947B6F" w:rsidR="001F1177" w:rsidRPr="00096230" w:rsidRDefault="001F1177" w:rsidP="00EF61A5">
            <w:pPr>
              <w:pStyle w:val="TableHeader"/>
              <w:numPr>
                <w:ilvl w:val="0"/>
                <w:numId w:val="137"/>
              </w:numPr>
              <w:jc w:val="left"/>
              <w:rPr>
                <w:rFonts w:ascii="GE Inspira" w:hAnsi="GE Inspira"/>
              </w:rPr>
            </w:pPr>
            <w:r>
              <w:rPr>
                <w:rFonts w:ascii="GE Inspira" w:hAnsi="GE Inspira"/>
              </w:rPr>
              <w:t>If there is a BOM List connection between the EBOM Part and Custom Instrument, then only user can edit it in EBOM Wide table and then only it will be shown in BOM List view of this tab</w:t>
            </w:r>
          </w:p>
        </w:tc>
        <w:tc>
          <w:tcPr>
            <w:tcW w:w="4836" w:type="dxa"/>
            <w:shd w:val="clear" w:color="FFFFFF" w:fill="auto"/>
          </w:tcPr>
          <w:p w14:paraId="4E81FBCB" w14:textId="0D1F156F" w:rsidR="00B10E83" w:rsidRPr="00877E9A" w:rsidRDefault="00ED7B80" w:rsidP="00EF61A5">
            <w:pPr>
              <w:pStyle w:val="TableHeader"/>
              <w:numPr>
                <w:ilvl w:val="0"/>
                <w:numId w:val="138"/>
              </w:numPr>
              <w:jc w:val="left"/>
              <w:rPr>
                <w:rFonts w:ascii="GE Inspira" w:hAnsi="GE Inspira"/>
              </w:rPr>
            </w:pPr>
            <w:r w:rsidRPr="00877E9A">
              <w:rPr>
                <w:rFonts w:ascii="GE Inspira" w:hAnsi="GE Inspira"/>
              </w:rPr>
              <w:t>BOM List View</w:t>
            </w:r>
          </w:p>
          <w:p w14:paraId="6BA56CA4" w14:textId="234A619A" w:rsidR="00B10E83" w:rsidRDefault="00743C99" w:rsidP="00E505A8">
            <w:pPr>
              <w:pStyle w:val="TableHeader"/>
              <w:jc w:val="left"/>
            </w:pPr>
            <w:r>
              <w:rPr>
                <w:noProof/>
              </w:rPr>
              <w:drawing>
                <wp:inline distT="0" distB="0" distL="0" distR="0" wp14:anchorId="778F2636" wp14:editId="49B9DA94">
                  <wp:extent cx="3121025" cy="86169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21025" cy="861695"/>
                          </a:xfrm>
                          <a:prstGeom prst="rect">
                            <a:avLst/>
                          </a:prstGeom>
                        </pic:spPr>
                      </pic:pic>
                    </a:graphicData>
                  </a:graphic>
                </wp:inline>
              </w:drawing>
            </w:r>
          </w:p>
          <w:p w14:paraId="56DF076D" w14:textId="77777777" w:rsidR="00B10E83" w:rsidRDefault="00B10E83" w:rsidP="00E505A8">
            <w:pPr>
              <w:pStyle w:val="TableHeader"/>
              <w:jc w:val="left"/>
              <w:rPr>
                <w:rFonts w:ascii="GE Inspira" w:hAnsi="GE Inspira"/>
              </w:rPr>
            </w:pPr>
          </w:p>
          <w:p w14:paraId="33243DF7" w14:textId="12D25A86" w:rsidR="00093A7E" w:rsidRDefault="00093A7E" w:rsidP="00EF61A5">
            <w:pPr>
              <w:pStyle w:val="TableHeader"/>
              <w:numPr>
                <w:ilvl w:val="0"/>
                <w:numId w:val="138"/>
              </w:numPr>
              <w:jc w:val="left"/>
              <w:rPr>
                <w:rFonts w:ascii="GE Inspira" w:hAnsi="GE Inspira"/>
              </w:rPr>
            </w:pPr>
            <w:r>
              <w:rPr>
                <w:rFonts w:ascii="GE Inspira" w:hAnsi="GE Inspira"/>
              </w:rPr>
              <w:t>EBOM Wide to edit BOM List attributes</w:t>
            </w:r>
          </w:p>
          <w:p w14:paraId="4445BDDF" w14:textId="15D743EE" w:rsidR="00093A7E" w:rsidRPr="00A75B53" w:rsidRDefault="00093A7E" w:rsidP="00E505A8">
            <w:pPr>
              <w:pStyle w:val="TableHeader"/>
              <w:jc w:val="left"/>
              <w:rPr>
                <w:rFonts w:ascii="GE Inspira" w:hAnsi="GE Inspira"/>
              </w:rPr>
            </w:pPr>
            <w:r>
              <w:rPr>
                <w:noProof/>
              </w:rPr>
              <w:drawing>
                <wp:inline distT="0" distB="0" distL="0" distR="0" wp14:anchorId="7E55B921" wp14:editId="39AC259E">
                  <wp:extent cx="3121025" cy="735330"/>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21025" cy="735330"/>
                          </a:xfrm>
                          <a:prstGeom prst="rect">
                            <a:avLst/>
                          </a:prstGeom>
                        </pic:spPr>
                      </pic:pic>
                    </a:graphicData>
                  </a:graphic>
                </wp:inline>
              </w:drawing>
            </w:r>
          </w:p>
        </w:tc>
      </w:tr>
    </w:tbl>
    <w:p w14:paraId="74769820" w14:textId="129B2A58" w:rsidR="009B3301" w:rsidRPr="00647F56" w:rsidRDefault="009B3301" w:rsidP="00414A66">
      <w:pPr>
        <w:pStyle w:val="BodyText3"/>
        <w:ind w:left="0"/>
      </w:pPr>
    </w:p>
    <w:p w14:paraId="60A7306E" w14:textId="3FE1E766" w:rsidR="00C67614" w:rsidRDefault="008B1E2C" w:rsidP="00C67614">
      <w:pPr>
        <w:pStyle w:val="Heading2"/>
        <w:tabs>
          <w:tab w:val="num" w:pos="846"/>
        </w:tabs>
        <w:ind w:left="936"/>
      </w:pPr>
      <w:bookmarkStart w:id="59" w:name="_Toc505871405"/>
      <w:bookmarkStart w:id="60" w:name="_Toc505871406"/>
      <w:bookmarkStart w:id="61" w:name="_Toc505871415"/>
      <w:bookmarkStart w:id="62" w:name="_Toc505871439"/>
      <w:bookmarkStart w:id="63" w:name="_Toc505871446"/>
      <w:bookmarkStart w:id="64" w:name="_Toc505871447"/>
      <w:bookmarkStart w:id="65" w:name="_Toc505871448"/>
      <w:bookmarkStart w:id="66" w:name="_Toc505871449"/>
      <w:bookmarkStart w:id="67" w:name="_Toc505871450"/>
      <w:bookmarkStart w:id="68" w:name="_Toc505871451"/>
      <w:bookmarkStart w:id="69" w:name="_Toc505871452"/>
      <w:bookmarkStart w:id="70" w:name="_Toc505871453"/>
      <w:bookmarkStart w:id="71" w:name="_Toc505871462"/>
      <w:bookmarkStart w:id="72" w:name="_Toc505871486"/>
      <w:bookmarkStart w:id="73" w:name="_Toc505871493"/>
      <w:bookmarkStart w:id="74" w:name="_Toc505871494"/>
      <w:bookmarkStart w:id="75" w:name="_Toc505871495"/>
      <w:bookmarkStart w:id="76" w:name="_Toc505871496"/>
      <w:bookmarkStart w:id="77" w:name="_Toc505871497"/>
      <w:bookmarkStart w:id="78" w:name="_Toc505871498"/>
      <w:bookmarkStart w:id="79" w:name="_Toc505871499"/>
      <w:bookmarkStart w:id="80" w:name="_Toc505871500"/>
      <w:bookmarkStart w:id="81" w:name="_Toc505871509"/>
      <w:bookmarkStart w:id="82" w:name="_Toc505871533"/>
      <w:bookmarkStart w:id="83" w:name="_Toc505871540"/>
      <w:bookmarkStart w:id="84" w:name="_Toc505871541"/>
      <w:bookmarkStart w:id="85" w:name="_Toc505871542"/>
      <w:bookmarkStart w:id="86" w:name="_Toc505871543"/>
      <w:bookmarkStart w:id="87" w:name="_Toc505871544"/>
      <w:bookmarkStart w:id="88" w:name="_Toc505871545"/>
      <w:bookmarkStart w:id="89" w:name="_Toc505871546"/>
      <w:bookmarkStart w:id="90" w:name="_Toc505871547"/>
      <w:bookmarkStart w:id="91" w:name="_Toc505871556"/>
      <w:bookmarkStart w:id="92" w:name="_Toc505871580"/>
      <w:bookmarkStart w:id="93" w:name="_Toc505871587"/>
      <w:bookmarkStart w:id="94" w:name="_Toc505871588"/>
      <w:bookmarkStart w:id="95" w:name="_Toc505871589"/>
      <w:bookmarkStart w:id="96" w:name="_Toc505871590"/>
      <w:bookmarkStart w:id="97" w:name="_Toc505871591"/>
      <w:bookmarkStart w:id="98" w:name="_Toc505871592"/>
      <w:bookmarkStart w:id="99" w:name="_Toc505871593"/>
      <w:bookmarkStart w:id="100" w:name="_Toc505871594"/>
      <w:bookmarkStart w:id="101" w:name="_Toc505871603"/>
      <w:bookmarkStart w:id="102" w:name="_Toc505871627"/>
      <w:bookmarkStart w:id="103" w:name="_Toc505871634"/>
      <w:bookmarkStart w:id="104" w:name="_Toc505871635"/>
      <w:bookmarkStart w:id="105" w:name="_Toc505871636"/>
      <w:bookmarkStart w:id="106" w:name="_Toc505871637"/>
      <w:bookmarkStart w:id="107" w:name="_Toc505871638"/>
      <w:bookmarkStart w:id="108" w:name="_Toc505871639"/>
      <w:bookmarkStart w:id="109" w:name="_Toc505871640"/>
      <w:bookmarkStart w:id="110" w:name="_Toc505871641"/>
      <w:bookmarkStart w:id="111" w:name="_Toc505871650"/>
      <w:bookmarkStart w:id="112" w:name="_Toc505871674"/>
      <w:bookmarkStart w:id="113" w:name="_Toc505871681"/>
      <w:bookmarkStart w:id="114" w:name="_Toc505871682"/>
      <w:bookmarkStart w:id="115" w:name="_Toc505871683"/>
      <w:bookmarkStart w:id="116" w:name="_Toc505871684"/>
      <w:bookmarkStart w:id="117" w:name="_Toc505871685"/>
      <w:bookmarkStart w:id="118" w:name="_Toc505871686"/>
      <w:bookmarkStart w:id="119" w:name="_Toc505871687"/>
      <w:bookmarkStart w:id="120" w:name="_Toc505871688"/>
      <w:bookmarkStart w:id="121" w:name="_Toc505871697"/>
      <w:bookmarkStart w:id="122" w:name="_Toc505871721"/>
      <w:bookmarkStart w:id="123" w:name="_Toc505871728"/>
      <w:bookmarkStart w:id="124" w:name="_Toc505871729"/>
      <w:bookmarkStart w:id="125" w:name="_Toc505871730"/>
      <w:bookmarkStart w:id="126" w:name="_Toc505871731"/>
      <w:bookmarkStart w:id="127" w:name="_Toc505871732"/>
      <w:bookmarkStart w:id="128" w:name="_Toc505871733"/>
      <w:bookmarkStart w:id="129" w:name="_Toc505871734"/>
      <w:bookmarkStart w:id="130" w:name="_Toc505871735"/>
      <w:bookmarkStart w:id="131" w:name="_Toc505871744"/>
      <w:bookmarkStart w:id="132" w:name="_Toc505871768"/>
      <w:bookmarkStart w:id="133" w:name="_Toc505871775"/>
      <w:bookmarkStart w:id="134" w:name="_Toc505871776"/>
      <w:bookmarkStart w:id="135" w:name="_Toc505871777"/>
      <w:bookmarkStart w:id="136" w:name="_Toc505871778"/>
      <w:bookmarkStart w:id="137" w:name="_Toc505871779"/>
      <w:bookmarkStart w:id="138" w:name="_Toc505871780"/>
      <w:bookmarkStart w:id="139" w:name="_Toc505871781"/>
      <w:bookmarkStart w:id="140" w:name="_Toc505871782"/>
      <w:bookmarkStart w:id="141" w:name="_Toc505871791"/>
      <w:bookmarkStart w:id="142" w:name="_Toc505871814"/>
      <w:bookmarkStart w:id="143" w:name="_Toc505871821"/>
      <w:bookmarkStart w:id="144" w:name="_Toc505871822"/>
      <w:bookmarkStart w:id="145" w:name="_Toc505871823"/>
      <w:bookmarkStart w:id="146" w:name="_Toc505871824"/>
      <w:bookmarkStart w:id="147" w:name="_Toc505871825"/>
      <w:bookmarkStart w:id="148" w:name="_Toc505871826"/>
      <w:bookmarkStart w:id="149" w:name="_Toc505871827"/>
      <w:bookmarkStart w:id="150" w:name="_Toc505871828"/>
      <w:bookmarkStart w:id="151" w:name="_Toc505871837"/>
      <w:bookmarkStart w:id="152" w:name="_Toc505871860"/>
      <w:bookmarkStart w:id="153" w:name="_Toc505871867"/>
      <w:bookmarkStart w:id="154" w:name="_Toc505871868"/>
      <w:bookmarkStart w:id="155" w:name="_Toc505871869"/>
      <w:bookmarkStart w:id="156" w:name="_Toc505871870"/>
      <w:bookmarkStart w:id="157" w:name="_Toc505871871"/>
      <w:bookmarkStart w:id="158" w:name="_Toc505871872"/>
      <w:bookmarkStart w:id="159" w:name="_Toc505871873"/>
      <w:bookmarkStart w:id="160" w:name="_Toc505871874"/>
      <w:bookmarkStart w:id="161" w:name="_Toc505871883"/>
      <w:bookmarkStart w:id="162" w:name="_Toc505871906"/>
      <w:bookmarkStart w:id="163" w:name="_Toc505871913"/>
      <w:bookmarkStart w:id="164" w:name="_Toc505871914"/>
      <w:bookmarkStart w:id="165" w:name="_Toc505871915"/>
      <w:bookmarkStart w:id="166" w:name="_Toc505871916"/>
      <w:bookmarkStart w:id="167" w:name="_Toc505871917"/>
      <w:bookmarkStart w:id="168" w:name="_Toc505871918"/>
      <w:bookmarkStart w:id="169" w:name="_Toc505871919"/>
      <w:bookmarkStart w:id="170" w:name="_Toc505871920"/>
      <w:bookmarkStart w:id="171" w:name="_Toc505871921"/>
      <w:bookmarkStart w:id="172" w:name="_Toc505871930"/>
      <w:bookmarkStart w:id="173" w:name="_Toc505871957"/>
      <w:bookmarkStart w:id="174" w:name="_Toc505871964"/>
      <w:bookmarkStart w:id="175" w:name="_Toc505871965"/>
      <w:bookmarkStart w:id="176" w:name="_Toc505871966"/>
      <w:bookmarkStart w:id="177" w:name="_Toc505871967"/>
      <w:bookmarkStart w:id="178" w:name="_Toc505871968"/>
      <w:bookmarkStart w:id="179" w:name="_Toc505871969"/>
      <w:bookmarkStart w:id="180" w:name="_Toc505871970"/>
      <w:bookmarkStart w:id="181" w:name="_Toc505871980"/>
      <w:bookmarkStart w:id="182" w:name="_Toc505871984"/>
      <w:bookmarkStart w:id="183" w:name="_Toc505871988"/>
      <w:bookmarkStart w:id="184" w:name="_Toc505871992"/>
      <w:bookmarkStart w:id="185" w:name="_Toc505871996"/>
      <w:bookmarkStart w:id="186" w:name="_Toc505872000"/>
      <w:bookmarkStart w:id="187" w:name="_Toc505872004"/>
      <w:bookmarkStart w:id="188" w:name="_Toc505872008"/>
      <w:bookmarkStart w:id="189" w:name="_Toc505872012"/>
      <w:bookmarkStart w:id="190" w:name="_Toc505872016"/>
      <w:bookmarkStart w:id="191" w:name="_Toc505872020"/>
      <w:bookmarkStart w:id="192" w:name="_Toc505872024"/>
      <w:bookmarkStart w:id="193" w:name="_Toc505872028"/>
      <w:bookmarkStart w:id="194" w:name="_Toc505872032"/>
      <w:bookmarkStart w:id="195" w:name="_Toc52811637"/>
      <w:bookmarkStart w:id="196" w:name="_Toc368515739"/>
      <w:bookmarkStart w:id="197" w:name="_Toc413745585"/>
      <w:bookmarkStart w:id="198" w:name="_Toc413869334"/>
      <w:bookmarkStart w:id="199" w:name="_Toc414275581"/>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r>
        <w:t xml:space="preserve">Product Documentation </w:t>
      </w:r>
      <w:r w:rsidR="0044237A">
        <w:t>for</w:t>
      </w:r>
      <w:r>
        <w:t xml:space="preserve"> Custom Instrument</w:t>
      </w:r>
      <w:bookmarkEnd w:id="195"/>
    </w:p>
    <w:p w14:paraId="725C8D2D" w14:textId="2ABDE362" w:rsidR="00C67614" w:rsidRDefault="0014304C" w:rsidP="00C67614">
      <w:pPr>
        <w:pStyle w:val="Heading3"/>
      </w:pPr>
      <w:bookmarkStart w:id="200" w:name="_Toc52811638"/>
      <w:r>
        <w:t>Create Hardware Package</w:t>
      </w:r>
      <w:bookmarkEnd w:id="200"/>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742"/>
        <w:gridCol w:w="2668"/>
        <w:gridCol w:w="4861"/>
      </w:tblGrid>
      <w:tr w:rsidR="00C67614" w:rsidRPr="00A75B53" w14:paraId="2DBF1694" w14:textId="77777777" w:rsidTr="00132DF9">
        <w:trPr>
          <w:cantSplit/>
          <w:trHeight w:val="355"/>
        </w:trPr>
        <w:tc>
          <w:tcPr>
            <w:tcW w:w="9785" w:type="dxa"/>
            <w:gridSpan w:val="4"/>
            <w:shd w:val="clear" w:color="auto" w:fill="E0E0E0"/>
          </w:tcPr>
          <w:p w14:paraId="63A0E005" w14:textId="76992954" w:rsidR="00C67614" w:rsidRPr="006A18F2" w:rsidRDefault="00FD7C01" w:rsidP="00132DF9">
            <w:pPr>
              <w:pStyle w:val="TableHeader"/>
              <w:rPr>
                <w:rFonts w:ascii="GE Inspira" w:hAnsi="GE Inspira"/>
                <w:bCs/>
                <w:sz w:val="22"/>
              </w:rPr>
            </w:pPr>
            <w:r>
              <w:t>Create Hardware Package</w:t>
            </w:r>
          </w:p>
        </w:tc>
      </w:tr>
      <w:tr w:rsidR="00C67614" w:rsidRPr="00A75B53" w14:paraId="188B4EAB" w14:textId="77777777" w:rsidTr="002A5C45">
        <w:trPr>
          <w:cantSplit/>
          <w:trHeight w:val="421"/>
          <w:tblHeader/>
        </w:trPr>
        <w:tc>
          <w:tcPr>
            <w:tcW w:w="514" w:type="dxa"/>
            <w:shd w:val="clear" w:color="FFFFFF" w:fill="auto"/>
          </w:tcPr>
          <w:p w14:paraId="3BDBEB0D" w14:textId="17180FDC" w:rsidR="00C67614" w:rsidRPr="00A75B53" w:rsidRDefault="00C67614" w:rsidP="00132DF9">
            <w:pPr>
              <w:pStyle w:val="BodyText"/>
              <w:rPr>
                <w:b/>
                <w:bCs/>
              </w:rPr>
            </w:pPr>
            <w:r w:rsidRPr="00A75B53">
              <w:rPr>
                <w:b/>
                <w:bCs/>
              </w:rPr>
              <w:t>#</w:t>
            </w:r>
          </w:p>
        </w:tc>
        <w:tc>
          <w:tcPr>
            <w:tcW w:w="1742" w:type="dxa"/>
            <w:shd w:val="clear" w:color="FFFFFF" w:fill="auto"/>
          </w:tcPr>
          <w:p w14:paraId="7ED52929" w14:textId="56A9A4DC" w:rsidR="00C67614" w:rsidRPr="00A75B53" w:rsidRDefault="00FF67A1" w:rsidP="00132DF9">
            <w:pPr>
              <w:pStyle w:val="BodyText"/>
              <w:rPr>
                <w:b/>
                <w:bCs/>
              </w:rPr>
            </w:pPr>
            <w:r>
              <w:rPr>
                <w:b/>
                <w:bCs/>
              </w:rPr>
              <w:t>Steps</w:t>
            </w:r>
          </w:p>
        </w:tc>
        <w:tc>
          <w:tcPr>
            <w:tcW w:w="2668" w:type="dxa"/>
            <w:shd w:val="clear" w:color="FFFFFF" w:fill="auto"/>
          </w:tcPr>
          <w:p w14:paraId="5299091F" w14:textId="77777777" w:rsidR="00C67614" w:rsidRPr="00A75B53" w:rsidRDefault="00C67614" w:rsidP="00132DF9">
            <w:pPr>
              <w:pStyle w:val="BodyText"/>
              <w:rPr>
                <w:b/>
                <w:bCs/>
              </w:rPr>
            </w:pPr>
            <w:r>
              <w:rPr>
                <w:b/>
                <w:bCs/>
              </w:rPr>
              <w:t>Background Operations</w:t>
            </w:r>
          </w:p>
        </w:tc>
        <w:tc>
          <w:tcPr>
            <w:tcW w:w="4861" w:type="dxa"/>
            <w:shd w:val="clear" w:color="FFFFFF" w:fill="auto"/>
          </w:tcPr>
          <w:p w14:paraId="53FFD496" w14:textId="77777777" w:rsidR="00C67614" w:rsidRPr="00A75B53" w:rsidRDefault="00C67614" w:rsidP="00132DF9">
            <w:pPr>
              <w:pStyle w:val="BodyText"/>
              <w:rPr>
                <w:b/>
                <w:bCs/>
              </w:rPr>
            </w:pPr>
            <w:r>
              <w:rPr>
                <w:b/>
                <w:bCs/>
              </w:rPr>
              <w:t>Comments</w:t>
            </w:r>
            <w:r w:rsidRPr="00A75B53">
              <w:rPr>
                <w:b/>
                <w:bCs/>
              </w:rPr>
              <w:t xml:space="preserve"> </w:t>
            </w:r>
          </w:p>
        </w:tc>
      </w:tr>
    </w:tbl>
    <w:p w14:paraId="1E00DA7D" w14:textId="77777777" w:rsidR="00344819" w:rsidRDefault="00344819">
      <w:r>
        <w:br w:type="page"/>
      </w:r>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742"/>
        <w:gridCol w:w="2668"/>
        <w:gridCol w:w="4861"/>
      </w:tblGrid>
      <w:tr w:rsidR="00C67614" w:rsidRPr="00A75B53" w14:paraId="3D4C60F9" w14:textId="77777777" w:rsidTr="002A5C45">
        <w:trPr>
          <w:cantSplit/>
          <w:trHeight w:val="401"/>
          <w:tblHeader/>
        </w:trPr>
        <w:tc>
          <w:tcPr>
            <w:tcW w:w="514" w:type="dxa"/>
            <w:shd w:val="clear" w:color="FFFFFF" w:fill="auto"/>
          </w:tcPr>
          <w:p w14:paraId="3355B73C" w14:textId="15D4C11B" w:rsidR="00C67614" w:rsidRPr="00A75B53" w:rsidRDefault="00C67614" w:rsidP="00132DF9">
            <w:pPr>
              <w:pStyle w:val="TableHeader"/>
              <w:rPr>
                <w:rFonts w:ascii="GE Inspira" w:hAnsi="GE Inspira"/>
                <w:b/>
                <w:bCs/>
                <w:sz w:val="20"/>
              </w:rPr>
            </w:pPr>
            <w:r>
              <w:rPr>
                <w:rFonts w:ascii="GE Inspira" w:hAnsi="GE Inspira"/>
                <w:b/>
                <w:bCs/>
                <w:sz w:val="20"/>
              </w:rPr>
              <w:lastRenderedPageBreak/>
              <w:t>1</w:t>
            </w:r>
          </w:p>
        </w:tc>
        <w:tc>
          <w:tcPr>
            <w:tcW w:w="1742" w:type="dxa"/>
            <w:shd w:val="clear" w:color="FFFFFF" w:fill="auto"/>
          </w:tcPr>
          <w:p w14:paraId="56B24C5F" w14:textId="77777777" w:rsidR="00C67614" w:rsidRDefault="002A5C45" w:rsidP="00EF61A5">
            <w:pPr>
              <w:pStyle w:val="TableHeader"/>
              <w:numPr>
                <w:ilvl w:val="0"/>
                <w:numId w:val="41"/>
              </w:numPr>
              <w:jc w:val="left"/>
              <w:rPr>
                <w:rFonts w:ascii="GE Inspira" w:hAnsi="GE Inspira"/>
              </w:rPr>
            </w:pPr>
            <w:r>
              <w:rPr>
                <w:rFonts w:ascii="GE Inspira" w:hAnsi="GE Inspira"/>
              </w:rPr>
              <w:t>Open Custom Instrument, Navigate to Documentation tab</w:t>
            </w:r>
          </w:p>
          <w:p w14:paraId="74A54F33" w14:textId="68978721" w:rsidR="002A5C45" w:rsidRDefault="002A5C45" w:rsidP="00EF61A5">
            <w:pPr>
              <w:pStyle w:val="TableHeader"/>
              <w:numPr>
                <w:ilvl w:val="0"/>
                <w:numId w:val="41"/>
              </w:numPr>
              <w:jc w:val="left"/>
              <w:rPr>
                <w:rFonts w:ascii="GE Inspira" w:hAnsi="GE Inspira"/>
              </w:rPr>
            </w:pPr>
            <w:r>
              <w:rPr>
                <w:rFonts w:ascii="GE Inspira" w:hAnsi="GE Inspira"/>
              </w:rPr>
              <w:t xml:space="preserve">Go to Product Documents tab. </w:t>
            </w:r>
          </w:p>
          <w:p w14:paraId="7A634CB7" w14:textId="21158539" w:rsidR="002A5C45" w:rsidRPr="00A75B53" w:rsidRDefault="002A5C45" w:rsidP="00EF61A5">
            <w:pPr>
              <w:pStyle w:val="TableHeader"/>
              <w:numPr>
                <w:ilvl w:val="0"/>
                <w:numId w:val="41"/>
              </w:numPr>
              <w:jc w:val="left"/>
              <w:rPr>
                <w:rFonts w:ascii="GE Inspira" w:hAnsi="GE Inspira"/>
              </w:rPr>
            </w:pPr>
            <w:r>
              <w:rPr>
                <w:rFonts w:ascii="GE Inspira" w:hAnsi="GE Inspira"/>
              </w:rPr>
              <w:t xml:space="preserve">Click on </w:t>
            </w:r>
            <w:r w:rsidR="00BB338E">
              <w:rPr>
                <w:rFonts w:ascii="GE Inspira" w:hAnsi="GE Inspira"/>
              </w:rPr>
              <w:t>command Actions</w:t>
            </w:r>
            <w:r w:rsidR="00BB338E" w:rsidRPr="00BB338E">
              <w:rPr>
                <w:rFonts w:ascii="GE Inspira" w:hAnsi="GE Inspira"/>
              </w:rPr>
              <w:sym w:font="Wingdings" w:char="F0E0"/>
            </w:r>
            <w:r w:rsidR="00BB338E">
              <w:rPr>
                <w:rFonts w:ascii="GE Inspira" w:hAnsi="GE Inspira"/>
              </w:rPr>
              <w:t xml:space="preserve"> Create Hardware Package</w:t>
            </w:r>
          </w:p>
        </w:tc>
        <w:tc>
          <w:tcPr>
            <w:tcW w:w="2668" w:type="dxa"/>
            <w:shd w:val="clear" w:color="FFFFFF" w:fill="auto"/>
          </w:tcPr>
          <w:p w14:paraId="1B61901F" w14:textId="77777777" w:rsidR="004520DF" w:rsidRDefault="00D14E00" w:rsidP="00EF61A5">
            <w:pPr>
              <w:pStyle w:val="TableHeader"/>
              <w:numPr>
                <w:ilvl w:val="0"/>
                <w:numId w:val="139"/>
              </w:numPr>
              <w:jc w:val="left"/>
              <w:rPr>
                <w:rFonts w:ascii="GE Inspira" w:hAnsi="GE Inspira"/>
              </w:rPr>
            </w:pPr>
            <w:r>
              <w:rPr>
                <w:rFonts w:ascii="GE Inspira" w:hAnsi="GE Inspira"/>
              </w:rPr>
              <w:t>This tab will be showing all the Product Documents connected to the Custom Instrument</w:t>
            </w:r>
          </w:p>
          <w:p w14:paraId="124EBF78" w14:textId="77777777" w:rsidR="00D14E00" w:rsidRDefault="00C13535" w:rsidP="00EF61A5">
            <w:pPr>
              <w:pStyle w:val="TableHeader"/>
              <w:numPr>
                <w:ilvl w:val="0"/>
                <w:numId w:val="139"/>
              </w:numPr>
              <w:jc w:val="left"/>
              <w:rPr>
                <w:rFonts w:ascii="GE Inspira" w:hAnsi="GE Inspira"/>
              </w:rPr>
            </w:pPr>
            <w:r>
              <w:rPr>
                <w:rFonts w:ascii="GE Inspira" w:hAnsi="GE Inspira"/>
              </w:rPr>
              <w:t>This command will require File Manager to be enabled in the browser</w:t>
            </w:r>
          </w:p>
          <w:p w14:paraId="090039E7" w14:textId="77777777" w:rsidR="00C13535" w:rsidRDefault="00110CC9" w:rsidP="00EF61A5">
            <w:pPr>
              <w:pStyle w:val="TableHeader"/>
              <w:numPr>
                <w:ilvl w:val="0"/>
                <w:numId w:val="139"/>
              </w:numPr>
              <w:jc w:val="left"/>
              <w:rPr>
                <w:rFonts w:ascii="GE Inspira" w:hAnsi="GE Inspira"/>
              </w:rPr>
            </w:pPr>
            <w:r>
              <w:rPr>
                <w:rFonts w:ascii="GE Inspira" w:hAnsi="GE Inspira"/>
              </w:rPr>
              <w:t xml:space="preserve">This will zip files of </w:t>
            </w:r>
            <w:r w:rsidR="005A6A22">
              <w:rPr>
                <w:rFonts w:ascii="GE Inspira" w:hAnsi="GE Inspira"/>
              </w:rPr>
              <w:t>all the Released Product Documents which are having the attribute “Include in HWPD” set as Yes</w:t>
            </w:r>
          </w:p>
          <w:p w14:paraId="1AC5EB2C" w14:textId="77777777" w:rsidR="00E7456B" w:rsidRDefault="00E7456B" w:rsidP="00EF61A5">
            <w:pPr>
              <w:pStyle w:val="TableHeader"/>
              <w:numPr>
                <w:ilvl w:val="0"/>
                <w:numId w:val="139"/>
              </w:numPr>
              <w:jc w:val="left"/>
              <w:rPr>
                <w:rFonts w:ascii="GE Inspira" w:hAnsi="GE Inspira"/>
              </w:rPr>
            </w:pPr>
            <w:r>
              <w:rPr>
                <w:rFonts w:ascii="GE Inspira" w:hAnsi="GE Inspira"/>
              </w:rPr>
              <w:t>If the Product Document has pdf files, then it will take only the pdf files and package those in the Hardware Package and it will ignore all the other extension files</w:t>
            </w:r>
          </w:p>
          <w:p w14:paraId="6FF0684D" w14:textId="77777777" w:rsidR="00E7456B" w:rsidRDefault="00450B48" w:rsidP="00EF61A5">
            <w:pPr>
              <w:pStyle w:val="TableHeader"/>
              <w:numPr>
                <w:ilvl w:val="0"/>
                <w:numId w:val="139"/>
              </w:numPr>
              <w:jc w:val="left"/>
              <w:rPr>
                <w:rFonts w:ascii="GE Inspira" w:hAnsi="GE Inspira"/>
              </w:rPr>
            </w:pPr>
            <w:r>
              <w:rPr>
                <w:rFonts w:ascii="GE Inspira" w:hAnsi="GE Inspira"/>
              </w:rPr>
              <w:t>If the Product Document do not have any pdf file, then it will take all the other extension files and add in the package</w:t>
            </w:r>
          </w:p>
          <w:p w14:paraId="16D0F225" w14:textId="77777777" w:rsidR="00450B48" w:rsidRDefault="00A437F3" w:rsidP="00EF61A5">
            <w:pPr>
              <w:pStyle w:val="TableHeader"/>
              <w:numPr>
                <w:ilvl w:val="0"/>
                <w:numId w:val="139"/>
              </w:numPr>
              <w:jc w:val="left"/>
              <w:rPr>
                <w:rFonts w:ascii="GE Inspira" w:hAnsi="GE Inspira"/>
              </w:rPr>
            </w:pPr>
            <w:r>
              <w:rPr>
                <w:rFonts w:ascii="GE Inspira" w:hAnsi="GE Inspira"/>
              </w:rPr>
              <w:t>There will be an additional file named “FileIndex.docx” which will keep information about the list of all files which are packaged in the package</w:t>
            </w:r>
          </w:p>
          <w:p w14:paraId="3C1A15DD" w14:textId="77777777" w:rsidR="003A5F25" w:rsidRDefault="009D7D79" w:rsidP="00EF61A5">
            <w:pPr>
              <w:pStyle w:val="TableHeader"/>
              <w:numPr>
                <w:ilvl w:val="0"/>
                <w:numId w:val="139"/>
              </w:numPr>
              <w:jc w:val="left"/>
              <w:rPr>
                <w:rFonts w:ascii="GE Inspira" w:hAnsi="GE Inspira"/>
              </w:rPr>
            </w:pPr>
            <w:r>
              <w:rPr>
                <w:rFonts w:ascii="GE Inspira" w:hAnsi="GE Inspira"/>
              </w:rPr>
              <w:t>If the Document Type is among below, then it will change the name of the Files according to the attributes “Display Number”, “Display Name”, “Display Name(Free Text)”</w:t>
            </w:r>
          </w:p>
          <w:p w14:paraId="7FF2DC4D" w14:textId="77777777" w:rsidR="003A5F25" w:rsidRDefault="003A5F25" w:rsidP="00EF61A5">
            <w:pPr>
              <w:pStyle w:val="TableHeader"/>
              <w:numPr>
                <w:ilvl w:val="0"/>
                <w:numId w:val="164"/>
              </w:numPr>
              <w:jc w:val="left"/>
              <w:rPr>
                <w:rFonts w:ascii="GE Inspira" w:hAnsi="GE Inspira"/>
              </w:rPr>
            </w:pPr>
            <w:r>
              <w:rPr>
                <w:rFonts w:ascii="GE Inspira" w:hAnsi="GE Inspira"/>
              </w:rPr>
              <w:t>Documentation binder</w:t>
            </w:r>
          </w:p>
          <w:p w14:paraId="4F73ED7D" w14:textId="77777777" w:rsidR="003A5F25" w:rsidRDefault="00AA70B8" w:rsidP="00EF61A5">
            <w:pPr>
              <w:pStyle w:val="TableHeader"/>
              <w:numPr>
                <w:ilvl w:val="0"/>
                <w:numId w:val="164"/>
              </w:numPr>
              <w:jc w:val="left"/>
              <w:rPr>
                <w:rFonts w:ascii="GE Inspira" w:hAnsi="GE Inspira"/>
              </w:rPr>
            </w:pPr>
            <w:r>
              <w:rPr>
                <w:rFonts w:ascii="GE Inspira" w:hAnsi="GE Inspira"/>
              </w:rPr>
              <w:t>Digital Media File</w:t>
            </w:r>
          </w:p>
          <w:p w14:paraId="5950268F" w14:textId="77777777" w:rsidR="00AA70B8" w:rsidRDefault="00994090" w:rsidP="00EF61A5">
            <w:pPr>
              <w:pStyle w:val="TableHeader"/>
              <w:numPr>
                <w:ilvl w:val="0"/>
                <w:numId w:val="164"/>
              </w:numPr>
              <w:jc w:val="left"/>
              <w:rPr>
                <w:rFonts w:ascii="GE Inspira" w:hAnsi="GE Inspira"/>
              </w:rPr>
            </w:pPr>
            <w:r>
              <w:rPr>
                <w:rFonts w:ascii="GE Inspira" w:hAnsi="GE Inspira"/>
              </w:rPr>
              <w:t>Operation Instructions</w:t>
            </w:r>
          </w:p>
          <w:p w14:paraId="0CAF24EE" w14:textId="77777777" w:rsidR="00994090" w:rsidRDefault="00344819" w:rsidP="00EF61A5">
            <w:pPr>
              <w:pStyle w:val="TableHeader"/>
              <w:numPr>
                <w:ilvl w:val="0"/>
                <w:numId w:val="164"/>
              </w:numPr>
              <w:jc w:val="left"/>
              <w:rPr>
                <w:rFonts w:ascii="GE Inspira" w:hAnsi="GE Inspira"/>
              </w:rPr>
            </w:pPr>
            <w:r>
              <w:rPr>
                <w:rFonts w:ascii="GE Inspira" w:hAnsi="GE Inspira"/>
              </w:rPr>
              <w:t>Printed Matter File</w:t>
            </w:r>
          </w:p>
          <w:p w14:paraId="6B305C9E" w14:textId="77777777" w:rsidR="00EC77FB" w:rsidRDefault="00170A0C" w:rsidP="00EF61A5">
            <w:pPr>
              <w:pStyle w:val="TableHeader"/>
              <w:numPr>
                <w:ilvl w:val="0"/>
                <w:numId w:val="164"/>
              </w:numPr>
              <w:jc w:val="left"/>
              <w:rPr>
                <w:rFonts w:ascii="GE Inspira" w:hAnsi="GE Inspira"/>
              </w:rPr>
            </w:pPr>
            <w:r>
              <w:rPr>
                <w:rFonts w:ascii="GE Inspira" w:hAnsi="GE Inspira"/>
              </w:rPr>
              <w:t>Site preparation guide</w:t>
            </w:r>
          </w:p>
          <w:p w14:paraId="3652D7C5" w14:textId="232C6F2B" w:rsidR="00170A0C" w:rsidRDefault="007A3B27" w:rsidP="00EF61A5">
            <w:pPr>
              <w:pStyle w:val="TableHeader"/>
              <w:numPr>
                <w:ilvl w:val="0"/>
                <w:numId w:val="164"/>
              </w:numPr>
              <w:jc w:val="left"/>
              <w:rPr>
                <w:rFonts w:ascii="GE Inspira" w:hAnsi="GE Inspira"/>
              </w:rPr>
            </w:pPr>
            <w:r>
              <w:rPr>
                <w:rFonts w:ascii="GE Inspira" w:hAnsi="GE Inspira"/>
              </w:rPr>
              <w:t>Software</w:t>
            </w:r>
          </w:p>
          <w:p w14:paraId="7AB18CD9" w14:textId="4A2472F3" w:rsidR="00A620F0" w:rsidRDefault="00A620F0" w:rsidP="00A620F0">
            <w:pPr>
              <w:pStyle w:val="TableHeader"/>
              <w:jc w:val="left"/>
              <w:rPr>
                <w:rFonts w:ascii="GE Inspira" w:hAnsi="GE Inspira"/>
              </w:rPr>
            </w:pPr>
            <w:r>
              <w:rPr>
                <w:rFonts w:ascii="GE Inspira" w:hAnsi="GE Inspira"/>
              </w:rPr>
              <w:t>Note: If any other document is added with the above mentioned 3 attributes, then that will also considered for calculating the file name based on those attributes for H</w:t>
            </w:r>
            <w:r w:rsidR="00947BC9">
              <w:rPr>
                <w:rFonts w:ascii="GE Inspira" w:hAnsi="GE Inspira"/>
              </w:rPr>
              <w:t>a</w:t>
            </w:r>
            <w:r>
              <w:rPr>
                <w:rFonts w:ascii="GE Inspira" w:hAnsi="GE Inspira"/>
              </w:rPr>
              <w:t>rdware Package</w:t>
            </w:r>
          </w:p>
          <w:p w14:paraId="735AAA98" w14:textId="72DEF874" w:rsidR="00CA1A86" w:rsidRDefault="0069352A" w:rsidP="00EF61A5">
            <w:pPr>
              <w:pStyle w:val="TableHeader"/>
              <w:numPr>
                <w:ilvl w:val="0"/>
                <w:numId w:val="139"/>
              </w:numPr>
              <w:jc w:val="left"/>
              <w:rPr>
                <w:rFonts w:ascii="GE Inspira" w:hAnsi="GE Inspira"/>
              </w:rPr>
            </w:pPr>
            <w:r>
              <w:rPr>
                <w:rFonts w:ascii="GE Inspira" w:hAnsi="GE Inspira"/>
              </w:rPr>
              <w:t>File Name of the files in package will be “Part number+Display Name+Display Number+Revision</w:t>
            </w:r>
            <w:r w:rsidR="000F4302">
              <w:rPr>
                <w:rFonts w:ascii="GE Inspira" w:hAnsi="GE Inspira"/>
              </w:rPr>
              <w:t>`+extension of file in Document”</w:t>
            </w:r>
            <w:r>
              <w:rPr>
                <w:rFonts w:ascii="GE Inspira" w:hAnsi="GE Inspira"/>
              </w:rPr>
              <w:t xml:space="preserve"> of the do</w:t>
            </w:r>
            <w:r w:rsidR="003B3C5E">
              <w:rPr>
                <w:rFonts w:ascii="GE Inspira" w:hAnsi="GE Inspira"/>
              </w:rPr>
              <w:t>cument</w:t>
            </w:r>
            <w:r w:rsidR="00254F93">
              <w:rPr>
                <w:rFonts w:ascii="GE Inspira" w:hAnsi="GE Inspira"/>
              </w:rPr>
              <w:t>.</w:t>
            </w:r>
          </w:p>
          <w:p w14:paraId="32E0FC37" w14:textId="163E5360" w:rsidR="00254F93" w:rsidRDefault="00254F93" w:rsidP="00254F93">
            <w:pPr>
              <w:pStyle w:val="TableHeader"/>
              <w:jc w:val="left"/>
              <w:rPr>
                <w:rFonts w:ascii="GE Inspira" w:hAnsi="GE Inspira"/>
              </w:rPr>
            </w:pPr>
            <w:r>
              <w:rPr>
                <w:rFonts w:ascii="GE Inspira" w:hAnsi="GE Inspira"/>
              </w:rPr>
              <w:t>Note: Display Name(Free Text) will be taken if that is set and then Display Name will be ignored</w:t>
            </w:r>
          </w:p>
          <w:p w14:paraId="70114C7C" w14:textId="688547ED" w:rsidR="00254F93" w:rsidRDefault="000F4302" w:rsidP="00EF61A5">
            <w:pPr>
              <w:pStyle w:val="TableHeader"/>
              <w:numPr>
                <w:ilvl w:val="0"/>
                <w:numId w:val="139"/>
              </w:numPr>
              <w:jc w:val="left"/>
              <w:rPr>
                <w:rFonts w:ascii="GE Inspira" w:hAnsi="GE Inspira"/>
              </w:rPr>
            </w:pPr>
            <w:r>
              <w:rPr>
                <w:rFonts w:ascii="GE Inspira" w:hAnsi="GE Inspira"/>
              </w:rPr>
              <w:lastRenderedPageBreak/>
              <w:t>If these attributes are not set, then File Name will be</w:t>
            </w:r>
            <w:r w:rsidR="0003446D">
              <w:rPr>
                <w:rFonts w:ascii="GE Inspira" w:hAnsi="GE Inspira"/>
              </w:rPr>
              <w:t xml:space="preserve"> “Part Number+Document Type+Document Number+Document Revision</w:t>
            </w:r>
          </w:p>
          <w:p w14:paraId="441236B8" w14:textId="3E84D845" w:rsidR="00254F93" w:rsidRDefault="00254F93" w:rsidP="00254F93">
            <w:pPr>
              <w:pStyle w:val="TableHeader"/>
              <w:ind w:left="360"/>
              <w:jc w:val="left"/>
              <w:rPr>
                <w:rFonts w:ascii="GE Inspira" w:hAnsi="GE Inspira"/>
              </w:rPr>
            </w:pPr>
          </w:p>
          <w:p w14:paraId="5586D480" w14:textId="3CA8E480" w:rsidR="00A620F0" w:rsidRPr="003A5F25" w:rsidRDefault="00A620F0" w:rsidP="00A620F0">
            <w:pPr>
              <w:pStyle w:val="TableHeader"/>
              <w:ind w:left="720"/>
              <w:jc w:val="left"/>
              <w:rPr>
                <w:rFonts w:ascii="GE Inspira" w:hAnsi="GE Inspira"/>
              </w:rPr>
            </w:pPr>
          </w:p>
        </w:tc>
        <w:tc>
          <w:tcPr>
            <w:tcW w:w="4861" w:type="dxa"/>
            <w:shd w:val="clear" w:color="FFFFFF" w:fill="auto"/>
          </w:tcPr>
          <w:p w14:paraId="30931555" w14:textId="45E53F4F" w:rsidR="00C67614" w:rsidRDefault="00491ADF" w:rsidP="00EF61A5">
            <w:pPr>
              <w:pStyle w:val="TableHeader"/>
              <w:numPr>
                <w:ilvl w:val="0"/>
                <w:numId w:val="163"/>
              </w:numPr>
              <w:jc w:val="left"/>
              <w:rPr>
                <w:rFonts w:ascii="GE Inspira" w:hAnsi="GE Inspira"/>
                <w:noProof/>
              </w:rPr>
            </w:pPr>
            <w:r>
              <w:rPr>
                <w:rFonts w:ascii="GE Inspira" w:hAnsi="GE Inspira"/>
                <w:noProof/>
              </w:rPr>
              <w:lastRenderedPageBreak/>
              <w:t>Create Hardware Package</w:t>
            </w:r>
          </w:p>
          <w:p w14:paraId="43856F5C" w14:textId="3EAD1778" w:rsidR="00491ADF" w:rsidRDefault="00491ADF" w:rsidP="00491ADF">
            <w:pPr>
              <w:pStyle w:val="TableHeader"/>
              <w:jc w:val="left"/>
              <w:rPr>
                <w:rFonts w:ascii="GE Inspira" w:hAnsi="GE Inspira"/>
                <w:noProof/>
              </w:rPr>
            </w:pPr>
            <w:r>
              <w:rPr>
                <w:noProof/>
              </w:rPr>
              <w:drawing>
                <wp:inline distT="0" distB="0" distL="0" distR="0" wp14:anchorId="116A3981" wp14:editId="332CB459">
                  <wp:extent cx="2949575" cy="3297555"/>
                  <wp:effectExtent l="0" t="0" r="3175" b="0"/>
                  <wp:docPr id="21596" name="Picture 2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9575" cy="3297555"/>
                          </a:xfrm>
                          <a:prstGeom prst="rect">
                            <a:avLst/>
                          </a:prstGeom>
                        </pic:spPr>
                      </pic:pic>
                    </a:graphicData>
                  </a:graphic>
                </wp:inline>
              </w:drawing>
            </w:r>
          </w:p>
          <w:p w14:paraId="573D5EA3" w14:textId="58264982" w:rsidR="007A50A3" w:rsidRDefault="007A50A3" w:rsidP="00EF61A5">
            <w:pPr>
              <w:pStyle w:val="TableHeader"/>
              <w:numPr>
                <w:ilvl w:val="0"/>
                <w:numId w:val="163"/>
              </w:numPr>
              <w:jc w:val="left"/>
              <w:rPr>
                <w:rFonts w:ascii="GE Inspira" w:hAnsi="GE Inspira"/>
              </w:rPr>
            </w:pPr>
            <w:r>
              <w:rPr>
                <w:rFonts w:ascii="GE Inspira" w:hAnsi="GE Inspira"/>
              </w:rPr>
              <w:t xml:space="preserve">File name parameters </w:t>
            </w:r>
          </w:p>
          <w:p w14:paraId="4FDED98A" w14:textId="38E166A7" w:rsidR="007A50A3" w:rsidRPr="007A50A3" w:rsidRDefault="007A50A3" w:rsidP="007A50A3">
            <w:pPr>
              <w:pStyle w:val="TableHeader"/>
              <w:jc w:val="left"/>
              <w:rPr>
                <w:rFonts w:ascii="GE Inspira" w:hAnsi="GE Inspira"/>
              </w:rPr>
            </w:pPr>
            <w:r>
              <w:rPr>
                <w:noProof/>
              </w:rPr>
              <w:drawing>
                <wp:inline distT="0" distB="0" distL="0" distR="0" wp14:anchorId="3A2BE810" wp14:editId="41728E05">
                  <wp:extent cx="2949575" cy="1421130"/>
                  <wp:effectExtent l="0" t="0" r="317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49575" cy="1421130"/>
                          </a:xfrm>
                          <a:prstGeom prst="rect">
                            <a:avLst/>
                          </a:prstGeom>
                        </pic:spPr>
                      </pic:pic>
                    </a:graphicData>
                  </a:graphic>
                </wp:inline>
              </w:drawing>
            </w:r>
          </w:p>
          <w:p w14:paraId="762B09A1" w14:textId="470A1949" w:rsidR="00C67614" w:rsidRDefault="00CC134C" w:rsidP="00EF61A5">
            <w:pPr>
              <w:pStyle w:val="TableHeader"/>
              <w:numPr>
                <w:ilvl w:val="0"/>
                <w:numId w:val="163"/>
              </w:numPr>
              <w:jc w:val="left"/>
              <w:rPr>
                <w:rFonts w:ascii="GE Inspira" w:hAnsi="GE Inspira"/>
              </w:rPr>
            </w:pPr>
            <w:r>
              <w:rPr>
                <w:rFonts w:ascii="GE Inspira" w:hAnsi="GE Inspira"/>
              </w:rPr>
              <w:t>Files to be packaged</w:t>
            </w:r>
          </w:p>
          <w:p w14:paraId="6978DB76" w14:textId="44107BF4" w:rsidR="00CC134C" w:rsidRDefault="00CC134C" w:rsidP="00CC134C">
            <w:pPr>
              <w:pStyle w:val="TableHeader"/>
              <w:jc w:val="left"/>
              <w:rPr>
                <w:rFonts w:ascii="GE Inspira" w:hAnsi="GE Inspira"/>
              </w:rPr>
            </w:pPr>
            <w:r>
              <w:rPr>
                <w:noProof/>
              </w:rPr>
              <w:drawing>
                <wp:inline distT="0" distB="0" distL="0" distR="0" wp14:anchorId="4770071F" wp14:editId="2FCE150B">
                  <wp:extent cx="2949575" cy="817880"/>
                  <wp:effectExtent l="0" t="0" r="317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49575" cy="817880"/>
                          </a:xfrm>
                          <a:prstGeom prst="rect">
                            <a:avLst/>
                          </a:prstGeom>
                        </pic:spPr>
                      </pic:pic>
                    </a:graphicData>
                  </a:graphic>
                </wp:inline>
              </w:drawing>
            </w:r>
          </w:p>
          <w:p w14:paraId="6C1D5701" w14:textId="1E2C7C2F" w:rsidR="00C67614" w:rsidRDefault="007D1609" w:rsidP="00EF61A5">
            <w:pPr>
              <w:pStyle w:val="TableHeader"/>
              <w:numPr>
                <w:ilvl w:val="0"/>
                <w:numId w:val="163"/>
              </w:numPr>
              <w:jc w:val="left"/>
              <w:rPr>
                <w:rFonts w:ascii="GE Inspira" w:hAnsi="GE Inspira"/>
              </w:rPr>
            </w:pPr>
            <w:r>
              <w:rPr>
                <w:rFonts w:ascii="GE Inspira" w:hAnsi="GE Inspira"/>
              </w:rPr>
              <w:t>Hardware Package</w:t>
            </w:r>
          </w:p>
          <w:p w14:paraId="2BA4D424" w14:textId="41A5D067" w:rsidR="007D1609" w:rsidRDefault="007D1609" w:rsidP="007D1609">
            <w:pPr>
              <w:pStyle w:val="TableHeader"/>
              <w:jc w:val="left"/>
              <w:rPr>
                <w:rFonts w:ascii="GE Inspira" w:hAnsi="GE Inspira"/>
              </w:rPr>
            </w:pPr>
            <w:r>
              <w:rPr>
                <w:noProof/>
              </w:rPr>
              <w:drawing>
                <wp:inline distT="0" distB="0" distL="0" distR="0" wp14:anchorId="1138CD46" wp14:editId="4B279F57">
                  <wp:extent cx="2949575" cy="772160"/>
                  <wp:effectExtent l="0" t="0" r="317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9575" cy="772160"/>
                          </a:xfrm>
                          <a:prstGeom prst="rect">
                            <a:avLst/>
                          </a:prstGeom>
                        </pic:spPr>
                      </pic:pic>
                    </a:graphicData>
                  </a:graphic>
                </wp:inline>
              </w:drawing>
            </w:r>
          </w:p>
          <w:p w14:paraId="3C9FA265" w14:textId="77777777" w:rsidR="00C67614" w:rsidRDefault="00C67614" w:rsidP="00132DF9">
            <w:pPr>
              <w:pStyle w:val="TableHeader"/>
              <w:jc w:val="left"/>
              <w:rPr>
                <w:rFonts w:ascii="GE Inspira" w:hAnsi="GE Inspira"/>
              </w:rPr>
            </w:pPr>
          </w:p>
          <w:p w14:paraId="5325DF39" w14:textId="77777777" w:rsidR="00C67614" w:rsidRDefault="00C67614" w:rsidP="00132DF9">
            <w:pPr>
              <w:pStyle w:val="TableHeader"/>
              <w:jc w:val="left"/>
              <w:rPr>
                <w:rFonts w:ascii="GE Inspira" w:hAnsi="GE Inspira"/>
              </w:rPr>
            </w:pPr>
          </w:p>
          <w:p w14:paraId="6EF16213" w14:textId="77777777" w:rsidR="00C67614" w:rsidRPr="00A75B53" w:rsidRDefault="00C67614" w:rsidP="00132DF9">
            <w:pPr>
              <w:pStyle w:val="TableHeader"/>
              <w:jc w:val="left"/>
              <w:rPr>
                <w:rFonts w:ascii="GE Inspira" w:hAnsi="GE Inspira"/>
              </w:rPr>
            </w:pPr>
          </w:p>
        </w:tc>
      </w:tr>
    </w:tbl>
    <w:p w14:paraId="2263434F" w14:textId="11C24AB4" w:rsidR="004A1674" w:rsidRDefault="004A1674" w:rsidP="004A1674">
      <w:pPr>
        <w:pStyle w:val="Heading3"/>
      </w:pPr>
      <w:bookmarkStart w:id="201" w:name="_Toc52811639"/>
      <w:r>
        <w:t>Create Transmittal Package</w:t>
      </w:r>
      <w:bookmarkEnd w:id="201"/>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710"/>
        <w:gridCol w:w="2700"/>
        <w:gridCol w:w="4861"/>
      </w:tblGrid>
      <w:tr w:rsidR="004A1674" w:rsidRPr="00A75B53" w14:paraId="5DE5E140" w14:textId="77777777" w:rsidTr="007933A9">
        <w:trPr>
          <w:cantSplit/>
          <w:trHeight w:val="355"/>
        </w:trPr>
        <w:tc>
          <w:tcPr>
            <w:tcW w:w="9785" w:type="dxa"/>
            <w:gridSpan w:val="4"/>
            <w:shd w:val="clear" w:color="auto" w:fill="E0E0E0"/>
          </w:tcPr>
          <w:p w14:paraId="5519E7FE" w14:textId="2AB26FA2" w:rsidR="004A1674" w:rsidRPr="006A18F2" w:rsidRDefault="004A1674" w:rsidP="007933A9">
            <w:pPr>
              <w:pStyle w:val="TableHeader"/>
              <w:rPr>
                <w:rFonts w:ascii="GE Inspira" w:hAnsi="GE Inspira"/>
                <w:bCs/>
                <w:sz w:val="22"/>
              </w:rPr>
            </w:pPr>
            <w:r>
              <w:t xml:space="preserve">Create </w:t>
            </w:r>
            <w:r w:rsidR="0042217C">
              <w:t xml:space="preserve">Transmittal </w:t>
            </w:r>
            <w:r>
              <w:t>Package</w:t>
            </w:r>
          </w:p>
        </w:tc>
      </w:tr>
      <w:tr w:rsidR="004A1674" w:rsidRPr="00A75B53" w14:paraId="60B36831" w14:textId="77777777" w:rsidTr="00827FBC">
        <w:trPr>
          <w:cantSplit/>
          <w:trHeight w:val="421"/>
          <w:tblHeader/>
        </w:trPr>
        <w:tc>
          <w:tcPr>
            <w:tcW w:w="514" w:type="dxa"/>
            <w:shd w:val="clear" w:color="FFFFFF" w:fill="auto"/>
          </w:tcPr>
          <w:p w14:paraId="503BA142" w14:textId="4526677C" w:rsidR="004A1674" w:rsidRPr="00A75B53" w:rsidRDefault="004A1674" w:rsidP="007933A9">
            <w:pPr>
              <w:pStyle w:val="BodyText"/>
              <w:rPr>
                <w:b/>
                <w:bCs/>
              </w:rPr>
            </w:pPr>
            <w:r w:rsidRPr="00A75B53">
              <w:rPr>
                <w:b/>
                <w:bCs/>
              </w:rPr>
              <w:t>#</w:t>
            </w:r>
          </w:p>
        </w:tc>
        <w:tc>
          <w:tcPr>
            <w:tcW w:w="1710" w:type="dxa"/>
            <w:shd w:val="clear" w:color="FFFFFF" w:fill="auto"/>
          </w:tcPr>
          <w:p w14:paraId="1AA6344D" w14:textId="1DEBED78" w:rsidR="004A1674" w:rsidRPr="00A75B53" w:rsidRDefault="00FF67A1" w:rsidP="007933A9">
            <w:pPr>
              <w:pStyle w:val="BodyText"/>
              <w:rPr>
                <w:b/>
                <w:bCs/>
              </w:rPr>
            </w:pPr>
            <w:r>
              <w:rPr>
                <w:b/>
                <w:bCs/>
              </w:rPr>
              <w:t>Steps</w:t>
            </w:r>
          </w:p>
        </w:tc>
        <w:tc>
          <w:tcPr>
            <w:tcW w:w="2700" w:type="dxa"/>
            <w:shd w:val="clear" w:color="FFFFFF" w:fill="auto"/>
          </w:tcPr>
          <w:p w14:paraId="753120D9" w14:textId="77777777" w:rsidR="004A1674" w:rsidRPr="00A75B53" w:rsidRDefault="004A1674" w:rsidP="007933A9">
            <w:pPr>
              <w:pStyle w:val="BodyText"/>
              <w:rPr>
                <w:b/>
                <w:bCs/>
              </w:rPr>
            </w:pPr>
            <w:r>
              <w:rPr>
                <w:b/>
                <w:bCs/>
              </w:rPr>
              <w:t>Background Operations</w:t>
            </w:r>
          </w:p>
        </w:tc>
        <w:tc>
          <w:tcPr>
            <w:tcW w:w="4861" w:type="dxa"/>
            <w:shd w:val="clear" w:color="FFFFFF" w:fill="auto"/>
          </w:tcPr>
          <w:p w14:paraId="78C60B7B" w14:textId="77777777" w:rsidR="004A1674" w:rsidRPr="00A75B53" w:rsidRDefault="004A1674" w:rsidP="007933A9">
            <w:pPr>
              <w:pStyle w:val="BodyText"/>
              <w:rPr>
                <w:b/>
                <w:bCs/>
              </w:rPr>
            </w:pPr>
            <w:r>
              <w:rPr>
                <w:b/>
                <w:bCs/>
              </w:rPr>
              <w:t>Comments</w:t>
            </w:r>
            <w:r w:rsidRPr="00A75B53">
              <w:rPr>
                <w:b/>
                <w:bCs/>
              </w:rPr>
              <w:t xml:space="preserve"> </w:t>
            </w:r>
          </w:p>
        </w:tc>
      </w:tr>
      <w:tr w:rsidR="004A1674" w:rsidRPr="00A75B53" w14:paraId="3A24A1E8" w14:textId="77777777" w:rsidTr="00827FBC">
        <w:trPr>
          <w:cantSplit/>
          <w:trHeight w:val="401"/>
          <w:tblHeader/>
        </w:trPr>
        <w:tc>
          <w:tcPr>
            <w:tcW w:w="514" w:type="dxa"/>
            <w:shd w:val="clear" w:color="FFFFFF" w:fill="auto"/>
          </w:tcPr>
          <w:p w14:paraId="5DB0F90A" w14:textId="77777777" w:rsidR="004A1674" w:rsidRPr="00A75B53" w:rsidRDefault="004A1674" w:rsidP="007933A9">
            <w:pPr>
              <w:pStyle w:val="TableHeader"/>
              <w:rPr>
                <w:rFonts w:ascii="GE Inspira" w:hAnsi="GE Inspira"/>
                <w:b/>
                <w:bCs/>
                <w:sz w:val="20"/>
              </w:rPr>
            </w:pPr>
            <w:r>
              <w:rPr>
                <w:rFonts w:ascii="GE Inspira" w:hAnsi="GE Inspira"/>
                <w:b/>
                <w:bCs/>
                <w:sz w:val="20"/>
              </w:rPr>
              <w:t>1</w:t>
            </w:r>
          </w:p>
        </w:tc>
        <w:tc>
          <w:tcPr>
            <w:tcW w:w="1710" w:type="dxa"/>
            <w:shd w:val="clear" w:color="FFFFFF" w:fill="auto"/>
          </w:tcPr>
          <w:p w14:paraId="7D795447" w14:textId="77777777" w:rsidR="00727F34" w:rsidRDefault="00727F34" w:rsidP="00EF61A5">
            <w:pPr>
              <w:pStyle w:val="TableHeader"/>
              <w:numPr>
                <w:ilvl w:val="0"/>
                <w:numId w:val="40"/>
              </w:numPr>
              <w:jc w:val="left"/>
              <w:rPr>
                <w:rFonts w:ascii="GE Inspira" w:hAnsi="GE Inspira"/>
              </w:rPr>
            </w:pPr>
            <w:r>
              <w:rPr>
                <w:rFonts w:ascii="GE Inspira" w:hAnsi="GE Inspira"/>
              </w:rPr>
              <w:t>Open Custom Instrument, Navigate to Documentation tab</w:t>
            </w:r>
          </w:p>
          <w:p w14:paraId="32A31723" w14:textId="77777777" w:rsidR="00727F34" w:rsidRDefault="00727F34" w:rsidP="00EF61A5">
            <w:pPr>
              <w:pStyle w:val="TableHeader"/>
              <w:numPr>
                <w:ilvl w:val="0"/>
                <w:numId w:val="40"/>
              </w:numPr>
              <w:jc w:val="left"/>
              <w:rPr>
                <w:rFonts w:ascii="GE Inspira" w:hAnsi="GE Inspira"/>
              </w:rPr>
            </w:pPr>
            <w:r>
              <w:rPr>
                <w:rFonts w:ascii="GE Inspira" w:hAnsi="GE Inspira"/>
              </w:rPr>
              <w:t xml:space="preserve">Go to Product Documents tab. </w:t>
            </w:r>
          </w:p>
          <w:p w14:paraId="694EDB48" w14:textId="346F153F" w:rsidR="004A1674" w:rsidRPr="00A75B53" w:rsidRDefault="00DE0631" w:rsidP="00EF61A5">
            <w:pPr>
              <w:pStyle w:val="TableHeader"/>
              <w:numPr>
                <w:ilvl w:val="0"/>
                <w:numId w:val="40"/>
              </w:numPr>
              <w:jc w:val="left"/>
              <w:rPr>
                <w:rFonts w:ascii="GE Inspira" w:hAnsi="GE Inspira"/>
              </w:rPr>
            </w:pPr>
            <w:r>
              <w:rPr>
                <w:rFonts w:ascii="GE Inspira" w:hAnsi="GE Inspira"/>
              </w:rPr>
              <w:t xml:space="preserve">Select Product Documents from the tab and </w:t>
            </w:r>
            <w:r w:rsidR="00727F34">
              <w:rPr>
                <w:rFonts w:ascii="GE Inspira" w:hAnsi="GE Inspira"/>
              </w:rPr>
              <w:t>Click on command Actions</w:t>
            </w:r>
            <w:r w:rsidR="00727F34" w:rsidRPr="00BB338E">
              <w:rPr>
                <w:rFonts w:ascii="GE Inspira" w:hAnsi="GE Inspira"/>
              </w:rPr>
              <w:sym w:font="Wingdings" w:char="F0E0"/>
            </w:r>
            <w:r w:rsidR="00727F34">
              <w:rPr>
                <w:rFonts w:ascii="GE Inspira" w:hAnsi="GE Inspira"/>
              </w:rPr>
              <w:t xml:space="preserve"> Create Tr</w:t>
            </w:r>
            <w:r w:rsidR="003C5A55">
              <w:rPr>
                <w:rFonts w:ascii="GE Inspira" w:hAnsi="GE Inspira"/>
              </w:rPr>
              <w:t>a</w:t>
            </w:r>
            <w:r w:rsidR="00727F34">
              <w:rPr>
                <w:rFonts w:ascii="GE Inspira" w:hAnsi="GE Inspira"/>
              </w:rPr>
              <w:t>n</w:t>
            </w:r>
            <w:r w:rsidR="003C5A55">
              <w:rPr>
                <w:rFonts w:ascii="GE Inspira" w:hAnsi="GE Inspira"/>
              </w:rPr>
              <w:t>s</w:t>
            </w:r>
            <w:r w:rsidR="00727F34">
              <w:rPr>
                <w:rFonts w:ascii="GE Inspira" w:hAnsi="GE Inspira"/>
              </w:rPr>
              <w:t>mittal Package</w:t>
            </w:r>
          </w:p>
        </w:tc>
        <w:tc>
          <w:tcPr>
            <w:tcW w:w="2700" w:type="dxa"/>
            <w:shd w:val="clear" w:color="FFFFFF" w:fill="auto"/>
          </w:tcPr>
          <w:p w14:paraId="4573BA2E" w14:textId="7863AB21" w:rsidR="004A1674" w:rsidRPr="000831D0" w:rsidRDefault="00C274D4" w:rsidP="00EF61A5">
            <w:pPr>
              <w:pStyle w:val="TableHeader"/>
              <w:numPr>
                <w:ilvl w:val="0"/>
                <w:numId w:val="118"/>
              </w:numPr>
              <w:jc w:val="left"/>
              <w:rPr>
                <w:rFonts w:ascii="GE Inspira" w:hAnsi="GE Inspira"/>
              </w:rPr>
            </w:pPr>
            <w:r>
              <w:rPr>
                <w:rFonts w:ascii="GE Inspira" w:hAnsi="GE Inspira"/>
              </w:rPr>
              <w:t>This package will be similar to Hardware Package, the only difference is that, this is created on the selected Product Documents rather than all the Documents in the tab Product Documents</w:t>
            </w:r>
          </w:p>
        </w:tc>
        <w:tc>
          <w:tcPr>
            <w:tcW w:w="4861" w:type="dxa"/>
            <w:shd w:val="clear" w:color="FFFFFF" w:fill="auto"/>
          </w:tcPr>
          <w:p w14:paraId="03BA5EA4" w14:textId="161C60C3" w:rsidR="004A1674" w:rsidRDefault="0024224E" w:rsidP="00EF61A5">
            <w:pPr>
              <w:pStyle w:val="TableHeader"/>
              <w:numPr>
                <w:ilvl w:val="0"/>
                <w:numId w:val="118"/>
              </w:numPr>
              <w:jc w:val="left"/>
              <w:rPr>
                <w:rFonts w:ascii="GE Inspira" w:hAnsi="GE Inspira"/>
                <w:noProof/>
              </w:rPr>
            </w:pPr>
            <w:r>
              <w:rPr>
                <w:rFonts w:ascii="GE Inspira" w:hAnsi="GE Inspira"/>
                <w:noProof/>
              </w:rPr>
              <w:t>Create Transmittal Package</w:t>
            </w:r>
          </w:p>
          <w:p w14:paraId="726C2717" w14:textId="4A9D4DE1" w:rsidR="004A1674" w:rsidRPr="00A75B53" w:rsidRDefault="0024224E" w:rsidP="00050AA0">
            <w:pPr>
              <w:pStyle w:val="TableHeader"/>
              <w:ind w:left="48"/>
              <w:jc w:val="left"/>
              <w:rPr>
                <w:rFonts w:ascii="GE Inspira" w:hAnsi="GE Inspira"/>
                <w:noProof/>
              </w:rPr>
            </w:pPr>
            <w:r>
              <w:rPr>
                <w:noProof/>
              </w:rPr>
              <w:drawing>
                <wp:inline distT="0" distB="0" distL="0" distR="0" wp14:anchorId="053472DB" wp14:editId="4826ED76">
                  <wp:extent cx="2949575" cy="3376295"/>
                  <wp:effectExtent l="0" t="0" r="3175" b="0"/>
                  <wp:docPr id="21597" name="Picture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9575" cy="3376295"/>
                          </a:xfrm>
                          <a:prstGeom prst="rect">
                            <a:avLst/>
                          </a:prstGeom>
                        </pic:spPr>
                      </pic:pic>
                    </a:graphicData>
                  </a:graphic>
                </wp:inline>
              </w:drawing>
            </w:r>
          </w:p>
        </w:tc>
      </w:tr>
    </w:tbl>
    <w:p w14:paraId="0147FB83" w14:textId="2032F2ED" w:rsidR="00724D40" w:rsidRDefault="00724D40" w:rsidP="00724D40">
      <w:pPr>
        <w:pStyle w:val="Heading3"/>
      </w:pPr>
      <w:bookmarkStart w:id="202" w:name="_Toc52811640"/>
      <w:r>
        <w:t>Convert to Normal Policy</w:t>
      </w:r>
      <w:bookmarkEnd w:id="202"/>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800"/>
        <w:gridCol w:w="2610"/>
        <w:gridCol w:w="4861"/>
      </w:tblGrid>
      <w:tr w:rsidR="00724D40" w:rsidRPr="00A75B53" w14:paraId="2B56A7D6" w14:textId="77777777" w:rsidTr="007933A9">
        <w:trPr>
          <w:cantSplit/>
          <w:trHeight w:val="355"/>
        </w:trPr>
        <w:tc>
          <w:tcPr>
            <w:tcW w:w="9785" w:type="dxa"/>
            <w:gridSpan w:val="4"/>
            <w:shd w:val="clear" w:color="auto" w:fill="E0E0E0"/>
          </w:tcPr>
          <w:p w14:paraId="41887754" w14:textId="41EB8ECA" w:rsidR="00724D40" w:rsidRPr="006A18F2" w:rsidRDefault="005E5489" w:rsidP="007933A9">
            <w:pPr>
              <w:pStyle w:val="TableHeader"/>
              <w:rPr>
                <w:rFonts w:ascii="GE Inspira" w:hAnsi="GE Inspira"/>
                <w:bCs/>
                <w:sz w:val="22"/>
              </w:rPr>
            </w:pPr>
            <w:r>
              <w:t>Convert to Normal Policy</w:t>
            </w:r>
          </w:p>
        </w:tc>
      </w:tr>
      <w:tr w:rsidR="00724D40" w:rsidRPr="00A75B53" w14:paraId="30422E12" w14:textId="77777777" w:rsidTr="00DB255C">
        <w:trPr>
          <w:cantSplit/>
          <w:trHeight w:val="421"/>
          <w:tblHeader/>
        </w:trPr>
        <w:tc>
          <w:tcPr>
            <w:tcW w:w="514" w:type="dxa"/>
            <w:shd w:val="clear" w:color="FFFFFF" w:fill="auto"/>
          </w:tcPr>
          <w:p w14:paraId="7858158A" w14:textId="57E9DA68" w:rsidR="00724D40" w:rsidRPr="00A75B53" w:rsidRDefault="00724D40" w:rsidP="007933A9">
            <w:pPr>
              <w:pStyle w:val="BodyText"/>
              <w:rPr>
                <w:b/>
                <w:bCs/>
              </w:rPr>
            </w:pPr>
            <w:r w:rsidRPr="00A75B53">
              <w:rPr>
                <w:b/>
                <w:bCs/>
              </w:rPr>
              <w:t>#</w:t>
            </w:r>
          </w:p>
        </w:tc>
        <w:tc>
          <w:tcPr>
            <w:tcW w:w="1800" w:type="dxa"/>
            <w:shd w:val="clear" w:color="FFFFFF" w:fill="auto"/>
          </w:tcPr>
          <w:p w14:paraId="663F4A2A" w14:textId="01F23163" w:rsidR="00724D40" w:rsidRPr="00A75B53" w:rsidRDefault="00FF67A1" w:rsidP="007933A9">
            <w:pPr>
              <w:pStyle w:val="BodyText"/>
              <w:rPr>
                <w:b/>
                <w:bCs/>
              </w:rPr>
            </w:pPr>
            <w:r>
              <w:rPr>
                <w:b/>
                <w:bCs/>
              </w:rPr>
              <w:t>Steps</w:t>
            </w:r>
          </w:p>
        </w:tc>
        <w:tc>
          <w:tcPr>
            <w:tcW w:w="2610" w:type="dxa"/>
            <w:shd w:val="clear" w:color="FFFFFF" w:fill="auto"/>
          </w:tcPr>
          <w:p w14:paraId="250D10FD" w14:textId="77777777" w:rsidR="00724D40" w:rsidRPr="00A75B53" w:rsidRDefault="00724D40" w:rsidP="007933A9">
            <w:pPr>
              <w:pStyle w:val="BodyText"/>
              <w:rPr>
                <w:b/>
                <w:bCs/>
              </w:rPr>
            </w:pPr>
            <w:r>
              <w:rPr>
                <w:b/>
                <w:bCs/>
              </w:rPr>
              <w:t>Background Operations</w:t>
            </w:r>
          </w:p>
        </w:tc>
        <w:tc>
          <w:tcPr>
            <w:tcW w:w="4861" w:type="dxa"/>
            <w:shd w:val="clear" w:color="FFFFFF" w:fill="auto"/>
          </w:tcPr>
          <w:p w14:paraId="01518AB0" w14:textId="77777777" w:rsidR="00724D40" w:rsidRPr="00A75B53" w:rsidRDefault="00724D40" w:rsidP="007933A9">
            <w:pPr>
              <w:pStyle w:val="BodyText"/>
              <w:rPr>
                <w:b/>
                <w:bCs/>
              </w:rPr>
            </w:pPr>
            <w:r>
              <w:rPr>
                <w:b/>
                <w:bCs/>
              </w:rPr>
              <w:t>Comments</w:t>
            </w:r>
            <w:r w:rsidRPr="00A75B53">
              <w:rPr>
                <w:b/>
                <w:bCs/>
              </w:rPr>
              <w:t xml:space="preserve"> </w:t>
            </w:r>
          </w:p>
        </w:tc>
      </w:tr>
      <w:tr w:rsidR="00724D40" w:rsidRPr="00A75B53" w14:paraId="4C6EF6CC" w14:textId="77777777" w:rsidTr="00DB255C">
        <w:trPr>
          <w:cantSplit/>
          <w:trHeight w:val="401"/>
          <w:tblHeader/>
        </w:trPr>
        <w:tc>
          <w:tcPr>
            <w:tcW w:w="514" w:type="dxa"/>
            <w:shd w:val="clear" w:color="FFFFFF" w:fill="auto"/>
          </w:tcPr>
          <w:p w14:paraId="75EE41DA" w14:textId="77777777" w:rsidR="00724D40" w:rsidRPr="00A75B53" w:rsidRDefault="00724D40" w:rsidP="007933A9">
            <w:pPr>
              <w:pStyle w:val="TableHeader"/>
              <w:rPr>
                <w:rFonts w:ascii="GE Inspira" w:hAnsi="GE Inspira"/>
                <w:b/>
                <w:bCs/>
                <w:sz w:val="20"/>
              </w:rPr>
            </w:pPr>
            <w:r>
              <w:rPr>
                <w:rFonts w:ascii="GE Inspira" w:hAnsi="GE Inspira"/>
                <w:b/>
                <w:bCs/>
                <w:sz w:val="20"/>
              </w:rPr>
              <w:lastRenderedPageBreak/>
              <w:t>1</w:t>
            </w:r>
          </w:p>
        </w:tc>
        <w:tc>
          <w:tcPr>
            <w:tcW w:w="1800" w:type="dxa"/>
            <w:shd w:val="clear" w:color="FFFFFF" w:fill="auto"/>
          </w:tcPr>
          <w:p w14:paraId="16AF6071" w14:textId="77777777" w:rsidR="00964FC0" w:rsidRDefault="00964FC0" w:rsidP="00EF61A5">
            <w:pPr>
              <w:pStyle w:val="TableHeader"/>
              <w:numPr>
                <w:ilvl w:val="0"/>
                <w:numId w:val="141"/>
              </w:numPr>
              <w:jc w:val="left"/>
              <w:rPr>
                <w:rFonts w:ascii="GE Inspira" w:hAnsi="GE Inspira"/>
              </w:rPr>
            </w:pPr>
            <w:r>
              <w:rPr>
                <w:rFonts w:ascii="GE Inspira" w:hAnsi="GE Inspira"/>
              </w:rPr>
              <w:t>Open Custom Instrument, Navigate to Documentation tab</w:t>
            </w:r>
          </w:p>
          <w:p w14:paraId="1980A714" w14:textId="77777777" w:rsidR="00964FC0" w:rsidRDefault="00964FC0" w:rsidP="00EF61A5">
            <w:pPr>
              <w:pStyle w:val="TableHeader"/>
              <w:numPr>
                <w:ilvl w:val="0"/>
                <w:numId w:val="141"/>
              </w:numPr>
              <w:jc w:val="left"/>
              <w:rPr>
                <w:rFonts w:ascii="GE Inspira" w:hAnsi="GE Inspira"/>
              </w:rPr>
            </w:pPr>
            <w:r>
              <w:rPr>
                <w:rFonts w:ascii="GE Inspira" w:hAnsi="GE Inspira"/>
              </w:rPr>
              <w:t xml:space="preserve">Go to Product Documents tab. </w:t>
            </w:r>
          </w:p>
          <w:p w14:paraId="50614151" w14:textId="72B290CE" w:rsidR="00724D40" w:rsidRPr="00964FC0" w:rsidRDefault="00523D10" w:rsidP="00EF61A5">
            <w:pPr>
              <w:pStyle w:val="TableHeader"/>
              <w:numPr>
                <w:ilvl w:val="0"/>
                <w:numId w:val="141"/>
              </w:numPr>
              <w:jc w:val="left"/>
              <w:rPr>
                <w:rFonts w:ascii="GE Inspira" w:hAnsi="GE Inspira"/>
              </w:rPr>
            </w:pPr>
            <w:r>
              <w:rPr>
                <w:rFonts w:ascii="GE Inspira" w:hAnsi="GE Inspira"/>
              </w:rPr>
              <w:t xml:space="preserve">Select one or more Product Document. </w:t>
            </w:r>
            <w:r w:rsidR="00964FC0" w:rsidRPr="00964FC0">
              <w:rPr>
                <w:rFonts w:ascii="GE Inspira" w:hAnsi="GE Inspira"/>
              </w:rPr>
              <w:t>Click on command Actions</w:t>
            </w:r>
            <w:r w:rsidR="00964FC0" w:rsidRPr="00BB338E">
              <w:rPr>
                <w:rFonts w:ascii="GE Inspira" w:hAnsi="GE Inspira"/>
              </w:rPr>
              <w:sym w:font="Wingdings" w:char="F0E0"/>
            </w:r>
            <w:r w:rsidR="00964FC0" w:rsidRPr="00964FC0">
              <w:rPr>
                <w:rFonts w:ascii="GE Inspira" w:hAnsi="GE Inspira"/>
              </w:rPr>
              <w:t xml:space="preserve"> C</w:t>
            </w:r>
            <w:r>
              <w:rPr>
                <w:rFonts w:ascii="GE Inspira" w:hAnsi="GE Inspira"/>
              </w:rPr>
              <w:t>onvert to Normal Policy</w:t>
            </w:r>
          </w:p>
        </w:tc>
        <w:tc>
          <w:tcPr>
            <w:tcW w:w="2610" w:type="dxa"/>
            <w:shd w:val="clear" w:color="FFFFFF" w:fill="auto"/>
          </w:tcPr>
          <w:p w14:paraId="510EA0E3" w14:textId="77777777" w:rsidR="00724D40" w:rsidRDefault="0074033E" w:rsidP="00EF61A5">
            <w:pPr>
              <w:pStyle w:val="TableHeader"/>
              <w:numPr>
                <w:ilvl w:val="0"/>
                <w:numId w:val="140"/>
              </w:numPr>
              <w:jc w:val="left"/>
              <w:rPr>
                <w:rFonts w:ascii="GE Inspira" w:hAnsi="GE Inspira"/>
              </w:rPr>
            </w:pPr>
            <w:r>
              <w:rPr>
                <w:rFonts w:ascii="GE Inspira" w:hAnsi="GE Inspira"/>
              </w:rPr>
              <w:t>This command will allow user to convert the policy of the Product Document from “</w:t>
            </w:r>
            <w:r w:rsidRPr="0074033E">
              <w:rPr>
                <w:rFonts w:ascii="GE Inspira" w:hAnsi="GE Inspira"/>
              </w:rPr>
              <w:t>Prototype Documentation</w:t>
            </w:r>
            <w:r>
              <w:rPr>
                <w:rFonts w:ascii="GE Inspira" w:hAnsi="GE Inspira"/>
              </w:rPr>
              <w:t>” to “</w:t>
            </w:r>
            <w:r w:rsidRPr="0074033E">
              <w:rPr>
                <w:rFonts w:ascii="GE Inspira" w:hAnsi="GE Inspira"/>
              </w:rPr>
              <w:t>Documentation(Biosciences)</w:t>
            </w:r>
            <w:r>
              <w:rPr>
                <w:rFonts w:ascii="GE Inspira" w:hAnsi="GE Inspira"/>
              </w:rPr>
              <w:t>”</w:t>
            </w:r>
          </w:p>
          <w:p w14:paraId="2B58D2E0" w14:textId="77777777" w:rsidR="006D7C4F" w:rsidRDefault="006D7C4F" w:rsidP="00EF61A5">
            <w:pPr>
              <w:pStyle w:val="TableHeader"/>
              <w:numPr>
                <w:ilvl w:val="0"/>
                <w:numId w:val="140"/>
              </w:numPr>
              <w:jc w:val="left"/>
              <w:rPr>
                <w:rFonts w:ascii="GE Inspira" w:hAnsi="GE Inspira"/>
              </w:rPr>
            </w:pPr>
            <w:r>
              <w:rPr>
                <w:rFonts w:ascii="GE Inspira" w:hAnsi="GE Inspira"/>
              </w:rPr>
              <w:t>If the selected Document are of policy Prototype, then only those will be changes to Documentation(Biosciences)” policy</w:t>
            </w:r>
          </w:p>
          <w:p w14:paraId="11C9EC1A" w14:textId="693BF252" w:rsidR="0014341B" w:rsidRPr="000831D0" w:rsidRDefault="0014341B" w:rsidP="00EF61A5">
            <w:pPr>
              <w:pStyle w:val="TableHeader"/>
              <w:numPr>
                <w:ilvl w:val="0"/>
                <w:numId w:val="140"/>
              </w:numPr>
              <w:jc w:val="left"/>
              <w:rPr>
                <w:rFonts w:ascii="GE Inspira" w:hAnsi="GE Inspira"/>
              </w:rPr>
            </w:pPr>
            <w:r>
              <w:rPr>
                <w:rFonts w:ascii="GE Inspira" w:hAnsi="GE Inspira"/>
              </w:rPr>
              <w:t xml:space="preserve">If the </w:t>
            </w:r>
            <w:r w:rsidR="00EC494A">
              <w:rPr>
                <w:rFonts w:ascii="GE Inspira" w:hAnsi="GE Inspira"/>
              </w:rPr>
              <w:t>current state of selected Document is Prototype then the owner will be changed to current owner.</w:t>
            </w:r>
          </w:p>
        </w:tc>
        <w:tc>
          <w:tcPr>
            <w:tcW w:w="4861" w:type="dxa"/>
            <w:shd w:val="clear" w:color="FFFFFF" w:fill="auto"/>
          </w:tcPr>
          <w:p w14:paraId="0A735945" w14:textId="442FD35B" w:rsidR="00724D40" w:rsidRDefault="00C86B68" w:rsidP="00EF61A5">
            <w:pPr>
              <w:pStyle w:val="TableHeader"/>
              <w:numPr>
                <w:ilvl w:val="0"/>
                <w:numId w:val="140"/>
              </w:numPr>
              <w:jc w:val="left"/>
              <w:rPr>
                <w:rFonts w:ascii="GE Inspira" w:hAnsi="GE Inspira"/>
                <w:noProof/>
              </w:rPr>
            </w:pPr>
            <w:r>
              <w:rPr>
                <w:rFonts w:ascii="GE Inspira" w:hAnsi="GE Inspira"/>
                <w:noProof/>
              </w:rPr>
              <w:t>Convert to Normal Policy</w:t>
            </w:r>
          </w:p>
          <w:p w14:paraId="06346BE9" w14:textId="2D1C410C" w:rsidR="00724D40" w:rsidRDefault="00C86B68" w:rsidP="007933A9">
            <w:pPr>
              <w:pStyle w:val="TableHeader"/>
              <w:ind w:left="48"/>
              <w:jc w:val="left"/>
              <w:rPr>
                <w:rFonts w:ascii="GE Inspira" w:hAnsi="GE Inspira"/>
                <w:noProof/>
              </w:rPr>
            </w:pPr>
            <w:r>
              <w:rPr>
                <w:noProof/>
              </w:rPr>
              <w:drawing>
                <wp:inline distT="0" distB="0" distL="0" distR="0" wp14:anchorId="2FF84034" wp14:editId="61C3D25F">
                  <wp:extent cx="2949575" cy="3376295"/>
                  <wp:effectExtent l="0" t="0" r="3175" b="0"/>
                  <wp:docPr id="21598" name="Picture 2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49575" cy="3376295"/>
                          </a:xfrm>
                          <a:prstGeom prst="rect">
                            <a:avLst/>
                          </a:prstGeom>
                        </pic:spPr>
                      </pic:pic>
                    </a:graphicData>
                  </a:graphic>
                </wp:inline>
              </w:drawing>
            </w:r>
          </w:p>
          <w:p w14:paraId="729EAD65" w14:textId="77777777" w:rsidR="00724D40" w:rsidRPr="00A75B53" w:rsidRDefault="00724D40" w:rsidP="007933A9">
            <w:pPr>
              <w:pStyle w:val="TableHeader"/>
              <w:jc w:val="left"/>
              <w:rPr>
                <w:rFonts w:ascii="GE Inspira" w:hAnsi="GE Inspira"/>
              </w:rPr>
            </w:pPr>
          </w:p>
        </w:tc>
      </w:tr>
    </w:tbl>
    <w:p w14:paraId="218A62E5" w14:textId="3028FF7C" w:rsidR="009604B5" w:rsidRDefault="009604B5" w:rsidP="009604B5">
      <w:pPr>
        <w:pStyle w:val="Heading3"/>
      </w:pPr>
      <w:bookmarkStart w:id="203" w:name="_Toc52811641"/>
      <w:r>
        <w:t>Replace with Latest Revision</w:t>
      </w:r>
      <w:bookmarkEnd w:id="203"/>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890"/>
        <w:gridCol w:w="2520"/>
        <w:gridCol w:w="4861"/>
      </w:tblGrid>
      <w:tr w:rsidR="009604B5" w:rsidRPr="00A75B53" w14:paraId="17F5A834" w14:textId="77777777" w:rsidTr="007933A9">
        <w:trPr>
          <w:cantSplit/>
          <w:trHeight w:val="355"/>
        </w:trPr>
        <w:tc>
          <w:tcPr>
            <w:tcW w:w="9785" w:type="dxa"/>
            <w:gridSpan w:val="4"/>
            <w:shd w:val="clear" w:color="auto" w:fill="E0E0E0"/>
          </w:tcPr>
          <w:p w14:paraId="5500BA3D" w14:textId="60280CF1" w:rsidR="009604B5" w:rsidRPr="006A18F2" w:rsidRDefault="0078412B" w:rsidP="007933A9">
            <w:pPr>
              <w:pStyle w:val="TableHeader"/>
              <w:rPr>
                <w:rFonts w:ascii="GE Inspira" w:hAnsi="GE Inspira"/>
                <w:bCs/>
                <w:sz w:val="22"/>
              </w:rPr>
            </w:pPr>
            <w:r>
              <w:t>Replace with Latest Revision</w:t>
            </w:r>
          </w:p>
        </w:tc>
      </w:tr>
      <w:tr w:rsidR="009604B5" w:rsidRPr="00A75B53" w14:paraId="71B89F90" w14:textId="77777777" w:rsidTr="006C64F0">
        <w:trPr>
          <w:cantSplit/>
          <w:trHeight w:val="421"/>
          <w:tblHeader/>
        </w:trPr>
        <w:tc>
          <w:tcPr>
            <w:tcW w:w="514" w:type="dxa"/>
            <w:shd w:val="clear" w:color="FFFFFF" w:fill="auto"/>
          </w:tcPr>
          <w:p w14:paraId="48AD8706" w14:textId="435D6188" w:rsidR="009604B5" w:rsidRPr="00A75B53" w:rsidRDefault="009604B5" w:rsidP="007933A9">
            <w:pPr>
              <w:pStyle w:val="BodyText"/>
              <w:rPr>
                <w:b/>
                <w:bCs/>
              </w:rPr>
            </w:pPr>
            <w:r w:rsidRPr="00A75B53">
              <w:rPr>
                <w:b/>
                <w:bCs/>
              </w:rPr>
              <w:t>#</w:t>
            </w:r>
          </w:p>
        </w:tc>
        <w:tc>
          <w:tcPr>
            <w:tcW w:w="1890" w:type="dxa"/>
            <w:shd w:val="clear" w:color="FFFFFF" w:fill="auto"/>
          </w:tcPr>
          <w:p w14:paraId="4421CCD1" w14:textId="16F3276C" w:rsidR="009604B5" w:rsidRPr="00A75B53" w:rsidRDefault="00FF67A1" w:rsidP="007933A9">
            <w:pPr>
              <w:pStyle w:val="BodyText"/>
              <w:rPr>
                <w:b/>
                <w:bCs/>
              </w:rPr>
            </w:pPr>
            <w:r>
              <w:rPr>
                <w:b/>
                <w:bCs/>
              </w:rPr>
              <w:t>Steps</w:t>
            </w:r>
          </w:p>
        </w:tc>
        <w:tc>
          <w:tcPr>
            <w:tcW w:w="2520" w:type="dxa"/>
            <w:shd w:val="clear" w:color="FFFFFF" w:fill="auto"/>
          </w:tcPr>
          <w:p w14:paraId="5FBB4D62" w14:textId="77777777" w:rsidR="009604B5" w:rsidRPr="00A75B53" w:rsidRDefault="009604B5" w:rsidP="007933A9">
            <w:pPr>
              <w:pStyle w:val="BodyText"/>
              <w:rPr>
                <w:b/>
                <w:bCs/>
              </w:rPr>
            </w:pPr>
            <w:r>
              <w:rPr>
                <w:b/>
                <w:bCs/>
              </w:rPr>
              <w:t>Background Operations</w:t>
            </w:r>
          </w:p>
        </w:tc>
        <w:tc>
          <w:tcPr>
            <w:tcW w:w="4861" w:type="dxa"/>
            <w:shd w:val="clear" w:color="FFFFFF" w:fill="auto"/>
          </w:tcPr>
          <w:p w14:paraId="2F94922D" w14:textId="77777777" w:rsidR="009604B5" w:rsidRPr="00A75B53" w:rsidRDefault="009604B5" w:rsidP="007933A9">
            <w:pPr>
              <w:pStyle w:val="BodyText"/>
              <w:rPr>
                <w:b/>
                <w:bCs/>
              </w:rPr>
            </w:pPr>
            <w:r>
              <w:rPr>
                <w:b/>
                <w:bCs/>
              </w:rPr>
              <w:t>Comments</w:t>
            </w:r>
            <w:r w:rsidRPr="00A75B53">
              <w:rPr>
                <w:b/>
                <w:bCs/>
              </w:rPr>
              <w:t xml:space="preserve"> </w:t>
            </w:r>
          </w:p>
        </w:tc>
      </w:tr>
      <w:tr w:rsidR="00F418FB" w:rsidRPr="00A75B53" w14:paraId="5C0C9C0A" w14:textId="77777777" w:rsidTr="006C64F0">
        <w:trPr>
          <w:cantSplit/>
          <w:trHeight w:val="421"/>
          <w:tblHeader/>
        </w:trPr>
        <w:tc>
          <w:tcPr>
            <w:tcW w:w="514" w:type="dxa"/>
            <w:shd w:val="clear" w:color="FFFFFF" w:fill="auto"/>
          </w:tcPr>
          <w:p w14:paraId="55421399" w14:textId="4DFE21DE" w:rsidR="00F418FB" w:rsidRPr="00A75B53" w:rsidRDefault="00F418FB" w:rsidP="00F418FB">
            <w:pPr>
              <w:pStyle w:val="BodyText"/>
              <w:rPr>
                <w:b/>
                <w:bCs/>
              </w:rPr>
            </w:pPr>
            <w:r>
              <w:rPr>
                <w:b/>
                <w:bCs/>
              </w:rPr>
              <w:lastRenderedPageBreak/>
              <w:t>1</w:t>
            </w:r>
          </w:p>
        </w:tc>
        <w:tc>
          <w:tcPr>
            <w:tcW w:w="1890" w:type="dxa"/>
            <w:shd w:val="clear" w:color="FFFFFF" w:fill="auto"/>
          </w:tcPr>
          <w:p w14:paraId="3BCABE60" w14:textId="77777777" w:rsidR="00F418FB" w:rsidRDefault="00F418FB" w:rsidP="00EF61A5">
            <w:pPr>
              <w:pStyle w:val="TableHeader"/>
              <w:numPr>
                <w:ilvl w:val="0"/>
                <w:numId w:val="116"/>
              </w:numPr>
              <w:jc w:val="left"/>
              <w:rPr>
                <w:rFonts w:ascii="GE Inspira" w:hAnsi="GE Inspira"/>
              </w:rPr>
            </w:pPr>
            <w:r>
              <w:rPr>
                <w:rFonts w:ascii="GE Inspira" w:hAnsi="GE Inspira"/>
              </w:rPr>
              <w:t xml:space="preserve">Open an existing Custom Instrument Part and navigate to Documentation </w:t>
            </w:r>
            <w:r w:rsidRPr="001E3D55">
              <w:rPr>
                <w:rFonts w:ascii="GE Inspira" w:hAnsi="GE Inspira"/>
              </w:rPr>
              <w:sym w:font="Wingdings" w:char="F0E0"/>
            </w:r>
            <w:r>
              <w:rPr>
                <w:rFonts w:ascii="GE Inspira" w:hAnsi="GE Inspira"/>
              </w:rPr>
              <w:t xml:space="preserve"> Product Documents tab</w:t>
            </w:r>
          </w:p>
          <w:p w14:paraId="62F6B769" w14:textId="1C1063A0" w:rsidR="00F418FB" w:rsidRPr="00F418FB" w:rsidRDefault="00F418FB" w:rsidP="00EF61A5">
            <w:pPr>
              <w:pStyle w:val="TableHeader"/>
              <w:numPr>
                <w:ilvl w:val="0"/>
                <w:numId w:val="116"/>
              </w:numPr>
              <w:jc w:val="left"/>
              <w:rPr>
                <w:rFonts w:ascii="GE Inspira" w:hAnsi="GE Inspira"/>
              </w:rPr>
            </w:pPr>
            <w:r w:rsidRPr="006A6B81">
              <w:rPr>
                <w:rFonts w:ascii="GE Inspira" w:hAnsi="GE Inspira"/>
              </w:rPr>
              <w:t>Select any Document from the view which is of older revision and click on Replace with latest Revision</w:t>
            </w:r>
          </w:p>
        </w:tc>
        <w:tc>
          <w:tcPr>
            <w:tcW w:w="2520" w:type="dxa"/>
            <w:shd w:val="clear" w:color="FFFFFF" w:fill="auto"/>
          </w:tcPr>
          <w:p w14:paraId="1C6781C0" w14:textId="5EC4B777" w:rsidR="00ED6F6F" w:rsidRDefault="00ED6F6F" w:rsidP="00EF61A5">
            <w:pPr>
              <w:pStyle w:val="TableHeader"/>
              <w:numPr>
                <w:ilvl w:val="0"/>
                <w:numId w:val="154"/>
              </w:numPr>
              <w:jc w:val="left"/>
              <w:rPr>
                <w:rFonts w:ascii="GE Inspira" w:hAnsi="GE Inspira"/>
              </w:rPr>
            </w:pPr>
            <w:r>
              <w:rPr>
                <w:rFonts w:ascii="GE Inspira" w:hAnsi="GE Inspira"/>
              </w:rPr>
              <w:t xml:space="preserve">This command when selected after selecting one or more </w:t>
            </w:r>
            <w:r w:rsidR="00E047CA">
              <w:rPr>
                <w:rFonts w:ascii="GE Inspira" w:hAnsi="GE Inspira"/>
              </w:rPr>
              <w:t>Product D</w:t>
            </w:r>
            <w:r w:rsidR="00FF272A">
              <w:rPr>
                <w:rFonts w:ascii="GE Inspira" w:hAnsi="GE Inspira"/>
              </w:rPr>
              <w:t>o</w:t>
            </w:r>
            <w:r w:rsidR="00E047CA">
              <w:rPr>
                <w:rFonts w:ascii="GE Inspira" w:hAnsi="GE Inspira"/>
              </w:rPr>
              <w:t>cuments</w:t>
            </w:r>
            <w:r>
              <w:rPr>
                <w:rFonts w:ascii="GE Inspira" w:hAnsi="GE Inspira"/>
              </w:rPr>
              <w:t xml:space="preserve"> in this view will change the relationship to replace the selected </w:t>
            </w:r>
            <w:r w:rsidR="007470AD">
              <w:rPr>
                <w:rFonts w:ascii="GE Inspira" w:hAnsi="GE Inspira"/>
              </w:rPr>
              <w:t>Documents</w:t>
            </w:r>
            <w:r>
              <w:rPr>
                <w:rFonts w:ascii="GE Inspira" w:hAnsi="GE Inspira"/>
              </w:rPr>
              <w:t xml:space="preserve"> with Latest Revision of the Part. </w:t>
            </w:r>
          </w:p>
          <w:p w14:paraId="5B4F6A06" w14:textId="25D86820" w:rsidR="00ED6F6F" w:rsidRDefault="00ED6F6F" w:rsidP="00EF61A5">
            <w:pPr>
              <w:pStyle w:val="TableHeader"/>
              <w:numPr>
                <w:ilvl w:val="0"/>
                <w:numId w:val="154"/>
              </w:numPr>
              <w:jc w:val="left"/>
              <w:rPr>
                <w:rFonts w:ascii="GE Inspira" w:hAnsi="GE Inspira"/>
              </w:rPr>
            </w:pPr>
            <w:r>
              <w:rPr>
                <w:rFonts w:ascii="GE Inspira" w:hAnsi="GE Inspira"/>
              </w:rPr>
              <w:t xml:space="preserve">This would happen only if the </w:t>
            </w:r>
            <w:r w:rsidR="00987060">
              <w:rPr>
                <w:rFonts w:ascii="GE Inspira" w:hAnsi="GE Inspira"/>
              </w:rPr>
              <w:t>Document</w:t>
            </w:r>
            <w:r>
              <w:rPr>
                <w:rFonts w:ascii="GE Inspira" w:hAnsi="GE Inspira"/>
              </w:rPr>
              <w:t xml:space="preserve"> selected is not of Latest Revision</w:t>
            </w:r>
          </w:p>
          <w:p w14:paraId="2DE72763" w14:textId="5663B54B" w:rsidR="00F418FB" w:rsidRPr="00ED6F6F" w:rsidRDefault="00ED6F6F" w:rsidP="00EF61A5">
            <w:pPr>
              <w:pStyle w:val="TableHeader"/>
              <w:numPr>
                <w:ilvl w:val="0"/>
                <w:numId w:val="154"/>
              </w:numPr>
              <w:jc w:val="left"/>
              <w:rPr>
                <w:rFonts w:ascii="GE Inspira" w:hAnsi="GE Inspira"/>
              </w:rPr>
            </w:pPr>
            <w:r w:rsidRPr="00ED6F6F">
              <w:rPr>
                <w:rFonts w:ascii="GE Inspira" w:hAnsi="GE Inspira"/>
              </w:rPr>
              <w:t xml:space="preserve">The older </w:t>
            </w:r>
            <w:r w:rsidR="008F440B">
              <w:rPr>
                <w:rFonts w:ascii="GE Inspira" w:hAnsi="GE Inspira"/>
              </w:rPr>
              <w:t>D</w:t>
            </w:r>
            <w:r w:rsidR="001D6348">
              <w:rPr>
                <w:rFonts w:ascii="GE Inspira" w:hAnsi="GE Inspira"/>
              </w:rPr>
              <w:t>o</w:t>
            </w:r>
            <w:r w:rsidR="008F440B">
              <w:rPr>
                <w:rFonts w:ascii="GE Inspira" w:hAnsi="GE Inspira"/>
              </w:rPr>
              <w:t>cument</w:t>
            </w:r>
            <w:r w:rsidRPr="00ED6F6F">
              <w:rPr>
                <w:rFonts w:ascii="GE Inspira" w:hAnsi="GE Inspira"/>
              </w:rPr>
              <w:t xml:space="preserve"> will not be connected anymore after replacing</w:t>
            </w:r>
          </w:p>
        </w:tc>
        <w:tc>
          <w:tcPr>
            <w:tcW w:w="4861" w:type="dxa"/>
            <w:shd w:val="clear" w:color="FFFFFF" w:fill="auto"/>
          </w:tcPr>
          <w:p w14:paraId="18EDF0D9" w14:textId="77777777" w:rsidR="00F418FB" w:rsidRDefault="00F418FB" w:rsidP="00EF61A5">
            <w:pPr>
              <w:pStyle w:val="TableHeader"/>
              <w:numPr>
                <w:ilvl w:val="0"/>
                <w:numId w:val="106"/>
              </w:numPr>
              <w:jc w:val="left"/>
              <w:rPr>
                <w:rFonts w:ascii="GE Inspira" w:hAnsi="GE Inspira"/>
                <w:noProof/>
              </w:rPr>
            </w:pPr>
            <w:r>
              <w:rPr>
                <w:rFonts w:ascii="GE Inspira" w:hAnsi="GE Inspira"/>
                <w:noProof/>
              </w:rPr>
              <w:t>Product Documentation Replace with Latest Revision</w:t>
            </w:r>
          </w:p>
          <w:p w14:paraId="7B3D75F1" w14:textId="77777777" w:rsidR="00F418FB" w:rsidRDefault="00F418FB" w:rsidP="00F418FB">
            <w:pPr>
              <w:pStyle w:val="TableHeader"/>
              <w:ind w:left="48"/>
              <w:jc w:val="left"/>
              <w:rPr>
                <w:rFonts w:ascii="GE Inspira" w:hAnsi="GE Inspira"/>
                <w:noProof/>
              </w:rPr>
            </w:pPr>
            <w:r>
              <w:rPr>
                <w:noProof/>
              </w:rPr>
              <w:drawing>
                <wp:inline distT="0" distB="0" distL="0" distR="0" wp14:anchorId="7FE298D5" wp14:editId="330E0E01">
                  <wp:extent cx="3121025" cy="3230245"/>
                  <wp:effectExtent l="0" t="0" r="317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21025" cy="3230245"/>
                          </a:xfrm>
                          <a:prstGeom prst="rect">
                            <a:avLst/>
                          </a:prstGeom>
                        </pic:spPr>
                      </pic:pic>
                    </a:graphicData>
                  </a:graphic>
                </wp:inline>
              </w:drawing>
            </w:r>
          </w:p>
          <w:p w14:paraId="72A033DE" w14:textId="77777777" w:rsidR="00F418FB" w:rsidRDefault="00656583" w:rsidP="00EF61A5">
            <w:pPr>
              <w:pStyle w:val="BodyText"/>
              <w:numPr>
                <w:ilvl w:val="0"/>
                <w:numId w:val="106"/>
              </w:numPr>
              <w:rPr>
                <w:b/>
                <w:bCs/>
              </w:rPr>
            </w:pPr>
            <w:r>
              <w:rPr>
                <w:b/>
                <w:bCs/>
              </w:rPr>
              <w:t>Replace with Latest revision</w:t>
            </w:r>
          </w:p>
          <w:p w14:paraId="17DEDE8E" w14:textId="18656664" w:rsidR="00656583" w:rsidRDefault="00656583" w:rsidP="00656583">
            <w:pPr>
              <w:pStyle w:val="BodyText"/>
              <w:ind w:left="48"/>
              <w:rPr>
                <w:b/>
                <w:bCs/>
              </w:rPr>
            </w:pPr>
            <w:r>
              <w:rPr>
                <w:noProof/>
              </w:rPr>
              <w:drawing>
                <wp:inline distT="0" distB="0" distL="0" distR="0" wp14:anchorId="0515C560" wp14:editId="2F41AC72">
                  <wp:extent cx="2949575" cy="103695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49575" cy="1036955"/>
                          </a:xfrm>
                          <a:prstGeom prst="rect">
                            <a:avLst/>
                          </a:prstGeom>
                        </pic:spPr>
                      </pic:pic>
                    </a:graphicData>
                  </a:graphic>
                </wp:inline>
              </w:drawing>
            </w:r>
          </w:p>
        </w:tc>
      </w:tr>
    </w:tbl>
    <w:p w14:paraId="6123CFC8" w14:textId="01E061A2" w:rsidR="00E9213D" w:rsidRDefault="00E9213D" w:rsidP="00E9213D">
      <w:pPr>
        <w:pStyle w:val="Heading3"/>
      </w:pPr>
      <w:bookmarkStart w:id="204" w:name="_Toc52811642"/>
      <w:r>
        <w:t>Replace with Latest Released Revision</w:t>
      </w:r>
      <w:bookmarkEnd w:id="204"/>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440"/>
        <w:gridCol w:w="450"/>
        <w:gridCol w:w="2520"/>
        <w:gridCol w:w="4861"/>
      </w:tblGrid>
      <w:tr w:rsidR="00E9213D" w:rsidRPr="00A75B53" w14:paraId="7D73EC28" w14:textId="77777777" w:rsidTr="007933A9">
        <w:trPr>
          <w:cantSplit/>
          <w:trHeight w:val="355"/>
        </w:trPr>
        <w:tc>
          <w:tcPr>
            <w:tcW w:w="9785" w:type="dxa"/>
            <w:gridSpan w:val="5"/>
            <w:shd w:val="clear" w:color="auto" w:fill="E0E0E0"/>
          </w:tcPr>
          <w:p w14:paraId="35E71741" w14:textId="0BFAB498" w:rsidR="00E9213D" w:rsidRPr="006A18F2" w:rsidRDefault="00E9213D" w:rsidP="007933A9">
            <w:pPr>
              <w:pStyle w:val="TableHeader"/>
              <w:rPr>
                <w:rFonts w:ascii="GE Inspira" w:hAnsi="GE Inspira"/>
                <w:bCs/>
                <w:sz w:val="22"/>
              </w:rPr>
            </w:pPr>
            <w:r>
              <w:t xml:space="preserve">Replace with Latest </w:t>
            </w:r>
            <w:r w:rsidR="000B66B2">
              <w:t xml:space="preserve">Released </w:t>
            </w:r>
            <w:r>
              <w:t>Revision</w:t>
            </w:r>
          </w:p>
        </w:tc>
      </w:tr>
      <w:tr w:rsidR="00E9213D" w:rsidRPr="00A75B53" w14:paraId="69D8D620" w14:textId="77777777" w:rsidTr="007933A9">
        <w:trPr>
          <w:cantSplit/>
          <w:trHeight w:val="421"/>
          <w:tblHeader/>
        </w:trPr>
        <w:tc>
          <w:tcPr>
            <w:tcW w:w="514" w:type="dxa"/>
            <w:shd w:val="clear" w:color="FFFFFF" w:fill="auto"/>
          </w:tcPr>
          <w:p w14:paraId="1E41E913" w14:textId="495B5570" w:rsidR="00E9213D" w:rsidRPr="00A75B53" w:rsidRDefault="00E9213D" w:rsidP="007933A9">
            <w:pPr>
              <w:pStyle w:val="BodyText"/>
              <w:rPr>
                <w:b/>
                <w:bCs/>
              </w:rPr>
            </w:pPr>
            <w:r w:rsidRPr="00A75B53">
              <w:rPr>
                <w:b/>
                <w:bCs/>
              </w:rPr>
              <w:t>#</w:t>
            </w:r>
          </w:p>
        </w:tc>
        <w:tc>
          <w:tcPr>
            <w:tcW w:w="1440" w:type="dxa"/>
            <w:shd w:val="clear" w:color="FFFFFF" w:fill="auto"/>
          </w:tcPr>
          <w:p w14:paraId="61974D53" w14:textId="5F5CD6FF" w:rsidR="00E9213D" w:rsidRPr="00A75B53" w:rsidRDefault="00FF67A1" w:rsidP="007933A9">
            <w:pPr>
              <w:pStyle w:val="BodyText"/>
              <w:rPr>
                <w:b/>
                <w:bCs/>
              </w:rPr>
            </w:pPr>
            <w:r>
              <w:rPr>
                <w:b/>
                <w:bCs/>
              </w:rPr>
              <w:t>Steps</w:t>
            </w:r>
          </w:p>
        </w:tc>
        <w:tc>
          <w:tcPr>
            <w:tcW w:w="2970" w:type="dxa"/>
            <w:gridSpan w:val="2"/>
            <w:shd w:val="clear" w:color="FFFFFF" w:fill="auto"/>
          </w:tcPr>
          <w:p w14:paraId="047E57AD" w14:textId="77777777" w:rsidR="00E9213D" w:rsidRPr="00A75B53" w:rsidRDefault="00E9213D" w:rsidP="007933A9">
            <w:pPr>
              <w:pStyle w:val="BodyText"/>
              <w:rPr>
                <w:b/>
                <w:bCs/>
              </w:rPr>
            </w:pPr>
            <w:r>
              <w:rPr>
                <w:b/>
                <w:bCs/>
              </w:rPr>
              <w:t>Background Operations</w:t>
            </w:r>
          </w:p>
        </w:tc>
        <w:tc>
          <w:tcPr>
            <w:tcW w:w="4861" w:type="dxa"/>
            <w:shd w:val="clear" w:color="FFFFFF" w:fill="auto"/>
          </w:tcPr>
          <w:p w14:paraId="7DF6383F" w14:textId="77777777" w:rsidR="00E9213D" w:rsidRPr="00A75B53" w:rsidRDefault="00E9213D" w:rsidP="007933A9">
            <w:pPr>
              <w:pStyle w:val="BodyText"/>
              <w:rPr>
                <w:b/>
                <w:bCs/>
              </w:rPr>
            </w:pPr>
            <w:r>
              <w:rPr>
                <w:b/>
                <w:bCs/>
              </w:rPr>
              <w:t>Comments</w:t>
            </w:r>
            <w:r w:rsidRPr="00A75B53">
              <w:rPr>
                <w:b/>
                <w:bCs/>
              </w:rPr>
              <w:t xml:space="preserve"> </w:t>
            </w:r>
          </w:p>
        </w:tc>
      </w:tr>
      <w:tr w:rsidR="0006239F" w:rsidRPr="00A75B53" w14:paraId="5E0C579A" w14:textId="77777777" w:rsidTr="0006239F">
        <w:trPr>
          <w:cantSplit/>
          <w:trHeight w:val="421"/>
          <w:tblHeader/>
        </w:trPr>
        <w:tc>
          <w:tcPr>
            <w:tcW w:w="514" w:type="dxa"/>
            <w:shd w:val="clear" w:color="FFFFFF" w:fill="auto"/>
          </w:tcPr>
          <w:p w14:paraId="1A3F012D" w14:textId="388E43A3" w:rsidR="0006239F" w:rsidRPr="00A75B53" w:rsidRDefault="0006239F" w:rsidP="0006239F">
            <w:pPr>
              <w:pStyle w:val="BodyText"/>
              <w:rPr>
                <w:b/>
                <w:bCs/>
              </w:rPr>
            </w:pPr>
            <w:r>
              <w:rPr>
                <w:b/>
                <w:bCs/>
              </w:rPr>
              <w:lastRenderedPageBreak/>
              <w:t>1</w:t>
            </w:r>
          </w:p>
        </w:tc>
        <w:tc>
          <w:tcPr>
            <w:tcW w:w="1890" w:type="dxa"/>
            <w:gridSpan w:val="2"/>
            <w:shd w:val="clear" w:color="FFFFFF" w:fill="auto"/>
          </w:tcPr>
          <w:p w14:paraId="03E67CF3" w14:textId="3196B8F0" w:rsidR="0006239F" w:rsidRDefault="0006239F" w:rsidP="00EF61A5">
            <w:pPr>
              <w:pStyle w:val="TableHeader"/>
              <w:numPr>
                <w:ilvl w:val="0"/>
                <w:numId w:val="117"/>
              </w:numPr>
              <w:jc w:val="left"/>
              <w:rPr>
                <w:rFonts w:ascii="GE Inspira" w:hAnsi="GE Inspira"/>
              </w:rPr>
            </w:pPr>
            <w:r>
              <w:rPr>
                <w:rFonts w:ascii="GE Inspira" w:hAnsi="GE Inspira"/>
              </w:rPr>
              <w:t xml:space="preserve">Open an existing Custom Instrument Part and navigate to Documentation </w:t>
            </w:r>
            <w:r w:rsidRPr="001E3D55">
              <w:rPr>
                <w:rFonts w:ascii="GE Inspira" w:hAnsi="GE Inspira"/>
              </w:rPr>
              <w:sym w:font="Wingdings" w:char="F0E0"/>
            </w:r>
            <w:r>
              <w:rPr>
                <w:rFonts w:ascii="GE Inspira" w:hAnsi="GE Inspira"/>
              </w:rPr>
              <w:t xml:space="preserve"> Product Documents tab</w:t>
            </w:r>
          </w:p>
          <w:p w14:paraId="7E1CEA2B" w14:textId="57D40E9B" w:rsidR="0006239F" w:rsidRPr="0006239F" w:rsidRDefault="0006239F" w:rsidP="00EF61A5">
            <w:pPr>
              <w:pStyle w:val="TableHeader"/>
              <w:numPr>
                <w:ilvl w:val="0"/>
                <w:numId w:val="25"/>
              </w:numPr>
              <w:jc w:val="left"/>
              <w:rPr>
                <w:rFonts w:ascii="GE Inspira" w:hAnsi="GE Inspira"/>
              </w:rPr>
            </w:pPr>
            <w:r w:rsidRPr="0006239F">
              <w:rPr>
                <w:rFonts w:ascii="GE Inspira" w:hAnsi="GE Inspira"/>
              </w:rPr>
              <w:t>Select any Document from the view which is of older revision and click on Replace with latest Released Revision</w:t>
            </w:r>
          </w:p>
        </w:tc>
        <w:tc>
          <w:tcPr>
            <w:tcW w:w="2520" w:type="dxa"/>
            <w:shd w:val="clear" w:color="FFFFFF" w:fill="auto"/>
          </w:tcPr>
          <w:p w14:paraId="1D9148C6" w14:textId="2C25EB0E" w:rsidR="00A01EAA" w:rsidRDefault="00A01EAA" w:rsidP="00EF61A5">
            <w:pPr>
              <w:pStyle w:val="TableHeader"/>
              <w:numPr>
                <w:ilvl w:val="0"/>
                <w:numId w:val="152"/>
              </w:numPr>
              <w:jc w:val="left"/>
              <w:rPr>
                <w:rFonts w:ascii="GE Inspira" w:hAnsi="GE Inspira"/>
              </w:rPr>
            </w:pPr>
            <w:r>
              <w:rPr>
                <w:rFonts w:ascii="GE Inspira" w:hAnsi="GE Inspira"/>
              </w:rPr>
              <w:t xml:space="preserve">This command when selected after selecting one or more </w:t>
            </w:r>
            <w:r w:rsidR="004046F2">
              <w:rPr>
                <w:rFonts w:ascii="GE Inspira" w:hAnsi="GE Inspira"/>
              </w:rPr>
              <w:t>Documents</w:t>
            </w:r>
            <w:r>
              <w:rPr>
                <w:rFonts w:ascii="GE Inspira" w:hAnsi="GE Inspira"/>
              </w:rPr>
              <w:t xml:space="preserve"> in this view will change the relationship to replace the selected </w:t>
            </w:r>
            <w:r w:rsidR="00652F62">
              <w:rPr>
                <w:rFonts w:ascii="GE Inspira" w:hAnsi="GE Inspira"/>
              </w:rPr>
              <w:t>Documents</w:t>
            </w:r>
            <w:r>
              <w:rPr>
                <w:rFonts w:ascii="GE Inspira" w:hAnsi="GE Inspira"/>
              </w:rPr>
              <w:t xml:space="preserve"> with Latest Released Revision of the Part. </w:t>
            </w:r>
          </w:p>
          <w:p w14:paraId="25DE2EA6" w14:textId="683A4808" w:rsidR="00A01EAA" w:rsidRDefault="00A01EAA" w:rsidP="00EF61A5">
            <w:pPr>
              <w:pStyle w:val="TableHeader"/>
              <w:numPr>
                <w:ilvl w:val="0"/>
                <w:numId w:val="152"/>
              </w:numPr>
              <w:jc w:val="left"/>
              <w:rPr>
                <w:rFonts w:ascii="GE Inspira" w:hAnsi="GE Inspira"/>
              </w:rPr>
            </w:pPr>
            <w:r>
              <w:rPr>
                <w:rFonts w:ascii="GE Inspira" w:hAnsi="GE Inspira"/>
              </w:rPr>
              <w:t xml:space="preserve">This would happen only if the </w:t>
            </w:r>
            <w:r w:rsidR="00164AEF">
              <w:rPr>
                <w:rFonts w:ascii="GE Inspira" w:hAnsi="GE Inspira"/>
              </w:rPr>
              <w:t>Documents</w:t>
            </w:r>
            <w:r>
              <w:rPr>
                <w:rFonts w:ascii="GE Inspira" w:hAnsi="GE Inspira"/>
              </w:rPr>
              <w:t xml:space="preserve"> selected is not of Latest Released Revision</w:t>
            </w:r>
          </w:p>
          <w:p w14:paraId="3650771F" w14:textId="2DC601B9" w:rsidR="0006239F" w:rsidRPr="00A01EAA" w:rsidRDefault="00A01EAA" w:rsidP="00EF61A5">
            <w:pPr>
              <w:pStyle w:val="TableHeader"/>
              <w:numPr>
                <w:ilvl w:val="0"/>
                <w:numId w:val="152"/>
              </w:numPr>
              <w:jc w:val="left"/>
              <w:rPr>
                <w:rFonts w:ascii="GE Inspira" w:hAnsi="GE Inspira"/>
              </w:rPr>
            </w:pPr>
            <w:r w:rsidRPr="00A01EAA">
              <w:rPr>
                <w:rFonts w:ascii="GE Inspira" w:hAnsi="GE Inspira"/>
              </w:rPr>
              <w:t xml:space="preserve">The older </w:t>
            </w:r>
            <w:r w:rsidR="00E00A79">
              <w:rPr>
                <w:rFonts w:ascii="GE Inspira" w:hAnsi="GE Inspira"/>
              </w:rPr>
              <w:t>Documenst</w:t>
            </w:r>
            <w:r w:rsidRPr="00A01EAA">
              <w:rPr>
                <w:rFonts w:ascii="GE Inspira" w:hAnsi="GE Inspira"/>
              </w:rPr>
              <w:t xml:space="preserve"> will not be connected anymore after replacing</w:t>
            </w:r>
          </w:p>
        </w:tc>
        <w:tc>
          <w:tcPr>
            <w:tcW w:w="4861" w:type="dxa"/>
            <w:shd w:val="clear" w:color="FFFFFF" w:fill="auto"/>
          </w:tcPr>
          <w:p w14:paraId="0323CE89" w14:textId="78DA1D98" w:rsidR="0006239F" w:rsidRDefault="0006239F" w:rsidP="00EF61A5">
            <w:pPr>
              <w:pStyle w:val="TableHeader"/>
              <w:numPr>
                <w:ilvl w:val="0"/>
                <w:numId w:val="153"/>
              </w:numPr>
              <w:jc w:val="left"/>
              <w:rPr>
                <w:rFonts w:ascii="GE Inspira" w:hAnsi="GE Inspira"/>
                <w:noProof/>
              </w:rPr>
            </w:pPr>
            <w:r>
              <w:rPr>
                <w:rFonts w:ascii="GE Inspira" w:hAnsi="GE Inspira"/>
                <w:noProof/>
              </w:rPr>
              <w:t>Replace with Latest Released Revision</w:t>
            </w:r>
          </w:p>
          <w:p w14:paraId="47F6B1B5" w14:textId="41041FD9" w:rsidR="0006239F" w:rsidRPr="0051726E" w:rsidRDefault="0006239F" w:rsidP="0051726E">
            <w:pPr>
              <w:pStyle w:val="TableHeader"/>
              <w:jc w:val="left"/>
              <w:rPr>
                <w:rFonts w:ascii="GE Inspira" w:hAnsi="GE Inspira"/>
                <w:noProof/>
              </w:rPr>
            </w:pPr>
            <w:r>
              <w:rPr>
                <w:noProof/>
              </w:rPr>
              <w:drawing>
                <wp:inline distT="0" distB="0" distL="0" distR="0" wp14:anchorId="087B81B1" wp14:editId="052B21F2">
                  <wp:extent cx="3121025" cy="3949700"/>
                  <wp:effectExtent l="0" t="0" r="3175" b="0"/>
                  <wp:docPr id="21594" name="Picture 2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21025" cy="3949700"/>
                          </a:xfrm>
                          <a:prstGeom prst="rect">
                            <a:avLst/>
                          </a:prstGeom>
                        </pic:spPr>
                      </pic:pic>
                    </a:graphicData>
                  </a:graphic>
                </wp:inline>
              </w:drawing>
            </w:r>
          </w:p>
        </w:tc>
      </w:tr>
    </w:tbl>
    <w:p w14:paraId="7E1304A6" w14:textId="496708C6" w:rsidR="00773F3A" w:rsidRDefault="00773F3A" w:rsidP="00773F3A">
      <w:pPr>
        <w:pStyle w:val="Heading3"/>
      </w:pPr>
      <w:bookmarkStart w:id="205" w:name="_Toc52811643"/>
      <w:r>
        <w:t>Create New Revision</w:t>
      </w:r>
      <w:bookmarkEnd w:id="205"/>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884"/>
        <w:gridCol w:w="2526"/>
        <w:gridCol w:w="4861"/>
      </w:tblGrid>
      <w:tr w:rsidR="00773F3A" w:rsidRPr="00A75B53" w14:paraId="1C241875" w14:textId="77777777" w:rsidTr="007933A9">
        <w:trPr>
          <w:cantSplit/>
          <w:trHeight w:val="355"/>
        </w:trPr>
        <w:tc>
          <w:tcPr>
            <w:tcW w:w="9785" w:type="dxa"/>
            <w:gridSpan w:val="4"/>
            <w:shd w:val="clear" w:color="auto" w:fill="E0E0E0"/>
          </w:tcPr>
          <w:p w14:paraId="3AA662AB" w14:textId="4AA62123" w:rsidR="00773F3A" w:rsidRPr="006A18F2" w:rsidRDefault="005144F3" w:rsidP="007933A9">
            <w:pPr>
              <w:pStyle w:val="TableHeader"/>
              <w:rPr>
                <w:rFonts w:ascii="GE Inspira" w:hAnsi="GE Inspira"/>
                <w:bCs/>
                <w:sz w:val="22"/>
              </w:rPr>
            </w:pPr>
            <w:r>
              <w:t>Create New</w:t>
            </w:r>
            <w:r w:rsidR="00773F3A">
              <w:t xml:space="preserve"> Revision</w:t>
            </w:r>
          </w:p>
        </w:tc>
      </w:tr>
      <w:tr w:rsidR="00773F3A" w:rsidRPr="00A75B53" w14:paraId="165D2892" w14:textId="77777777" w:rsidTr="00406F10">
        <w:trPr>
          <w:cantSplit/>
          <w:trHeight w:val="421"/>
          <w:tblHeader/>
        </w:trPr>
        <w:tc>
          <w:tcPr>
            <w:tcW w:w="514" w:type="dxa"/>
            <w:shd w:val="clear" w:color="FFFFFF" w:fill="auto"/>
          </w:tcPr>
          <w:p w14:paraId="466EBE49" w14:textId="02F8DD65" w:rsidR="00773F3A" w:rsidRPr="00A75B53" w:rsidRDefault="00773F3A" w:rsidP="007933A9">
            <w:pPr>
              <w:pStyle w:val="BodyText"/>
              <w:rPr>
                <w:b/>
                <w:bCs/>
              </w:rPr>
            </w:pPr>
            <w:r w:rsidRPr="00A75B53">
              <w:rPr>
                <w:b/>
                <w:bCs/>
              </w:rPr>
              <w:t>#</w:t>
            </w:r>
          </w:p>
        </w:tc>
        <w:tc>
          <w:tcPr>
            <w:tcW w:w="1884" w:type="dxa"/>
            <w:shd w:val="clear" w:color="FFFFFF" w:fill="auto"/>
          </w:tcPr>
          <w:p w14:paraId="2186DA67" w14:textId="25C2A66D" w:rsidR="00773F3A" w:rsidRPr="00A75B53" w:rsidRDefault="00FF67A1" w:rsidP="007933A9">
            <w:pPr>
              <w:pStyle w:val="BodyText"/>
              <w:rPr>
                <w:b/>
                <w:bCs/>
              </w:rPr>
            </w:pPr>
            <w:r>
              <w:rPr>
                <w:b/>
                <w:bCs/>
              </w:rPr>
              <w:t>Steps</w:t>
            </w:r>
          </w:p>
        </w:tc>
        <w:tc>
          <w:tcPr>
            <w:tcW w:w="2526" w:type="dxa"/>
            <w:shd w:val="clear" w:color="FFFFFF" w:fill="auto"/>
          </w:tcPr>
          <w:p w14:paraId="4D7559C3" w14:textId="77777777" w:rsidR="00773F3A" w:rsidRPr="00A75B53" w:rsidRDefault="00773F3A" w:rsidP="007933A9">
            <w:pPr>
              <w:pStyle w:val="BodyText"/>
              <w:rPr>
                <w:b/>
                <w:bCs/>
              </w:rPr>
            </w:pPr>
            <w:r>
              <w:rPr>
                <w:b/>
                <w:bCs/>
              </w:rPr>
              <w:t>Background Operations</w:t>
            </w:r>
          </w:p>
        </w:tc>
        <w:tc>
          <w:tcPr>
            <w:tcW w:w="4861" w:type="dxa"/>
            <w:shd w:val="clear" w:color="FFFFFF" w:fill="auto"/>
          </w:tcPr>
          <w:p w14:paraId="2A017E75" w14:textId="77777777" w:rsidR="00773F3A" w:rsidRPr="00A75B53" w:rsidRDefault="00773F3A" w:rsidP="007933A9">
            <w:pPr>
              <w:pStyle w:val="BodyText"/>
              <w:rPr>
                <w:b/>
                <w:bCs/>
              </w:rPr>
            </w:pPr>
            <w:r>
              <w:rPr>
                <w:b/>
                <w:bCs/>
              </w:rPr>
              <w:t>Comments</w:t>
            </w:r>
            <w:r w:rsidRPr="00A75B53">
              <w:rPr>
                <w:b/>
                <w:bCs/>
              </w:rPr>
              <w:t xml:space="preserve"> </w:t>
            </w:r>
          </w:p>
        </w:tc>
      </w:tr>
      <w:tr w:rsidR="00773F3A" w:rsidRPr="00A75B53" w14:paraId="19186480" w14:textId="77777777" w:rsidTr="00406F10">
        <w:trPr>
          <w:cantSplit/>
          <w:trHeight w:val="401"/>
          <w:tblHeader/>
        </w:trPr>
        <w:tc>
          <w:tcPr>
            <w:tcW w:w="514" w:type="dxa"/>
            <w:shd w:val="clear" w:color="FFFFFF" w:fill="auto"/>
          </w:tcPr>
          <w:p w14:paraId="0EEA2942" w14:textId="77777777" w:rsidR="00773F3A" w:rsidRPr="00A75B53" w:rsidRDefault="00773F3A" w:rsidP="007933A9">
            <w:pPr>
              <w:pStyle w:val="TableHeader"/>
              <w:rPr>
                <w:rFonts w:ascii="GE Inspira" w:hAnsi="GE Inspira"/>
                <w:b/>
                <w:bCs/>
                <w:sz w:val="20"/>
              </w:rPr>
            </w:pPr>
            <w:r>
              <w:rPr>
                <w:rFonts w:ascii="GE Inspira" w:hAnsi="GE Inspira"/>
                <w:b/>
                <w:bCs/>
                <w:sz w:val="20"/>
              </w:rPr>
              <w:lastRenderedPageBreak/>
              <w:t>1</w:t>
            </w:r>
          </w:p>
        </w:tc>
        <w:tc>
          <w:tcPr>
            <w:tcW w:w="1884" w:type="dxa"/>
            <w:shd w:val="clear" w:color="FFFFFF" w:fill="auto"/>
          </w:tcPr>
          <w:p w14:paraId="22CFCDAA" w14:textId="77777777" w:rsidR="0081360D" w:rsidRDefault="0081360D" w:rsidP="00EF61A5">
            <w:pPr>
              <w:pStyle w:val="TableHeader"/>
              <w:numPr>
                <w:ilvl w:val="0"/>
                <w:numId w:val="142"/>
              </w:numPr>
              <w:jc w:val="left"/>
              <w:rPr>
                <w:rFonts w:ascii="GE Inspira" w:hAnsi="GE Inspira"/>
              </w:rPr>
            </w:pPr>
            <w:r>
              <w:rPr>
                <w:rFonts w:ascii="GE Inspira" w:hAnsi="GE Inspira"/>
              </w:rPr>
              <w:t>Open Custom Instrument, Navigate to Documentation tab</w:t>
            </w:r>
          </w:p>
          <w:p w14:paraId="283F7455" w14:textId="77777777" w:rsidR="0081360D" w:rsidRDefault="0081360D" w:rsidP="00EF61A5">
            <w:pPr>
              <w:pStyle w:val="TableHeader"/>
              <w:numPr>
                <w:ilvl w:val="0"/>
                <w:numId w:val="142"/>
              </w:numPr>
              <w:jc w:val="left"/>
              <w:rPr>
                <w:rFonts w:ascii="GE Inspira" w:hAnsi="GE Inspira"/>
              </w:rPr>
            </w:pPr>
            <w:r>
              <w:rPr>
                <w:rFonts w:ascii="GE Inspira" w:hAnsi="GE Inspira"/>
              </w:rPr>
              <w:t xml:space="preserve">Go to Product Documents tab. </w:t>
            </w:r>
          </w:p>
          <w:p w14:paraId="483D6FA4" w14:textId="73B79FB8" w:rsidR="00773F3A" w:rsidRPr="0081360D" w:rsidRDefault="00D54969" w:rsidP="00EF61A5">
            <w:pPr>
              <w:pStyle w:val="TableHeader"/>
              <w:numPr>
                <w:ilvl w:val="0"/>
                <w:numId w:val="142"/>
              </w:numPr>
              <w:jc w:val="left"/>
              <w:rPr>
                <w:rFonts w:ascii="GE Inspira" w:hAnsi="GE Inspira"/>
              </w:rPr>
            </w:pPr>
            <w:r>
              <w:rPr>
                <w:rFonts w:ascii="GE Inspira" w:hAnsi="GE Inspira"/>
              </w:rPr>
              <w:t xml:space="preserve">Select one or more Product Documents. </w:t>
            </w:r>
            <w:r w:rsidR="0081360D" w:rsidRPr="0081360D">
              <w:rPr>
                <w:rFonts w:ascii="GE Inspira" w:hAnsi="GE Inspira"/>
              </w:rPr>
              <w:t>Click on command Actions</w:t>
            </w:r>
            <w:r w:rsidR="0081360D" w:rsidRPr="00BB338E">
              <w:rPr>
                <w:rFonts w:ascii="GE Inspira" w:hAnsi="GE Inspira"/>
              </w:rPr>
              <w:sym w:font="Wingdings" w:char="F0E0"/>
            </w:r>
            <w:r w:rsidR="0081360D" w:rsidRPr="0081360D">
              <w:rPr>
                <w:rFonts w:ascii="GE Inspira" w:hAnsi="GE Inspira"/>
              </w:rPr>
              <w:t xml:space="preserve"> Create </w:t>
            </w:r>
            <w:r w:rsidR="0092520D">
              <w:rPr>
                <w:rFonts w:ascii="GE Inspira" w:hAnsi="GE Inspira"/>
              </w:rPr>
              <w:t>New Revision</w:t>
            </w:r>
          </w:p>
        </w:tc>
        <w:tc>
          <w:tcPr>
            <w:tcW w:w="2526" w:type="dxa"/>
            <w:shd w:val="clear" w:color="FFFFFF" w:fill="auto"/>
          </w:tcPr>
          <w:p w14:paraId="23F06728" w14:textId="77777777" w:rsidR="00773F3A" w:rsidRDefault="00DD72E5" w:rsidP="00EF61A5">
            <w:pPr>
              <w:pStyle w:val="TableHeader"/>
              <w:numPr>
                <w:ilvl w:val="0"/>
                <w:numId w:val="119"/>
              </w:numPr>
              <w:jc w:val="left"/>
              <w:rPr>
                <w:rFonts w:ascii="GE Inspira" w:hAnsi="GE Inspira"/>
              </w:rPr>
            </w:pPr>
            <w:r>
              <w:rPr>
                <w:rFonts w:ascii="GE Inspira" w:hAnsi="GE Inspira"/>
              </w:rPr>
              <w:t>This command will allow user to create a new revision of the selected Document.</w:t>
            </w:r>
          </w:p>
          <w:p w14:paraId="68802CA5" w14:textId="3B70645B" w:rsidR="00DD72E5" w:rsidRPr="000831D0" w:rsidRDefault="00DD72E5" w:rsidP="00EF61A5">
            <w:pPr>
              <w:pStyle w:val="TableHeader"/>
              <w:numPr>
                <w:ilvl w:val="0"/>
                <w:numId w:val="119"/>
              </w:numPr>
              <w:jc w:val="left"/>
              <w:rPr>
                <w:rFonts w:ascii="GE Inspira" w:hAnsi="GE Inspira"/>
              </w:rPr>
            </w:pPr>
            <w:r>
              <w:rPr>
                <w:rFonts w:ascii="GE Inspira" w:hAnsi="GE Inspira"/>
              </w:rPr>
              <w:t xml:space="preserve">This </w:t>
            </w:r>
            <w:r w:rsidR="00FC5CE5">
              <w:rPr>
                <w:rFonts w:ascii="GE Inspira" w:hAnsi="GE Inspira"/>
              </w:rPr>
              <w:t xml:space="preserve">command </w:t>
            </w:r>
            <w:r>
              <w:rPr>
                <w:rFonts w:ascii="GE Inspira" w:hAnsi="GE Inspira"/>
              </w:rPr>
              <w:t>will also copy all the files from the selected Documents to the newly revised Documents</w:t>
            </w:r>
          </w:p>
        </w:tc>
        <w:tc>
          <w:tcPr>
            <w:tcW w:w="4861" w:type="dxa"/>
            <w:shd w:val="clear" w:color="FFFFFF" w:fill="auto"/>
          </w:tcPr>
          <w:p w14:paraId="58CAEFC3" w14:textId="73F8DBBC" w:rsidR="00773F3A" w:rsidRDefault="00066F46" w:rsidP="00EF61A5">
            <w:pPr>
              <w:pStyle w:val="TableHeader"/>
              <w:numPr>
                <w:ilvl w:val="0"/>
                <w:numId w:val="119"/>
              </w:numPr>
              <w:jc w:val="left"/>
              <w:rPr>
                <w:rFonts w:ascii="GE Inspira" w:hAnsi="GE Inspira"/>
              </w:rPr>
            </w:pPr>
            <w:r>
              <w:rPr>
                <w:rFonts w:ascii="GE Inspira" w:hAnsi="GE Inspira"/>
                <w:noProof/>
              </w:rPr>
              <w:t>Create New Revision</w:t>
            </w:r>
          </w:p>
          <w:p w14:paraId="6EC1BA63" w14:textId="53ECA92A" w:rsidR="00773F3A" w:rsidRPr="00A75B53" w:rsidRDefault="00066F46" w:rsidP="007933A9">
            <w:pPr>
              <w:pStyle w:val="TableHeader"/>
              <w:jc w:val="left"/>
              <w:rPr>
                <w:rFonts w:ascii="GE Inspira" w:hAnsi="GE Inspira"/>
              </w:rPr>
            </w:pPr>
            <w:r>
              <w:rPr>
                <w:noProof/>
              </w:rPr>
              <w:drawing>
                <wp:inline distT="0" distB="0" distL="0" distR="0" wp14:anchorId="52CAAE43" wp14:editId="448C2664">
                  <wp:extent cx="2949575" cy="3376295"/>
                  <wp:effectExtent l="0" t="0" r="3175" b="0"/>
                  <wp:docPr id="21599" name="Picture 2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49575" cy="3376295"/>
                          </a:xfrm>
                          <a:prstGeom prst="rect">
                            <a:avLst/>
                          </a:prstGeom>
                        </pic:spPr>
                      </pic:pic>
                    </a:graphicData>
                  </a:graphic>
                </wp:inline>
              </w:drawing>
            </w:r>
          </w:p>
        </w:tc>
      </w:tr>
    </w:tbl>
    <w:p w14:paraId="62187A04" w14:textId="6CAAF851" w:rsidR="00A54254" w:rsidRDefault="00A54254" w:rsidP="00A54254">
      <w:pPr>
        <w:pStyle w:val="Heading3"/>
      </w:pPr>
      <w:bookmarkStart w:id="206" w:name="_Toc52811644"/>
      <w:r>
        <w:t>Revision Log Report</w:t>
      </w:r>
      <w:bookmarkEnd w:id="206"/>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742"/>
        <w:gridCol w:w="2668"/>
        <w:gridCol w:w="4861"/>
      </w:tblGrid>
      <w:tr w:rsidR="00A54254" w:rsidRPr="00A75B53" w14:paraId="0F36534E" w14:textId="77777777" w:rsidTr="007933A9">
        <w:trPr>
          <w:cantSplit/>
          <w:trHeight w:val="355"/>
        </w:trPr>
        <w:tc>
          <w:tcPr>
            <w:tcW w:w="9785" w:type="dxa"/>
            <w:gridSpan w:val="4"/>
            <w:shd w:val="clear" w:color="auto" w:fill="E0E0E0"/>
          </w:tcPr>
          <w:p w14:paraId="600DDF24" w14:textId="271D0243" w:rsidR="00A54254" w:rsidRPr="006A18F2" w:rsidRDefault="00A54254" w:rsidP="007933A9">
            <w:pPr>
              <w:pStyle w:val="TableHeader"/>
              <w:rPr>
                <w:rFonts w:ascii="GE Inspira" w:hAnsi="GE Inspira"/>
                <w:bCs/>
                <w:sz w:val="22"/>
              </w:rPr>
            </w:pPr>
            <w:r>
              <w:t>Revision Log Report</w:t>
            </w:r>
          </w:p>
        </w:tc>
      </w:tr>
      <w:tr w:rsidR="00A54254" w:rsidRPr="00A75B53" w14:paraId="279B02F3" w14:textId="77777777" w:rsidTr="005712A8">
        <w:trPr>
          <w:cantSplit/>
          <w:trHeight w:val="421"/>
          <w:tblHeader/>
        </w:trPr>
        <w:tc>
          <w:tcPr>
            <w:tcW w:w="514" w:type="dxa"/>
            <w:shd w:val="clear" w:color="FFFFFF" w:fill="auto"/>
          </w:tcPr>
          <w:p w14:paraId="2E93A2E1" w14:textId="6CF2A2FE" w:rsidR="00A54254" w:rsidRPr="00A75B53" w:rsidRDefault="00A54254" w:rsidP="007933A9">
            <w:pPr>
              <w:pStyle w:val="BodyText"/>
              <w:rPr>
                <w:b/>
                <w:bCs/>
              </w:rPr>
            </w:pPr>
            <w:r w:rsidRPr="00A75B53">
              <w:rPr>
                <w:b/>
                <w:bCs/>
              </w:rPr>
              <w:t>#</w:t>
            </w:r>
          </w:p>
        </w:tc>
        <w:tc>
          <w:tcPr>
            <w:tcW w:w="1742" w:type="dxa"/>
            <w:shd w:val="clear" w:color="FFFFFF" w:fill="auto"/>
          </w:tcPr>
          <w:p w14:paraId="70DC58FE" w14:textId="788DC2FC" w:rsidR="00A54254" w:rsidRPr="00A75B53" w:rsidRDefault="00FF67A1" w:rsidP="007933A9">
            <w:pPr>
              <w:pStyle w:val="BodyText"/>
              <w:rPr>
                <w:b/>
                <w:bCs/>
              </w:rPr>
            </w:pPr>
            <w:r>
              <w:rPr>
                <w:b/>
                <w:bCs/>
              </w:rPr>
              <w:t>Steps</w:t>
            </w:r>
          </w:p>
        </w:tc>
        <w:tc>
          <w:tcPr>
            <w:tcW w:w="2668" w:type="dxa"/>
            <w:shd w:val="clear" w:color="FFFFFF" w:fill="auto"/>
          </w:tcPr>
          <w:p w14:paraId="504EFE82" w14:textId="77777777" w:rsidR="00A54254" w:rsidRPr="00A75B53" w:rsidRDefault="00A54254" w:rsidP="007933A9">
            <w:pPr>
              <w:pStyle w:val="BodyText"/>
              <w:rPr>
                <w:b/>
                <w:bCs/>
              </w:rPr>
            </w:pPr>
            <w:r>
              <w:rPr>
                <w:b/>
                <w:bCs/>
              </w:rPr>
              <w:t>Background Operations</w:t>
            </w:r>
          </w:p>
        </w:tc>
        <w:tc>
          <w:tcPr>
            <w:tcW w:w="4861" w:type="dxa"/>
            <w:shd w:val="clear" w:color="FFFFFF" w:fill="auto"/>
          </w:tcPr>
          <w:p w14:paraId="0186B359" w14:textId="77777777" w:rsidR="00A54254" w:rsidRPr="00A75B53" w:rsidRDefault="00A54254" w:rsidP="007933A9">
            <w:pPr>
              <w:pStyle w:val="BodyText"/>
              <w:rPr>
                <w:b/>
                <w:bCs/>
              </w:rPr>
            </w:pPr>
            <w:r>
              <w:rPr>
                <w:b/>
                <w:bCs/>
              </w:rPr>
              <w:t>Comments</w:t>
            </w:r>
            <w:r w:rsidRPr="00A75B53">
              <w:rPr>
                <w:b/>
                <w:bCs/>
              </w:rPr>
              <w:t xml:space="preserve"> </w:t>
            </w:r>
          </w:p>
        </w:tc>
      </w:tr>
      <w:tr w:rsidR="00A54254" w:rsidRPr="00A75B53" w14:paraId="52C1B7BE" w14:textId="77777777" w:rsidTr="005712A8">
        <w:trPr>
          <w:cantSplit/>
          <w:trHeight w:val="401"/>
          <w:tblHeader/>
        </w:trPr>
        <w:tc>
          <w:tcPr>
            <w:tcW w:w="514" w:type="dxa"/>
            <w:shd w:val="clear" w:color="FFFFFF" w:fill="auto"/>
          </w:tcPr>
          <w:p w14:paraId="00CCDECD" w14:textId="77777777" w:rsidR="00A54254" w:rsidRPr="00A75B53" w:rsidRDefault="00A54254" w:rsidP="007933A9">
            <w:pPr>
              <w:pStyle w:val="TableHeader"/>
              <w:rPr>
                <w:rFonts w:ascii="GE Inspira" w:hAnsi="GE Inspira"/>
                <w:b/>
                <w:bCs/>
                <w:sz w:val="20"/>
              </w:rPr>
            </w:pPr>
            <w:r>
              <w:rPr>
                <w:rFonts w:ascii="GE Inspira" w:hAnsi="GE Inspira"/>
                <w:b/>
                <w:bCs/>
                <w:sz w:val="20"/>
              </w:rPr>
              <w:lastRenderedPageBreak/>
              <w:t>1</w:t>
            </w:r>
          </w:p>
        </w:tc>
        <w:tc>
          <w:tcPr>
            <w:tcW w:w="1742" w:type="dxa"/>
            <w:shd w:val="clear" w:color="FFFFFF" w:fill="auto"/>
          </w:tcPr>
          <w:p w14:paraId="7BDDB8BA" w14:textId="77777777" w:rsidR="005712A8" w:rsidRDefault="005712A8" w:rsidP="00EF61A5">
            <w:pPr>
              <w:pStyle w:val="TableHeader"/>
              <w:numPr>
                <w:ilvl w:val="0"/>
                <w:numId w:val="143"/>
              </w:numPr>
              <w:jc w:val="left"/>
              <w:rPr>
                <w:rFonts w:ascii="GE Inspira" w:hAnsi="GE Inspira"/>
              </w:rPr>
            </w:pPr>
            <w:r>
              <w:rPr>
                <w:rFonts w:ascii="GE Inspira" w:hAnsi="GE Inspira"/>
              </w:rPr>
              <w:t>Open Custom Instrument, Navigate to Documentation tab</w:t>
            </w:r>
          </w:p>
          <w:p w14:paraId="43A3A599" w14:textId="77777777" w:rsidR="005712A8" w:rsidRDefault="005712A8" w:rsidP="00EF61A5">
            <w:pPr>
              <w:pStyle w:val="TableHeader"/>
              <w:numPr>
                <w:ilvl w:val="0"/>
                <w:numId w:val="143"/>
              </w:numPr>
              <w:jc w:val="left"/>
              <w:rPr>
                <w:rFonts w:ascii="GE Inspira" w:hAnsi="GE Inspira"/>
              </w:rPr>
            </w:pPr>
            <w:r>
              <w:rPr>
                <w:rFonts w:ascii="GE Inspira" w:hAnsi="GE Inspira"/>
              </w:rPr>
              <w:t xml:space="preserve">Go to Product Documents tab. </w:t>
            </w:r>
          </w:p>
          <w:p w14:paraId="4E8C1821" w14:textId="40632166" w:rsidR="00A54254" w:rsidRPr="005712A8" w:rsidRDefault="005712A8" w:rsidP="00EF61A5">
            <w:pPr>
              <w:pStyle w:val="TableHeader"/>
              <w:numPr>
                <w:ilvl w:val="0"/>
                <w:numId w:val="143"/>
              </w:numPr>
              <w:jc w:val="left"/>
              <w:rPr>
                <w:rFonts w:ascii="GE Inspira" w:hAnsi="GE Inspira"/>
              </w:rPr>
            </w:pPr>
            <w:r w:rsidRPr="005712A8">
              <w:rPr>
                <w:rFonts w:ascii="GE Inspira" w:hAnsi="GE Inspira"/>
              </w:rPr>
              <w:t>Select one or more Product Documents. Click on command Actions</w:t>
            </w:r>
            <w:r w:rsidRPr="00BB338E">
              <w:rPr>
                <w:rFonts w:ascii="GE Inspira" w:hAnsi="GE Inspira"/>
              </w:rPr>
              <w:sym w:font="Wingdings" w:char="F0E0"/>
            </w:r>
            <w:r w:rsidRPr="005712A8">
              <w:rPr>
                <w:rFonts w:ascii="GE Inspira" w:hAnsi="GE Inspira"/>
              </w:rPr>
              <w:t xml:space="preserve"> </w:t>
            </w:r>
            <w:r w:rsidR="00020A22">
              <w:rPr>
                <w:rFonts w:ascii="GE Inspira" w:hAnsi="GE Inspira"/>
              </w:rPr>
              <w:t>Revision Log Report</w:t>
            </w:r>
          </w:p>
        </w:tc>
        <w:tc>
          <w:tcPr>
            <w:tcW w:w="2668" w:type="dxa"/>
            <w:shd w:val="clear" w:color="FFFFFF" w:fill="auto"/>
          </w:tcPr>
          <w:p w14:paraId="2EBB9E4C" w14:textId="77777777" w:rsidR="00A54254" w:rsidRDefault="00E95272" w:rsidP="00EF61A5">
            <w:pPr>
              <w:pStyle w:val="TableHeader"/>
              <w:numPr>
                <w:ilvl w:val="0"/>
                <w:numId w:val="120"/>
              </w:numPr>
              <w:jc w:val="left"/>
              <w:rPr>
                <w:rFonts w:ascii="GE Inspira" w:hAnsi="GE Inspira"/>
              </w:rPr>
            </w:pPr>
            <w:r>
              <w:rPr>
                <w:rFonts w:ascii="GE Inspira" w:hAnsi="GE Inspira"/>
              </w:rPr>
              <w:t xml:space="preserve">This report will show the list of all the selected </w:t>
            </w:r>
            <w:r w:rsidR="006D5A83">
              <w:rPr>
                <w:rFonts w:ascii="GE Inspira" w:hAnsi="GE Inspira"/>
              </w:rPr>
              <w:t>Documents according to the revisions.</w:t>
            </w:r>
          </w:p>
          <w:p w14:paraId="127E97CE" w14:textId="77777777" w:rsidR="006D5A83" w:rsidRDefault="006D5A83" w:rsidP="00EF61A5">
            <w:pPr>
              <w:pStyle w:val="TableHeader"/>
              <w:numPr>
                <w:ilvl w:val="0"/>
                <w:numId w:val="120"/>
              </w:numPr>
              <w:jc w:val="left"/>
              <w:rPr>
                <w:rFonts w:ascii="GE Inspira" w:hAnsi="GE Inspira"/>
              </w:rPr>
            </w:pPr>
            <w:r>
              <w:rPr>
                <w:rFonts w:ascii="GE Inspira" w:hAnsi="GE Inspira"/>
              </w:rPr>
              <w:t>Grey header will show the Details of the Document such as Type, Name and Revision</w:t>
            </w:r>
          </w:p>
          <w:p w14:paraId="180D3727" w14:textId="6942DFF4" w:rsidR="006D5A83" w:rsidRPr="000831D0" w:rsidRDefault="006D5A83" w:rsidP="00EF61A5">
            <w:pPr>
              <w:pStyle w:val="TableHeader"/>
              <w:numPr>
                <w:ilvl w:val="0"/>
                <w:numId w:val="120"/>
              </w:numPr>
              <w:jc w:val="left"/>
              <w:rPr>
                <w:rFonts w:ascii="GE Inspira" w:hAnsi="GE Inspira"/>
              </w:rPr>
            </w:pPr>
            <w:r>
              <w:rPr>
                <w:rFonts w:ascii="GE Inspira" w:hAnsi="GE Inspira"/>
              </w:rPr>
              <w:t>Below the header, it will show all the revisions of the Document and will show the Remark and Author for the Document</w:t>
            </w:r>
          </w:p>
        </w:tc>
        <w:tc>
          <w:tcPr>
            <w:tcW w:w="4861" w:type="dxa"/>
            <w:shd w:val="clear" w:color="FFFFFF" w:fill="auto"/>
          </w:tcPr>
          <w:p w14:paraId="6F37F666" w14:textId="6A087DF9" w:rsidR="00A54254" w:rsidRDefault="003E0916" w:rsidP="00EF61A5">
            <w:pPr>
              <w:pStyle w:val="TableHeader"/>
              <w:numPr>
                <w:ilvl w:val="0"/>
                <w:numId w:val="165"/>
              </w:numPr>
              <w:jc w:val="left"/>
              <w:rPr>
                <w:rFonts w:ascii="GE Inspira" w:hAnsi="GE Inspira"/>
              </w:rPr>
            </w:pPr>
            <w:r>
              <w:rPr>
                <w:rFonts w:ascii="GE Inspira" w:hAnsi="GE Inspira"/>
                <w:noProof/>
              </w:rPr>
              <w:t>Revision Log Report</w:t>
            </w:r>
          </w:p>
          <w:p w14:paraId="604AF489" w14:textId="3083E2F0" w:rsidR="003E0916" w:rsidRDefault="003E0916" w:rsidP="003E0916">
            <w:pPr>
              <w:pStyle w:val="TableHeader"/>
              <w:jc w:val="left"/>
              <w:rPr>
                <w:rFonts w:ascii="GE Inspira" w:hAnsi="GE Inspira"/>
              </w:rPr>
            </w:pPr>
            <w:r>
              <w:rPr>
                <w:noProof/>
              </w:rPr>
              <w:drawing>
                <wp:inline distT="0" distB="0" distL="0" distR="0" wp14:anchorId="4EA5D333" wp14:editId="4AA42657">
                  <wp:extent cx="2949575" cy="3376295"/>
                  <wp:effectExtent l="0" t="0" r="3175" b="0"/>
                  <wp:docPr id="21600" name="Picture 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49575" cy="3376295"/>
                          </a:xfrm>
                          <a:prstGeom prst="rect">
                            <a:avLst/>
                          </a:prstGeom>
                        </pic:spPr>
                      </pic:pic>
                    </a:graphicData>
                  </a:graphic>
                </wp:inline>
              </w:drawing>
            </w:r>
          </w:p>
          <w:p w14:paraId="7BBFA6E1" w14:textId="11BB2D2E" w:rsidR="00A54254" w:rsidRDefault="009A019E" w:rsidP="00EF61A5">
            <w:pPr>
              <w:pStyle w:val="TableHeader"/>
              <w:numPr>
                <w:ilvl w:val="0"/>
                <w:numId w:val="165"/>
              </w:numPr>
              <w:jc w:val="left"/>
              <w:rPr>
                <w:rFonts w:ascii="GE Inspira" w:hAnsi="GE Inspira"/>
              </w:rPr>
            </w:pPr>
            <w:r>
              <w:rPr>
                <w:rFonts w:ascii="GE Inspira" w:hAnsi="GE Inspira"/>
              </w:rPr>
              <w:t>Revision Log Report</w:t>
            </w:r>
            <w:r w:rsidR="00E95272">
              <w:rPr>
                <w:rFonts w:ascii="GE Inspira" w:hAnsi="GE Inspira"/>
              </w:rPr>
              <w:t xml:space="preserve"> for 1 Document</w:t>
            </w:r>
          </w:p>
          <w:p w14:paraId="0AEB795A" w14:textId="77777777" w:rsidR="009A019E" w:rsidRDefault="009A019E" w:rsidP="009A019E">
            <w:pPr>
              <w:pStyle w:val="TableHeader"/>
              <w:jc w:val="left"/>
              <w:rPr>
                <w:rFonts w:ascii="GE Inspira" w:hAnsi="GE Inspira"/>
              </w:rPr>
            </w:pPr>
            <w:r>
              <w:rPr>
                <w:noProof/>
              </w:rPr>
              <w:drawing>
                <wp:inline distT="0" distB="0" distL="0" distR="0" wp14:anchorId="0CFF46CD" wp14:editId="384BDC7F">
                  <wp:extent cx="2949575" cy="67183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49575" cy="671830"/>
                          </a:xfrm>
                          <a:prstGeom prst="rect">
                            <a:avLst/>
                          </a:prstGeom>
                        </pic:spPr>
                      </pic:pic>
                    </a:graphicData>
                  </a:graphic>
                </wp:inline>
              </w:drawing>
            </w:r>
          </w:p>
          <w:p w14:paraId="6D3AA987" w14:textId="77777777" w:rsidR="00E95272" w:rsidRDefault="005F19DB" w:rsidP="00EF61A5">
            <w:pPr>
              <w:pStyle w:val="TableHeader"/>
              <w:numPr>
                <w:ilvl w:val="0"/>
                <w:numId w:val="165"/>
              </w:numPr>
              <w:jc w:val="left"/>
              <w:rPr>
                <w:rFonts w:ascii="GE Inspira" w:hAnsi="GE Inspira"/>
              </w:rPr>
            </w:pPr>
            <w:r>
              <w:rPr>
                <w:rFonts w:ascii="GE Inspira" w:hAnsi="GE Inspira"/>
              </w:rPr>
              <w:t>Revision Log Report for 2 Documents</w:t>
            </w:r>
          </w:p>
          <w:p w14:paraId="50F499EB" w14:textId="01772ABB" w:rsidR="005F19DB" w:rsidRPr="00A75B53" w:rsidRDefault="005F19DB" w:rsidP="005F19DB">
            <w:pPr>
              <w:pStyle w:val="TableHeader"/>
              <w:jc w:val="left"/>
              <w:rPr>
                <w:rFonts w:ascii="GE Inspira" w:hAnsi="GE Inspira"/>
              </w:rPr>
            </w:pPr>
            <w:r>
              <w:rPr>
                <w:noProof/>
              </w:rPr>
              <w:drawing>
                <wp:inline distT="0" distB="0" distL="0" distR="0" wp14:anchorId="53AEFDBB" wp14:editId="7B48D8CE">
                  <wp:extent cx="2949575" cy="87884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49575" cy="878840"/>
                          </a:xfrm>
                          <a:prstGeom prst="rect">
                            <a:avLst/>
                          </a:prstGeom>
                        </pic:spPr>
                      </pic:pic>
                    </a:graphicData>
                  </a:graphic>
                </wp:inline>
              </w:drawing>
            </w:r>
          </w:p>
        </w:tc>
      </w:tr>
    </w:tbl>
    <w:p w14:paraId="372B41DA" w14:textId="099178C9" w:rsidR="00263266" w:rsidRDefault="00263266" w:rsidP="00263266">
      <w:pPr>
        <w:pStyle w:val="Heading3"/>
      </w:pPr>
      <w:bookmarkStart w:id="207" w:name="_Toc52811645"/>
      <w:r>
        <w:t>Download Files</w:t>
      </w:r>
      <w:bookmarkEnd w:id="207"/>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884"/>
        <w:gridCol w:w="2526"/>
        <w:gridCol w:w="4861"/>
      </w:tblGrid>
      <w:tr w:rsidR="00263266" w:rsidRPr="00A75B53" w14:paraId="7B3745B7" w14:textId="77777777" w:rsidTr="007933A9">
        <w:trPr>
          <w:cantSplit/>
          <w:trHeight w:val="355"/>
        </w:trPr>
        <w:tc>
          <w:tcPr>
            <w:tcW w:w="9785" w:type="dxa"/>
            <w:gridSpan w:val="4"/>
            <w:shd w:val="clear" w:color="auto" w:fill="E0E0E0"/>
          </w:tcPr>
          <w:p w14:paraId="118A2197" w14:textId="1B94684F" w:rsidR="00263266" w:rsidRPr="006A18F2" w:rsidRDefault="00655CA6" w:rsidP="007933A9">
            <w:pPr>
              <w:pStyle w:val="TableHeader"/>
              <w:rPr>
                <w:rFonts w:ascii="GE Inspira" w:hAnsi="GE Inspira"/>
                <w:bCs/>
                <w:sz w:val="22"/>
              </w:rPr>
            </w:pPr>
            <w:r>
              <w:t>Download Files</w:t>
            </w:r>
          </w:p>
        </w:tc>
      </w:tr>
      <w:tr w:rsidR="00263266" w:rsidRPr="00A75B53" w14:paraId="1F18ACA5" w14:textId="77777777" w:rsidTr="00183D71">
        <w:trPr>
          <w:cantSplit/>
          <w:trHeight w:val="421"/>
          <w:tblHeader/>
        </w:trPr>
        <w:tc>
          <w:tcPr>
            <w:tcW w:w="514" w:type="dxa"/>
            <w:shd w:val="clear" w:color="FFFFFF" w:fill="auto"/>
          </w:tcPr>
          <w:p w14:paraId="0847DA7D" w14:textId="32FD2820" w:rsidR="00263266" w:rsidRPr="00A75B53" w:rsidRDefault="00263266" w:rsidP="007933A9">
            <w:pPr>
              <w:pStyle w:val="BodyText"/>
              <w:rPr>
                <w:b/>
                <w:bCs/>
              </w:rPr>
            </w:pPr>
            <w:r w:rsidRPr="00A75B53">
              <w:rPr>
                <w:b/>
                <w:bCs/>
              </w:rPr>
              <w:t>#</w:t>
            </w:r>
          </w:p>
        </w:tc>
        <w:tc>
          <w:tcPr>
            <w:tcW w:w="1884" w:type="dxa"/>
            <w:shd w:val="clear" w:color="FFFFFF" w:fill="auto"/>
          </w:tcPr>
          <w:p w14:paraId="479590DA" w14:textId="12280B1B" w:rsidR="00263266" w:rsidRPr="00A75B53" w:rsidRDefault="00FF67A1" w:rsidP="007933A9">
            <w:pPr>
              <w:pStyle w:val="BodyText"/>
              <w:rPr>
                <w:b/>
                <w:bCs/>
              </w:rPr>
            </w:pPr>
            <w:r>
              <w:rPr>
                <w:b/>
                <w:bCs/>
              </w:rPr>
              <w:t>Steps</w:t>
            </w:r>
          </w:p>
        </w:tc>
        <w:tc>
          <w:tcPr>
            <w:tcW w:w="2526" w:type="dxa"/>
            <w:shd w:val="clear" w:color="FFFFFF" w:fill="auto"/>
          </w:tcPr>
          <w:p w14:paraId="4FE2D1D0" w14:textId="77777777" w:rsidR="00263266" w:rsidRPr="00A75B53" w:rsidRDefault="00263266" w:rsidP="007933A9">
            <w:pPr>
              <w:pStyle w:val="BodyText"/>
              <w:rPr>
                <w:b/>
                <w:bCs/>
              </w:rPr>
            </w:pPr>
            <w:r>
              <w:rPr>
                <w:b/>
                <w:bCs/>
              </w:rPr>
              <w:t>Background Operations</w:t>
            </w:r>
          </w:p>
        </w:tc>
        <w:tc>
          <w:tcPr>
            <w:tcW w:w="4861" w:type="dxa"/>
            <w:shd w:val="clear" w:color="FFFFFF" w:fill="auto"/>
          </w:tcPr>
          <w:p w14:paraId="4B97F181" w14:textId="77777777" w:rsidR="00263266" w:rsidRPr="00A75B53" w:rsidRDefault="00263266" w:rsidP="007933A9">
            <w:pPr>
              <w:pStyle w:val="BodyText"/>
              <w:rPr>
                <w:b/>
                <w:bCs/>
              </w:rPr>
            </w:pPr>
            <w:r>
              <w:rPr>
                <w:b/>
                <w:bCs/>
              </w:rPr>
              <w:t>Comments</w:t>
            </w:r>
            <w:r w:rsidRPr="00A75B53">
              <w:rPr>
                <w:b/>
                <w:bCs/>
              </w:rPr>
              <w:t xml:space="preserve"> </w:t>
            </w:r>
          </w:p>
        </w:tc>
      </w:tr>
      <w:tr w:rsidR="00263266" w:rsidRPr="00A75B53" w14:paraId="1D9F06D6" w14:textId="77777777" w:rsidTr="00183D71">
        <w:trPr>
          <w:cantSplit/>
          <w:trHeight w:val="401"/>
          <w:tblHeader/>
        </w:trPr>
        <w:tc>
          <w:tcPr>
            <w:tcW w:w="514" w:type="dxa"/>
            <w:shd w:val="clear" w:color="FFFFFF" w:fill="auto"/>
          </w:tcPr>
          <w:p w14:paraId="10A3F40F" w14:textId="77777777" w:rsidR="00263266" w:rsidRPr="00A75B53" w:rsidRDefault="00263266" w:rsidP="007933A9">
            <w:pPr>
              <w:pStyle w:val="TableHeader"/>
              <w:rPr>
                <w:rFonts w:ascii="GE Inspira" w:hAnsi="GE Inspira"/>
                <w:b/>
                <w:bCs/>
                <w:sz w:val="20"/>
              </w:rPr>
            </w:pPr>
            <w:r>
              <w:rPr>
                <w:rFonts w:ascii="GE Inspira" w:hAnsi="GE Inspira"/>
                <w:b/>
                <w:bCs/>
                <w:sz w:val="20"/>
              </w:rPr>
              <w:lastRenderedPageBreak/>
              <w:t>1</w:t>
            </w:r>
          </w:p>
        </w:tc>
        <w:tc>
          <w:tcPr>
            <w:tcW w:w="1884" w:type="dxa"/>
            <w:shd w:val="clear" w:color="FFFFFF" w:fill="auto"/>
          </w:tcPr>
          <w:p w14:paraId="5022266F" w14:textId="77777777" w:rsidR="00183D71" w:rsidRDefault="00183D71" w:rsidP="00EF61A5">
            <w:pPr>
              <w:pStyle w:val="TableHeader"/>
              <w:numPr>
                <w:ilvl w:val="0"/>
                <w:numId w:val="144"/>
              </w:numPr>
              <w:jc w:val="left"/>
              <w:rPr>
                <w:rFonts w:ascii="GE Inspira" w:hAnsi="GE Inspira"/>
              </w:rPr>
            </w:pPr>
            <w:r>
              <w:rPr>
                <w:rFonts w:ascii="GE Inspira" w:hAnsi="GE Inspira"/>
              </w:rPr>
              <w:t>Open Custom Instrument, Navigate to Documentation tab</w:t>
            </w:r>
          </w:p>
          <w:p w14:paraId="5DB7E491" w14:textId="77777777" w:rsidR="00183D71" w:rsidRDefault="00183D71" w:rsidP="00EF61A5">
            <w:pPr>
              <w:pStyle w:val="TableHeader"/>
              <w:numPr>
                <w:ilvl w:val="0"/>
                <w:numId w:val="144"/>
              </w:numPr>
              <w:jc w:val="left"/>
              <w:rPr>
                <w:rFonts w:ascii="GE Inspira" w:hAnsi="GE Inspira"/>
              </w:rPr>
            </w:pPr>
            <w:r>
              <w:rPr>
                <w:rFonts w:ascii="GE Inspira" w:hAnsi="GE Inspira"/>
              </w:rPr>
              <w:t xml:space="preserve">Go to Product Documents tab. </w:t>
            </w:r>
          </w:p>
          <w:p w14:paraId="7CD6AD2D" w14:textId="37AA9374" w:rsidR="00263266" w:rsidRPr="00183D71" w:rsidRDefault="00183D71" w:rsidP="00EF61A5">
            <w:pPr>
              <w:pStyle w:val="TableHeader"/>
              <w:numPr>
                <w:ilvl w:val="0"/>
                <w:numId w:val="144"/>
              </w:numPr>
              <w:jc w:val="left"/>
              <w:rPr>
                <w:rFonts w:ascii="GE Inspira" w:hAnsi="GE Inspira"/>
              </w:rPr>
            </w:pPr>
            <w:r w:rsidRPr="00183D71">
              <w:rPr>
                <w:rFonts w:ascii="GE Inspira" w:hAnsi="GE Inspira"/>
              </w:rPr>
              <w:t>Select one or more Product Documents. Click on command Actions</w:t>
            </w:r>
            <w:r w:rsidRPr="00BB338E">
              <w:rPr>
                <w:rFonts w:ascii="GE Inspira" w:hAnsi="GE Inspira"/>
              </w:rPr>
              <w:sym w:font="Wingdings" w:char="F0E0"/>
            </w:r>
            <w:r w:rsidRPr="00183D71">
              <w:rPr>
                <w:rFonts w:ascii="GE Inspira" w:hAnsi="GE Inspira"/>
              </w:rPr>
              <w:t xml:space="preserve"> </w:t>
            </w:r>
            <w:r w:rsidR="0013779F">
              <w:rPr>
                <w:rFonts w:ascii="GE Inspira" w:hAnsi="GE Inspira"/>
              </w:rPr>
              <w:t>Download Files</w:t>
            </w:r>
          </w:p>
        </w:tc>
        <w:tc>
          <w:tcPr>
            <w:tcW w:w="2526" w:type="dxa"/>
            <w:shd w:val="clear" w:color="FFFFFF" w:fill="auto"/>
          </w:tcPr>
          <w:p w14:paraId="21F8815F" w14:textId="77777777" w:rsidR="00263266" w:rsidRDefault="001F51BA" w:rsidP="00EF61A5">
            <w:pPr>
              <w:pStyle w:val="TableHeader"/>
              <w:numPr>
                <w:ilvl w:val="0"/>
                <w:numId w:val="166"/>
              </w:numPr>
              <w:jc w:val="left"/>
              <w:rPr>
                <w:rFonts w:ascii="GE Inspira" w:hAnsi="GE Inspira"/>
              </w:rPr>
            </w:pPr>
            <w:r>
              <w:rPr>
                <w:rFonts w:ascii="GE Inspira" w:hAnsi="GE Inspira"/>
              </w:rPr>
              <w:t>For the selected Documents user will be able to package all the files based on different criteria such as to download all files in zip, all files without zip, pdf files with zip, pdf files without ip</w:t>
            </w:r>
          </w:p>
          <w:p w14:paraId="5E54A0F9" w14:textId="77777777" w:rsidR="00BC091F" w:rsidRDefault="00BC091F" w:rsidP="00EF61A5">
            <w:pPr>
              <w:pStyle w:val="TableHeader"/>
              <w:numPr>
                <w:ilvl w:val="0"/>
                <w:numId w:val="166"/>
              </w:numPr>
              <w:jc w:val="left"/>
              <w:rPr>
                <w:rFonts w:ascii="GE Inspira" w:hAnsi="GE Inspira"/>
              </w:rPr>
            </w:pPr>
            <w:r>
              <w:rPr>
                <w:rFonts w:ascii="GE Inspira" w:hAnsi="GE Inspira"/>
              </w:rPr>
              <w:t>User can select these options and will be packaged acc to selected options</w:t>
            </w:r>
          </w:p>
          <w:p w14:paraId="7341DF8E" w14:textId="46E0392D" w:rsidR="00BC091F" w:rsidRPr="000831D0" w:rsidRDefault="00CC4952" w:rsidP="00EF61A5">
            <w:pPr>
              <w:pStyle w:val="TableHeader"/>
              <w:numPr>
                <w:ilvl w:val="0"/>
                <w:numId w:val="166"/>
              </w:numPr>
              <w:jc w:val="left"/>
              <w:rPr>
                <w:rFonts w:ascii="GE Inspira" w:hAnsi="GE Inspira"/>
              </w:rPr>
            </w:pPr>
            <w:r>
              <w:rPr>
                <w:rFonts w:ascii="GE Inspira" w:hAnsi="GE Inspira"/>
              </w:rPr>
              <w:t>This option will require user to have TVC File Manager</w:t>
            </w:r>
          </w:p>
        </w:tc>
        <w:tc>
          <w:tcPr>
            <w:tcW w:w="4861" w:type="dxa"/>
            <w:shd w:val="clear" w:color="FFFFFF" w:fill="auto"/>
          </w:tcPr>
          <w:p w14:paraId="2AC9EE6A" w14:textId="65ECDD95" w:rsidR="00263266" w:rsidRPr="004B5C6C" w:rsidRDefault="004B5C6C" w:rsidP="00EF61A5">
            <w:pPr>
              <w:pStyle w:val="TableHeader"/>
              <w:numPr>
                <w:ilvl w:val="0"/>
                <w:numId w:val="166"/>
              </w:numPr>
              <w:jc w:val="left"/>
              <w:rPr>
                <w:rFonts w:ascii="GE Inspira" w:hAnsi="GE Inspira"/>
              </w:rPr>
            </w:pPr>
            <w:r w:rsidRPr="00152A7C">
              <w:rPr>
                <w:rFonts w:ascii="GE Inspira" w:hAnsi="GE Inspira"/>
              </w:rPr>
              <w:t>Download Files</w:t>
            </w:r>
          </w:p>
          <w:p w14:paraId="2A61E3CD" w14:textId="67F248B8" w:rsidR="004B5C6C" w:rsidRDefault="004B5C6C" w:rsidP="004B5C6C">
            <w:pPr>
              <w:pStyle w:val="TableHeader"/>
              <w:jc w:val="left"/>
              <w:rPr>
                <w:rFonts w:ascii="GE Inspira" w:hAnsi="GE Inspira"/>
              </w:rPr>
            </w:pPr>
            <w:r>
              <w:rPr>
                <w:noProof/>
              </w:rPr>
              <w:drawing>
                <wp:inline distT="0" distB="0" distL="0" distR="0" wp14:anchorId="54DCACF5" wp14:editId="30E42559">
                  <wp:extent cx="2949575" cy="3376295"/>
                  <wp:effectExtent l="0" t="0" r="3175" b="0"/>
                  <wp:docPr id="21601" name="Picture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9575" cy="3376295"/>
                          </a:xfrm>
                          <a:prstGeom prst="rect">
                            <a:avLst/>
                          </a:prstGeom>
                        </pic:spPr>
                      </pic:pic>
                    </a:graphicData>
                  </a:graphic>
                </wp:inline>
              </w:drawing>
            </w:r>
          </w:p>
          <w:p w14:paraId="1FCC3353" w14:textId="393F9D6B" w:rsidR="00263266" w:rsidRDefault="00771AF6" w:rsidP="00EF61A5">
            <w:pPr>
              <w:pStyle w:val="TableHeader"/>
              <w:numPr>
                <w:ilvl w:val="0"/>
                <w:numId w:val="166"/>
              </w:numPr>
              <w:jc w:val="left"/>
              <w:rPr>
                <w:rFonts w:ascii="GE Inspira" w:hAnsi="GE Inspira"/>
              </w:rPr>
            </w:pPr>
            <w:r>
              <w:rPr>
                <w:rFonts w:ascii="GE Inspira" w:hAnsi="GE Inspira"/>
              </w:rPr>
              <w:t>Selection popup for Download Files</w:t>
            </w:r>
          </w:p>
          <w:p w14:paraId="5886EE8E" w14:textId="45E5D69C" w:rsidR="00771AF6" w:rsidRDefault="00771AF6" w:rsidP="00771AF6">
            <w:pPr>
              <w:pStyle w:val="TableHeader"/>
              <w:jc w:val="left"/>
              <w:rPr>
                <w:rFonts w:ascii="GE Inspira" w:hAnsi="GE Inspira"/>
              </w:rPr>
            </w:pPr>
            <w:r>
              <w:rPr>
                <w:noProof/>
              </w:rPr>
              <w:drawing>
                <wp:inline distT="0" distB="0" distL="0" distR="0" wp14:anchorId="1D66F0B9" wp14:editId="112D98B7">
                  <wp:extent cx="2949575" cy="204724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49575" cy="2047240"/>
                          </a:xfrm>
                          <a:prstGeom prst="rect">
                            <a:avLst/>
                          </a:prstGeom>
                        </pic:spPr>
                      </pic:pic>
                    </a:graphicData>
                  </a:graphic>
                </wp:inline>
              </w:drawing>
            </w:r>
          </w:p>
          <w:p w14:paraId="77D9B052" w14:textId="77777777" w:rsidR="00263266" w:rsidRDefault="00263266" w:rsidP="007933A9">
            <w:pPr>
              <w:pStyle w:val="TableHeader"/>
              <w:jc w:val="left"/>
              <w:rPr>
                <w:rFonts w:ascii="GE Inspira" w:hAnsi="GE Inspira"/>
              </w:rPr>
            </w:pPr>
          </w:p>
          <w:p w14:paraId="754E2A54" w14:textId="77777777" w:rsidR="00263266" w:rsidRDefault="00263266" w:rsidP="007933A9">
            <w:pPr>
              <w:pStyle w:val="TableHeader"/>
              <w:jc w:val="left"/>
              <w:rPr>
                <w:rFonts w:ascii="GE Inspira" w:hAnsi="GE Inspira"/>
              </w:rPr>
            </w:pPr>
          </w:p>
          <w:p w14:paraId="52BAD220" w14:textId="77777777" w:rsidR="00263266" w:rsidRDefault="00263266" w:rsidP="007933A9">
            <w:pPr>
              <w:pStyle w:val="TableHeader"/>
              <w:jc w:val="left"/>
              <w:rPr>
                <w:rFonts w:ascii="GE Inspira" w:hAnsi="GE Inspira"/>
              </w:rPr>
            </w:pPr>
          </w:p>
          <w:p w14:paraId="641BE7F8" w14:textId="77777777" w:rsidR="00263266" w:rsidRPr="00A75B53" w:rsidRDefault="00263266" w:rsidP="007933A9">
            <w:pPr>
              <w:pStyle w:val="TableHeader"/>
              <w:jc w:val="left"/>
              <w:rPr>
                <w:rFonts w:ascii="GE Inspira" w:hAnsi="GE Inspira"/>
              </w:rPr>
            </w:pPr>
          </w:p>
        </w:tc>
      </w:tr>
    </w:tbl>
    <w:p w14:paraId="26AE8F98" w14:textId="3FFF27EB" w:rsidR="00AD4441" w:rsidRDefault="00AD4441" w:rsidP="00AD4441">
      <w:pPr>
        <w:pStyle w:val="Heading3"/>
      </w:pPr>
      <w:bookmarkStart w:id="208" w:name="_Toc52811646"/>
      <w:r>
        <w:t>Create</w:t>
      </w:r>
      <w:r w:rsidR="00552975">
        <w:t>/</w:t>
      </w:r>
      <w:r>
        <w:t>Connect ECO</w:t>
      </w:r>
      <w:bookmarkEnd w:id="208"/>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600"/>
        <w:gridCol w:w="2810"/>
        <w:gridCol w:w="4861"/>
      </w:tblGrid>
      <w:tr w:rsidR="00AD4441" w:rsidRPr="00A75B53" w14:paraId="2E2390AB" w14:textId="77777777" w:rsidTr="007933A9">
        <w:trPr>
          <w:cantSplit/>
          <w:trHeight w:val="355"/>
        </w:trPr>
        <w:tc>
          <w:tcPr>
            <w:tcW w:w="9785" w:type="dxa"/>
            <w:gridSpan w:val="4"/>
            <w:shd w:val="clear" w:color="auto" w:fill="E0E0E0"/>
          </w:tcPr>
          <w:p w14:paraId="11C7841A" w14:textId="00AE62B9" w:rsidR="00AD4441" w:rsidRPr="006A18F2" w:rsidRDefault="00207697" w:rsidP="007933A9">
            <w:pPr>
              <w:pStyle w:val="TableHeader"/>
              <w:rPr>
                <w:rFonts w:ascii="GE Inspira" w:hAnsi="GE Inspira"/>
                <w:bCs/>
                <w:sz w:val="22"/>
              </w:rPr>
            </w:pPr>
            <w:r>
              <w:t>Create/Connect ECO</w:t>
            </w:r>
          </w:p>
        </w:tc>
      </w:tr>
      <w:tr w:rsidR="00AD4441" w:rsidRPr="00A75B53" w14:paraId="2B0801E8" w14:textId="77777777" w:rsidTr="008959B6">
        <w:trPr>
          <w:cantSplit/>
          <w:trHeight w:val="421"/>
          <w:tblHeader/>
        </w:trPr>
        <w:tc>
          <w:tcPr>
            <w:tcW w:w="514" w:type="dxa"/>
            <w:shd w:val="clear" w:color="FFFFFF" w:fill="auto"/>
          </w:tcPr>
          <w:p w14:paraId="6159DDA6" w14:textId="12A984DC" w:rsidR="00AD4441" w:rsidRPr="00A75B53" w:rsidRDefault="00AD4441" w:rsidP="007933A9">
            <w:pPr>
              <w:pStyle w:val="BodyText"/>
              <w:rPr>
                <w:b/>
                <w:bCs/>
              </w:rPr>
            </w:pPr>
            <w:r w:rsidRPr="00A75B53">
              <w:rPr>
                <w:b/>
                <w:bCs/>
              </w:rPr>
              <w:t>#</w:t>
            </w:r>
          </w:p>
        </w:tc>
        <w:tc>
          <w:tcPr>
            <w:tcW w:w="1600" w:type="dxa"/>
            <w:shd w:val="clear" w:color="FFFFFF" w:fill="auto"/>
          </w:tcPr>
          <w:p w14:paraId="4F99029E" w14:textId="72FA097B" w:rsidR="00AD4441" w:rsidRPr="00A75B53" w:rsidRDefault="00FF67A1" w:rsidP="007933A9">
            <w:pPr>
              <w:pStyle w:val="BodyText"/>
              <w:rPr>
                <w:b/>
                <w:bCs/>
              </w:rPr>
            </w:pPr>
            <w:r>
              <w:rPr>
                <w:b/>
                <w:bCs/>
              </w:rPr>
              <w:t>Steps</w:t>
            </w:r>
          </w:p>
        </w:tc>
        <w:tc>
          <w:tcPr>
            <w:tcW w:w="2810" w:type="dxa"/>
            <w:shd w:val="clear" w:color="FFFFFF" w:fill="auto"/>
          </w:tcPr>
          <w:p w14:paraId="3C065505" w14:textId="77777777" w:rsidR="00AD4441" w:rsidRPr="00A75B53" w:rsidRDefault="00AD4441" w:rsidP="007933A9">
            <w:pPr>
              <w:pStyle w:val="BodyText"/>
              <w:rPr>
                <w:b/>
                <w:bCs/>
              </w:rPr>
            </w:pPr>
            <w:r>
              <w:rPr>
                <w:b/>
                <w:bCs/>
              </w:rPr>
              <w:t>Background Operations</w:t>
            </w:r>
          </w:p>
        </w:tc>
        <w:tc>
          <w:tcPr>
            <w:tcW w:w="4861" w:type="dxa"/>
            <w:shd w:val="clear" w:color="FFFFFF" w:fill="auto"/>
          </w:tcPr>
          <w:p w14:paraId="59F870B0" w14:textId="77777777" w:rsidR="00AD4441" w:rsidRPr="00A75B53" w:rsidRDefault="00AD4441" w:rsidP="007933A9">
            <w:pPr>
              <w:pStyle w:val="BodyText"/>
              <w:rPr>
                <w:b/>
                <w:bCs/>
              </w:rPr>
            </w:pPr>
            <w:r>
              <w:rPr>
                <w:b/>
                <w:bCs/>
              </w:rPr>
              <w:t>Comments</w:t>
            </w:r>
            <w:r w:rsidRPr="00A75B53">
              <w:rPr>
                <w:b/>
                <w:bCs/>
              </w:rPr>
              <w:t xml:space="preserve"> </w:t>
            </w:r>
          </w:p>
        </w:tc>
      </w:tr>
      <w:tr w:rsidR="00AD4441" w:rsidRPr="00A75B53" w14:paraId="0CAF28A2" w14:textId="77777777" w:rsidTr="008959B6">
        <w:trPr>
          <w:cantSplit/>
          <w:trHeight w:val="401"/>
          <w:tblHeader/>
        </w:trPr>
        <w:tc>
          <w:tcPr>
            <w:tcW w:w="514" w:type="dxa"/>
            <w:shd w:val="clear" w:color="FFFFFF" w:fill="auto"/>
          </w:tcPr>
          <w:p w14:paraId="6D3DDF52" w14:textId="77777777" w:rsidR="00AD4441" w:rsidRPr="00A75B53" w:rsidRDefault="00AD4441" w:rsidP="007933A9">
            <w:pPr>
              <w:pStyle w:val="TableHeader"/>
              <w:rPr>
                <w:rFonts w:ascii="GE Inspira" w:hAnsi="GE Inspira"/>
                <w:b/>
                <w:bCs/>
                <w:sz w:val="20"/>
              </w:rPr>
            </w:pPr>
            <w:r>
              <w:rPr>
                <w:rFonts w:ascii="GE Inspira" w:hAnsi="GE Inspira"/>
                <w:b/>
                <w:bCs/>
                <w:sz w:val="20"/>
              </w:rPr>
              <w:lastRenderedPageBreak/>
              <w:t>1</w:t>
            </w:r>
          </w:p>
        </w:tc>
        <w:tc>
          <w:tcPr>
            <w:tcW w:w="1600" w:type="dxa"/>
            <w:shd w:val="clear" w:color="FFFFFF" w:fill="auto"/>
          </w:tcPr>
          <w:p w14:paraId="305C06E6" w14:textId="77777777" w:rsidR="00301736" w:rsidRDefault="00301736" w:rsidP="00EF61A5">
            <w:pPr>
              <w:pStyle w:val="TableHeader"/>
              <w:numPr>
                <w:ilvl w:val="0"/>
                <w:numId w:val="145"/>
              </w:numPr>
              <w:jc w:val="left"/>
              <w:rPr>
                <w:rFonts w:ascii="GE Inspira" w:hAnsi="GE Inspira"/>
              </w:rPr>
            </w:pPr>
            <w:r>
              <w:rPr>
                <w:rFonts w:ascii="GE Inspira" w:hAnsi="GE Inspira"/>
              </w:rPr>
              <w:t>Open Custom Instrument, Navigate to Documentation tab</w:t>
            </w:r>
          </w:p>
          <w:p w14:paraId="4E21130C" w14:textId="77777777" w:rsidR="00301736" w:rsidRDefault="00301736" w:rsidP="00EF61A5">
            <w:pPr>
              <w:pStyle w:val="TableHeader"/>
              <w:numPr>
                <w:ilvl w:val="0"/>
                <w:numId w:val="145"/>
              </w:numPr>
              <w:jc w:val="left"/>
              <w:rPr>
                <w:rFonts w:ascii="GE Inspira" w:hAnsi="GE Inspira"/>
              </w:rPr>
            </w:pPr>
            <w:r>
              <w:rPr>
                <w:rFonts w:ascii="GE Inspira" w:hAnsi="GE Inspira"/>
              </w:rPr>
              <w:t xml:space="preserve">Go to Product Documents tab. </w:t>
            </w:r>
          </w:p>
          <w:p w14:paraId="79AD35E9" w14:textId="69800DC7" w:rsidR="00AD4441" w:rsidRPr="00301736" w:rsidRDefault="00301736" w:rsidP="00EF61A5">
            <w:pPr>
              <w:pStyle w:val="TableHeader"/>
              <w:numPr>
                <w:ilvl w:val="0"/>
                <w:numId w:val="145"/>
              </w:numPr>
              <w:jc w:val="left"/>
              <w:rPr>
                <w:rFonts w:ascii="GE Inspira" w:hAnsi="GE Inspira"/>
              </w:rPr>
            </w:pPr>
            <w:r w:rsidRPr="00301736">
              <w:rPr>
                <w:rFonts w:ascii="GE Inspira" w:hAnsi="GE Inspira"/>
              </w:rPr>
              <w:t>Select one or more Product Documents. Click on command Actions</w:t>
            </w:r>
            <w:r w:rsidRPr="00BB338E">
              <w:rPr>
                <w:rFonts w:ascii="GE Inspira" w:hAnsi="GE Inspira"/>
              </w:rPr>
              <w:sym w:font="Wingdings" w:char="F0E0"/>
            </w:r>
            <w:r w:rsidRPr="00301736">
              <w:rPr>
                <w:rFonts w:ascii="GE Inspira" w:hAnsi="GE Inspira"/>
              </w:rPr>
              <w:t xml:space="preserve"> Create</w:t>
            </w:r>
            <w:r>
              <w:rPr>
                <w:rFonts w:ascii="GE Inspira" w:hAnsi="GE Inspira"/>
              </w:rPr>
              <w:t>/Connect ECO</w:t>
            </w:r>
          </w:p>
        </w:tc>
        <w:tc>
          <w:tcPr>
            <w:tcW w:w="2810" w:type="dxa"/>
            <w:shd w:val="clear" w:color="FFFFFF" w:fill="auto"/>
          </w:tcPr>
          <w:p w14:paraId="54E40AF6" w14:textId="77777777" w:rsidR="00AD4441" w:rsidRDefault="000C1680" w:rsidP="00EF61A5">
            <w:pPr>
              <w:pStyle w:val="TableHeader"/>
              <w:numPr>
                <w:ilvl w:val="0"/>
                <w:numId w:val="121"/>
              </w:numPr>
              <w:jc w:val="left"/>
              <w:rPr>
                <w:rFonts w:ascii="GE Inspira" w:hAnsi="GE Inspira"/>
              </w:rPr>
            </w:pPr>
            <w:r>
              <w:rPr>
                <w:rFonts w:ascii="GE Inspira" w:hAnsi="GE Inspira"/>
              </w:rPr>
              <w:t>This will allow user to select one or more Product Documents and create a Change Order on those Product Documents if required.</w:t>
            </w:r>
          </w:p>
          <w:p w14:paraId="0B8AFFEE" w14:textId="6F6D9240" w:rsidR="000C1680" w:rsidRPr="000831D0" w:rsidRDefault="00960BE4" w:rsidP="00EF61A5">
            <w:pPr>
              <w:pStyle w:val="TableHeader"/>
              <w:numPr>
                <w:ilvl w:val="0"/>
                <w:numId w:val="121"/>
              </w:numPr>
              <w:jc w:val="left"/>
              <w:rPr>
                <w:rFonts w:ascii="GE Inspira" w:hAnsi="GE Inspira"/>
              </w:rPr>
            </w:pPr>
            <w:r>
              <w:rPr>
                <w:rFonts w:ascii="GE Inspira" w:hAnsi="GE Inspira"/>
              </w:rPr>
              <w:t>The connected ECO for the Product Documents will be shown in the Table column as shown in Image 3</w:t>
            </w:r>
          </w:p>
        </w:tc>
        <w:tc>
          <w:tcPr>
            <w:tcW w:w="4861" w:type="dxa"/>
            <w:shd w:val="clear" w:color="FFFFFF" w:fill="auto"/>
          </w:tcPr>
          <w:p w14:paraId="7E56B79F" w14:textId="2252E106" w:rsidR="00AD4441" w:rsidRDefault="008B01F5" w:rsidP="00EF61A5">
            <w:pPr>
              <w:pStyle w:val="TableHeader"/>
              <w:numPr>
                <w:ilvl w:val="0"/>
                <w:numId w:val="121"/>
              </w:numPr>
              <w:jc w:val="left"/>
              <w:rPr>
                <w:rFonts w:ascii="GE Inspira" w:hAnsi="GE Inspira"/>
              </w:rPr>
            </w:pPr>
            <w:r>
              <w:rPr>
                <w:rFonts w:ascii="GE Inspira" w:hAnsi="GE Inspira"/>
                <w:noProof/>
              </w:rPr>
              <w:t>Create/Connect ECO</w:t>
            </w:r>
          </w:p>
          <w:p w14:paraId="608F6989" w14:textId="3334153E" w:rsidR="008B01F5" w:rsidRDefault="008B01F5" w:rsidP="008B01F5">
            <w:pPr>
              <w:pStyle w:val="TableHeader"/>
              <w:jc w:val="left"/>
              <w:rPr>
                <w:rFonts w:ascii="GE Inspira" w:hAnsi="GE Inspira"/>
              </w:rPr>
            </w:pPr>
            <w:r>
              <w:rPr>
                <w:noProof/>
              </w:rPr>
              <w:drawing>
                <wp:inline distT="0" distB="0" distL="0" distR="0" wp14:anchorId="6F1F585E" wp14:editId="208DF04F">
                  <wp:extent cx="2949575" cy="3376295"/>
                  <wp:effectExtent l="0" t="0" r="3175" b="0"/>
                  <wp:docPr id="21602" name="Picture 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49575" cy="3376295"/>
                          </a:xfrm>
                          <a:prstGeom prst="rect">
                            <a:avLst/>
                          </a:prstGeom>
                        </pic:spPr>
                      </pic:pic>
                    </a:graphicData>
                  </a:graphic>
                </wp:inline>
              </w:drawing>
            </w:r>
          </w:p>
          <w:p w14:paraId="701FC0DD" w14:textId="4401FBBA" w:rsidR="005B5161" w:rsidRDefault="005B5161" w:rsidP="00EF61A5">
            <w:pPr>
              <w:pStyle w:val="TableHeader"/>
              <w:numPr>
                <w:ilvl w:val="0"/>
                <w:numId w:val="121"/>
              </w:numPr>
              <w:jc w:val="left"/>
              <w:rPr>
                <w:rFonts w:ascii="GE Inspira" w:hAnsi="GE Inspira"/>
              </w:rPr>
            </w:pPr>
            <w:r>
              <w:rPr>
                <w:rFonts w:ascii="GE Inspira" w:hAnsi="GE Inspira"/>
              </w:rPr>
              <w:t>Side Panel for Create/Connect ECO</w:t>
            </w:r>
          </w:p>
          <w:p w14:paraId="1B22E856" w14:textId="673C0844" w:rsidR="005B5161" w:rsidRDefault="005B5161" w:rsidP="005B5161">
            <w:pPr>
              <w:pStyle w:val="TableHeader"/>
              <w:jc w:val="left"/>
              <w:rPr>
                <w:rFonts w:ascii="GE Inspira" w:hAnsi="GE Inspira"/>
              </w:rPr>
            </w:pPr>
            <w:r>
              <w:rPr>
                <w:noProof/>
              </w:rPr>
              <w:lastRenderedPageBreak/>
              <w:drawing>
                <wp:inline distT="0" distB="0" distL="0" distR="0" wp14:anchorId="05160042" wp14:editId="38149881">
                  <wp:extent cx="2949575" cy="4795520"/>
                  <wp:effectExtent l="0" t="0" r="317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49575" cy="4795520"/>
                          </a:xfrm>
                          <a:prstGeom prst="rect">
                            <a:avLst/>
                          </a:prstGeom>
                        </pic:spPr>
                      </pic:pic>
                    </a:graphicData>
                  </a:graphic>
                </wp:inline>
              </w:drawing>
            </w:r>
          </w:p>
          <w:p w14:paraId="5FCF40E0" w14:textId="12684CD5" w:rsidR="00AD4441" w:rsidRDefault="000C1680" w:rsidP="00EF61A5">
            <w:pPr>
              <w:pStyle w:val="TableHeader"/>
              <w:numPr>
                <w:ilvl w:val="0"/>
                <w:numId w:val="145"/>
              </w:numPr>
              <w:jc w:val="left"/>
              <w:rPr>
                <w:rFonts w:ascii="GE Inspira" w:hAnsi="GE Inspira"/>
              </w:rPr>
            </w:pPr>
            <w:r>
              <w:rPr>
                <w:rFonts w:ascii="GE Inspira" w:hAnsi="GE Inspira"/>
              </w:rPr>
              <w:t>Created Product Documents</w:t>
            </w:r>
          </w:p>
          <w:p w14:paraId="68E74E2E" w14:textId="3119133E" w:rsidR="00AD4441" w:rsidRPr="00A75B53" w:rsidRDefault="000C1680" w:rsidP="007933A9">
            <w:pPr>
              <w:pStyle w:val="TableHeader"/>
              <w:jc w:val="left"/>
              <w:rPr>
                <w:rFonts w:ascii="GE Inspira" w:hAnsi="GE Inspira"/>
              </w:rPr>
            </w:pPr>
            <w:r>
              <w:rPr>
                <w:noProof/>
              </w:rPr>
              <w:drawing>
                <wp:inline distT="0" distB="0" distL="0" distR="0" wp14:anchorId="3F718CC3" wp14:editId="0231E76A">
                  <wp:extent cx="2949575" cy="708025"/>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49575" cy="708025"/>
                          </a:xfrm>
                          <a:prstGeom prst="rect">
                            <a:avLst/>
                          </a:prstGeom>
                        </pic:spPr>
                      </pic:pic>
                    </a:graphicData>
                  </a:graphic>
                </wp:inline>
              </w:drawing>
            </w:r>
          </w:p>
        </w:tc>
      </w:tr>
    </w:tbl>
    <w:p w14:paraId="4D0B2D37" w14:textId="747A1DEF" w:rsidR="0096349F" w:rsidRDefault="0096349F" w:rsidP="0096349F">
      <w:pPr>
        <w:pStyle w:val="Heading3"/>
      </w:pPr>
      <w:bookmarkStart w:id="209" w:name="_Toc52811647"/>
      <w:r>
        <w:lastRenderedPageBreak/>
        <w:t>Hidden Attributes in Documentation</w:t>
      </w:r>
      <w:r w:rsidR="00A3692D">
        <w:t xml:space="preserve"> for Product Configuration</w:t>
      </w:r>
      <w:bookmarkEnd w:id="209"/>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413"/>
        <w:gridCol w:w="1843"/>
        <w:gridCol w:w="2668"/>
        <w:gridCol w:w="4861"/>
      </w:tblGrid>
      <w:tr w:rsidR="0096349F" w:rsidRPr="00A75B53" w14:paraId="62CC2AA4" w14:textId="77777777" w:rsidTr="007933A9">
        <w:trPr>
          <w:cantSplit/>
          <w:trHeight w:val="355"/>
        </w:trPr>
        <w:tc>
          <w:tcPr>
            <w:tcW w:w="9785" w:type="dxa"/>
            <w:gridSpan w:val="4"/>
            <w:shd w:val="clear" w:color="auto" w:fill="E0E0E0"/>
          </w:tcPr>
          <w:p w14:paraId="40D26727" w14:textId="378EE953" w:rsidR="0096349F" w:rsidRPr="006A18F2" w:rsidRDefault="004046B3" w:rsidP="007933A9">
            <w:pPr>
              <w:pStyle w:val="TableHeader"/>
              <w:rPr>
                <w:rFonts w:ascii="GE Inspira" w:hAnsi="GE Inspira"/>
                <w:bCs/>
                <w:sz w:val="22"/>
              </w:rPr>
            </w:pPr>
            <w:r>
              <w:t xml:space="preserve">Hidden Attributes for Product Documentation </w:t>
            </w:r>
          </w:p>
        </w:tc>
      </w:tr>
      <w:tr w:rsidR="0096349F" w:rsidRPr="00A75B53" w14:paraId="7643DF7D" w14:textId="77777777" w:rsidTr="00ED638F">
        <w:trPr>
          <w:cantSplit/>
          <w:trHeight w:val="421"/>
          <w:tblHeader/>
        </w:trPr>
        <w:tc>
          <w:tcPr>
            <w:tcW w:w="413" w:type="dxa"/>
            <w:shd w:val="clear" w:color="FFFFFF" w:fill="auto"/>
          </w:tcPr>
          <w:p w14:paraId="3EB6C5DC" w14:textId="4745DD38" w:rsidR="0096349F" w:rsidRPr="00A75B53" w:rsidRDefault="0096349F" w:rsidP="007933A9">
            <w:pPr>
              <w:pStyle w:val="BodyText"/>
              <w:rPr>
                <w:b/>
                <w:bCs/>
              </w:rPr>
            </w:pPr>
            <w:r w:rsidRPr="00A75B53">
              <w:rPr>
                <w:b/>
                <w:bCs/>
              </w:rPr>
              <w:t>#</w:t>
            </w:r>
          </w:p>
        </w:tc>
        <w:tc>
          <w:tcPr>
            <w:tcW w:w="1843" w:type="dxa"/>
            <w:shd w:val="clear" w:color="FFFFFF" w:fill="auto"/>
          </w:tcPr>
          <w:p w14:paraId="04D16DDB" w14:textId="363FD913" w:rsidR="0096349F" w:rsidRPr="00A75B53" w:rsidRDefault="00FF67A1" w:rsidP="007933A9">
            <w:pPr>
              <w:pStyle w:val="BodyText"/>
              <w:rPr>
                <w:b/>
                <w:bCs/>
              </w:rPr>
            </w:pPr>
            <w:r>
              <w:rPr>
                <w:b/>
                <w:bCs/>
              </w:rPr>
              <w:t>Steps</w:t>
            </w:r>
          </w:p>
        </w:tc>
        <w:tc>
          <w:tcPr>
            <w:tcW w:w="2668" w:type="dxa"/>
            <w:shd w:val="clear" w:color="FFFFFF" w:fill="auto"/>
          </w:tcPr>
          <w:p w14:paraId="7170115E" w14:textId="77777777" w:rsidR="0096349F" w:rsidRPr="00A75B53" w:rsidRDefault="0096349F" w:rsidP="007933A9">
            <w:pPr>
              <w:pStyle w:val="BodyText"/>
              <w:rPr>
                <w:b/>
                <w:bCs/>
              </w:rPr>
            </w:pPr>
            <w:r>
              <w:rPr>
                <w:b/>
                <w:bCs/>
              </w:rPr>
              <w:t>Background Operations</w:t>
            </w:r>
          </w:p>
        </w:tc>
        <w:tc>
          <w:tcPr>
            <w:tcW w:w="4861" w:type="dxa"/>
            <w:shd w:val="clear" w:color="FFFFFF" w:fill="auto"/>
          </w:tcPr>
          <w:p w14:paraId="735746CB" w14:textId="77777777" w:rsidR="0096349F" w:rsidRPr="00A75B53" w:rsidRDefault="0096349F" w:rsidP="007933A9">
            <w:pPr>
              <w:pStyle w:val="BodyText"/>
              <w:rPr>
                <w:b/>
                <w:bCs/>
              </w:rPr>
            </w:pPr>
            <w:r>
              <w:rPr>
                <w:b/>
                <w:bCs/>
              </w:rPr>
              <w:t>Comments</w:t>
            </w:r>
            <w:r w:rsidRPr="00A75B53">
              <w:rPr>
                <w:b/>
                <w:bCs/>
              </w:rPr>
              <w:t xml:space="preserve"> </w:t>
            </w:r>
          </w:p>
        </w:tc>
      </w:tr>
      <w:tr w:rsidR="0096349F" w:rsidRPr="00A75B53" w14:paraId="4CC90C37" w14:textId="77777777" w:rsidTr="00ED638F">
        <w:trPr>
          <w:cantSplit/>
          <w:trHeight w:val="401"/>
          <w:tblHeader/>
        </w:trPr>
        <w:tc>
          <w:tcPr>
            <w:tcW w:w="413" w:type="dxa"/>
            <w:shd w:val="clear" w:color="FFFFFF" w:fill="auto"/>
          </w:tcPr>
          <w:p w14:paraId="24E1C775" w14:textId="77777777" w:rsidR="0096349F" w:rsidRPr="00A75B53" w:rsidRDefault="0096349F" w:rsidP="007933A9">
            <w:pPr>
              <w:pStyle w:val="TableHeader"/>
              <w:rPr>
                <w:rFonts w:ascii="GE Inspira" w:hAnsi="GE Inspira"/>
                <w:b/>
                <w:bCs/>
                <w:sz w:val="20"/>
              </w:rPr>
            </w:pPr>
            <w:r>
              <w:rPr>
                <w:rFonts w:ascii="GE Inspira" w:hAnsi="GE Inspira"/>
                <w:b/>
                <w:bCs/>
                <w:sz w:val="20"/>
              </w:rPr>
              <w:lastRenderedPageBreak/>
              <w:t>1</w:t>
            </w:r>
          </w:p>
        </w:tc>
        <w:tc>
          <w:tcPr>
            <w:tcW w:w="1843" w:type="dxa"/>
            <w:shd w:val="clear" w:color="FFFFFF" w:fill="auto"/>
          </w:tcPr>
          <w:p w14:paraId="1BD22ADB" w14:textId="77777777" w:rsidR="0096349F" w:rsidRDefault="002E0563" w:rsidP="00EF61A5">
            <w:pPr>
              <w:pStyle w:val="TableHeader"/>
              <w:numPr>
                <w:ilvl w:val="0"/>
                <w:numId w:val="182"/>
              </w:numPr>
              <w:jc w:val="left"/>
              <w:rPr>
                <w:rFonts w:ascii="GE Inspira" w:hAnsi="GE Inspira"/>
              </w:rPr>
            </w:pPr>
            <w:r>
              <w:rPr>
                <w:rFonts w:ascii="GE Inspira" w:hAnsi="GE Inspira"/>
              </w:rPr>
              <w:t>Open a Product Configuration and add Standard CBS Class to it by editing it from Basic tab</w:t>
            </w:r>
          </w:p>
          <w:p w14:paraId="0FCC56A0" w14:textId="6BAC1D81" w:rsidR="00DC0EE5" w:rsidRDefault="00817B9D" w:rsidP="00EF61A5">
            <w:pPr>
              <w:pStyle w:val="TableHeader"/>
              <w:numPr>
                <w:ilvl w:val="0"/>
                <w:numId w:val="182"/>
              </w:numPr>
              <w:jc w:val="left"/>
              <w:rPr>
                <w:rFonts w:ascii="GE Inspira" w:hAnsi="GE Inspira"/>
              </w:rPr>
            </w:pPr>
            <w:r>
              <w:rPr>
                <w:rFonts w:ascii="GE Inspira" w:hAnsi="GE Inspira"/>
              </w:rPr>
              <w:t xml:space="preserve">Add 1 or more Product Documentation to the Product </w:t>
            </w:r>
            <w:r w:rsidR="00972EA1">
              <w:rPr>
                <w:rFonts w:ascii="GE Inspira" w:hAnsi="GE Inspira"/>
              </w:rPr>
              <w:t>Configuration</w:t>
            </w:r>
            <w:r>
              <w:rPr>
                <w:rFonts w:ascii="GE Inspira" w:hAnsi="GE Inspira"/>
              </w:rPr>
              <w:t xml:space="preserve"> from Product Document Tab</w:t>
            </w:r>
          </w:p>
          <w:p w14:paraId="2A0F0C5B" w14:textId="77777777" w:rsidR="00B96D70" w:rsidRDefault="00B96D70" w:rsidP="00EF61A5">
            <w:pPr>
              <w:pStyle w:val="TableHeader"/>
              <w:numPr>
                <w:ilvl w:val="0"/>
                <w:numId w:val="182"/>
              </w:numPr>
              <w:jc w:val="left"/>
              <w:rPr>
                <w:rFonts w:ascii="GE Inspira" w:hAnsi="GE Inspira"/>
              </w:rPr>
            </w:pPr>
            <w:r>
              <w:rPr>
                <w:rFonts w:ascii="GE Inspira" w:hAnsi="GE Inspira"/>
              </w:rPr>
              <w:t xml:space="preserve">Edit Standard CBS attributes in Class Attributes tab of Product Configuration </w:t>
            </w:r>
          </w:p>
          <w:p w14:paraId="5D79863B" w14:textId="77777777" w:rsidR="00B96D70" w:rsidRDefault="00B96D70" w:rsidP="00EF61A5">
            <w:pPr>
              <w:pStyle w:val="TableHeader"/>
              <w:numPr>
                <w:ilvl w:val="0"/>
                <w:numId w:val="182"/>
              </w:numPr>
              <w:jc w:val="left"/>
              <w:rPr>
                <w:rFonts w:ascii="GE Inspira" w:hAnsi="GE Inspira"/>
              </w:rPr>
            </w:pPr>
            <w:r>
              <w:rPr>
                <w:rFonts w:ascii="GE Inspira" w:hAnsi="GE Inspira"/>
              </w:rPr>
              <w:t>Check the hidden attributes of Product Document</w:t>
            </w:r>
          </w:p>
          <w:p w14:paraId="04AD8F87" w14:textId="6A02900A" w:rsidR="00B96D70" w:rsidRPr="00A75B53" w:rsidRDefault="00B96D70" w:rsidP="00EF61A5">
            <w:pPr>
              <w:pStyle w:val="TableHeader"/>
              <w:numPr>
                <w:ilvl w:val="0"/>
                <w:numId w:val="182"/>
              </w:numPr>
              <w:jc w:val="left"/>
              <w:rPr>
                <w:rFonts w:ascii="GE Inspira" w:hAnsi="GE Inspira"/>
              </w:rPr>
            </w:pPr>
            <w:r>
              <w:rPr>
                <w:rFonts w:ascii="GE Inspira" w:hAnsi="GE Inspira"/>
              </w:rPr>
              <w:t>Open the Document and click on “Update Document Properties” command in Document Details tab, the field properties of the file which is checked in to the Document will be updated according to the hidden attributes of Doc</w:t>
            </w:r>
          </w:p>
        </w:tc>
        <w:tc>
          <w:tcPr>
            <w:tcW w:w="2668" w:type="dxa"/>
            <w:shd w:val="clear" w:color="FFFFFF" w:fill="auto"/>
          </w:tcPr>
          <w:p w14:paraId="5820AE13" w14:textId="77777777" w:rsidR="0096349F" w:rsidRDefault="00EA440C" w:rsidP="00EF61A5">
            <w:pPr>
              <w:pStyle w:val="TableHeader"/>
              <w:numPr>
                <w:ilvl w:val="0"/>
                <w:numId w:val="183"/>
              </w:numPr>
              <w:jc w:val="left"/>
              <w:rPr>
                <w:rFonts w:ascii="GE Inspira" w:hAnsi="GE Inspira"/>
              </w:rPr>
            </w:pPr>
            <w:r>
              <w:rPr>
                <w:rFonts w:ascii="GE Inspira" w:hAnsi="GE Inspira"/>
              </w:rPr>
              <w:t>When these attributes are updated in the Product Configuration, the same gets updated in the hidden attributed for Product Document also. Mapped attributes from Product Configuration to Product Document</w:t>
            </w:r>
          </w:p>
          <w:p w14:paraId="23AD395F" w14:textId="77777777" w:rsidR="00EA440C" w:rsidRDefault="00EA440C" w:rsidP="00EF61A5">
            <w:pPr>
              <w:pStyle w:val="TableHeader"/>
              <w:numPr>
                <w:ilvl w:val="0"/>
                <w:numId w:val="185"/>
              </w:numPr>
              <w:jc w:val="left"/>
              <w:rPr>
                <w:rFonts w:ascii="GE Inspira" w:hAnsi="GE Inspira"/>
              </w:rPr>
            </w:pPr>
            <w:r>
              <w:rPr>
                <w:rFonts w:ascii="GE Inspira" w:hAnsi="GE Inspira"/>
              </w:rPr>
              <w:t>Customer Reference</w:t>
            </w:r>
            <w:r w:rsidRPr="00EA440C">
              <w:rPr>
                <w:rFonts w:ascii="GE Inspira" w:hAnsi="GE Inspira"/>
              </w:rPr>
              <w:sym w:font="Wingdings" w:char="F0E0"/>
            </w:r>
            <w:r>
              <w:rPr>
                <w:rFonts w:ascii="GE Inspira" w:hAnsi="GE Inspira"/>
              </w:rPr>
              <w:t>Doc Customer Reference</w:t>
            </w:r>
          </w:p>
          <w:p w14:paraId="022B2D58" w14:textId="77777777" w:rsidR="00EA440C" w:rsidRDefault="00EA440C" w:rsidP="00EF61A5">
            <w:pPr>
              <w:pStyle w:val="TableHeader"/>
              <w:numPr>
                <w:ilvl w:val="0"/>
                <w:numId w:val="185"/>
              </w:numPr>
              <w:jc w:val="left"/>
              <w:rPr>
                <w:rFonts w:ascii="GE Inspira" w:hAnsi="GE Inspira"/>
              </w:rPr>
            </w:pPr>
            <w:r>
              <w:rPr>
                <w:rFonts w:ascii="GE Inspira" w:hAnsi="GE Inspira"/>
              </w:rPr>
              <w:t>Product Configuration Name</w:t>
            </w:r>
            <w:r w:rsidRPr="00EA440C">
              <w:rPr>
                <w:rFonts w:ascii="GE Inspira" w:hAnsi="GE Inspira"/>
              </w:rPr>
              <w:sym w:font="Wingdings" w:char="F0E0"/>
            </w:r>
            <w:r>
              <w:rPr>
                <w:rFonts w:ascii="GE Inspira" w:hAnsi="GE Inspira"/>
              </w:rPr>
              <w:t xml:space="preserve"> Doc Product Code</w:t>
            </w:r>
          </w:p>
          <w:p w14:paraId="486C8693" w14:textId="77777777" w:rsidR="00EA440C" w:rsidRDefault="00EA440C" w:rsidP="00EF61A5">
            <w:pPr>
              <w:pStyle w:val="TableHeader"/>
              <w:numPr>
                <w:ilvl w:val="0"/>
                <w:numId w:val="185"/>
              </w:numPr>
              <w:jc w:val="left"/>
              <w:rPr>
                <w:rFonts w:ascii="GE Inspira" w:hAnsi="GE Inspira"/>
              </w:rPr>
            </w:pPr>
            <w:r>
              <w:rPr>
                <w:rFonts w:ascii="GE Inspira" w:hAnsi="GE Inspira"/>
              </w:rPr>
              <w:t xml:space="preserve">Product Model Revision </w:t>
            </w:r>
            <w:r w:rsidRPr="00EA440C">
              <w:rPr>
                <w:rFonts w:ascii="GE Inspira" w:hAnsi="GE Inspira"/>
              </w:rPr>
              <w:sym w:font="Wingdings" w:char="F0E0"/>
            </w:r>
            <w:r>
              <w:rPr>
                <w:rFonts w:ascii="GE Inspira" w:hAnsi="GE Inspira"/>
              </w:rPr>
              <w:t xml:space="preserve"> Doc Product Model Revision</w:t>
            </w:r>
          </w:p>
          <w:p w14:paraId="1506B114" w14:textId="77777777" w:rsidR="00EA440C" w:rsidRDefault="00EA440C" w:rsidP="00EF61A5">
            <w:pPr>
              <w:pStyle w:val="TableHeader"/>
              <w:numPr>
                <w:ilvl w:val="0"/>
                <w:numId w:val="185"/>
              </w:numPr>
              <w:jc w:val="left"/>
              <w:rPr>
                <w:rFonts w:ascii="GE Inspira" w:hAnsi="GE Inspira"/>
              </w:rPr>
            </w:pPr>
            <w:r>
              <w:rPr>
                <w:rFonts w:ascii="GE Inspira" w:hAnsi="GE Inspira"/>
              </w:rPr>
              <w:t>Product Name</w:t>
            </w:r>
            <w:r w:rsidRPr="00EA440C">
              <w:rPr>
                <w:rFonts w:ascii="GE Inspira" w:hAnsi="GE Inspira"/>
              </w:rPr>
              <w:sym w:font="Wingdings" w:char="F0E0"/>
            </w:r>
            <w:r>
              <w:rPr>
                <w:rFonts w:ascii="GE Inspira" w:hAnsi="GE Inspira"/>
              </w:rPr>
              <w:t xml:space="preserve"> Doc Product Name</w:t>
            </w:r>
          </w:p>
          <w:p w14:paraId="46B5928A" w14:textId="77777777" w:rsidR="00EA440C" w:rsidRDefault="00EA440C" w:rsidP="00EF61A5">
            <w:pPr>
              <w:pStyle w:val="TableHeader"/>
              <w:numPr>
                <w:ilvl w:val="0"/>
                <w:numId w:val="185"/>
              </w:numPr>
              <w:jc w:val="left"/>
              <w:rPr>
                <w:rFonts w:ascii="GE Inspira" w:hAnsi="GE Inspira"/>
              </w:rPr>
            </w:pPr>
            <w:r>
              <w:rPr>
                <w:rFonts w:ascii="GE Inspira" w:hAnsi="GE Inspira"/>
              </w:rPr>
              <w:t xml:space="preserve">Product Type </w:t>
            </w:r>
            <w:r w:rsidRPr="00EA440C">
              <w:rPr>
                <w:rFonts w:ascii="GE Inspira" w:hAnsi="GE Inspira"/>
              </w:rPr>
              <w:sym w:font="Wingdings" w:char="F0E0"/>
            </w:r>
            <w:r>
              <w:rPr>
                <w:rFonts w:ascii="GE Inspira" w:hAnsi="GE Inspira"/>
              </w:rPr>
              <w:t xml:space="preserve"> Doc Product Type</w:t>
            </w:r>
          </w:p>
          <w:p w14:paraId="07132F35" w14:textId="77777777" w:rsidR="00EA440C" w:rsidRDefault="00EA440C" w:rsidP="00EF61A5">
            <w:pPr>
              <w:pStyle w:val="TableHeader"/>
              <w:numPr>
                <w:ilvl w:val="0"/>
                <w:numId w:val="185"/>
              </w:numPr>
              <w:jc w:val="left"/>
              <w:rPr>
                <w:rFonts w:ascii="GE Inspira" w:hAnsi="GE Inspira"/>
              </w:rPr>
            </w:pPr>
            <w:r>
              <w:rPr>
                <w:rFonts w:ascii="GE Inspira" w:hAnsi="GE Inspira"/>
              </w:rPr>
              <w:t>Reference</w:t>
            </w:r>
            <w:r w:rsidRPr="00EA440C">
              <w:rPr>
                <w:rFonts w:ascii="GE Inspira" w:hAnsi="GE Inspira"/>
              </w:rPr>
              <w:sym w:font="Wingdings" w:char="F0E0"/>
            </w:r>
            <w:r>
              <w:rPr>
                <w:rFonts w:ascii="GE Inspira" w:hAnsi="GE Inspira"/>
              </w:rPr>
              <w:t xml:space="preserve"> Doc Reference</w:t>
            </w:r>
          </w:p>
          <w:p w14:paraId="603E0AF7" w14:textId="77777777" w:rsidR="00EA440C" w:rsidRDefault="00EA440C" w:rsidP="00EF61A5">
            <w:pPr>
              <w:pStyle w:val="TableHeader"/>
              <w:numPr>
                <w:ilvl w:val="0"/>
                <w:numId w:val="185"/>
              </w:numPr>
              <w:jc w:val="left"/>
              <w:rPr>
                <w:rFonts w:ascii="GE Inspira" w:hAnsi="GE Inspira"/>
              </w:rPr>
            </w:pPr>
            <w:r>
              <w:rPr>
                <w:rFonts w:ascii="GE Inspira" w:hAnsi="GE Inspira"/>
              </w:rPr>
              <w:t>Serial Number</w:t>
            </w:r>
            <w:r w:rsidRPr="00EA440C">
              <w:rPr>
                <w:rFonts w:ascii="GE Inspira" w:hAnsi="GE Inspira"/>
              </w:rPr>
              <w:sym w:font="Wingdings" w:char="F0E0"/>
            </w:r>
            <w:r>
              <w:rPr>
                <w:rFonts w:ascii="GE Inspira" w:hAnsi="GE Inspira"/>
              </w:rPr>
              <w:t xml:space="preserve"> Doc Serial Number</w:t>
            </w:r>
          </w:p>
          <w:p w14:paraId="669706FB" w14:textId="77777777" w:rsidR="00EA13EF" w:rsidRDefault="00EA13EF" w:rsidP="00EF61A5">
            <w:pPr>
              <w:pStyle w:val="TableHeader"/>
              <w:numPr>
                <w:ilvl w:val="0"/>
                <w:numId w:val="183"/>
              </w:numPr>
              <w:jc w:val="left"/>
              <w:rPr>
                <w:rFonts w:ascii="GE Inspira" w:hAnsi="GE Inspira"/>
              </w:rPr>
            </w:pPr>
            <w:r>
              <w:rPr>
                <w:rFonts w:ascii="GE Inspira" w:hAnsi="GE Inspira"/>
              </w:rPr>
              <w:t>These attributes mapped to Document are hidden because they are not required to be shown in the UI in the Magic application</w:t>
            </w:r>
          </w:p>
          <w:p w14:paraId="565AFE7C" w14:textId="264EE5CF" w:rsidR="00EA13EF" w:rsidRPr="000831D0" w:rsidRDefault="00EA13EF" w:rsidP="00EF61A5">
            <w:pPr>
              <w:pStyle w:val="TableHeader"/>
              <w:numPr>
                <w:ilvl w:val="0"/>
                <w:numId w:val="183"/>
              </w:numPr>
              <w:jc w:val="left"/>
              <w:rPr>
                <w:rFonts w:ascii="GE Inspira" w:hAnsi="GE Inspira"/>
              </w:rPr>
            </w:pPr>
            <w:r>
              <w:rPr>
                <w:rFonts w:ascii="GE Inspira" w:hAnsi="GE Inspira"/>
              </w:rPr>
              <w:t xml:space="preserve">These attributes will be used by the Document Properties of the Document which is uploaded to Product Document. Whenever the properties for the document are updated, the Doc properties will be populated </w:t>
            </w:r>
          </w:p>
        </w:tc>
        <w:tc>
          <w:tcPr>
            <w:tcW w:w="4861" w:type="dxa"/>
            <w:shd w:val="clear" w:color="FFFFFF" w:fill="auto"/>
          </w:tcPr>
          <w:p w14:paraId="5495201F" w14:textId="6045422A" w:rsidR="0096349F" w:rsidRDefault="003947B4" w:rsidP="00EF61A5">
            <w:pPr>
              <w:pStyle w:val="TableHeader"/>
              <w:numPr>
                <w:ilvl w:val="0"/>
                <w:numId w:val="184"/>
              </w:numPr>
              <w:jc w:val="left"/>
              <w:rPr>
                <w:rFonts w:ascii="GE Inspira" w:hAnsi="GE Inspira"/>
              </w:rPr>
            </w:pPr>
            <w:r>
              <w:rPr>
                <w:rFonts w:ascii="GE Inspira" w:hAnsi="GE Inspira"/>
              </w:rPr>
              <w:t>Standard Class Attributes in Product Configuration</w:t>
            </w:r>
          </w:p>
          <w:p w14:paraId="65621E49" w14:textId="6FA72A04" w:rsidR="003947B4" w:rsidRDefault="003947B4" w:rsidP="003947B4">
            <w:pPr>
              <w:pStyle w:val="TableHeader"/>
              <w:jc w:val="left"/>
              <w:rPr>
                <w:rFonts w:ascii="GE Inspira" w:hAnsi="GE Inspira"/>
              </w:rPr>
            </w:pPr>
            <w:r>
              <w:rPr>
                <w:noProof/>
              </w:rPr>
              <w:drawing>
                <wp:inline distT="0" distB="0" distL="0" distR="0" wp14:anchorId="7B03D68F" wp14:editId="5D4B1692">
                  <wp:extent cx="2949575" cy="1637030"/>
                  <wp:effectExtent l="0" t="0" r="3175" b="1270"/>
                  <wp:docPr id="21512" name="Picture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49575" cy="1637030"/>
                          </a:xfrm>
                          <a:prstGeom prst="rect">
                            <a:avLst/>
                          </a:prstGeom>
                        </pic:spPr>
                      </pic:pic>
                    </a:graphicData>
                  </a:graphic>
                </wp:inline>
              </w:drawing>
            </w:r>
          </w:p>
          <w:p w14:paraId="69892ACC" w14:textId="76F738F4" w:rsidR="0096349F" w:rsidRDefault="006D2924" w:rsidP="00EF61A5">
            <w:pPr>
              <w:pStyle w:val="TableHeader"/>
              <w:numPr>
                <w:ilvl w:val="0"/>
                <w:numId w:val="184"/>
              </w:numPr>
              <w:jc w:val="left"/>
              <w:rPr>
                <w:rFonts w:ascii="GE Inspira" w:hAnsi="GE Inspira"/>
              </w:rPr>
            </w:pPr>
            <w:r>
              <w:rPr>
                <w:rFonts w:ascii="GE Inspira" w:hAnsi="GE Inspira"/>
              </w:rPr>
              <w:t>Product Document added in Product Configuration</w:t>
            </w:r>
          </w:p>
          <w:p w14:paraId="60E19DD8" w14:textId="2E593775" w:rsidR="006D2924" w:rsidRDefault="006D2924" w:rsidP="006D2924">
            <w:pPr>
              <w:pStyle w:val="TableHeader"/>
              <w:jc w:val="left"/>
              <w:rPr>
                <w:rFonts w:ascii="GE Inspira" w:hAnsi="GE Inspira"/>
              </w:rPr>
            </w:pPr>
            <w:r>
              <w:rPr>
                <w:noProof/>
              </w:rPr>
              <w:drawing>
                <wp:inline distT="0" distB="0" distL="0" distR="0" wp14:anchorId="2FB14046" wp14:editId="3DFB7CD2">
                  <wp:extent cx="2949575" cy="1219835"/>
                  <wp:effectExtent l="0" t="0" r="3175" b="0"/>
                  <wp:docPr id="21515" name="Picture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49575" cy="1219835"/>
                          </a:xfrm>
                          <a:prstGeom prst="rect">
                            <a:avLst/>
                          </a:prstGeom>
                        </pic:spPr>
                      </pic:pic>
                    </a:graphicData>
                  </a:graphic>
                </wp:inline>
              </w:drawing>
            </w:r>
          </w:p>
          <w:p w14:paraId="4E3BCE77" w14:textId="1CAD0CBB" w:rsidR="0096349F" w:rsidRDefault="007E247C" w:rsidP="00EF61A5">
            <w:pPr>
              <w:pStyle w:val="TableHeader"/>
              <w:numPr>
                <w:ilvl w:val="0"/>
                <w:numId w:val="184"/>
              </w:numPr>
              <w:jc w:val="left"/>
              <w:rPr>
                <w:rFonts w:ascii="GE Inspira" w:hAnsi="GE Inspira"/>
              </w:rPr>
            </w:pPr>
            <w:r>
              <w:rPr>
                <w:rFonts w:ascii="GE Inspira" w:hAnsi="GE Inspira"/>
              </w:rPr>
              <w:t>Hidden Doc Attributes</w:t>
            </w:r>
          </w:p>
          <w:p w14:paraId="300DE478" w14:textId="373C2AE9" w:rsidR="007E247C" w:rsidRDefault="007E247C" w:rsidP="007E247C">
            <w:pPr>
              <w:pStyle w:val="TableHeader"/>
              <w:jc w:val="left"/>
              <w:rPr>
                <w:rFonts w:ascii="GE Inspira" w:hAnsi="GE Inspira"/>
              </w:rPr>
            </w:pPr>
            <w:r>
              <w:rPr>
                <w:noProof/>
              </w:rPr>
              <w:drawing>
                <wp:inline distT="0" distB="0" distL="0" distR="0" wp14:anchorId="1A4706C9" wp14:editId="31DC1434">
                  <wp:extent cx="2949575" cy="1196340"/>
                  <wp:effectExtent l="0" t="0" r="3175" b="3810"/>
                  <wp:docPr id="21518" name="Picture 2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9575" cy="1196340"/>
                          </a:xfrm>
                          <a:prstGeom prst="rect">
                            <a:avLst/>
                          </a:prstGeom>
                        </pic:spPr>
                      </pic:pic>
                    </a:graphicData>
                  </a:graphic>
                </wp:inline>
              </w:drawing>
            </w:r>
          </w:p>
          <w:p w14:paraId="6F221AD6" w14:textId="77777777" w:rsidR="0096349F" w:rsidRDefault="00EA13EF" w:rsidP="00EF61A5">
            <w:pPr>
              <w:pStyle w:val="TableHeader"/>
              <w:numPr>
                <w:ilvl w:val="0"/>
                <w:numId w:val="184"/>
              </w:numPr>
              <w:jc w:val="left"/>
              <w:rPr>
                <w:rFonts w:ascii="GE Inspira" w:hAnsi="GE Inspira"/>
              </w:rPr>
            </w:pPr>
            <w:r>
              <w:rPr>
                <w:rFonts w:ascii="GE Inspira" w:hAnsi="GE Inspira"/>
              </w:rPr>
              <w:t>Update Document Properties</w:t>
            </w:r>
          </w:p>
          <w:p w14:paraId="676C9CD2" w14:textId="501B7E20" w:rsidR="00EA13EF" w:rsidRPr="00A75B53" w:rsidRDefault="00EA13EF" w:rsidP="00EA13EF">
            <w:pPr>
              <w:pStyle w:val="TableHeader"/>
              <w:jc w:val="left"/>
              <w:rPr>
                <w:rFonts w:ascii="GE Inspira" w:hAnsi="GE Inspira"/>
              </w:rPr>
            </w:pPr>
            <w:r>
              <w:rPr>
                <w:noProof/>
              </w:rPr>
              <w:drawing>
                <wp:inline distT="0" distB="0" distL="0" distR="0" wp14:anchorId="49C27056" wp14:editId="435C5D7F">
                  <wp:extent cx="2949575" cy="1485900"/>
                  <wp:effectExtent l="0" t="0" r="3175" b="0"/>
                  <wp:docPr id="21520" name="Picture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49575" cy="1485900"/>
                          </a:xfrm>
                          <a:prstGeom prst="rect">
                            <a:avLst/>
                          </a:prstGeom>
                        </pic:spPr>
                      </pic:pic>
                    </a:graphicData>
                  </a:graphic>
                </wp:inline>
              </w:drawing>
            </w:r>
          </w:p>
        </w:tc>
      </w:tr>
    </w:tbl>
    <w:p w14:paraId="1D92BB34" w14:textId="082C10BA" w:rsidR="00364B10" w:rsidRDefault="00364B10" w:rsidP="00364B10">
      <w:pPr>
        <w:pStyle w:val="Heading3"/>
      </w:pPr>
      <w:bookmarkStart w:id="210" w:name="_Toc52811648"/>
      <w:r>
        <w:t xml:space="preserve">Hidden Attributes in Documentation for </w:t>
      </w:r>
      <w:r w:rsidR="001441A1">
        <w:t>Custom Instrument End Product</w:t>
      </w:r>
      <w:bookmarkEnd w:id="210"/>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413"/>
        <w:gridCol w:w="1843"/>
        <w:gridCol w:w="2668"/>
        <w:gridCol w:w="4861"/>
      </w:tblGrid>
      <w:tr w:rsidR="00364B10" w:rsidRPr="00A75B53" w14:paraId="0F396D2B" w14:textId="77777777" w:rsidTr="00644237">
        <w:trPr>
          <w:cantSplit/>
          <w:trHeight w:val="355"/>
        </w:trPr>
        <w:tc>
          <w:tcPr>
            <w:tcW w:w="9785" w:type="dxa"/>
            <w:gridSpan w:val="4"/>
            <w:shd w:val="clear" w:color="auto" w:fill="E0E0E0"/>
          </w:tcPr>
          <w:p w14:paraId="212478C2" w14:textId="3F9486E4" w:rsidR="00364B10" w:rsidRPr="006A18F2" w:rsidRDefault="009B3239" w:rsidP="00644237">
            <w:pPr>
              <w:pStyle w:val="TableHeader"/>
              <w:rPr>
                <w:rFonts w:ascii="GE Inspira" w:hAnsi="GE Inspira"/>
                <w:bCs/>
                <w:sz w:val="22"/>
              </w:rPr>
            </w:pPr>
            <w:r>
              <w:t>Hidden Attributes for Product Documentation</w:t>
            </w:r>
          </w:p>
        </w:tc>
      </w:tr>
      <w:tr w:rsidR="00364B10" w:rsidRPr="00A75B53" w14:paraId="4F690DD9" w14:textId="77777777" w:rsidTr="00644237">
        <w:trPr>
          <w:cantSplit/>
          <w:trHeight w:val="421"/>
          <w:tblHeader/>
        </w:trPr>
        <w:tc>
          <w:tcPr>
            <w:tcW w:w="413" w:type="dxa"/>
            <w:shd w:val="clear" w:color="FFFFFF" w:fill="auto"/>
          </w:tcPr>
          <w:p w14:paraId="291DB110" w14:textId="4910B1C9" w:rsidR="00364B10" w:rsidRPr="00A75B53" w:rsidRDefault="00364B10" w:rsidP="00644237">
            <w:pPr>
              <w:pStyle w:val="BodyText"/>
              <w:rPr>
                <w:b/>
                <w:bCs/>
              </w:rPr>
            </w:pPr>
            <w:r w:rsidRPr="00A75B53">
              <w:rPr>
                <w:b/>
                <w:bCs/>
              </w:rPr>
              <w:t>#</w:t>
            </w:r>
          </w:p>
        </w:tc>
        <w:tc>
          <w:tcPr>
            <w:tcW w:w="1843" w:type="dxa"/>
            <w:shd w:val="clear" w:color="FFFFFF" w:fill="auto"/>
          </w:tcPr>
          <w:p w14:paraId="731E6D41" w14:textId="65186748" w:rsidR="00364B10" w:rsidRPr="00A75B53" w:rsidRDefault="00FF67A1" w:rsidP="00644237">
            <w:pPr>
              <w:pStyle w:val="BodyText"/>
              <w:rPr>
                <w:b/>
                <w:bCs/>
              </w:rPr>
            </w:pPr>
            <w:r>
              <w:rPr>
                <w:b/>
                <w:bCs/>
              </w:rPr>
              <w:t>Steps</w:t>
            </w:r>
          </w:p>
        </w:tc>
        <w:tc>
          <w:tcPr>
            <w:tcW w:w="2668" w:type="dxa"/>
            <w:shd w:val="clear" w:color="FFFFFF" w:fill="auto"/>
          </w:tcPr>
          <w:p w14:paraId="71524A86" w14:textId="77777777" w:rsidR="00364B10" w:rsidRPr="00A75B53" w:rsidRDefault="00364B10" w:rsidP="00644237">
            <w:pPr>
              <w:pStyle w:val="BodyText"/>
              <w:rPr>
                <w:b/>
                <w:bCs/>
              </w:rPr>
            </w:pPr>
            <w:r>
              <w:rPr>
                <w:b/>
                <w:bCs/>
              </w:rPr>
              <w:t>Background Operations</w:t>
            </w:r>
          </w:p>
        </w:tc>
        <w:tc>
          <w:tcPr>
            <w:tcW w:w="4861" w:type="dxa"/>
            <w:shd w:val="clear" w:color="FFFFFF" w:fill="auto"/>
          </w:tcPr>
          <w:p w14:paraId="7D01F6E1" w14:textId="77777777" w:rsidR="00364B10" w:rsidRPr="00A75B53" w:rsidRDefault="00364B10" w:rsidP="00644237">
            <w:pPr>
              <w:pStyle w:val="BodyText"/>
              <w:rPr>
                <w:b/>
                <w:bCs/>
              </w:rPr>
            </w:pPr>
            <w:r>
              <w:rPr>
                <w:b/>
                <w:bCs/>
              </w:rPr>
              <w:t>Comments</w:t>
            </w:r>
            <w:r w:rsidRPr="00A75B53">
              <w:rPr>
                <w:b/>
                <w:bCs/>
              </w:rPr>
              <w:t xml:space="preserve"> </w:t>
            </w:r>
          </w:p>
        </w:tc>
      </w:tr>
      <w:tr w:rsidR="00364B10" w:rsidRPr="00A75B53" w14:paraId="6429F0AC" w14:textId="77777777" w:rsidTr="00644237">
        <w:trPr>
          <w:cantSplit/>
          <w:trHeight w:val="401"/>
          <w:tblHeader/>
        </w:trPr>
        <w:tc>
          <w:tcPr>
            <w:tcW w:w="413" w:type="dxa"/>
            <w:shd w:val="clear" w:color="FFFFFF" w:fill="auto"/>
          </w:tcPr>
          <w:p w14:paraId="0C451E45" w14:textId="77777777" w:rsidR="00364B10" w:rsidRPr="00A75B53" w:rsidRDefault="00364B10" w:rsidP="00644237">
            <w:pPr>
              <w:pStyle w:val="TableHeader"/>
              <w:rPr>
                <w:rFonts w:ascii="GE Inspira" w:hAnsi="GE Inspira"/>
                <w:b/>
                <w:bCs/>
                <w:sz w:val="20"/>
              </w:rPr>
            </w:pPr>
            <w:r>
              <w:rPr>
                <w:rFonts w:ascii="GE Inspira" w:hAnsi="GE Inspira"/>
                <w:b/>
                <w:bCs/>
                <w:sz w:val="20"/>
              </w:rPr>
              <w:lastRenderedPageBreak/>
              <w:t>1</w:t>
            </w:r>
          </w:p>
        </w:tc>
        <w:tc>
          <w:tcPr>
            <w:tcW w:w="1843" w:type="dxa"/>
            <w:shd w:val="clear" w:color="FFFFFF" w:fill="auto"/>
          </w:tcPr>
          <w:p w14:paraId="52A6E7C6" w14:textId="52D3D26B" w:rsidR="00364B10" w:rsidRDefault="00364B10" w:rsidP="00EF61A5">
            <w:pPr>
              <w:pStyle w:val="TableHeader"/>
              <w:numPr>
                <w:ilvl w:val="0"/>
                <w:numId w:val="186"/>
              </w:numPr>
              <w:jc w:val="left"/>
              <w:rPr>
                <w:rFonts w:ascii="GE Inspira" w:hAnsi="GE Inspira"/>
              </w:rPr>
            </w:pPr>
            <w:r>
              <w:rPr>
                <w:rFonts w:ascii="GE Inspira" w:hAnsi="GE Inspira"/>
              </w:rPr>
              <w:t xml:space="preserve">Open a </w:t>
            </w:r>
            <w:r w:rsidR="00EF0D2C">
              <w:rPr>
                <w:rFonts w:ascii="GE Inspira" w:hAnsi="GE Inspira"/>
              </w:rPr>
              <w:t>Custom Instrument</w:t>
            </w:r>
            <w:r>
              <w:rPr>
                <w:rFonts w:ascii="GE Inspira" w:hAnsi="GE Inspira"/>
              </w:rPr>
              <w:t xml:space="preserve"> </w:t>
            </w:r>
          </w:p>
          <w:p w14:paraId="6816854C" w14:textId="6ECD5965" w:rsidR="00364B10" w:rsidRDefault="00364B10" w:rsidP="00EF61A5">
            <w:pPr>
              <w:pStyle w:val="TableHeader"/>
              <w:numPr>
                <w:ilvl w:val="0"/>
                <w:numId w:val="182"/>
              </w:numPr>
              <w:jc w:val="left"/>
              <w:rPr>
                <w:rFonts w:ascii="GE Inspira" w:hAnsi="GE Inspira"/>
              </w:rPr>
            </w:pPr>
            <w:r>
              <w:rPr>
                <w:rFonts w:ascii="GE Inspira" w:hAnsi="GE Inspira"/>
              </w:rPr>
              <w:t xml:space="preserve">Add 1 or more Product Documentation to the </w:t>
            </w:r>
            <w:r w:rsidR="0065516C">
              <w:rPr>
                <w:rFonts w:ascii="GE Inspira" w:hAnsi="GE Inspira"/>
              </w:rPr>
              <w:t>Custom Instrument</w:t>
            </w:r>
            <w:r>
              <w:rPr>
                <w:rFonts w:ascii="GE Inspira" w:hAnsi="GE Inspira"/>
              </w:rPr>
              <w:t xml:space="preserve"> from Product Document Tab</w:t>
            </w:r>
          </w:p>
          <w:p w14:paraId="4304A3CE" w14:textId="37DC99A3" w:rsidR="00364B10" w:rsidRDefault="00DF4E63" w:rsidP="00EF61A5">
            <w:pPr>
              <w:pStyle w:val="TableHeader"/>
              <w:numPr>
                <w:ilvl w:val="0"/>
                <w:numId w:val="182"/>
              </w:numPr>
              <w:jc w:val="left"/>
              <w:rPr>
                <w:rFonts w:ascii="GE Inspira" w:hAnsi="GE Inspira"/>
              </w:rPr>
            </w:pPr>
            <w:r>
              <w:rPr>
                <w:rFonts w:ascii="GE Inspira" w:hAnsi="GE Inspira"/>
              </w:rPr>
              <w:t xml:space="preserve">Edit the </w:t>
            </w:r>
          </w:p>
          <w:p w14:paraId="240CDE98" w14:textId="77777777" w:rsidR="00364B10" w:rsidRDefault="00364B10" w:rsidP="00EF61A5">
            <w:pPr>
              <w:pStyle w:val="TableHeader"/>
              <w:numPr>
                <w:ilvl w:val="0"/>
                <w:numId w:val="182"/>
              </w:numPr>
              <w:jc w:val="left"/>
              <w:rPr>
                <w:rFonts w:ascii="GE Inspira" w:hAnsi="GE Inspira"/>
              </w:rPr>
            </w:pPr>
            <w:r>
              <w:rPr>
                <w:rFonts w:ascii="GE Inspira" w:hAnsi="GE Inspira"/>
              </w:rPr>
              <w:t>Check the hidden attributes of Product Document</w:t>
            </w:r>
          </w:p>
          <w:p w14:paraId="7716F870" w14:textId="77777777" w:rsidR="00A23080" w:rsidRDefault="00364B10" w:rsidP="00EF61A5">
            <w:pPr>
              <w:pStyle w:val="TableHeader"/>
              <w:numPr>
                <w:ilvl w:val="0"/>
                <w:numId w:val="182"/>
              </w:numPr>
              <w:jc w:val="left"/>
              <w:rPr>
                <w:rFonts w:ascii="GE Inspira" w:hAnsi="GE Inspira"/>
              </w:rPr>
            </w:pPr>
            <w:r>
              <w:rPr>
                <w:rFonts w:ascii="GE Inspira" w:hAnsi="GE Inspira"/>
              </w:rPr>
              <w:t>Open the Document and click on “Update Document Properties” command in Document Details tab, the field properties of the file which is checked in to the Document will be updated according to th</w:t>
            </w:r>
          </w:p>
          <w:p w14:paraId="1CC42F02" w14:textId="6348B364" w:rsidR="00364B10" w:rsidRPr="00A75B53" w:rsidRDefault="00364B10" w:rsidP="00EF61A5">
            <w:pPr>
              <w:pStyle w:val="TableHeader"/>
              <w:numPr>
                <w:ilvl w:val="0"/>
                <w:numId w:val="182"/>
              </w:numPr>
              <w:jc w:val="left"/>
              <w:rPr>
                <w:rFonts w:ascii="GE Inspira" w:hAnsi="GE Inspira"/>
              </w:rPr>
            </w:pPr>
            <w:r>
              <w:rPr>
                <w:rFonts w:ascii="GE Inspira" w:hAnsi="GE Inspira"/>
              </w:rPr>
              <w:t>e hidden attributes of Doc</w:t>
            </w:r>
          </w:p>
        </w:tc>
        <w:tc>
          <w:tcPr>
            <w:tcW w:w="2668" w:type="dxa"/>
            <w:shd w:val="clear" w:color="FFFFFF" w:fill="auto"/>
          </w:tcPr>
          <w:p w14:paraId="2D4C25A3" w14:textId="17EE3788" w:rsidR="00364B10" w:rsidRDefault="00364B10" w:rsidP="00EF61A5">
            <w:pPr>
              <w:pStyle w:val="TableHeader"/>
              <w:numPr>
                <w:ilvl w:val="0"/>
                <w:numId w:val="183"/>
              </w:numPr>
              <w:jc w:val="left"/>
              <w:rPr>
                <w:rFonts w:ascii="GE Inspira" w:hAnsi="GE Inspira"/>
              </w:rPr>
            </w:pPr>
            <w:r>
              <w:rPr>
                <w:rFonts w:ascii="GE Inspira" w:hAnsi="GE Inspira"/>
              </w:rPr>
              <w:t xml:space="preserve">When these attributes are updated in the </w:t>
            </w:r>
            <w:r w:rsidR="00CF3D60">
              <w:rPr>
                <w:rFonts w:ascii="GE Inspira" w:hAnsi="GE Inspira"/>
              </w:rPr>
              <w:t>Custom Instrument,</w:t>
            </w:r>
            <w:r>
              <w:rPr>
                <w:rFonts w:ascii="GE Inspira" w:hAnsi="GE Inspira"/>
              </w:rPr>
              <w:t xml:space="preserve"> the same gets updated in the hidden attribute</w:t>
            </w:r>
            <w:r w:rsidR="00CF3D60">
              <w:rPr>
                <w:rFonts w:ascii="GE Inspira" w:hAnsi="GE Inspira"/>
              </w:rPr>
              <w:t>s</w:t>
            </w:r>
            <w:r>
              <w:rPr>
                <w:rFonts w:ascii="GE Inspira" w:hAnsi="GE Inspira"/>
              </w:rPr>
              <w:t xml:space="preserve"> for Product Document also. Mapped attributes from </w:t>
            </w:r>
            <w:r w:rsidR="00572610">
              <w:rPr>
                <w:rFonts w:ascii="GE Inspira" w:hAnsi="GE Inspira"/>
              </w:rPr>
              <w:t>Custom Instrument</w:t>
            </w:r>
            <w:r>
              <w:rPr>
                <w:rFonts w:ascii="GE Inspira" w:hAnsi="GE Inspira"/>
              </w:rPr>
              <w:t xml:space="preserve"> to Product Document</w:t>
            </w:r>
          </w:p>
          <w:p w14:paraId="5D4CA3BF" w14:textId="77777777" w:rsidR="00364B10" w:rsidRDefault="00364B10" w:rsidP="00EF61A5">
            <w:pPr>
              <w:pStyle w:val="TableHeader"/>
              <w:numPr>
                <w:ilvl w:val="0"/>
                <w:numId w:val="185"/>
              </w:numPr>
              <w:jc w:val="left"/>
              <w:rPr>
                <w:rFonts w:ascii="GE Inspira" w:hAnsi="GE Inspira"/>
              </w:rPr>
            </w:pPr>
            <w:r>
              <w:rPr>
                <w:rFonts w:ascii="GE Inspira" w:hAnsi="GE Inspira"/>
              </w:rPr>
              <w:t>Customer Reference</w:t>
            </w:r>
            <w:r w:rsidRPr="00EA440C">
              <w:rPr>
                <w:rFonts w:ascii="GE Inspira" w:hAnsi="GE Inspira"/>
              </w:rPr>
              <w:sym w:font="Wingdings" w:char="F0E0"/>
            </w:r>
            <w:r>
              <w:rPr>
                <w:rFonts w:ascii="GE Inspira" w:hAnsi="GE Inspira"/>
              </w:rPr>
              <w:t>Doc Customer Reference</w:t>
            </w:r>
          </w:p>
          <w:p w14:paraId="6032C5CE" w14:textId="54D54CBD" w:rsidR="00364B10" w:rsidRDefault="00C702AC" w:rsidP="00EF61A5">
            <w:pPr>
              <w:pStyle w:val="TableHeader"/>
              <w:numPr>
                <w:ilvl w:val="0"/>
                <w:numId w:val="185"/>
              </w:numPr>
              <w:jc w:val="left"/>
              <w:rPr>
                <w:rFonts w:ascii="GE Inspira" w:hAnsi="GE Inspira"/>
              </w:rPr>
            </w:pPr>
            <w:r>
              <w:rPr>
                <w:rFonts w:ascii="GE Inspira" w:hAnsi="GE Inspira"/>
              </w:rPr>
              <w:t>Custom Instrument</w:t>
            </w:r>
            <w:r w:rsidR="00364B10">
              <w:rPr>
                <w:rFonts w:ascii="GE Inspira" w:hAnsi="GE Inspira"/>
              </w:rPr>
              <w:t xml:space="preserve"> Name</w:t>
            </w:r>
            <w:r w:rsidR="00364B10" w:rsidRPr="00EA440C">
              <w:rPr>
                <w:rFonts w:ascii="GE Inspira" w:hAnsi="GE Inspira"/>
              </w:rPr>
              <w:sym w:font="Wingdings" w:char="F0E0"/>
            </w:r>
            <w:r w:rsidR="00364B10">
              <w:rPr>
                <w:rFonts w:ascii="GE Inspira" w:hAnsi="GE Inspira"/>
              </w:rPr>
              <w:t xml:space="preserve"> Doc Product Code</w:t>
            </w:r>
          </w:p>
          <w:p w14:paraId="16DB4D80" w14:textId="77777777" w:rsidR="00364B10" w:rsidRDefault="00364B10" w:rsidP="00EF61A5">
            <w:pPr>
              <w:pStyle w:val="TableHeader"/>
              <w:numPr>
                <w:ilvl w:val="0"/>
                <w:numId w:val="185"/>
              </w:numPr>
              <w:jc w:val="left"/>
              <w:rPr>
                <w:rFonts w:ascii="GE Inspira" w:hAnsi="GE Inspira"/>
              </w:rPr>
            </w:pPr>
            <w:r>
              <w:rPr>
                <w:rFonts w:ascii="GE Inspira" w:hAnsi="GE Inspira"/>
              </w:rPr>
              <w:t xml:space="preserve">Product Model Revision </w:t>
            </w:r>
            <w:r w:rsidRPr="00EA440C">
              <w:rPr>
                <w:rFonts w:ascii="GE Inspira" w:hAnsi="GE Inspira"/>
              </w:rPr>
              <w:sym w:font="Wingdings" w:char="F0E0"/>
            </w:r>
            <w:r>
              <w:rPr>
                <w:rFonts w:ascii="GE Inspira" w:hAnsi="GE Inspira"/>
              </w:rPr>
              <w:t xml:space="preserve"> Doc Product Model Revision</w:t>
            </w:r>
          </w:p>
          <w:p w14:paraId="7638DCEC" w14:textId="77777777" w:rsidR="00364B10" w:rsidRDefault="00364B10" w:rsidP="00EF61A5">
            <w:pPr>
              <w:pStyle w:val="TableHeader"/>
              <w:numPr>
                <w:ilvl w:val="0"/>
                <w:numId w:val="185"/>
              </w:numPr>
              <w:jc w:val="left"/>
              <w:rPr>
                <w:rFonts w:ascii="GE Inspira" w:hAnsi="GE Inspira"/>
              </w:rPr>
            </w:pPr>
            <w:r>
              <w:rPr>
                <w:rFonts w:ascii="GE Inspira" w:hAnsi="GE Inspira"/>
              </w:rPr>
              <w:t>Product Name</w:t>
            </w:r>
            <w:r w:rsidRPr="00EA440C">
              <w:rPr>
                <w:rFonts w:ascii="GE Inspira" w:hAnsi="GE Inspira"/>
              </w:rPr>
              <w:sym w:font="Wingdings" w:char="F0E0"/>
            </w:r>
            <w:r>
              <w:rPr>
                <w:rFonts w:ascii="GE Inspira" w:hAnsi="GE Inspira"/>
              </w:rPr>
              <w:t xml:space="preserve"> Doc Product Name</w:t>
            </w:r>
          </w:p>
          <w:p w14:paraId="7E803720" w14:textId="77777777" w:rsidR="00364B10" w:rsidRDefault="00364B10" w:rsidP="00EF61A5">
            <w:pPr>
              <w:pStyle w:val="TableHeader"/>
              <w:numPr>
                <w:ilvl w:val="0"/>
                <w:numId w:val="185"/>
              </w:numPr>
              <w:jc w:val="left"/>
              <w:rPr>
                <w:rFonts w:ascii="GE Inspira" w:hAnsi="GE Inspira"/>
              </w:rPr>
            </w:pPr>
            <w:r>
              <w:rPr>
                <w:rFonts w:ascii="GE Inspira" w:hAnsi="GE Inspira"/>
              </w:rPr>
              <w:t xml:space="preserve">Product Type </w:t>
            </w:r>
            <w:r w:rsidRPr="00EA440C">
              <w:rPr>
                <w:rFonts w:ascii="GE Inspira" w:hAnsi="GE Inspira"/>
              </w:rPr>
              <w:sym w:font="Wingdings" w:char="F0E0"/>
            </w:r>
            <w:r>
              <w:rPr>
                <w:rFonts w:ascii="GE Inspira" w:hAnsi="GE Inspira"/>
              </w:rPr>
              <w:t xml:space="preserve"> Doc Product Type</w:t>
            </w:r>
          </w:p>
          <w:p w14:paraId="17CFCE53" w14:textId="77777777" w:rsidR="00364B10" w:rsidRDefault="00364B10" w:rsidP="00EF61A5">
            <w:pPr>
              <w:pStyle w:val="TableHeader"/>
              <w:numPr>
                <w:ilvl w:val="0"/>
                <w:numId w:val="185"/>
              </w:numPr>
              <w:jc w:val="left"/>
              <w:rPr>
                <w:rFonts w:ascii="GE Inspira" w:hAnsi="GE Inspira"/>
              </w:rPr>
            </w:pPr>
            <w:r>
              <w:rPr>
                <w:rFonts w:ascii="GE Inspira" w:hAnsi="GE Inspira"/>
              </w:rPr>
              <w:t>Reference</w:t>
            </w:r>
            <w:r w:rsidRPr="00EA440C">
              <w:rPr>
                <w:rFonts w:ascii="GE Inspira" w:hAnsi="GE Inspira"/>
              </w:rPr>
              <w:sym w:font="Wingdings" w:char="F0E0"/>
            </w:r>
            <w:r>
              <w:rPr>
                <w:rFonts w:ascii="GE Inspira" w:hAnsi="GE Inspira"/>
              </w:rPr>
              <w:t xml:space="preserve"> Doc Reference</w:t>
            </w:r>
          </w:p>
          <w:p w14:paraId="1A2AF7D5" w14:textId="77777777" w:rsidR="00364B10" w:rsidRDefault="00364B10" w:rsidP="00EF61A5">
            <w:pPr>
              <w:pStyle w:val="TableHeader"/>
              <w:numPr>
                <w:ilvl w:val="0"/>
                <w:numId w:val="185"/>
              </w:numPr>
              <w:jc w:val="left"/>
              <w:rPr>
                <w:rFonts w:ascii="GE Inspira" w:hAnsi="GE Inspira"/>
              </w:rPr>
            </w:pPr>
            <w:r>
              <w:rPr>
                <w:rFonts w:ascii="GE Inspira" w:hAnsi="GE Inspira"/>
              </w:rPr>
              <w:t>Serial Number</w:t>
            </w:r>
            <w:r w:rsidRPr="00EA440C">
              <w:rPr>
                <w:rFonts w:ascii="GE Inspira" w:hAnsi="GE Inspira"/>
              </w:rPr>
              <w:sym w:font="Wingdings" w:char="F0E0"/>
            </w:r>
            <w:r>
              <w:rPr>
                <w:rFonts w:ascii="GE Inspira" w:hAnsi="GE Inspira"/>
              </w:rPr>
              <w:t xml:space="preserve"> Doc Serial Number</w:t>
            </w:r>
          </w:p>
          <w:p w14:paraId="7D726A43" w14:textId="77777777" w:rsidR="00364B10" w:rsidRDefault="00364B10" w:rsidP="00EF61A5">
            <w:pPr>
              <w:pStyle w:val="TableHeader"/>
              <w:numPr>
                <w:ilvl w:val="0"/>
                <w:numId w:val="183"/>
              </w:numPr>
              <w:jc w:val="left"/>
              <w:rPr>
                <w:rFonts w:ascii="GE Inspira" w:hAnsi="GE Inspira"/>
              </w:rPr>
            </w:pPr>
            <w:r>
              <w:rPr>
                <w:rFonts w:ascii="GE Inspira" w:hAnsi="GE Inspira"/>
              </w:rPr>
              <w:t>These attributes mapped to Document are hidden because they are not required to be shown in the UI in the Magic application</w:t>
            </w:r>
          </w:p>
          <w:p w14:paraId="29637BE9" w14:textId="77777777" w:rsidR="00364B10" w:rsidRPr="000831D0" w:rsidRDefault="00364B10" w:rsidP="00EF61A5">
            <w:pPr>
              <w:pStyle w:val="TableHeader"/>
              <w:numPr>
                <w:ilvl w:val="0"/>
                <w:numId w:val="183"/>
              </w:numPr>
              <w:jc w:val="left"/>
              <w:rPr>
                <w:rFonts w:ascii="GE Inspira" w:hAnsi="GE Inspira"/>
              </w:rPr>
            </w:pPr>
            <w:r>
              <w:rPr>
                <w:rFonts w:ascii="GE Inspira" w:hAnsi="GE Inspira"/>
              </w:rPr>
              <w:t xml:space="preserve">These attributes will be used by the Document Properties of the Document which is uploaded to Product Document. Whenever the properties for the document are updated, the Doc properties will be populated </w:t>
            </w:r>
          </w:p>
        </w:tc>
        <w:tc>
          <w:tcPr>
            <w:tcW w:w="4861" w:type="dxa"/>
            <w:shd w:val="clear" w:color="FFFFFF" w:fill="auto"/>
          </w:tcPr>
          <w:p w14:paraId="68955EF3" w14:textId="5C914130" w:rsidR="00364B10" w:rsidRDefault="00364B10" w:rsidP="00EF61A5">
            <w:pPr>
              <w:pStyle w:val="TableHeader"/>
              <w:numPr>
                <w:ilvl w:val="0"/>
                <w:numId w:val="186"/>
              </w:numPr>
              <w:jc w:val="left"/>
              <w:rPr>
                <w:rFonts w:ascii="GE Inspira" w:hAnsi="GE Inspira"/>
              </w:rPr>
            </w:pPr>
            <w:r>
              <w:rPr>
                <w:rFonts w:ascii="GE Inspira" w:hAnsi="GE Inspira"/>
              </w:rPr>
              <w:t xml:space="preserve">Standard Class Attributes in </w:t>
            </w:r>
            <w:r w:rsidR="00DF4E63">
              <w:rPr>
                <w:rFonts w:ascii="GE Inspira" w:hAnsi="GE Inspira"/>
              </w:rPr>
              <w:t>Custom Instrument</w:t>
            </w:r>
          </w:p>
          <w:p w14:paraId="45689127" w14:textId="3B73A23E" w:rsidR="00364B10" w:rsidRDefault="00DF4E63" w:rsidP="00644237">
            <w:pPr>
              <w:pStyle w:val="TableHeader"/>
              <w:jc w:val="left"/>
              <w:rPr>
                <w:rFonts w:ascii="GE Inspira" w:hAnsi="GE Inspira"/>
              </w:rPr>
            </w:pPr>
            <w:r>
              <w:rPr>
                <w:noProof/>
              </w:rPr>
              <w:drawing>
                <wp:inline distT="0" distB="0" distL="0" distR="0" wp14:anchorId="5E23FECF" wp14:editId="25F346AF">
                  <wp:extent cx="2949575" cy="2919730"/>
                  <wp:effectExtent l="0" t="0" r="3175" b="0"/>
                  <wp:docPr id="21528" name="Picture 2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49575" cy="2919730"/>
                          </a:xfrm>
                          <a:prstGeom prst="rect">
                            <a:avLst/>
                          </a:prstGeom>
                        </pic:spPr>
                      </pic:pic>
                    </a:graphicData>
                  </a:graphic>
                </wp:inline>
              </w:drawing>
            </w:r>
          </w:p>
          <w:p w14:paraId="57956F31" w14:textId="5E44293A" w:rsidR="00364B10" w:rsidRDefault="00364B10" w:rsidP="00EF61A5">
            <w:pPr>
              <w:pStyle w:val="TableHeader"/>
              <w:numPr>
                <w:ilvl w:val="0"/>
                <w:numId w:val="186"/>
              </w:numPr>
              <w:jc w:val="left"/>
              <w:rPr>
                <w:rFonts w:ascii="GE Inspira" w:hAnsi="GE Inspira"/>
              </w:rPr>
            </w:pPr>
            <w:r>
              <w:rPr>
                <w:rFonts w:ascii="GE Inspira" w:hAnsi="GE Inspira"/>
              </w:rPr>
              <w:t xml:space="preserve">Product Document added in </w:t>
            </w:r>
            <w:r w:rsidR="00045194">
              <w:rPr>
                <w:rFonts w:ascii="GE Inspira" w:hAnsi="GE Inspira"/>
              </w:rPr>
              <w:t>Custom Instrument</w:t>
            </w:r>
          </w:p>
          <w:p w14:paraId="1AD78577" w14:textId="3540323F" w:rsidR="00364B10" w:rsidRDefault="00045194" w:rsidP="00644237">
            <w:pPr>
              <w:pStyle w:val="TableHeader"/>
              <w:jc w:val="left"/>
              <w:rPr>
                <w:rFonts w:ascii="GE Inspira" w:hAnsi="GE Inspira"/>
              </w:rPr>
            </w:pPr>
            <w:r>
              <w:rPr>
                <w:noProof/>
              </w:rPr>
              <w:drawing>
                <wp:inline distT="0" distB="0" distL="0" distR="0" wp14:anchorId="7AD4703A" wp14:editId="42E25D00">
                  <wp:extent cx="2949575" cy="1288415"/>
                  <wp:effectExtent l="0" t="0" r="3175" b="6985"/>
                  <wp:docPr id="21529" name="Picture 2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49575" cy="1288415"/>
                          </a:xfrm>
                          <a:prstGeom prst="rect">
                            <a:avLst/>
                          </a:prstGeom>
                        </pic:spPr>
                      </pic:pic>
                    </a:graphicData>
                  </a:graphic>
                </wp:inline>
              </w:drawing>
            </w:r>
          </w:p>
          <w:p w14:paraId="5927F7D3" w14:textId="77777777" w:rsidR="00364B10" w:rsidRDefault="00364B10" w:rsidP="00EF61A5">
            <w:pPr>
              <w:pStyle w:val="TableHeader"/>
              <w:numPr>
                <w:ilvl w:val="0"/>
                <w:numId w:val="186"/>
              </w:numPr>
              <w:jc w:val="left"/>
              <w:rPr>
                <w:rFonts w:ascii="GE Inspira" w:hAnsi="GE Inspira"/>
              </w:rPr>
            </w:pPr>
            <w:r>
              <w:rPr>
                <w:rFonts w:ascii="GE Inspira" w:hAnsi="GE Inspira"/>
              </w:rPr>
              <w:t>Hidden Doc Attributes</w:t>
            </w:r>
          </w:p>
          <w:p w14:paraId="6D5B526F" w14:textId="77777777" w:rsidR="00364B10" w:rsidRDefault="00364B10" w:rsidP="00644237">
            <w:pPr>
              <w:pStyle w:val="TableHeader"/>
              <w:jc w:val="left"/>
              <w:rPr>
                <w:rFonts w:ascii="GE Inspira" w:hAnsi="GE Inspira"/>
              </w:rPr>
            </w:pPr>
            <w:r>
              <w:rPr>
                <w:noProof/>
              </w:rPr>
              <w:drawing>
                <wp:inline distT="0" distB="0" distL="0" distR="0" wp14:anchorId="1999F154" wp14:editId="41CBD678">
                  <wp:extent cx="2949575" cy="1196340"/>
                  <wp:effectExtent l="0" t="0" r="3175" b="3810"/>
                  <wp:docPr id="21526" name="Picture 2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9575" cy="1196340"/>
                          </a:xfrm>
                          <a:prstGeom prst="rect">
                            <a:avLst/>
                          </a:prstGeom>
                        </pic:spPr>
                      </pic:pic>
                    </a:graphicData>
                  </a:graphic>
                </wp:inline>
              </w:drawing>
            </w:r>
          </w:p>
          <w:p w14:paraId="63766508" w14:textId="77777777" w:rsidR="00364B10" w:rsidRDefault="00364B10" w:rsidP="00EF61A5">
            <w:pPr>
              <w:pStyle w:val="TableHeader"/>
              <w:numPr>
                <w:ilvl w:val="0"/>
                <w:numId w:val="186"/>
              </w:numPr>
              <w:jc w:val="left"/>
              <w:rPr>
                <w:rFonts w:ascii="GE Inspira" w:hAnsi="GE Inspira"/>
              </w:rPr>
            </w:pPr>
            <w:r>
              <w:rPr>
                <w:rFonts w:ascii="GE Inspira" w:hAnsi="GE Inspira"/>
              </w:rPr>
              <w:t>Update Document Properties</w:t>
            </w:r>
          </w:p>
          <w:p w14:paraId="500ED5B9" w14:textId="77777777" w:rsidR="00364B10" w:rsidRPr="00A75B53" w:rsidRDefault="00364B10" w:rsidP="00644237">
            <w:pPr>
              <w:pStyle w:val="TableHeader"/>
              <w:jc w:val="left"/>
              <w:rPr>
                <w:rFonts w:ascii="GE Inspira" w:hAnsi="GE Inspira"/>
              </w:rPr>
            </w:pPr>
            <w:r>
              <w:rPr>
                <w:noProof/>
              </w:rPr>
              <w:drawing>
                <wp:inline distT="0" distB="0" distL="0" distR="0" wp14:anchorId="43EF80DA" wp14:editId="562EFB11">
                  <wp:extent cx="2949575" cy="1485900"/>
                  <wp:effectExtent l="0" t="0" r="3175" b="0"/>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49575" cy="1485900"/>
                          </a:xfrm>
                          <a:prstGeom prst="rect">
                            <a:avLst/>
                          </a:prstGeom>
                        </pic:spPr>
                      </pic:pic>
                    </a:graphicData>
                  </a:graphic>
                </wp:inline>
              </w:drawing>
            </w:r>
          </w:p>
        </w:tc>
      </w:tr>
    </w:tbl>
    <w:p w14:paraId="4D9A4B0F" w14:textId="3965C2D8" w:rsidR="00EE5498" w:rsidRDefault="00DD756B" w:rsidP="00EE5498">
      <w:pPr>
        <w:pStyle w:val="Heading3"/>
      </w:pPr>
      <w:bookmarkStart w:id="211" w:name="_Toc52811649"/>
      <w:r>
        <w:lastRenderedPageBreak/>
        <w:t xml:space="preserve">Updation of </w:t>
      </w:r>
      <w:r w:rsidR="00EE5498">
        <w:t xml:space="preserve">Hidden Attributes </w:t>
      </w:r>
      <w:r w:rsidR="005C2C71">
        <w:t>for</w:t>
      </w:r>
      <w:r w:rsidR="00EE5498">
        <w:t xml:space="preserve"> </w:t>
      </w:r>
      <w:r>
        <w:t xml:space="preserve">Product </w:t>
      </w:r>
      <w:r w:rsidR="00EE5498">
        <w:t>Documentation</w:t>
      </w:r>
      <w:bookmarkEnd w:id="211"/>
      <w:r w:rsidR="00EE5498">
        <w:t xml:space="preserve"> </w:t>
      </w:r>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413"/>
        <w:gridCol w:w="1985"/>
        <w:gridCol w:w="2526"/>
        <w:gridCol w:w="4861"/>
      </w:tblGrid>
      <w:tr w:rsidR="00EE5498" w:rsidRPr="00A75B53" w14:paraId="7CFE3BD3" w14:textId="77777777" w:rsidTr="00644237">
        <w:trPr>
          <w:cantSplit/>
          <w:trHeight w:val="355"/>
        </w:trPr>
        <w:tc>
          <w:tcPr>
            <w:tcW w:w="9785" w:type="dxa"/>
            <w:gridSpan w:val="4"/>
            <w:shd w:val="clear" w:color="auto" w:fill="E0E0E0"/>
          </w:tcPr>
          <w:p w14:paraId="333E6D92" w14:textId="599EE813" w:rsidR="00EE5498" w:rsidRPr="006A18F2" w:rsidRDefault="005C2C71" w:rsidP="00644237">
            <w:pPr>
              <w:pStyle w:val="TableHeader"/>
              <w:rPr>
                <w:rFonts w:ascii="GE Inspira" w:hAnsi="GE Inspira"/>
                <w:bCs/>
                <w:sz w:val="22"/>
              </w:rPr>
            </w:pPr>
            <w:r>
              <w:t xml:space="preserve">Updation of </w:t>
            </w:r>
            <w:r w:rsidR="00EE5498">
              <w:t>Hidden Attributes for Product Documentation</w:t>
            </w:r>
          </w:p>
        </w:tc>
      </w:tr>
      <w:tr w:rsidR="00EE5498" w:rsidRPr="00A75B53" w14:paraId="3969438B" w14:textId="77777777" w:rsidTr="003E477D">
        <w:trPr>
          <w:cantSplit/>
          <w:trHeight w:val="421"/>
          <w:tblHeader/>
        </w:trPr>
        <w:tc>
          <w:tcPr>
            <w:tcW w:w="413" w:type="dxa"/>
            <w:shd w:val="clear" w:color="FFFFFF" w:fill="auto"/>
          </w:tcPr>
          <w:p w14:paraId="4049F9ED" w14:textId="77777777" w:rsidR="00EE5498" w:rsidRPr="00A75B53" w:rsidRDefault="00EE5498" w:rsidP="00644237">
            <w:pPr>
              <w:pStyle w:val="BodyText"/>
              <w:rPr>
                <w:b/>
                <w:bCs/>
              </w:rPr>
            </w:pPr>
            <w:r w:rsidRPr="00A75B53">
              <w:rPr>
                <w:b/>
                <w:bCs/>
              </w:rPr>
              <w:t>#</w:t>
            </w:r>
          </w:p>
        </w:tc>
        <w:tc>
          <w:tcPr>
            <w:tcW w:w="1985" w:type="dxa"/>
            <w:shd w:val="clear" w:color="FFFFFF" w:fill="auto"/>
          </w:tcPr>
          <w:p w14:paraId="7105BEB4" w14:textId="359EB6BC" w:rsidR="00EE5498" w:rsidRPr="00A75B53" w:rsidRDefault="00FF67A1" w:rsidP="00644237">
            <w:pPr>
              <w:pStyle w:val="BodyText"/>
              <w:rPr>
                <w:b/>
                <w:bCs/>
              </w:rPr>
            </w:pPr>
            <w:r>
              <w:rPr>
                <w:b/>
                <w:bCs/>
              </w:rPr>
              <w:t>Steps</w:t>
            </w:r>
          </w:p>
        </w:tc>
        <w:tc>
          <w:tcPr>
            <w:tcW w:w="2526" w:type="dxa"/>
            <w:shd w:val="clear" w:color="FFFFFF" w:fill="auto"/>
          </w:tcPr>
          <w:p w14:paraId="0471F5C8" w14:textId="77777777" w:rsidR="00EE5498" w:rsidRPr="00A75B53" w:rsidRDefault="00EE5498" w:rsidP="00644237">
            <w:pPr>
              <w:pStyle w:val="BodyText"/>
              <w:rPr>
                <w:b/>
                <w:bCs/>
              </w:rPr>
            </w:pPr>
            <w:r>
              <w:rPr>
                <w:b/>
                <w:bCs/>
              </w:rPr>
              <w:t>Background Operations</w:t>
            </w:r>
          </w:p>
        </w:tc>
        <w:tc>
          <w:tcPr>
            <w:tcW w:w="4861" w:type="dxa"/>
            <w:shd w:val="clear" w:color="FFFFFF" w:fill="auto"/>
          </w:tcPr>
          <w:p w14:paraId="22EEACD6" w14:textId="77777777" w:rsidR="00EE5498" w:rsidRPr="00A75B53" w:rsidRDefault="00EE5498" w:rsidP="00644237">
            <w:pPr>
              <w:pStyle w:val="BodyText"/>
              <w:rPr>
                <w:b/>
                <w:bCs/>
              </w:rPr>
            </w:pPr>
            <w:r>
              <w:rPr>
                <w:b/>
                <w:bCs/>
              </w:rPr>
              <w:t>Comments</w:t>
            </w:r>
            <w:r w:rsidRPr="00A75B53">
              <w:rPr>
                <w:b/>
                <w:bCs/>
              </w:rPr>
              <w:t xml:space="preserve"> </w:t>
            </w:r>
          </w:p>
        </w:tc>
      </w:tr>
      <w:tr w:rsidR="00EE5498" w:rsidRPr="00A75B53" w14:paraId="580AE4F2" w14:textId="77777777" w:rsidTr="003E477D">
        <w:trPr>
          <w:cantSplit/>
          <w:trHeight w:val="401"/>
          <w:tblHeader/>
        </w:trPr>
        <w:tc>
          <w:tcPr>
            <w:tcW w:w="413" w:type="dxa"/>
            <w:shd w:val="clear" w:color="FFFFFF" w:fill="auto"/>
          </w:tcPr>
          <w:p w14:paraId="1650EF02" w14:textId="77777777" w:rsidR="00EE5498" w:rsidRPr="00A75B53" w:rsidRDefault="00EE5498" w:rsidP="00644237">
            <w:pPr>
              <w:pStyle w:val="TableHeader"/>
              <w:rPr>
                <w:rFonts w:ascii="GE Inspira" w:hAnsi="GE Inspira"/>
                <w:b/>
                <w:bCs/>
                <w:sz w:val="20"/>
              </w:rPr>
            </w:pPr>
            <w:r>
              <w:rPr>
                <w:rFonts w:ascii="GE Inspira" w:hAnsi="GE Inspira"/>
                <w:b/>
                <w:bCs/>
                <w:sz w:val="20"/>
              </w:rPr>
              <w:t>1</w:t>
            </w:r>
          </w:p>
        </w:tc>
        <w:tc>
          <w:tcPr>
            <w:tcW w:w="1985" w:type="dxa"/>
            <w:shd w:val="clear" w:color="FFFFFF" w:fill="auto"/>
          </w:tcPr>
          <w:p w14:paraId="39EDEC74" w14:textId="45299593" w:rsidR="00EE5498" w:rsidRDefault="00EE5498" w:rsidP="00EF61A5">
            <w:pPr>
              <w:pStyle w:val="TableHeader"/>
              <w:numPr>
                <w:ilvl w:val="0"/>
                <w:numId w:val="187"/>
              </w:numPr>
              <w:jc w:val="left"/>
              <w:rPr>
                <w:rFonts w:ascii="GE Inspira" w:hAnsi="GE Inspira"/>
              </w:rPr>
            </w:pPr>
            <w:r>
              <w:rPr>
                <w:rFonts w:ascii="GE Inspira" w:hAnsi="GE Inspira"/>
              </w:rPr>
              <w:t xml:space="preserve">Open a Custom Instrument </w:t>
            </w:r>
            <w:r w:rsidR="003B2B99">
              <w:rPr>
                <w:rFonts w:ascii="GE Inspira" w:hAnsi="GE Inspira"/>
              </w:rPr>
              <w:t>/ Product C</w:t>
            </w:r>
            <w:r w:rsidR="003A1072">
              <w:rPr>
                <w:rFonts w:ascii="GE Inspira" w:hAnsi="GE Inspira"/>
              </w:rPr>
              <w:t>o</w:t>
            </w:r>
            <w:r w:rsidR="003B2B99">
              <w:rPr>
                <w:rFonts w:ascii="GE Inspira" w:hAnsi="GE Inspira"/>
              </w:rPr>
              <w:t>nfiguration</w:t>
            </w:r>
          </w:p>
          <w:p w14:paraId="62C50738" w14:textId="77777777" w:rsidR="00EE5498" w:rsidRDefault="00766959" w:rsidP="00EF61A5">
            <w:pPr>
              <w:pStyle w:val="TableHeader"/>
              <w:numPr>
                <w:ilvl w:val="0"/>
                <w:numId w:val="187"/>
              </w:numPr>
              <w:jc w:val="left"/>
              <w:rPr>
                <w:rFonts w:ascii="GE Inspira" w:hAnsi="GE Inspira"/>
              </w:rPr>
            </w:pPr>
            <w:r>
              <w:rPr>
                <w:rFonts w:ascii="GE Inspira" w:hAnsi="GE Inspira"/>
              </w:rPr>
              <w:t>Add Class “Standard CBS” to Product Configuration if you are using Product Configuration</w:t>
            </w:r>
          </w:p>
          <w:p w14:paraId="20C4D6D8" w14:textId="77777777" w:rsidR="007418C0" w:rsidRDefault="007418C0" w:rsidP="00EF61A5">
            <w:pPr>
              <w:pStyle w:val="TableHeader"/>
              <w:numPr>
                <w:ilvl w:val="0"/>
                <w:numId w:val="187"/>
              </w:numPr>
              <w:jc w:val="left"/>
              <w:rPr>
                <w:rFonts w:ascii="GE Inspira" w:hAnsi="GE Inspira"/>
              </w:rPr>
            </w:pPr>
            <w:r>
              <w:rPr>
                <w:rFonts w:ascii="GE Inspira" w:hAnsi="GE Inspira"/>
              </w:rPr>
              <w:t xml:space="preserve">Go to Product Document tab </w:t>
            </w:r>
          </w:p>
          <w:p w14:paraId="12259366" w14:textId="34A10232" w:rsidR="007418C0" w:rsidRPr="007418C0" w:rsidRDefault="007418C0" w:rsidP="00EF61A5">
            <w:pPr>
              <w:pStyle w:val="TableHeader"/>
              <w:numPr>
                <w:ilvl w:val="0"/>
                <w:numId w:val="187"/>
              </w:numPr>
              <w:jc w:val="left"/>
              <w:rPr>
                <w:rFonts w:ascii="GE Inspira" w:hAnsi="GE Inspira"/>
              </w:rPr>
            </w:pPr>
            <w:r>
              <w:rPr>
                <w:rFonts w:ascii="GE Inspira" w:hAnsi="GE Inspira"/>
              </w:rPr>
              <w:t>Create/Connect New Product Document by using the Toolbar Action commands</w:t>
            </w:r>
            <w:r w:rsidR="00604F71">
              <w:rPr>
                <w:rFonts w:ascii="GE Inspira" w:hAnsi="GE Inspira"/>
              </w:rPr>
              <w:t xml:space="preserve"> such as Create/Connect Product Document or Create/Connect Product Design Document</w:t>
            </w:r>
          </w:p>
        </w:tc>
        <w:tc>
          <w:tcPr>
            <w:tcW w:w="2526" w:type="dxa"/>
            <w:shd w:val="clear" w:color="FFFFFF" w:fill="auto"/>
          </w:tcPr>
          <w:p w14:paraId="5A7C6A4C" w14:textId="1E03C14A" w:rsidR="00667C2E" w:rsidRDefault="00644237" w:rsidP="00EF61A5">
            <w:pPr>
              <w:pStyle w:val="TableHeader"/>
              <w:numPr>
                <w:ilvl w:val="0"/>
                <w:numId w:val="188"/>
              </w:numPr>
              <w:jc w:val="left"/>
              <w:rPr>
                <w:rFonts w:ascii="GE Inspira" w:hAnsi="GE Inspira"/>
              </w:rPr>
            </w:pPr>
            <w:r>
              <w:rPr>
                <w:rFonts w:ascii="GE Inspira" w:hAnsi="GE Inspira"/>
              </w:rPr>
              <w:t xml:space="preserve">When a new Product Document is created </w:t>
            </w:r>
            <w:r w:rsidR="00604F71">
              <w:rPr>
                <w:rFonts w:ascii="GE Inspira" w:hAnsi="GE Inspira"/>
              </w:rPr>
              <w:t xml:space="preserve">and connected then it will </w:t>
            </w:r>
            <w:r w:rsidR="00D24698">
              <w:rPr>
                <w:rFonts w:ascii="GE Inspira" w:hAnsi="GE Inspira"/>
              </w:rPr>
              <w:t xml:space="preserve">fetch all the below attributes from </w:t>
            </w:r>
            <w:r w:rsidR="00A678DB">
              <w:rPr>
                <w:rFonts w:ascii="GE Inspira" w:hAnsi="GE Inspira"/>
              </w:rPr>
              <w:t>the corresponding Product Configuration or Custom Instrument to which this new Document is being added and will be stored to the Product Doc attributes</w:t>
            </w:r>
          </w:p>
          <w:p w14:paraId="6890CEAD" w14:textId="77777777" w:rsidR="00667C2E" w:rsidRDefault="00667C2E" w:rsidP="00EF61A5">
            <w:pPr>
              <w:pStyle w:val="TableHeader"/>
              <w:numPr>
                <w:ilvl w:val="0"/>
                <w:numId w:val="192"/>
              </w:numPr>
              <w:jc w:val="left"/>
              <w:rPr>
                <w:rFonts w:ascii="GE Inspira" w:hAnsi="GE Inspira"/>
              </w:rPr>
            </w:pPr>
            <w:r w:rsidRPr="00667C2E">
              <w:rPr>
                <w:rFonts w:ascii="GE Inspira" w:hAnsi="GE Inspira"/>
              </w:rPr>
              <w:t>Customer Reference</w:t>
            </w:r>
            <w:r w:rsidRPr="00EA440C">
              <w:rPr>
                <w:rFonts w:ascii="GE Inspira" w:hAnsi="GE Inspira"/>
              </w:rPr>
              <w:sym w:font="Wingdings" w:char="F0E0"/>
            </w:r>
            <w:r w:rsidRPr="00667C2E">
              <w:rPr>
                <w:rFonts w:ascii="GE Inspira" w:hAnsi="GE Inspira"/>
              </w:rPr>
              <w:t>Doc Customer Reference</w:t>
            </w:r>
          </w:p>
          <w:p w14:paraId="59AE469C" w14:textId="77777777" w:rsidR="00667C2E" w:rsidRDefault="00667C2E" w:rsidP="00EF61A5">
            <w:pPr>
              <w:pStyle w:val="TableHeader"/>
              <w:numPr>
                <w:ilvl w:val="0"/>
                <w:numId w:val="192"/>
              </w:numPr>
              <w:jc w:val="left"/>
              <w:rPr>
                <w:rFonts w:ascii="GE Inspira" w:hAnsi="GE Inspira"/>
              </w:rPr>
            </w:pPr>
            <w:r w:rsidRPr="00667C2E">
              <w:rPr>
                <w:rFonts w:ascii="GE Inspira" w:hAnsi="GE Inspira"/>
              </w:rPr>
              <w:t>Custom Instrument Name</w:t>
            </w:r>
            <w:r w:rsidRPr="00EA440C">
              <w:rPr>
                <w:rFonts w:ascii="GE Inspira" w:hAnsi="GE Inspira"/>
              </w:rPr>
              <w:sym w:font="Wingdings" w:char="F0E0"/>
            </w:r>
            <w:r w:rsidRPr="00667C2E">
              <w:rPr>
                <w:rFonts w:ascii="GE Inspira" w:hAnsi="GE Inspira"/>
              </w:rPr>
              <w:t xml:space="preserve"> Doc Product Code</w:t>
            </w:r>
          </w:p>
          <w:p w14:paraId="2AC67BFA" w14:textId="77777777" w:rsidR="00667C2E" w:rsidRDefault="00667C2E" w:rsidP="00EF61A5">
            <w:pPr>
              <w:pStyle w:val="TableHeader"/>
              <w:numPr>
                <w:ilvl w:val="0"/>
                <w:numId w:val="192"/>
              </w:numPr>
              <w:jc w:val="left"/>
              <w:rPr>
                <w:rFonts w:ascii="GE Inspira" w:hAnsi="GE Inspira"/>
              </w:rPr>
            </w:pPr>
            <w:r w:rsidRPr="00667C2E">
              <w:rPr>
                <w:rFonts w:ascii="GE Inspira" w:hAnsi="GE Inspira"/>
              </w:rPr>
              <w:t xml:space="preserve">Product Model Revision </w:t>
            </w:r>
            <w:r w:rsidRPr="00EA440C">
              <w:rPr>
                <w:rFonts w:ascii="GE Inspira" w:hAnsi="GE Inspira"/>
              </w:rPr>
              <w:sym w:font="Wingdings" w:char="F0E0"/>
            </w:r>
            <w:r w:rsidRPr="00667C2E">
              <w:rPr>
                <w:rFonts w:ascii="GE Inspira" w:hAnsi="GE Inspira"/>
              </w:rPr>
              <w:t xml:space="preserve"> Doc Product Model Revision</w:t>
            </w:r>
          </w:p>
          <w:p w14:paraId="492EDD42" w14:textId="77777777" w:rsidR="00667C2E" w:rsidRDefault="00667C2E" w:rsidP="00EF61A5">
            <w:pPr>
              <w:pStyle w:val="TableHeader"/>
              <w:numPr>
                <w:ilvl w:val="0"/>
                <w:numId w:val="192"/>
              </w:numPr>
              <w:jc w:val="left"/>
              <w:rPr>
                <w:rFonts w:ascii="GE Inspira" w:hAnsi="GE Inspira"/>
              </w:rPr>
            </w:pPr>
            <w:r w:rsidRPr="00667C2E">
              <w:rPr>
                <w:rFonts w:ascii="GE Inspira" w:hAnsi="GE Inspira"/>
              </w:rPr>
              <w:t>Product Name</w:t>
            </w:r>
            <w:r w:rsidRPr="00EA440C">
              <w:rPr>
                <w:rFonts w:ascii="GE Inspira" w:hAnsi="GE Inspira"/>
              </w:rPr>
              <w:sym w:font="Wingdings" w:char="F0E0"/>
            </w:r>
            <w:r w:rsidRPr="00667C2E">
              <w:rPr>
                <w:rFonts w:ascii="GE Inspira" w:hAnsi="GE Inspira"/>
              </w:rPr>
              <w:t xml:space="preserve"> Doc Product Name</w:t>
            </w:r>
          </w:p>
          <w:p w14:paraId="7CC80B8D" w14:textId="77777777" w:rsidR="00667C2E" w:rsidRDefault="00667C2E" w:rsidP="00EF61A5">
            <w:pPr>
              <w:pStyle w:val="TableHeader"/>
              <w:numPr>
                <w:ilvl w:val="0"/>
                <w:numId w:val="192"/>
              </w:numPr>
              <w:jc w:val="left"/>
              <w:rPr>
                <w:rFonts w:ascii="GE Inspira" w:hAnsi="GE Inspira"/>
              </w:rPr>
            </w:pPr>
            <w:r w:rsidRPr="00667C2E">
              <w:rPr>
                <w:rFonts w:ascii="GE Inspira" w:hAnsi="GE Inspira"/>
              </w:rPr>
              <w:t xml:space="preserve">Product Type </w:t>
            </w:r>
            <w:r w:rsidRPr="00EA440C">
              <w:rPr>
                <w:rFonts w:ascii="GE Inspira" w:hAnsi="GE Inspira"/>
              </w:rPr>
              <w:sym w:font="Wingdings" w:char="F0E0"/>
            </w:r>
            <w:r w:rsidRPr="00667C2E">
              <w:rPr>
                <w:rFonts w:ascii="GE Inspira" w:hAnsi="GE Inspira"/>
              </w:rPr>
              <w:t xml:space="preserve"> Doc Product Type</w:t>
            </w:r>
          </w:p>
          <w:p w14:paraId="559EDE6C" w14:textId="77777777" w:rsidR="00667C2E" w:rsidRDefault="00667C2E" w:rsidP="00EF61A5">
            <w:pPr>
              <w:pStyle w:val="TableHeader"/>
              <w:numPr>
                <w:ilvl w:val="0"/>
                <w:numId w:val="192"/>
              </w:numPr>
              <w:jc w:val="left"/>
              <w:rPr>
                <w:rFonts w:ascii="GE Inspira" w:hAnsi="GE Inspira"/>
              </w:rPr>
            </w:pPr>
            <w:r w:rsidRPr="00667C2E">
              <w:rPr>
                <w:rFonts w:ascii="GE Inspira" w:hAnsi="GE Inspira"/>
              </w:rPr>
              <w:t>Reference</w:t>
            </w:r>
            <w:r w:rsidRPr="00EA440C">
              <w:rPr>
                <w:rFonts w:ascii="GE Inspira" w:hAnsi="GE Inspira"/>
              </w:rPr>
              <w:sym w:font="Wingdings" w:char="F0E0"/>
            </w:r>
            <w:r w:rsidRPr="00667C2E">
              <w:rPr>
                <w:rFonts w:ascii="GE Inspira" w:hAnsi="GE Inspira"/>
              </w:rPr>
              <w:t xml:space="preserve"> Doc Reference</w:t>
            </w:r>
          </w:p>
          <w:p w14:paraId="19EE6FC5" w14:textId="41BEF3E1" w:rsidR="00667C2E" w:rsidRPr="00667C2E" w:rsidRDefault="00667C2E" w:rsidP="00EF61A5">
            <w:pPr>
              <w:pStyle w:val="TableHeader"/>
              <w:numPr>
                <w:ilvl w:val="0"/>
                <w:numId w:val="192"/>
              </w:numPr>
              <w:jc w:val="left"/>
              <w:rPr>
                <w:rFonts w:ascii="GE Inspira" w:hAnsi="GE Inspira"/>
              </w:rPr>
            </w:pPr>
            <w:r w:rsidRPr="00667C2E">
              <w:rPr>
                <w:rFonts w:ascii="GE Inspira" w:hAnsi="GE Inspira"/>
              </w:rPr>
              <w:t>Serial Number</w:t>
            </w:r>
            <w:r w:rsidRPr="00EA440C">
              <w:rPr>
                <w:rFonts w:ascii="GE Inspira" w:hAnsi="GE Inspira"/>
              </w:rPr>
              <w:sym w:font="Wingdings" w:char="F0E0"/>
            </w:r>
            <w:r w:rsidRPr="00667C2E">
              <w:rPr>
                <w:rFonts w:ascii="GE Inspira" w:hAnsi="GE Inspira"/>
              </w:rPr>
              <w:t xml:space="preserve"> Doc Serial Number</w:t>
            </w:r>
          </w:p>
          <w:p w14:paraId="28DBDA4C" w14:textId="02892F8E" w:rsidR="00667C2E" w:rsidRPr="000831D0" w:rsidRDefault="00667C2E" w:rsidP="00667C2E">
            <w:pPr>
              <w:pStyle w:val="TableHeader"/>
              <w:ind w:left="360"/>
              <w:jc w:val="left"/>
              <w:rPr>
                <w:rFonts w:ascii="GE Inspira" w:hAnsi="GE Inspira"/>
              </w:rPr>
            </w:pPr>
          </w:p>
        </w:tc>
        <w:tc>
          <w:tcPr>
            <w:tcW w:w="4861" w:type="dxa"/>
            <w:shd w:val="clear" w:color="FFFFFF" w:fill="auto"/>
          </w:tcPr>
          <w:p w14:paraId="1128163D" w14:textId="03B35567" w:rsidR="00644237" w:rsidRDefault="00644237" w:rsidP="00EF61A5">
            <w:pPr>
              <w:pStyle w:val="TableHeader"/>
              <w:numPr>
                <w:ilvl w:val="0"/>
                <w:numId w:val="191"/>
              </w:numPr>
              <w:jc w:val="left"/>
              <w:rPr>
                <w:rFonts w:ascii="GE Inspira" w:hAnsi="GE Inspira"/>
              </w:rPr>
            </w:pPr>
            <w:r>
              <w:rPr>
                <w:rFonts w:ascii="GE Inspira" w:hAnsi="GE Inspira"/>
              </w:rPr>
              <w:t>Product Document Create Connect from PC</w:t>
            </w:r>
          </w:p>
          <w:p w14:paraId="39FFBDDB" w14:textId="64DBFD9D" w:rsidR="00644237" w:rsidRDefault="00644237" w:rsidP="00644237">
            <w:pPr>
              <w:pStyle w:val="TableHeader"/>
              <w:jc w:val="left"/>
              <w:rPr>
                <w:rFonts w:ascii="GE Inspira" w:hAnsi="GE Inspira"/>
              </w:rPr>
            </w:pPr>
            <w:r>
              <w:rPr>
                <w:noProof/>
              </w:rPr>
              <w:drawing>
                <wp:inline distT="0" distB="0" distL="0" distR="0" wp14:anchorId="669D54F6" wp14:editId="3CD154E8">
                  <wp:extent cx="2949575" cy="2116455"/>
                  <wp:effectExtent l="0" t="0" r="3175" b="0"/>
                  <wp:docPr id="21535" name="Picture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49575" cy="2116455"/>
                          </a:xfrm>
                          <a:prstGeom prst="rect">
                            <a:avLst/>
                          </a:prstGeom>
                        </pic:spPr>
                      </pic:pic>
                    </a:graphicData>
                  </a:graphic>
                </wp:inline>
              </w:drawing>
            </w:r>
          </w:p>
          <w:p w14:paraId="797378B4" w14:textId="6103181E" w:rsidR="00EE5498" w:rsidRDefault="00EE5498" w:rsidP="00EF61A5">
            <w:pPr>
              <w:pStyle w:val="TableHeader"/>
              <w:numPr>
                <w:ilvl w:val="0"/>
                <w:numId w:val="191"/>
              </w:numPr>
              <w:jc w:val="left"/>
              <w:rPr>
                <w:rFonts w:ascii="GE Inspira" w:hAnsi="GE Inspira"/>
              </w:rPr>
            </w:pPr>
            <w:r>
              <w:rPr>
                <w:rFonts w:ascii="GE Inspira" w:hAnsi="GE Inspira"/>
              </w:rPr>
              <w:t xml:space="preserve">Product Document </w:t>
            </w:r>
            <w:r w:rsidR="00A04920">
              <w:rPr>
                <w:rFonts w:ascii="GE Inspira" w:hAnsi="GE Inspira"/>
              </w:rPr>
              <w:t>Create Connect from</w:t>
            </w:r>
            <w:r>
              <w:rPr>
                <w:rFonts w:ascii="GE Inspira" w:hAnsi="GE Inspira"/>
              </w:rPr>
              <w:t xml:space="preserve"> Custom Instrument</w:t>
            </w:r>
          </w:p>
          <w:p w14:paraId="5DEA88E6" w14:textId="73A4E647" w:rsidR="00EE5498" w:rsidRDefault="003E477D" w:rsidP="00644237">
            <w:pPr>
              <w:pStyle w:val="TableHeader"/>
              <w:jc w:val="left"/>
              <w:rPr>
                <w:rFonts w:ascii="GE Inspira" w:hAnsi="GE Inspira"/>
              </w:rPr>
            </w:pPr>
            <w:r>
              <w:rPr>
                <w:noProof/>
              </w:rPr>
              <w:drawing>
                <wp:inline distT="0" distB="0" distL="0" distR="0" wp14:anchorId="1823252F" wp14:editId="17564B6D">
                  <wp:extent cx="2949575" cy="1587500"/>
                  <wp:effectExtent l="0" t="0" r="3175" b="0"/>
                  <wp:docPr id="21537" name="Picture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49575" cy="1587500"/>
                          </a:xfrm>
                          <a:prstGeom prst="rect">
                            <a:avLst/>
                          </a:prstGeom>
                        </pic:spPr>
                      </pic:pic>
                    </a:graphicData>
                  </a:graphic>
                </wp:inline>
              </w:drawing>
            </w:r>
          </w:p>
          <w:p w14:paraId="0992D4F9" w14:textId="77777777" w:rsidR="00EE5498" w:rsidRDefault="00EE5498" w:rsidP="00EF61A5">
            <w:pPr>
              <w:pStyle w:val="TableHeader"/>
              <w:numPr>
                <w:ilvl w:val="0"/>
                <w:numId w:val="191"/>
              </w:numPr>
              <w:jc w:val="left"/>
              <w:rPr>
                <w:rFonts w:ascii="GE Inspira" w:hAnsi="GE Inspira"/>
              </w:rPr>
            </w:pPr>
            <w:r>
              <w:rPr>
                <w:rFonts w:ascii="GE Inspira" w:hAnsi="GE Inspira"/>
              </w:rPr>
              <w:t>Hidden Doc Attributes</w:t>
            </w:r>
          </w:p>
          <w:p w14:paraId="6ED40D30" w14:textId="06188764" w:rsidR="00EE5498" w:rsidRPr="00325AB2" w:rsidRDefault="00EE5498" w:rsidP="00325AB2">
            <w:pPr>
              <w:pStyle w:val="TableHeader"/>
              <w:jc w:val="left"/>
              <w:rPr>
                <w:rFonts w:ascii="GE Inspira" w:hAnsi="GE Inspira"/>
              </w:rPr>
            </w:pPr>
            <w:r>
              <w:rPr>
                <w:noProof/>
              </w:rPr>
              <w:drawing>
                <wp:inline distT="0" distB="0" distL="0" distR="0" wp14:anchorId="0B849951" wp14:editId="78FA6980">
                  <wp:extent cx="2949575" cy="1196340"/>
                  <wp:effectExtent l="0" t="0" r="3175" b="3810"/>
                  <wp:docPr id="21533" name="Picture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9575" cy="1196340"/>
                          </a:xfrm>
                          <a:prstGeom prst="rect">
                            <a:avLst/>
                          </a:prstGeom>
                        </pic:spPr>
                      </pic:pic>
                    </a:graphicData>
                  </a:graphic>
                </wp:inline>
              </w:drawing>
            </w:r>
          </w:p>
        </w:tc>
      </w:tr>
      <w:tr w:rsidR="00644237" w:rsidRPr="00A75B53" w14:paraId="1EE67A57" w14:textId="77777777" w:rsidTr="003E477D">
        <w:trPr>
          <w:cantSplit/>
          <w:trHeight w:val="401"/>
          <w:tblHeader/>
        </w:trPr>
        <w:tc>
          <w:tcPr>
            <w:tcW w:w="413" w:type="dxa"/>
            <w:shd w:val="clear" w:color="FFFFFF" w:fill="auto"/>
          </w:tcPr>
          <w:p w14:paraId="46CB875E" w14:textId="77777777" w:rsidR="00644237" w:rsidRDefault="00644237" w:rsidP="00644237">
            <w:pPr>
              <w:pStyle w:val="TableHeader"/>
              <w:rPr>
                <w:rFonts w:ascii="GE Inspira" w:hAnsi="GE Inspira"/>
                <w:b/>
                <w:bCs/>
                <w:sz w:val="20"/>
              </w:rPr>
            </w:pPr>
          </w:p>
        </w:tc>
        <w:tc>
          <w:tcPr>
            <w:tcW w:w="1985" w:type="dxa"/>
            <w:shd w:val="clear" w:color="FFFFFF" w:fill="auto"/>
          </w:tcPr>
          <w:p w14:paraId="4A264DBC" w14:textId="77777777" w:rsidR="00644237" w:rsidRDefault="00644237" w:rsidP="00EF61A5">
            <w:pPr>
              <w:pStyle w:val="TableHeader"/>
              <w:numPr>
                <w:ilvl w:val="0"/>
                <w:numId w:val="189"/>
              </w:numPr>
              <w:jc w:val="left"/>
              <w:rPr>
                <w:rFonts w:ascii="GE Inspira" w:hAnsi="GE Inspira"/>
              </w:rPr>
            </w:pPr>
            <w:r>
              <w:rPr>
                <w:rFonts w:ascii="GE Inspira" w:hAnsi="GE Inspira"/>
              </w:rPr>
              <w:t>Open a Custom Instrument / Product Configuration</w:t>
            </w:r>
          </w:p>
          <w:p w14:paraId="3A810A9A" w14:textId="77777777" w:rsidR="00644237" w:rsidRDefault="00644237" w:rsidP="00EF61A5">
            <w:pPr>
              <w:pStyle w:val="TableHeader"/>
              <w:numPr>
                <w:ilvl w:val="0"/>
                <w:numId w:val="189"/>
              </w:numPr>
              <w:jc w:val="left"/>
              <w:rPr>
                <w:rFonts w:ascii="GE Inspira" w:hAnsi="GE Inspira"/>
              </w:rPr>
            </w:pPr>
            <w:r>
              <w:rPr>
                <w:rFonts w:ascii="GE Inspira" w:hAnsi="GE Inspira"/>
              </w:rPr>
              <w:t>Add Class “Standard CBS” to Product Configuration if you are using Product Configuration</w:t>
            </w:r>
          </w:p>
          <w:p w14:paraId="03807F9B" w14:textId="77777777" w:rsidR="00644237" w:rsidRDefault="00644237" w:rsidP="00EF61A5">
            <w:pPr>
              <w:pStyle w:val="TableHeader"/>
              <w:numPr>
                <w:ilvl w:val="0"/>
                <w:numId w:val="189"/>
              </w:numPr>
              <w:jc w:val="left"/>
              <w:rPr>
                <w:rFonts w:ascii="GE Inspira" w:hAnsi="GE Inspira"/>
              </w:rPr>
            </w:pPr>
            <w:r>
              <w:rPr>
                <w:rFonts w:ascii="GE Inspira" w:hAnsi="GE Inspira"/>
              </w:rPr>
              <w:t xml:space="preserve">Go to Product Document tab </w:t>
            </w:r>
          </w:p>
          <w:p w14:paraId="0914FAEB" w14:textId="6CBA3120" w:rsidR="00644237" w:rsidRDefault="00644237" w:rsidP="00EF61A5">
            <w:pPr>
              <w:pStyle w:val="TableHeader"/>
              <w:numPr>
                <w:ilvl w:val="0"/>
                <w:numId w:val="191"/>
              </w:numPr>
              <w:jc w:val="left"/>
              <w:rPr>
                <w:rFonts w:ascii="GE Inspira" w:hAnsi="GE Inspira"/>
              </w:rPr>
            </w:pPr>
            <w:r>
              <w:rPr>
                <w:rFonts w:ascii="GE Inspira" w:hAnsi="GE Inspira"/>
              </w:rPr>
              <w:t>Add existing Product Document</w:t>
            </w:r>
          </w:p>
        </w:tc>
        <w:tc>
          <w:tcPr>
            <w:tcW w:w="2526" w:type="dxa"/>
            <w:shd w:val="clear" w:color="FFFFFF" w:fill="auto"/>
          </w:tcPr>
          <w:p w14:paraId="41944D8C" w14:textId="6D662B79" w:rsidR="00667C2E" w:rsidRDefault="00667C2E" w:rsidP="00EF61A5">
            <w:pPr>
              <w:pStyle w:val="TableHeader"/>
              <w:numPr>
                <w:ilvl w:val="0"/>
                <w:numId w:val="193"/>
              </w:numPr>
              <w:jc w:val="left"/>
              <w:rPr>
                <w:rFonts w:ascii="GE Inspira" w:hAnsi="GE Inspira"/>
              </w:rPr>
            </w:pPr>
            <w:r>
              <w:rPr>
                <w:rFonts w:ascii="GE Inspira" w:hAnsi="GE Inspira"/>
              </w:rPr>
              <w:t xml:space="preserve">When </w:t>
            </w:r>
            <w:r w:rsidR="003C7A2B">
              <w:rPr>
                <w:rFonts w:ascii="GE Inspira" w:hAnsi="GE Inspira"/>
              </w:rPr>
              <w:t xml:space="preserve">an existing </w:t>
            </w:r>
            <w:r>
              <w:rPr>
                <w:rFonts w:ascii="GE Inspira" w:hAnsi="GE Inspira"/>
              </w:rPr>
              <w:t xml:space="preserve">Product Document is connected then it will check for all the connections it has with Custom Instrument and Product Configurations with relationship Product Documentation </w:t>
            </w:r>
          </w:p>
          <w:p w14:paraId="716FDDBB" w14:textId="01D53448" w:rsidR="00667C2E" w:rsidRDefault="00667C2E" w:rsidP="00EF61A5">
            <w:pPr>
              <w:pStyle w:val="TableHeader"/>
              <w:numPr>
                <w:ilvl w:val="0"/>
                <w:numId w:val="193"/>
              </w:numPr>
              <w:jc w:val="left"/>
              <w:rPr>
                <w:rFonts w:ascii="GE Inspira" w:hAnsi="GE Inspira"/>
              </w:rPr>
            </w:pPr>
            <w:r>
              <w:rPr>
                <w:rFonts w:ascii="GE Inspira" w:hAnsi="GE Inspira"/>
              </w:rPr>
              <w:t xml:space="preserve">Then it will check for all attribute values in Product Configuration and Custom Instrument as below and will combine all the values and will map to the Document attribute value </w:t>
            </w:r>
          </w:p>
          <w:p w14:paraId="6B9A4205" w14:textId="77777777" w:rsidR="00667C2E" w:rsidRDefault="00667C2E" w:rsidP="00EF61A5">
            <w:pPr>
              <w:pStyle w:val="TableHeader"/>
              <w:numPr>
                <w:ilvl w:val="0"/>
                <w:numId w:val="192"/>
              </w:numPr>
              <w:jc w:val="left"/>
              <w:rPr>
                <w:rFonts w:ascii="GE Inspira" w:hAnsi="GE Inspira"/>
              </w:rPr>
            </w:pPr>
            <w:r w:rsidRPr="00667C2E">
              <w:rPr>
                <w:rFonts w:ascii="GE Inspira" w:hAnsi="GE Inspira"/>
              </w:rPr>
              <w:t>Customer Reference</w:t>
            </w:r>
            <w:r w:rsidRPr="00EA440C">
              <w:rPr>
                <w:rFonts w:ascii="GE Inspira" w:hAnsi="GE Inspira"/>
              </w:rPr>
              <w:sym w:font="Wingdings" w:char="F0E0"/>
            </w:r>
            <w:r w:rsidRPr="00667C2E">
              <w:rPr>
                <w:rFonts w:ascii="GE Inspira" w:hAnsi="GE Inspira"/>
              </w:rPr>
              <w:t>Doc Customer Reference</w:t>
            </w:r>
          </w:p>
          <w:p w14:paraId="17E3BA06" w14:textId="77777777" w:rsidR="00667C2E" w:rsidRDefault="00667C2E" w:rsidP="00EF61A5">
            <w:pPr>
              <w:pStyle w:val="TableHeader"/>
              <w:numPr>
                <w:ilvl w:val="0"/>
                <w:numId w:val="192"/>
              </w:numPr>
              <w:jc w:val="left"/>
              <w:rPr>
                <w:rFonts w:ascii="GE Inspira" w:hAnsi="GE Inspira"/>
              </w:rPr>
            </w:pPr>
            <w:r w:rsidRPr="00667C2E">
              <w:rPr>
                <w:rFonts w:ascii="GE Inspira" w:hAnsi="GE Inspira"/>
              </w:rPr>
              <w:t>Custom Instrument Name</w:t>
            </w:r>
            <w:r w:rsidRPr="00EA440C">
              <w:rPr>
                <w:rFonts w:ascii="GE Inspira" w:hAnsi="GE Inspira"/>
              </w:rPr>
              <w:sym w:font="Wingdings" w:char="F0E0"/>
            </w:r>
            <w:r w:rsidRPr="00667C2E">
              <w:rPr>
                <w:rFonts w:ascii="GE Inspira" w:hAnsi="GE Inspira"/>
              </w:rPr>
              <w:t xml:space="preserve"> Doc Product Code</w:t>
            </w:r>
          </w:p>
          <w:p w14:paraId="6C2BB218" w14:textId="77777777" w:rsidR="003644DB" w:rsidRDefault="00667C2E" w:rsidP="00EF61A5">
            <w:pPr>
              <w:pStyle w:val="TableHeader"/>
              <w:numPr>
                <w:ilvl w:val="0"/>
                <w:numId w:val="192"/>
              </w:numPr>
              <w:jc w:val="left"/>
              <w:rPr>
                <w:rFonts w:ascii="GE Inspira" w:hAnsi="GE Inspira"/>
              </w:rPr>
            </w:pPr>
            <w:r w:rsidRPr="00667C2E">
              <w:rPr>
                <w:rFonts w:ascii="GE Inspira" w:hAnsi="GE Inspira"/>
              </w:rPr>
              <w:t xml:space="preserve">Product Model Revision </w:t>
            </w:r>
            <w:r w:rsidRPr="00EA440C">
              <w:rPr>
                <w:rFonts w:ascii="GE Inspira" w:hAnsi="GE Inspira"/>
              </w:rPr>
              <w:sym w:font="Wingdings" w:char="F0E0"/>
            </w:r>
            <w:r w:rsidRPr="00667C2E">
              <w:rPr>
                <w:rFonts w:ascii="GE Inspira" w:hAnsi="GE Inspira"/>
              </w:rPr>
              <w:t xml:space="preserve"> Doc Product Model Revisio</w:t>
            </w:r>
            <w:r w:rsidR="003644DB">
              <w:rPr>
                <w:rFonts w:ascii="GE Inspira" w:hAnsi="GE Inspira"/>
              </w:rPr>
              <w:t>n</w:t>
            </w:r>
          </w:p>
          <w:p w14:paraId="16A89F44" w14:textId="77777777" w:rsidR="00644237" w:rsidRDefault="00667C2E" w:rsidP="00EF61A5">
            <w:pPr>
              <w:pStyle w:val="TableHeader"/>
              <w:numPr>
                <w:ilvl w:val="0"/>
                <w:numId w:val="192"/>
              </w:numPr>
              <w:jc w:val="left"/>
              <w:rPr>
                <w:rFonts w:ascii="GE Inspira" w:hAnsi="GE Inspira"/>
              </w:rPr>
            </w:pPr>
            <w:r w:rsidRPr="003644DB">
              <w:rPr>
                <w:rFonts w:ascii="GE Inspira" w:hAnsi="GE Inspira"/>
              </w:rPr>
              <w:t>Product Name</w:t>
            </w:r>
            <w:r w:rsidRPr="00EA440C">
              <w:rPr>
                <w:rFonts w:ascii="GE Inspira" w:hAnsi="GE Inspira"/>
              </w:rPr>
              <w:sym w:font="Wingdings" w:char="F0E0"/>
            </w:r>
            <w:r w:rsidRPr="003644DB">
              <w:rPr>
                <w:rFonts w:ascii="GE Inspira" w:hAnsi="GE Inspira"/>
              </w:rPr>
              <w:t xml:space="preserve"> Doc</w:t>
            </w:r>
          </w:p>
          <w:p w14:paraId="5DF2ADEC" w14:textId="77777777" w:rsidR="003644DB" w:rsidRDefault="003644DB" w:rsidP="00EF61A5">
            <w:pPr>
              <w:pStyle w:val="TableHeader"/>
              <w:numPr>
                <w:ilvl w:val="0"/>
                <w:numId w:val="192"/>
              </w:numPr>
              <w:jc w:val="left"/>
              <w:rPr>
                <w:rFonts w:ascii="GE Inspira" w:hAnsi="GE Inspira"/>
              </w:rPr>
            </w:pPr>
            <w:r w:rsidRPr="00667C2E">
              <w:rPr>
                <w:rFonts w:ascii="GE Inspira" w:hAnsi="GE Inspira"/>
              </w:rPr>
              <w:t>Reference</w:t>
            </w:r>
            <w:r w:rsidRPr="00EA440C">
              <w:rPr>
                <w:rFonts w:ascii="GE Inspira" w:hAnsi="GE Inspira"/>
              </w:rPr>
              <w:sym w:font="Wingdings" w:char="F0E0"/>
            </w:r>
            <w:r w:rsidRPr="00667C2E">
              <w:rPr>
                <w:rFonts w:ascii="GE Inspira" w:hAnsi="GE Inspira"/>
              </w:rPr>
              <w:t xml:space="preserve"> Doc Reference</w:t>
            </w:r>
          </w:p>
          <w:p w14:paraId="420715BE" w14:textId="77777777" w:rsidR="003644DB" w:rsidRPr="00667C2E" w:rsidRDefault="003644DB" w:rsidP="00EF61A5">
            <w:pPr>
              <w:pStyle w:val="TableHeader"/>
              <w:numPr>
                <w:ilvl w:val="0"/>
                <w:numId w:val="192"/>
              </w:numPr>
              <w:jc w:val="left"/>
              <w:rPr>
                <w:rFonts w:ascii="GE Inspira" w:hAnsi="GE Inspira"/>
              </w:rPr>
            </w:pPr>
            <w:r w:rsidRPr="00667C2E">
              <w:rPr>
                <w:rFonts w:ascii="GE Inspira" w:hAnsi="GE Inspira"/>
              </w:rPr>
              <w:t>Serial Number</w:t>
            </w:r>
            <w:r w:rsidRPr="00EA440C">
              <w:rPr>
                <w:rFonts w:ascii="GE Inspira" w:hAnsi="GE Inspira"/>
              </w:rPr>
              <w:sym w:font="Wingdings" w:char="F0E0"/>
            </w:r>
            <w:r w:rsidRPr="00667C2E">
              <w:rPr>
                <w:rFonts w:ascii="GE Inspira" w:hAnsi="GE Inspira"/>
              </w:rPr>
              <w:t xml:space="preserve"> Doc Serial Number</w:t>
            </w:r>
          </w:p>
          <w:p w14:paraId="04EAADB7" w14:textId="23087621" w:rsidR="003644DB" w:rsidRPr="003644DB" w:rsidRDefault="003644DB" w:rsidP="003644DB">
            <w:pPr>
              <w:pStyle w:val="TableHeader"/>
              <w:ind w:left="360"/>
              <w:jc w:val="left"/>
              <w:rPr>
                <w:rFonts w:ascii="GE Inspira" w:hAnsi="GE Inspira"/>
              </w:rPr>
            </w:pPr>
          </w:p>
        </w:tc>
        <w:tc>
          <w:tcPr>
            <w:tcW w:w="4861" w:type="dxa"/>
            <w:shd w:val="clear" w:color="FFFFFF" w:fill="auto"/>
          </w:tcPr>
          <w:p w14:paraId="72098763" w14:textId="77777777" w:rsidR="00B83FF5" w:rsidRDefault="00B83FF5" w:rsidP="00EF61A5">
            <w:pPr>
              <w:pStyle w:val="TableHeader"/>
              <w:numPr>
                <w:ilvl w:val="0"/>
                <w:numId w:val="190"/>
              </w:numPr>
              <w:jc w:val="left"/>
              <w:rPr>
                <w:rFonts w:ascii="GE Inspira" w:hAnsi="GE Inspira"/>
              </w:rPr>
            </w:pPr>
            <w:r>
              <w:rPr>
                <w:rFonts w:ascii="GE Inspira" w:hAnsi="GE Inspira"/>
              </w:rPr>
              <w:t>Product Document Create Connect from PC</w:t>
            </w:r>
          </w:p>
          <w:p w14:paraId="729BC5E4" w14:textId="1B3D92AE" w:rsidR="00B83FF5" w:rsidRDefault="00C57FB5" w:rsidP="00B83FF5">
            <w:pPr>
              <w:pStyle w:val="TableHeader"/>
              <w:jc w:val="left"/>
              <w:rPr>
                <w:rFonts w:ascii="GE Inspira" w:hAnsi="GE Inspira"/>
              </w:rPr>
            </w:pPr>
            <w:r>
              <w:rPr>
                <w:noProof/>
              </w:rPr>
              <w:drawing>
                <wp:inline distT="0" distB="0" distL="0" distR="0" wp14:anchorId="2430CCF1" wp14:editId="7F330812">
                  <wp:extent cx="2949575" cy="2766695"/>
                  <wp:effectExtent l="0" t="0" r="3175" b="0"/>
                  <wp:docPr id="21557" name="Picture 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49575" cy="2766695"/>
                          </a:xfrm>
                          <a:prstGeom prst="rect">
                            <a:avLst/>
                          </a:prstGeom>
                        </pic:spPr>
                      </pic:pic>
                    </a:graphicData>
                  </a:graphic>
                </wp:inline>
              </w:drawing>
            </w:r>
          </w:p>
          <w:p w14:paraId="5D03AF71" w14:textId="3481212A" w:rsidR="00B83FF5" w:rsidRDefault="00B83FF5" w:rsidP="00EF61A5">
            <w:pPr>
              <w:pStyle w:val="TableHeader"/>
              <w:numPr>
                <w:ilvl w:val="0"/>
                <w:numId w:val="190"/>
              </w:numPr>
              <w:jc w:val="left"/>
              <w:rPr>
                <w:rFonts w:ascii="GE Inspira" w:hAnsi="GE Inspira"/>
              </w:rPr>
            </w:pPr>
            <w:r>
              <w:rPr>
                <w:rFonts w:ascii="GE Inspira" w:hAnsi="GE Inspira"/>
              </w:rPr>
              <w:t xml:space="preserve">Product Document </w:t>
            </w:r>
            <w:r w:rsidR="00D26152">
              <w:rPr>
                <w:rFonts w:ascii="GE Inspira" w:hAnsi="GE Inspira"/>
              </w:rPr>
              <w:t>Add Existing</w:t>
            </w:r>
          </w:p>
          <w:p w14:paraId="716E6661" w14:textId="28A4D0A1" w:rsidR="00B83FF5" w:rsidRDefault="00B67FFC" w:rsidP="00B83FF5">
            <w:pPr>
              <w:pStyle w:val="TableHeader"/>
              <w:jc w:val="left"/>
              <w:rPr>
                <w:rFonts w:ascii="GE Inspira" w:hAnsi="GE Inspira"/>
              </w:rPr>
            </w:pPr>
            <w:r>
              <w:rPr>
                <w:noProof/>
              </w:rPr>
              <w:drawing>
                <wp:inline distT="0" distB="0" distL="0" distR="0" wp14:anchorId="55E482FC" wp14:editId="3A81D6DD">
                  <wp:extent cx="2949575" cy="1587500"/>
                  <wp:effectExtent l="0" t="0" r="3175" b="0"/>
                  <wp:docPr id="21556" name="Picture 2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49575" cy="1587500"/>
                          </a:xfrm>
                          <a:prstGeom prst="rect">
                            <a:avLst/>
                          </a:prstGeom>
                        </pic:spPr>
                      </pic:pic>
                    </a:graphicData>
                  </a:graphic>
                </wp:inline>
              </w:drawing>
            </w:r>
          </w:p>
          <w:p w14:paraId="335A7965" w14:textId="77777777" w:rsidR="00B83FF5" w:rsidRDefault="00B83FF5" w:rsidP="00EF61A5">
            <w:pPr>
              <w:pStyle w:val="TableHeader"/>
              <w:numPr>
                <w:ilvl w:val="0"/>
                <w:numId w:val="190"/>
              </w:numPr>
              <w:jc w:val="left"/>
              <w:rPr>
                <w:rFonts w:ascii="GE Inspira" w:hAnsi="GE Inspira"/>
              </w:rPr>
            </w:pPr>
            <w:r>
              <w:rPr>
                <w:rFonts w:ascii="GE Inspira" w:hAnsi="GE Inspira"/>
              </w:rPr>
              <w:t>Hidden Doc Attributes</w:t>
            </w:r>
          </w:p>
          <w:p w14:paraId="3A16FCA1" w14:textId="76B6DEE2" w:rsidR="00644237" w:rsidRDefault="00C252A8" w:rsidP="00B83FF5">
            <w:pPr>
              <w:pStyle w:val="TableHeader"/>
              <w:jc w:val="left"/>
              <w:rPr>
                <w:rFonts w:ascii="GE Inspira" w:hAnsi="GE Inspira"/>
              </w:rPr>
            </w:pPr>
            <w:r>
              <w:rPr>
                <w:noProof/>
              </w:rPr>
              <w:drawing>
                <wp:inline distT="0" distB="0" distL="0" distR="0" wp14:anchorId="60916C07" wp14:editId="45EA1FFC">
                  <wp:extent cx="2949575" cy="1196340"/>
                  <wp:effectExtent l="0" t="0" r="3175" b="3810"/>
                  <wp:docPr id="21554" name="Picture 2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49575" cy="1196340"/>
                          </a:xfrm>
                          <a:prstGeom prst="rect">
                            <a:avLst/>
                          </a:prstGeom>
                        </pic:spPr>
                      </pic:pic>
                    </a:graphicData>
                  </a:graphic>
                </wp:inline>
              </w:drawing>
            </w:r>
          </w:p>
        </w:tc>
      </w:tr>
    </w:tbl>
    <w:p w14:paraId="2B90A633" w14:textId="1447CDF9" w:rsidR="00BE288F" w:rsidRDefault="00BE288F" w:rsidP="00BE288F">
      <w:pPr>
        <w:pStyle w:val="Heading2"/>
        <w:tabs>
          <w:tab w:val="num" w:pos="846"/>
        </w:tabs>
        <w:ind w:left="936"/>
      </w:pPr>
      <w:bookmarkStart w:id="212" w:name="_Toc52811650"/>
      <w:r>
        <w:t>Spare Part</w:t>
      </w:r>
      <w:bookmarkEnd w:id="212"/>
    </w:p>
    <w:p w14:paraId="6744CDCA" w14:textId="77777777" w:rsidR="00BE288F" w:rsidRDefault="00BE288F" w:rsidP="00BE288F">
      <w:pPr>
        <w:pStyle w:val="Heading3"/>
      </w:pPr>
      <w:bookmarkStart w:id="213" w:name="_Toc52811651"/>
      <w:r>
        <w:t>Related Product</w:t>
      </w:r>
      <w:bookmarkEnd w:id="213"/>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2451"/>
        <w:gridCol w:w="1959"/>
        <w:gridCol w:w="4861"/>
      </w:tblGrid>
      <w:tr w:rsidR="00BE288F" w:rsidRPr="00A75B53" w14:paraId="3516449A" w14:textId="77777777" w:rsidTr="00E505A8">
        <w:trPr>
          <w:cantSplit/>
          <w:trHeight w:val="355"/>
        </w:trPr>
        <w:tc>
          <w:tcPr>
            <w:tcW w:w="9785" w:type="dxa"/>
            <w:gridSpan w:val="4"/>
            <w:shd w:val="clear" w:color="auto" w:fill="E0E0E0"/>
          </w:tcPr>
          <w:p w14:paraId="5597A15D" w14:textId="77777777" w:rsidR="00BE288F" w:rsidRPr="006A18F2" w:rsidRDefault="00BE288F" w:rsidP="00E505A8">
            <w:pPr>
              <w:pStyle w:val="TableHeader"/>
              <w:rPr>
                <w:rFonts w:ascii="GE Inspira" w:hAnsi="GE Inspira"/>
                <w:bCs/>
                <w:sz w:val="22"/>
              </w:rPr>
            </w:pPr>
            <w:r>
              <w:t>Related Product</w:t>
            </w:r>
          </w:p>
        </w:tc>
      </w:tr>
      <w:tr w:rsidR="00BE288F" w:rsidRPr="00A75B53" w14:paraId="679EBCBB" w14:textId="77777777" w:rsidTr="00807DAB">
        <w:trPr>
          <w:cantSplit/>
          <w:trHeight w:val="421"/>
          <w:tblHeader/>
        </w:trPr>
        <w:tc>
          <w:tcPr>
            <w:tcW w:w="514" w:type="dxa"/>
            <w:shd w:val="clear" w:color="FFFFFF" w:fill="auto"/>
          </w:tcPr>
          <w:p w14:paraId="7B6BEB67" w14:textId="03E426A9" w:rsidR="00BE288F" w:rsidRPr="00A75B53" w:rsidRDefault="00BE288F" w:rsidP="00E505A8">
            <w:pPr>
              <w:pStyle w:val="BodyText"/>
              <w:rPr>
                <w:b/>
                <w:bCs/>
              </w:rPr>
            </w:pPr>
            <w:r w:rsidRPr="00A75B53">
              <w:rPr>
                <w:b/>
                <w:bCs/>
              </w:rPr>
              <w:t>#</w:t>
            </w:r>
          </w:p>
        </w:tc>
        <w:tc>
          <w:tcPr>
            <w:tcW w:w="2451" w:type="dxa"/>
            <w:shd w:val="clear" w:color="FFFFFF" w:fill="auto"/>
          </w:tcPr>
          <w:p w14:paraId="7632CB05" w14:textId="20849CA1" w:rsidR="00BE288F" w:rsidRPr="00A75B53" w:rsidRDefault="00FF67A1" w:rsidP="00E505A8">
            <w:pPr>
              <w:pStyle w:val="BodyText"/>
              <w:rPr>
                <w:b/>
                <w:bCs/>
              </w:rPr>
            </w:pPr>
            <w:r>
              <w:rPr>
                <w:b/>
                <w:bCs/>
              </w:rPr>
              <w:t>Steps</w:t>
            </w:r>
          </w:p>
        </w:tc>
        <w:tc>
          <w:tcPr>
            <w:tcW w:w="1959" w:type="dxa"/>
            <w:shd w:val="clear" w:color="FFFFFF" w:fill="auto"/>
          </w:tcPr>
          <w:p w14:paraId="15A381B8" w14:textId="77777777" w:rsidR="00BE288F" w:rsidRPr="00A75B53" w:rsidRDefault="00BE288F" w:rsidP="00E505A8">
            <w:pPr>
              <w:pStyle w:val="BodyText"/>
              <w:rPr>
                <w:b/>
                <w:bCs/>
              </w:rPr>
            </w:pPr>
            <w:r>
              <w:rPr>
                <w:b/>
                <w:bCs/>
              </w:rPr>
              <w:t>Background Operations</w:t>
            </w:r>
          </w:p>
        </w:tc>
        <w:tc>
          <w:tcPr>
            <w:tcW w:w="4861" w:type="dxa"/>
            <w:shd w:val="clear" w:color="FFFFFF" w:fill="auto"/>
          </w:tcPr>
          <w:p w14:paraId="3CB42FE8" w14:textId="77777777" w:rsidR="00BE288F" w:rsidRPr="00A75B53" w:rsidRDefault="00BE288F" w:rsidP="00E505A8">
            <w:pPr>
              <w:pStyle w:val="BodyText"/>
              <w:rPr>
                <w:b/>
                <w:bCs/>
              </w:rPr>
            </w:pPr>
            <w:r>
              <w:rPr>
                <w:b/>
                <w:bCs/>
              </w:rPr>
              <w:t>Comments</w:t>
            </w:r>
            <w:r w:rsidRPr="00A75B53">
              <w:rPr>
                <w:b/>
                <w:bCs/>
              </w:rPr>
              <w:t xml:space="preserve"> </w:t>
            </w:r>
          </w:p>
        </w:tc>
      </w:tr>
      <w:tr w:rsidR="00BE288F" w:rsidRPr="00A75B53" w14:paraId="1E91C588" w14:textId="77777777" w:rsidTr="00807DAB">
        <w:trPr>
          <w:cantSplit/>
          <w:trHeight w:val="401"/>
          <w:tblHeader/>
        </w:trPr>
        <w:tc>
          <w:tcPr>
            <w:tcW w:w="514" w:type="dxa"/>
            <w:shd w:val="clear" w:color="FFFFFF" w:fill="auto"/>
          </w:tcPr>
          <w:p w14:paraId="4FBB4FE3" w14:textId="77777777" w:rsidR="00BE288F" w:rsidRPr="00A75B53" w:rsidRDefault="00BE288F" w:rsidP="00E505A8">
            <w:pPr>
              <w:pStyle w:val="TableHeader"/>
              <w:rPr>
                <w:rFonts w:ascii="GE Inspira" w:hAnsi="GE Inspira"/>
                <w:b/>
                <w:bCs/>
                <w:sz w:val="20"/>
              </w:rPr>
            </w:pPr>
            <w:r>
              <w:rPr>
                <w:rFonts w:ascii="GE Inspira" w:hAnsi="GE Inspira"/>
                <w:b/>
                <w:bCs/>
                <w:sz w:val="20"/>
              </w:rPr>
              <w:lastRenderedPageBreak/>
              <w:t>1</w:t>
            </w:r>
          </w:p>
        </w:tc>
        <w:tc>
          <w:tcPr>
            <w:tcW w:w="2451" w:type="dxa"/>
            <w:shd w:val="clear" w:color="FFFFFF" w:fill="auto"/>
          </w:tcPr>
          <w:p w14:paraId="5D6E6643" w14:textId="129AD346" w:rsidR="00807DAB" w:rsidRDefault="00807DAB" w:rsidP="00EF61A5">
            <w:pPr>
              <w:pStyle w:val="TableHeader"/>
              <w:numPr>
                <w:ilvl w:val="0"/>
                <w:numId w:val="146"/>
              </w:numPr>
              <w:jc w:val="left"/>
              <w:rPr>
                <w:rFonts w:ascii="GE Inspira" w:hAnsi="GE Inspira"/>
              </w:rPr>
            </w:pPr>
            <w:r>
              <w:rPr>
                <w:rFonts w:ascii="GE Inspira" w:hAnsi="GE Inspira"/>
              </w:rPr>
              <w:t>Open Custom Instrument</w:t>
            </w:r>
          </w:p>
          <w:p w14:paraId="619023FB" w14:textId="05A5A7EF" w:rsidR="00807DAB" w:rsidRDefault="00807DAB" w:rsidP="00EF61A5">
            <w:pPr>
              <w:pStyle w:val="TableHeader"/>
              <w:numPr>
                <w:ilvl w:val="0"/>
                <w:numId w:val="146"/>
              </w:numPr>
              <w:jc w:val="left"/>
              <w:rPr>
                <w:rFonts w:ascii="GE Inspira" w:hAnsi="GE Inspira"/>
              </w:rPr>
            </w:pPr>
            <w:r>
              <w:rPr>
                <w:rFonts w:ascii="GE Inspira" w:hAnsi="GE Inspira"/>
              </w:rPr>
              <w:t>Go to EBOM</w:t>
            </w:r>
            <w:r w:rsidRPr="00807DAB">
              <w:rPr>
                <w:rFonts w:ascii="GE Inspira" w:hAnsi="GE Inspira"/>
              </w:rPr>
              <w:sym w:font="Wingdings" w:char="F0E0"/>
            </w:r>
            <w:r>
              <w:rPr>
                <w:rFonts w:ascii="GE Inspira" w:hAnsi="GE Inspira"/>
              </w:rPr>
              <w:t xml:space="preserve"> EBOM tab. </w:t>
            </w:r>
          </w:p>
          <w:p w14:paraId="5FF49E44" w14:textId="524E65B5" w:rsidR="00BE288F" w:rsidRPr="00807DAB" w:rsidRDefault="00807DAB" w:rsidP="00EF61A5">
            <w:pPr>
              <w:pStyle w:val="TableHeader"/>
              <w:numPr>
                <w:ilvl w:val="0"/>
                <w:numId w:val="146"/>
              </w:numPr>
              <w:jc w:val="left"/>
              <w:rPr>
                <w:rFonts w:ascii="GE Inspira" w:hAnsi="GE Inspira"/>
              </w:rPr>
            </w:pPr>
            <w:r>
              <w:rPr>
                <w:rFonts w:ascii="GE Inspira" w:hAnsi="GE Inspira"/>
              </w:rPr>
              <w:t>Select Spare Part View</w:t>
            </w:r>
          </w:p>
        </w:tc>
        <w:tc>
          <w:tcPr>
            <w:tcW w:w="1959" w:type="dxa"/>
            <w:shd w:val="clear" w:color="FFFFFF" w:fill="auto"/>
          </w:tcPr>
          <w:p w14:paraId="038E4507" w14:textId="41BADE25" w:rsidR="00BE288F" w:rsidRDefault="00C77860" w:rsidP="00EF61A5">
            <w:pPr>
              <w:pStyle w:val="TableHeader"/>
              <w:numPr>
                <w:ilvl w:val="0"/>
                <w:numId w:val="125"/>
              </w:numPr>
              <w:jc w:val="left"/>
              <w:rPr>
                <w:rFonts w:ascii="GE Inspira" w:hAnsi="GE Inspira"/>
              </w:rPr>
            </w:pPr>
            <w:r>
              <w:rPr>
                <w:rFonts w:ascii="GE Inspira" w:hAnsi="GE Inspira"/>
              </w:rPr>
              <w:t xml:space="preserve">There </w:t>
            </w:r>
            <w:r w:rsidR="003212FF">
              <w:rPr>
                <w:rFonts w:ascii="GE Inspira" w:hAnsi="GE Inspira"/>
              </w:rPr>
              <w:t>exist</w:t>
            </w:r>
            <w:r>
              <w:rPr>
                <w:rFonts w:ascii="GE Inspira" w:hAnsi="GE Inspira"/>
              </w:rPr>
              <w:t xml:space="preserve"> 3 filters for Spare Part View</w:t>
            </w:r>
          </w:p>
          <w:p w14:paraId="37093FFF" w14:textId="357B39D3" w:rsidR="0091294A" w:rsidRDefault="0091294A" w:rsidP="00EF61A5">
            <w:pPr>
              <w:pStyle w:val="TableHeader"/>
              <w:numPr>
                <w:ilvl w:val="0"/>
                <w:numId w:val="168"/>
              </w:numPr>
              <w:jc w:val="left"/>
              <w:rPr>
                <w:rFonts w:ascii="GE Inspira" w:hAnsi="GE Inspira"/>
              </w:rPr>
            </w:pPr>
            <w:r>
              <w:rPr>
                <w:rFonts w:ascii="GE Inspira" w:hAnsi="GE Inspira"/>
              </w:rPr>
              <w:t>Spare Part</w:t>
            </w:r>
            <w:r w:rsidR="00227ED7">
              <w:rPr>
                <w:rFonts w:ascii="GE Inspira" w:hAnsi="GE Inspira"/>
              </w:rPr>
              <w:t>- Shows all the EBOM Parts</w:t>
            </w:r>
          </w:p>
          <w:p w14:paraId="02A0C8E2" w14:textId="3270B068" w:rsidR="0091294A" w:rsidRDefault="0091294A" w:rsidP="00EF61A5">
            <w:pPr>
              <w:pStyle w:val="TableHeader"/>
              <w:numPr>
                <w:ilvl w:val="0"/>
                <w:numId w:val="168"/>
              </w:numPr>
              <w:jc w:val="left"/>
              <w:rPr>
                <w:rFonts w:ascii="GE Inspira" w:hAnsi="GE Inspira"/>
              </w:rPr>
            </w:pPr>
            <w:r>
              <w:rPr>
                <w:rFonts w:ascii="GE Inspira" w:hAnsi="GE Inspira"/>
              </w:rPr>
              <w:t>All Components</w:t>
            </w:r>
            <w:r w:rsidR="00227ED7">
              <w:rPr>
                <w:rFonts w:ascii="GE Inspira" w:hAnsi="GE Inspira"/>
              </w:rPr>
              <w:t>- Shows all the EBOM Parts</w:t>
            </w:r>
          </w:p>
          <w:p w14:paraId="4160FCC5" w14:textId="7EBA352A" w:rsidR="0091294A" w:rsidRDefault="00E446E0" w:rsidP="00EF61A5">
            <w:pPr>
              <w:pStyle w:val="TableHeader"/>
              <w:numPr>
                <w:ilvl w:val="0"/>
                <w:numId w:val="168"/>
              </w:numPr>
              <w:jc w:val="left"/>
              <w:rPr>
                <w:rFonts w:ascii="GE Inspira" w:hAnsi="GE Inspira"/>
              </w:rPr>
            </w:pPr>
            <w:r>
              <w:rPr>
                <w:rFonts w:ascii="GE Inspira" w:hAnsi="GE Inspira"/>
              </w:rPr>
              <w:t>On EQL</w:t>
            </w:r>
            <w:r w:rsidR="00FE752C">
              <w:rPr>
                <w:rFonts w:ascii="GE Inspira" w:hAnsi="GE Inspira"/>
              </w:rPr>
              <w:t>- Shows all BOM List Parts with attribute On BOM set as Yes</w:t>
            </w:r>
          </w:p>
          <w:p w14:paraId="48969394" w14:textId="7E198327" w:rsidR="003212FF" w:rsidRDefault="008A4321" w:rsidP="00EF61A5">
            <w:pPr>
              <w:pStyle w:val="TableHeader"/>
              <w:numPr>
                <w:ilvl w:val="0"/>
                <w:numId w:val="125"/>
              </w:numPr>
              <w:jc w:val="left"/>
              <w:rPr>
                <w:rFonts w:ascii="GE Inspira" w:hAnsi="GE Inspira"/>
              </w:rPr>
            </w:pPr>
            <w:r>
              <w:rPr>
                <w:rFonts w:ascii="GE Inspira" w:hAnsi="GE Inspira"/>
              </w:rPr>
              <w:t>Spare Part Table shows the Spare Part connected to the Part and the corresponding Spare Part attributes such as “Rec. for SP” and “Rec. for PM”</w:t>
            </w:r>
            <w:r w:rsidR="00077CC1">
              <w:rPr>
                <w:rFonts w:ascii="GE Inspira" w:hAnsi="GE Inspira"/>
              </w:rPr>
              <w:t>. User can open the Spare part link to see the further details of that Spare Part</w:t>
            </w:r>
          </w:p>
          <w:p w14:paraId="33C962C9" w14:textId="47AC7CF7" w:rsidR="001D6B7A" w:rsidRDefault="001D6B7A" w:rsidP="00EF61A5">
            <w:pPr>
              <w:pStyle w:val="TableHeader"/>
              <w:numPr>
                <w:ilvl w:val="0"/>
                <w:numId w:val="125"/>
              </w:numPr>
              <w:jc w:val="left"/>
              <w:rPr>
                <w:rFonts w:ascii="GE Inspira" w:hAnsi="GE Inspira"/>
              </w:rPr>
            </w:pPr>
            <w:r>
              <w:rPr>
                <w:rFonts w:ascii="GE Inspira" w:hAnsi="GE Inspira"/>
              </w:rPr>
              <w:t xml:space="preserve">Spare Parts are connected to the Part with relation </w:t>
            </w:r>
            <w:r w:rsidR="00050876">
              <w:rPr>
                <w:rFonts w:ascii="GE Inspira" w:hAnsi="GE Inspira"/>
              </w:rPr>
              <w:t>“</w:t>
            </w:r>
            <w:r>
              <w:rPr>
                <w:rFonts w:ascii="GE Inspira" w:hAnsi="GE Inspira"/>
              </w:rPr>
              <w:t>Related Part</w:t>
            </w:r>
            <w:r w:rsidR="00050876">
              <w:rPr>
                <w:rFonts w:ascii="GE Inspira" w:hAnsi="GE Inspira"/>
              </w:rPr>
              <w:t>”</w:t>
            </w:r>
          </w:p>
          <w:p w14:paraId="23C1EBCE" w14:textId="6288B862" w:rsidR="005D59FD" w:rsidRDefault="005D59FD" w:rsidP="00EF61A5">
            <w:pPr>
              <w:pStyle w:val="TableHeader"/>
              <w:numPr>
                <w:ilvl w:val="0"/>
                <w:numId w:val="125"/>
              </w:numPr>
              <w:jc w:val="left"/>
              <w:rPr>
                <w:rFonts w:ascii="GE Inspira" w:hAnsi="GE Inspira"/>
              </w:rPr>
            </w:pPr>
            <w:r>
              <w:rPr>
                <w:rFonts w:ascii="GE Inspira" w:hAnsi="GE Inspira"/>
              </w:rPr>
              <w:t>There are BOM List attributes such as Tag Number and Part Of also shown in this Spare Part Table</w:t>
            </w:r>
          </w:p>
          <w:p w14:paraId="78E6DC36" w14:textId="4F7B1EFF" w:rsidR="00227ED7" w:rsidRPr="000831D0" w:rsidRDefault="00227ED7" w:rsidP="00227ED7">
            <w:pPr>
              <w:pStyle w:val="TableHeader"/>
              <w:jc w:val="left"/>
              <w:rPr>
                <w:rFonts w:ascii="GE Inspira" w:hAnsi="GE Inspira"/>
              </w:rPr>
            </w:pPr>
          </w:p>
        </w:tc>
        <w:tc>
          <w:tcPr>
            <w:tcW w:w="4861" w:type="dxa"/>
            <w:shd w:val="clear" w:color="FFFFFF" w:fill="auto"/>
          </w:tcPr>
          <w:p w14:paraId="4B9AF908" w14:textId="15364113" w:rsidR="00BE288F" w:rsidRDefault="001176D3" w:rsidP="00EF61A5">
            <w:pPr>
              <w:pStyle w:val="TableHeader"/>
              <w:numPr>
                <w:ilvl w:val="0"/>
                <w:numId w:val="167"/>
              </w:numPr>
              <w:jc w:val="left"/>
              <w:rPr>
                <w:rFonts w:ascii="GE Inspira" w:hAnsi="GE Inspira"/>
                <w:noProof/>
              </w:rPr>
            </w:pPr>
            <w:r>
              <w:rPr>
                <w:rFonts w:ascii="GE Inspira" w:hAnsi="GE Inspira"/>
                <w:noProof/>
              </w:rPr>
              <w:t>Spare Part</w:t>
            </w:r>
            <w:r w:rsidR="006107D6">
              <w:rPr>
                <w:rFonts w:ascii="GE Inspira" w:hAnsi="GE Inspira"/>
                <w:noProof/>
              </w:rPr>
              <w:t xml:space="preserve"> View</w:t>
            </w:r>
          </w:p>
          <w:p w14:paraId="135073A9" w14:textId="54261246" w:rsidR="00BE288F" w:rsidRDefault="001176D3" w:rsidP="00E505A8">
            <w:pPr>
              <w:pStyle w:val="TableHeader"/>
              <w:ind w:left="48"/>
              <w:jc w:val="left"/>
              <w:rPr>
                <w:rFonts w:ascii="GE Inspira" w:hAnsi="GE Inspira"/>
                <w:noProof/>
              </w:rPr>
            </w:pPr>
            <w:r>
              <w:rPr>
                <w:noProof/>
              </w:rPr>
              <w:drawing>
                <wp:inline distT="0" distB="0" distL="0" distR="0" wp14:anchorId="5397F247" wp14:editId="07366863">
                  <wp:extent cx="2949575" cy="128397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49575" cy="1283970"/>
                          </a:xfrm>
                          <a:prstGeom prst="rect">
                            <a:avLst/>
                          </a:prstGeom>
                        </pic:spPr>
                      </pic:pic>
                    </a:graphicData>
                  </a:graphic>
                </wp:inline>
              </w:drawing>
            </w:r>
          </w:p>
          <w:p w14:paraId="057199F4" w14:textId="5342DAFC" w:rsidR="006107D6" w:rsidRDefault="00CF1F87" w:rsidP="00EF61A5">
            <w:pPr>
              <w:pStyle w:val="TableHeader"/>
              <w:numPr>
                <w:ilvl w:val="0"/>
                <w:numId w:val="167"/>
              </w:numPr>
              <w:jc w:val="left"/>
              <w:rPr>
                <w:rFonts w:ascii="GE Inspira" w:hAnsi="GE Inspira"/>
              </w:rPr>
            </w:pPr>
            <w:r>
              <w:rPr>
                <w:rFonts w:ascii="GE Inspira" w:hAnsi="GE Inspira"/>
              </w:rPr>
              <w:t>Filters available</w:t>
            </w:r>
          </w:p>
          <w:p w14:paraId="46D7E2DE" w14:textId="58F6AC07" w:rsidR="00CF1F87" w:rsidRDefault="00CF1F87" w:rsidP="00CF1F87">
            <w:pPr>
              <w:pStyle w:val="TableHeader"/>
              <w:ind w:left="48"/>
              <w:jc w:val="left"/>
              <w:rPr>
                <w:rFonts w:ascii="GE Inspira" w:hAnsi="GE Inspira"/>
              </w:rPr>
            </w:pPr>
            <w:r>
              <w:rPr>
                <w:noProof/>
              </w:rPr>
              <w:drawing>
                <wp:inline distT="0" distB="0" distL="0" distR="0" wp14:anchorId="0A3267C8" wp14:editId="4AC411F6">
                  <wp:extent cx="2949575" cy="127825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49575" cy="1278255"/>
                          </a:xfrm>
                          <a:prstGeom prst="rect">
                            <a:avLst/>
                          </a:prstGeom>
                        </pic:spPr>
                      </pic:pic>
                    </a:graphicData>
                  </a:graphic>
                </wp:inline>
              </w:drawing>
            </w:r>
          </w:p>
          <w:p w14:paraId="1B2C04DB" w14:textId="77777777" w:rsidR="00BE288F" w:rsidRDefault="007643D3" w:rsidP="00EF61A5">
            <w:pPr>
              <w:pStyle w:val="TableHeader"/>
              <w:numPr>
                <w:ilvl w:val="0"/>
                <w:numId w:val="167"/>
              </w:numPr>
              <w:jc w:val="left"/>
              <w:rPr>
                <w:rFonts w:ascii="GE Inspira" w:hAnsi="GE Inspira"/>
              </w:rPr>
            </w:pPr>
            <w:r>
              <w:rPr>
                <w:rFonts w:ascii="GE Inspira" w:hAnsi="GE Inspira"/>
              </w:rPr>
              <w:t>Table showing Spare Part Details</w:t>
            </w:r>
          </w:p>
          <w:p w14:paraId="5E1729C2" w14:textId="77777777" w:rsidR="007643D3" w:rsidRDefault="007643D3" w:rsidP="007643D3">
            <w:pPr>
              <w:pStyle w:val="TableHeader"/>
              <w:ind w:left="48"/>
              <w:jc w:val="left"/>
              <w:rPr>
                <w:rFonts w:ascii="GE Inspira" w:hAnsi="GE Inspira"/>
              </w:rPr>
            </w:pPr>
            <w:r>
              <w:rPr>
                <w:noProof/>
              </w:rPr>
              <w:drawing>
                <wp:inline distT="0" distB="0" distL="0" distR="0" wp14:anchorId="43C8672D" wp14:editId="7A2B135E">
                  <wp:extent cx="2949575" cy="95821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49575" cy="958215"/>
                          </a:xfrm>
                          <a:prstGeom prst="rect">
                            <a:avLst/>
                          </a:prstGeom>
                        </pic:spPr>
                      </pic:pic>
                    </a:graphicData>
                  </a:graphic>
                </wp:inline>
              </w:drawing>
            </w:r>
          </w:p>
          <w:p w14:paraId="60A46379" w14:textId="4F817FA2" w:rsidR="00C77860" w:rsidRDefault="00C77860" w:rsidP="00EF61A5">
            <w:pPr>
              <w:pStyle w:val="TableHeader"/>
              <w:numPr>
                <w:ilvl w:val="0"/>
                <w:numId w:val="167"/>
              </w:numPr>
              <w:jc w:val="left"/>
              <w:rPr>
                <w:rFonts w:ascii="GE Inspira" w:hAnsi="GE Inspira"/>
              </w:rPr>
            </w:pPr>
            <w:r>
              <w:rPr>
                <w:rFonts w:ascii="GE Inspira" w:hAnsi="GE Inspira"/>
              </w:rPr>
              <w:t>Spare Part</w:t>
            </w:r>
            <w:r w:rsidR="00E47243">
              <w:rPr>
                <w:rFonts w:ascii="GE Inspira" w:hAnsi="GE Inspira"/>
              </w:rPr>
              <w:t>s in the Table</w:t>
            </w:r>
          </w:p>
          <w:p w14:paraId="3118C6DC" w14:textId="7E991535" w:rsidR="00C77860" w:rsidRPr="00A75B53" w:rsidRDefault="00C77860" w:rsidP="00C77860">
            <w:pPr>
              <w:pStyle w:val="TableHeader"/>
              <w:ind w:left="48"/>
              <w:jc w:val="left"/>
              <w:rPr>
                <w:rFonts w:ascii="GE Inspira" w:hAnsi="GE Inspira"/>
              </w:rPr>
            </w:pPr>
            <w:r>
              <w:rPr>
                <w:noProof/>
              </w:rPr>
              <w:drawing>
                <wp:inline distT="0" distB="0" distL="0" distR="0" wp14:anchorId="51CF93CE" wp14:editId="236621ED">
                  <wp:extent cx="2949575" cy="911225"/>
                  <wp:effectExtent l="0" t="0" r="317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49575" cy="911225"/>
                          </a:xfrm>
                          <a:prstGeom prst="rect">
                            <a:avLst/>
                          </a:prstGeom>
                        </pic:spPr>
                      </pic:pic>
                    </a:graphicData>
                  </a:graphic>
                </wp:inline>
              </w:drawing>
            </w:r>
          </w:p>
        </w:tc>
      </w:tr>
      <w:tr w:rsidR="00C421E3" w:rsidRPr="00A75B53" w14:paraId="3356BDB1" w14:textId="77777777" w:rsidTr="00807DAB">
        <w:trPr>
          <w:cantSplit/>
          <w:trHeight w:val="401"/>
          <w:tblHeader/>
        </w:trPr>
        <w:tc>
          <w:tcPr>
            <w:tcW w:w="514" w:type="dxa"/>
            <w:shd w:val="clear" w:color="FFFFFF" w:fill="auto"/>
          </w:tcPr>
          <w:p w14:paraId="35E6C197" w14:textId="77777777" w:rsidR="00C421E3" w:rsidRDefault="00C421E3" w:rsidP="00E505A8">
            <w:pPr>
              <w:pStyle w:val="TableHeader"/>
              <w:rPr>
                <w:rFonts w:ascii="GE Inspira" w:hAnsi="GE Inspira"/>
                <w:b/>
                <w:bCs/>
                <w:sz w:val="20"/>
              </w:rPr>
            </w:pPr>
          </w:p>
        </w:tc>
        <w:tc>
          <w:tcPr>
            <w:tcW w:w="2451" w:type="dxa"/>
            <w:shd w:val="clear" w:color="FFFFFF" w:fill="auto"/>
          </w:tcPr>
          <w:p w14:paraId="6E8F13E3" w14:textId="5BBBF3A1" w:rsidR="003C661A" w:rsidRDefault="003C661A" w:rsidP="00EF61A5">
            <w:pPr>
              <w:pStyle w:val="TableHeader"/>
              <w:numPr>
                <w:ilvl w:val="0"/>
                <w:numId w:val="147"/>
              </w:numPr>
              <w:jc w:val="left"/>
              <w:rPr>
                <w:rFonts w:ascii="GE Inspira" w:hAnsi="GE Inspira"/>
              </w:rPr>
            </w:pPr>
            <w:r>
              <w:rPr>
                <w:rFonts w:ascii="GE Inspira" w:hAnsi="GE Inspira"/>
              </w:rPr>
              <w:t>Open Custom Instrument</w:t>
            </w:r>
          </w:p>
          <w:p w14:paraId="709D7E84" w14:textId="5C327B8A" w:rsidR="00C421E3" w:rsidRPr="003C661A" w:rsidRDefault="003C661A" w:rsidP="00EF61A5">
            <w:pPr>
              <w:pStyle w:val="TableHeader"/>
              <w:numPr>
                <w:ilvl w:val="0"/>
                <w:numId w:val="147"/>
              </w:numPr>
              <w:jc w:val="left"/>
              <w:rPr>
                <w:rFonts w:ascii="GE Inspira" w:hAnsi="GE Inspira"/>
              </w:rPr>
            </w:pPr>
            <w:r>
              <w:rPr>
                <w:rFonts w:ascii="GE Inspira" w:hAnsi="GE Inspira"/>
              </w:rPr>
              <w:t>Go to Related Product</w:t>
            </w:r>
            <w:r w:rsidRPr="00807DAB">
              <w:rPr>
                <w:rFonts w:ascii="GE Inspira" w:hAnsi="GE Inspira"/>
              </w:rPr>
              <w:sym w:font="Wingdings" w:char="F0E0"/>
            </w:r>
            <w:r>
              <w:rPr>
                <w:rFonts w:ascii="GE Inspira" w:hAnsi="GE Inspira"/>
              </w:rPr>
              <w:t xml:space="preserve"> Related Product tab. </w:t>
            </w:r>
          </w:p>
        </w:tc>
        <w:tc>
          <w:tcPr>
            <w:tcW w:w="1959" w:type="dxa"/>
            <w:shd w:val="clear" w:color="FFFFFF" w:fill="auto"/>
          </w:tcPr>
          <w:p w14:paraId="650B84CA" w14:textId="4ADE8AE9" w:rsidR="00C421E3" w:rsidRPr="000831D0" w:rsidRDefault="00C422E6" w:rsidP="00EF61A5">
            <w:pPr>
              <w:pStyle w:val="TableHeader"/>
              <w:numPr>
                <w:ilvl w:val="0"/>
                <w:numId w:val="169"/>
              </w:numPr>
              <w:jc w:val="left"/>
              <w:rPr>
                <w:rFonts w:ascii="GE Inspira" w:hAnsi="GE Inspira"/>
              </w:rPr>
            </w:pPr>
            <w:r>
              <w:rPr>
                <w:rFonts w:ascii="GE Inspira" w:hAnsi="GE Inspira"/>
              </w:rPr>
              <w:t>This view will show all the Spare Parts connected with the Part with relationship “Related Product”</w:t>
            </w:r>
          </w:p>
        </w:tc>
        <w:tc>
          <w:tcPr>
            <w:tcW w:w="4861" w:type="dxa"/>
            <w:shd w:val="clear" w:color="FFFFFF" w:fill="auto"/>
          </w:tcPr>
          <w:p w14:paraId="5DA4D28E" w14:textId="5D2A951C" w:rsidR="00C421E3" w:rsidRDefault="00C421E3" w:rsidP="00EF61A5">
            <w:pPr>
              <w:pStyle w:val="TableHeader"/>
              <w:numPr>
                <w:ilvl w:val="0"/>
                <w:numId w:val="169"/>
              </w:numPr>
              <w:jc w:val="left"/>
              <w:rPr>
                <w:rFonts w:ascii="GE Inspira" w:hAnsi="GE Inspira"/>
                <w:noProof/>
              </w:rPr>
            </w:pPr>
            <w:r>
              <w:rPr>
                <w:rFonts w:ascii="GE Inspira" w:hAnsi="GE Inspira"/>
                <w:noProof/>
              </w:rPr>
              <w:t>Related Products</w:t>
            </w:r>
          </w:p>
          <w:p w14:paraId="05F21686" w14:textId="6D75469E" w:rsidR="00C421E3" w:rsidRDefault="005757E1" w:rsidP="00C421E3">
            <w:pPr>
              <w:pStyle w:val="TableHeader"/>
              <w:ind w:left="48"/>
              <w:jc w:val="left"/>
              <w:rPr>
                <w:rFonts w:ascii="GE Inspira" w:hAnsi="GE Inspira"/>
                <w:noProof/>
              </w:rPr>
            </w:pPr>
            <w:r>
              <w:rPr>
                <w:noProof/>
              </w:rPr>
              <w:drawing>
                <wp:inline distT="0" distB="0" distL="0" distR="0" wp14:anchorId="4722FD7B" wp14:editId="246328AF">
                  <wp:extent cx="2949575" cy="135953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49575" cy="1359535"/>
                          </a:xfrm>
                          <a:prstGeom prst="rect">
                            <a:avLst/>
                          </a:prstGeom>
                        </pic:spPr>
                      </pic:pic>
                    </a:graphicData>
                  </a:graphic>
                </wp:inline>
              </w:drawing>
            </w:r>
          </w:p>
        </w:tc>
      </w:tr>
    </w:tbl>
    <w:p w14:paraId="3CD6D9D1" w14:textId="752EB1A8" w:rsidR="00FB495D" w:rsidRDefault="003248EC" w:rsidP="00FB495D">
      <w:pPr>
        <w:pStyle w:val="Heading2"/>
        <w:tabs>
          <w:tab w:val="num" w:pos="846"/>
        </w:tabs>
        <w:ind w:left="936"/>
      </w:pPr>
      <w:bookmarkStart w:id="214" w:name="_Toc52811652"/>
      <w:r>
        <w:t>Manufacturing Documentation for Custom Instrument</w:t>
      </w:r>
      <w:bookmarkEnd w:id="214"/>
    </w:p>
    <w:p w14:paraId="4F4435FE" w14:textId="2CDB07C9" w:rsidR="00FB495D" w:rsidRDefault="003248EC" w:rsidP="00FB495D">
      <w:pPr>
        <w:pStyle w:val="Heading3"/>
      </w:pPr>
      <w:bookmarkStart w:id="215" w:name="_Toc52811653"/>
      <w:r>
        <w:t>Manufacturing Documentation for Custom Instrument</w:t>
      </w:r>
      <w:bookmarkEnd w:id="215"/>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884"/>
        <w:gridCol w:w="2526"/>
        <w:gridCol w:w="4861"/>
      </w:tblGrid>
      <w:tr w:rsidR="00FB495D" w:rsidRPr="00A75B53" w14:paraId="2CEF753C" w14:textId="77777777" w:rsidTr="00132DF9">
        <w:trPr>
          <w:cantSplit/>
          <w:trHeight w:val="355"/>
        </w:trPr>
        <w:tc>
          <w:tcPr>
            <w:tcW w:w="9785" w:type="dxa"/>
            <w:gridSpan w:val="4"/>
            <w:shd w:val="clear" w:color="auto" w:fill="E0E0E0"/>
          </w:tcPr>
          <w:p w14:paraId="06D82426" w14:textId="780D6616" w:rsidR="00FB495D" w:rsidRPr="006A18F2" w:rsidRDefault="003248EC" w:rsidP="00132DF9">
            <w:pPr>
              <w:pStyle w:val="TableHeader"/>
              <w:rPr>
                <w:rFonts w:ascii="GE Inspira" w:hAnsi="GE Inspira"/>
                <w:bCs/>
                <w:sz w:val="22"/>
              </w:rPr>
            </w:pPr>
            <w:r>
              <w:t>Manufacturing Documentation for Custom Instrument</w:t>
            </w:r>
          </w:p>
        </w:tc>
      </w:tr>
      <w:tr w:rsidR="00FB495D" w:rsidRPr="00A75B53" w14:paraId="30BD897A" w14:textId="77777777" w:rsidTr="00CF5771">
        <w:trPr>
          <w:cantSplit/>
          <w:trHeight w:val="421"/>
          <w:tblHeader/>
        </w:trPr>
        <w:tc>
          <w:tcPr>
            <w:tcW w:w="514" w:type="dxa"/>
            <w:shd w:val="clear" w:color="FFFFFF" w:fill="auto"/>
          </w:tcPr>
          <w:p w14:paraId="30B8337C" w14:textId="5F735E69" w:rsidR="00FB495D" w:rsidRPr="00A75B53" w:rsidRDefault="00FB495D" w:rsidP="00132DF9">
            <w:pPr>
              <w:pStyle w:val="BodyText"/>
              <w:rPr>
                <w:b/>
                <w:bCs/>
              </w:rPr>
            </w:pPr>
            <w:r w:rsidRPr="00A75B53">
              <w:rPr>
                <w:b/>
                <w:bCs/>
              </w:rPr>
              <w:lastRenderedPageBreak/>
              <w:t>#</w:t>
            </w:r>
          </w:p>
        </w:tc>
        <w:tc>
          <w:tcPr>
            <w:tcW w:w="1884" w:type="dxa"/>
            <w:shd w:val="clear" w:color="FFFFFF" w:fill="auto"/>
          </w:tcPr>
          <w:p w14:paraId="259BE15C" w14:textId="454E1473" w:rsidR="00FB495D" w:rsidRPr="00A75B53" w:rsidRDefault="00FF67A1" w:rsidP="00132DF9">
            <w:pPr>
              <w:pStyle w:val="BodyText"/>
              <w:rPr>
                <w:b/>
                <w:bCs/>
              </w:rPr>
            </w:pPr>
            <w:r>
              <w:rPr>
                <w:b/>
                <w:bCs/>
              </w:rPr>
              <w:t>Steps</w:t>
            </w:r>
          </w:p>
        </w:tc>
        <w:tc>
          <w:tcPr>
            <w:tcW w:w="2526" w:type="dxa"/>
            <w:shd w:val="clear" w:color="FFFFFF" w:fill="auto"/>
          </w:tcPr>
          <w:p w14:paraId="68213A92" w14:textId="77777777" w:rsidR="00FB495D" w:rsidRPr="00A75B53" w:rsidRDefault="00FB495D" w:rsidP="00132DF9">
            <w:pPr>
              <w:pStyle w:val="BodyText"/>
              <w:rPr>
                <w:b/>
                <w:bCs/>
              </w:rPr>
            </w:pPr>
            <w:r>
              <w:rPr>
                <w:b/>
                <w:bCs/>
              </w:rPr>
              <w:t>Background Operations</w:t>
            </w:r>
          </w:p>
        </w:tc>
        <w:tc>
          <w:tcPr>
            <w:tcW w:w="4861" w:type="dxa"/>
            <w:shd w:val="clear" w:color="FFFFFF" w:fill="auto"/>
          </w:tcPr>
          <w:p w14:paraId="5DD0DD10" w14:textId="77777777" w:rsidR="00FB495D" w:rsidRPr="00A75B53" w:rsidRDefault="00FB495D" w:rsidP="00132DF9">
            <w:pPr>
              <w:pStyle w:val="BodyText"/>
              <w:rPr>
                <w:b/>
                <w:bCs/>
              </w:rPr>
            </w:pPr>
            <w:r>
              <w:rPr>
                <w:b/>
                <w:bCs/>
              </w:rPr>
              <w:t>Comments</w:t>
            </w:r>
            <w:r w:rsidRPr="00A75B53">
              <w:rPr>
                <w:b/>
                <w:bCs/>
              </w:rPr>
              <w:t xml:space="preserve"> </w:t>
            </w:r>
          </w:p>
        </w:tc>
      </w:tr>
      <w:tr w:rsidR="00FB495D" w:rsidRPr="00A75B53" w14:paraId="70E35319" w14:textId="77777777" w:rsidTr="00CF5771">
        <w:trPr>
          <w:cantSplit/>
          <w:trHeight w:val="401"/>
          <w:tblHeader/>
        </w:trPr>
        <w:tc>
          <w:tcPr>
            <w:tcW w:w="514" w:type="dxa"/>
            <w:shd w:val="clear" w:color="FFFFFF" w:fill="auto"/>
          </w:tcPr>
          <w:p w14:paraId="724FDEEA" w14:textId="77777777" w:rsidR="00FB495D" w:rsidRPr="00A75B53" w:rsidRDefault="00FB495D" w:rsidP="00132DF9">
            <w:pPr>
              <w:pStyle w:val="TableHeader"/>
              <w:rPr>
                <w:rFonts w:ascii="GE Inspira" w:hAnsi="GE Inspira"/>
                <w:b/>
                <w:bCs/>
                <w:sz w:val="20"/>
              </w:rPr>
            </w:pPr>
            <w:r>
              <w:rPr>
                <w:rFonts w:ascii="GE Inspira" w:hAnsi="GE Inspira"/>
                <w:b/>
                <w:bCs/>
                <w:sz w:val="20"/>
              </w:rPr>
              <w:t>1</w:t>
            </w:r>
          </w:p>
        </w:tc>
        <w:tc>
          <w:tcPr>
            <w:tcW w:w="1884" w:type="dxa"/>
            <w:shd w:val="clear" w:color="FFFFFF" w:fill="auto"/>
          </w:tcPr>
          <w:p w14:paraId="36EB8884" w14:textId="77777777" w:rsidR="00716B4A" w:rsidRDefault="00716B4A" w:rsidP="00EF61A5">
            <w:pPr>
              <w:pStyle w:val="TableHeader"/>
              <w:numPr>
                <w:ilvl w:val="0"/>
                <w:numId w:val="148"/>
              </w:numPr>
              <w:jc w:val="left"/>
              <w:rPr>
                <w:rFonts w:ascii="GE Inspira" w:hAnsi="GE Inspira"/>
              </w:rPr>
            </w:pPr>
            <w:r>
              <w:rPr>
                <w:rFonts w:ascii="GE Inspira" w:hAnsi="GE Inspira"/>
              </w:rPr>
              <w:t>Open Custom Instrument, Navigate to Documentation tab</w:t>
            </w:r>
          </w:p>
          <w:p w14:paraId="7D27AFCA" w14:textId="58BC055E" w:rsidR="00FB495D" w:rsidRPr="00A75B53" w:rsidRDefault="00716B4A" w:rsidP="00EF61A5">
            <w:pPr>
              <w:pStyle w:val="TableHeader"/>
              <w:numPr>
                <w:ilvl w:val="0"/>
                <w:numId w:val="148"/>
              </w:numPr>
              <w:jc w:val="left"/>
              <w:rPr>
                <w:rFonts w:ascii="GE Inspira" w:hAnsi="GE Inspira"/>
              </w:rPr>
            </w:pPr>
            <w:r>
              <w:rPr>
                <w:rFonts w:ascii="GE Inspira" w:hAnsi="GE Inspira"/>
              </w:rPr>
              <w:t xml:space="preserve">Go to </w:t>
            </w:r>
            <w:r w:rsidR="00625539">
              <w:rPr>
                <w:rFonts w:ascii="GE Inspira" w:hAnsi="GE Inspira"/>
              </w:rPr>
              <w:t>Manufacturing Documents</w:t>
            </w:r>
            <w:r>
              <w:rPr>
                <w:rFonts w:ascii="GE Inspira" w:hAnsi="GE Inspira"/>
              </w:rPr>
              <w:t xml:space="preserve"> tab.</w:t>
            </w:r>
          </w:p>
        </w:tc>
        <w:tc>
          <w:tcPr>
            <w:tcW w:w="2526" w:type="dxa"/>
            <w:shd w:val="clear" w:color="FFFFFF" w:fill="auto"/>
          </w:tcPr>
          <w:p w14:paraId="3D66C27B" w14:textId="77777777" w:rsidR="00FB495D" w:rsidRDefault="00AF22F0" w:rsidP="00EF61A5">
            <w:pPr>
              <w:pStyle w:val="TableHeader"/>
              <w:numPr>
                <w:ilvl w:val="0"/>
                <w:numId w:val="122"/>
              </w:numPr>
              <w:jc w:val="left"/>
              <w:rPr>
                <w:rFonts w:ascii="GE Inspira" w:hAnsi="GE Inspira"/>
              </w:rPr>
            </w:pPr>
            <w:r>
              <w:rPr>
                <w:rFonts w:ascii="GE Inspira" w:hAnsi="GE Inspira"/>
              </w:rPr>
              <w:t>This tab will show all the Documents connected with the Part with relationship “Manufacturing Specification”</w:t>
            </w:r>
          </w:p>
          <w:p w14:paraId="6E25DF7E" w14:textId="77777777" w:rsidR="00DB12E0" w:rsidRDefault="009E2C13" w:rsidP="00EF61A5">
            <w:pPr>
              <w:pStyle w:val="TableHeader"/>
              <w:numPr>
                <w:ilvl w:val="0"/>
                <w:numId w:val="122"/>
              </w:numPr>
              <w:jc w:val="left"/>
              <w:rPr>
                <w:rFonts w:ascii="GE Inspira" w:hAnsi="GE Inspira"/>
              </w:rPr>
            </w:pPr>
            <w:r>
              <w:rPr>
                <w:rFonts w:ascii="GE Inspira" w:hAnsi="GE Inspira"/>
              </w:rPr>
              <w:t>If the type of Manufacturing Specification is among the below types, those will be again expanded with relationship “Reference Document”</w:t>
            </w:r>
          </w:p>
          <w:p w14:paraId="0AD9B70A" w14:textId="77777777" w:rsidR="009E2C13" w:rsidRDefault="009E2C13" w:rsidP="00EF61A5">
            <w:pPr>
              <w:pStyle w:val="TableHeader"/>
              <w:numPr>
                <w:ilvl w:val="0"/>
                <w:numId w:val="170"/>
              </w:numPr>
              <w:jc w:val="left"/>
              <w:rPr>
                <w:rFonts w:ascii="GE Inspira" w:hAnsi="GE Inspira"/>
              </w:rPr>
            </w:pPr>
            <w:r w:rsidRPr="009E2C13">
              <w:rPr>
                <w:rFonts w:ascii="GE Inspira" w:hAnsi="GE Inspira"/>
              </w:rPr>
              <w:t>Production Method and Batch Protocol</w:t>
            </w:r>
          </w:p>
          <w:p w14:paraId="68907E3A" w14:textId="77777777" w:rsidR="009E2C13" w:rsidRDefault="009E2C13" w:rsidP="00EF61A5">
            <w:pPr>
              <w:pStyle w:val="TableHeader"/>
              <w:numPr>
                <w:ilvl w:val="0"/>
                <w:numId w:val="170"/>
              </w:numPr>
              <w:jc w:val="left"/>
              <w:rPr>
                <w:rFonts w:ascii="GE Inspira" w:hAnsi="GE Inspira"/>
              </w:rPr>
            </w:pPr>
            <w:r w:rsidRPr="009E2C13">
              <w:rPr>
                <w:rFonts w:ascii="GE Inspira" w:hAnsi="GE Inspira"/>
              </w:rPr>
              <w:t>Manufacturing Instruction</w:t>
            </w:r>
          </w:p>
          <w:p w14:paraId="26BD426C" w14:textId="77777777" w:rsidR="009E2C13" w:rsidRDefault="009E2C13" w:rsidP="00EF61A5">
            <w:pPr>
              <w:pStyle w:val="TableHeader"/>
              <w:numPr>
                <w:ilvl w:val="0"/>
                <w:numId w:val="170"/>
              </w:numPr>
              <w:jc w:val="left"/>
              <w:rPr>
                <w:rFonts w:ascii="GE Inspira" w:hAnsi="GE Inspira"/>
              </w:rPr>
            </w:pPr>
            <w:r w:rsidRPr="009E2C13">
              <w:rPr>
                <w:rFonts w:ascii="GE Inspira" w:hAnsi="GE Inspira"/>
              </w:rPr>
              <w:t>Batch Protocol</w:t>
            </w:r>
          </w:p>
          <w:p w14:paraId="3731BF06" w14:textId="77777777" w:rsidR="000A57F6" w:rsidRDefault="000A57F6" w:rsidP="00EF61A5">
            <w:pPr>
              <w:pStyle w:val="TableHeader"/>
              <w:numPr>
                <w:ilvl w:val="0"/>
                <w:numId w:val="122"/>
              </w:numPr>
              <w:jc w:val="left"/>
              <w:rPr>
                <w:rFonts w:ascii="GE Inspira" w:hAnsi="GE Inspira"/>
              </w:rPr>
            </w:pPr>
            <w:r>
              <w:rPr>
                <w:rFonts w:ascii="GE Inspira" w:hAnsi="GE Inspira"/>
              </w:rPr>
              <w:t>If the “Reference Document” is of type among the below, then only it will be shown for above 3 Manufacturing Specification</w:t>
            </w:r>
          </w:p>
          <w:p w14:paraId="7C57BD77" w14:textId="77777777" w:rsidR="000A57F6" w:rsidRDefault="000A57F6" w:rsidP="00EF61A5">
            <w:pPr>
              <w:pStyle w:val="TableHeader"/>
              <w:numPr>
                <w:ilvl w:val="0"/>
                <w:numId w:val="171"/>
              </w:numPr>
              <w:jc w:val="left"/>
              <w:rPr>
                <w:rFonts w:ascii="GE Inspira" w:hAnsi="GE Inspira"/>
              </w:rPr>
            </w:pPr>
            <w:r w:rsidRPr="000A57F6">
              <w:rPr>
                <w:rFonts w:ascii="GE Inspira" w:hAnsi="GE Inspira"/>
              </w:rPr>
              <w:t>Standard Operation Method</w:t>
            </w:r>
          </w:p>
          <w:p w14:paraId="1467145B" w14:textId="315F0E5A" w:rsidR="00FF7B4B" w:rsidRPr="000A57F6" w:rsidRDefault="00FF7B4B" w:rsidP="00EF61A5">
            <w:pPr>
              <w:pStyle w:val="TableHeader"/>
              <w:numPr>
                <w:ilvl w:val="0"/>
                <w:numId w:val="171"/>
              </w:numPr>
              <w:jc w:val="left"/>
              <w:rPr>
                <w:rFonts w:ascii="GE Inspira" w:hAnsi="GE Inspira"/>
              </w:rPr>
            </w:pPr>
            <w:r w:rsidRPr="00FF7B4B">
              <w:rPr>
                <w:rFonts w:ascii="GE Inspira" w:hAnsi="GE Inspira"/>
              </w:rPr>
              <w:t>Variable Recipe</w:t>
            </w:r>
          </w:p>
        </w:tc>
        <w:tc>
          <w:tcPr>
            <w:tcW w:w="4861" w:type="dxa"/>
            <w:shd w:val="clear" w:color="FFFFFF" w:fill="auto"/>
          </w:tcPr>
          <w:p w14:paraId="68B319B9" w14:textId="22D195AC" w:rsidR="00FB495D" w:rsidRDefault="009C58B5" w:rsidP="00EF61A5">
            <w:pPr>
              <w:pStyle w:val="TableHeader"/>
              <w:numPr>
                <w:ilvl w:val="0"/>
                <w:numId w:val="172"/>
              </w:numPr>
              <w:jc w:val="left"/>
              <w:rPr>
                <w:rFonts w:ascii="GE Inspira" w:hAnsi="GE Inspira"/>
                <w:noProof/>
              </w:rPr>
            </w:pPr>
            <w:r>
              <w:rPr>
                <w:rFonts w:ascii="GE Inspira" w:hAnsi="GE Inspira"/>
                <w:noProof/>
              </w:rPr>
              <w:t>Manufacturing Documentation</w:t>
            </w:r>
          </w:p>
          <w:p w14:paraId="3B124D07" w14:textId="4F082450" w:rsidR="009C58B5" w:rsidRDefault="009C58B5" w:rsidP="009C58B5">
            <w:pPr>
              <w:pStyle w:val="TableHeader"/>
              <w:jc w:val="left"/>
              <w:rPr>
                <w:rFonts w:ascii="GE Inspira" w:hAnsi="GE Inspira"/>
                <w:noProof/>
              </w:rPr>
            </w:pPr>
            <w:r>
              <w:rPr>
                <w:noProof/>
              </w:rPr>
              <w:drawing>
                <wp:inline distT="0" distB="0" distL="0" distR="0" wp14:anchorId="0665FA57" wp14:editId="114196F4">
                  <wp:extent cx="2949575" cy="109474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49575" cy="1094740"/>
                          </a:xfrm>
                          <a:prstGeom prst="rect">
                            <a:avLst/>
                          </a:prstGeom>
                        </pic:spPr>
                      </pic:pic>
                    </a:graphicData>
                  </a:graphic>
                </wp:inline>
              </w:drawing>
            </w:r>
          </w:p>
          <w:p w14:paraId="35383AA3" w14:textId="77777777" w:rsidR="00FB495D" w:rsidRDefault="00427D4F" w:rsidP="00EF61A5">
            <w:pPr>
              <w:pStyle w:val="TableHeader"/>
              <w:numPr>
                <w:ilvl w:val="0"/>
                <w:numId w:val="172"/>
              </w:numPr>
              <w:jc w:val="left"/>
              <w:rPr>
                <w:rFonts w:ascii="GE Inspira" w:hAnsi="GE Inspira"/>
              </w:rPr>
            </w:pPr>
            <w:r>
              <w:rPr>
                <w:rFonts w:ascii="GE Inspira" w:hAnsi="GE Inspira"/>
              </w:rPr>
              <w:t>Manufacturing Documentation having expanded Document</w:t>
            </w:r>
          </w:p>
          <w:p w14:paraId="5664B792" w14:textId="1B4E3924" w:rsidR="00427D4F" w:rsidRPr="00A75B53" w:rsidRDefault="00427D4F" w:rsidP="00427D4F">
            <w:pPr>
              <w:pStyle w:val="TableHeader"/>
              <w:jc w:val="left"/>
              <w:rPr>
                <w:rFonts w:ascii="GE Inspira" w:hAnsi="GE Inspira"/>
              </w:rPr>
            </w:pPr>
            <w:r>
              <w:rPr>
                <w:noProof/>
              </w:rPr>
              <w:drawing>
                <wp:inline distT="0" distB="0" distL="0" distR="0" wp14:anchorId="22F2E888" wp14:editId="5BCF63B3">
                  <wp:extent cx="2949575" cy="1002665"/>
                  <wp:effectExtent l="0" t="0" r="317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49575" cy="1002665"/>
                          </a:xfrm>
                          <a:prstGeom prst="rect">
                            <a:avLst/>
                          </a:prstGeom>
                        </pic:spPr>
                      </pic:pic>
                    </a:graphicData>
                  </a:graphic>
                </wp:inline>
              </w:drawing>
            </w:r>
          </w:p>
        </w:tc>
      </w:tr>
    </w:tbl>
    <w:p w14:paraId="26F2815F" w14:textId="0E285E1A" w:rsidR="005021EE" w:rsidRDefault="005021EE" w:rsidP="005021EE">
      <w:pPr>
        <w:pStyle w:val="Heading2"/>
        <w:tabs>
          <w:tab w:val="num" w:pos="846"/>
        </w:tabs>
        <w:ind w:left="936"/>
      </w:pPr>
      <w:bookmarkStart w:id="216" w:name="_Toc52811654"/>
      <w:r>
        <w:t>Show Product Documentation Portal</w:t>
      </w:r>
      <w:bookmarkEnd w:id="216"/>
    </w:p>
    <w:p w14:paraId="552D1D20" w14:textId="5517D423" w:rsidR="005021EE" w:rsidRDefault="007548AF" w:rsidP="005021EE">
      <w:pPr>
        <w:pStyle w:val="Heading3"/>
      </w:pPr>
      <w:bookmarkStart w:id="217" w:name="_Toc52811655"/>
      <w:r>
        <w:t>Show Product Documentation Portal</w:t>
      </w:r>
      <w:bookmarkEnd w:id="217"/>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884"/>
        <w:gridCol w:w="2526"/>
        <w:gridCol w:w="4861"/>
      </w:tblGrid>
      <w:tr w:rsidR="005021EE" w:rsidRPr="00A75B53" w14:paraId="63588031" w14:textId="77777777" w:rsidTr="007933A9">
        <w:trPr>
          <w:cantSplit/>
          <w:trHeight w:val="355"/>
        </w:trPr>
        <w:tc>
          <w:tcPr>
            <w:tcW w:w="9785" w:type="dxa"/>
            <w:gridSpan w:val="4"/>
            <w:shd w:val="clear" w:color="auto" w:fill="E0E0E0"/>
          </w:tcPr>
          <w:p w14:paraId="3EC33F19" w14:textId="3F165424" w:rsidR="005021EE" w:rsidRPr="006A18F2" w:rsidRDefault="007548AF" w:rsidP="007933A9">
            <w:pPr>
              <w:pStyle w:val="TableHeader"/>
              <w:rPr>
                <w:rFonts w:ascii="GE Inspira" w:hAnsi="GE Inspira"/>
                <w:bCs/>
                <w:sz w:val="22"/>
              </w:rPr>
            </w:pPr>
            <w:r>
              <w:t>Show Product Documentation Portal</w:t>
            </w:r>
          </w:p>
        </w:tc>
      </w:tr>
      <w:tr w:rsidR="005021EE" w:rsidRPr="00A75B53" w14:paraId="3596AB97" w14:textId="77777777" w:rsidTr="00427C3A">
        <w:trPr>
          <w:cantSplit/>
          <w:trHeight w:val="421"/>
          <w:tblHeader/>
        </w:trPr>
        <w:tc>
          <w:tcPr>
            <w:tcW w:w="514" w:type="dxa"/>
            <w:shd w:val="clear" w:color="FFFFFF" w:fill="auto"/>
          </w:tcPr>
          <w:p w14:paraId="7B644AE5" w14:textId="67F9CBCB" w:rsidR="005021EE" w:rsidRPr="00A75B53" w:rsidRDefault="005021EE" w:rsidP="007933A9">
            <w:pPr>
              <w:pStyle w:val="BodyText"/>
              <w:rPr>
                <w:b/>
                <w:bCs/>
              </w:rPr>
            </w:pPr>
            <w:r w:rsidRPr="00A75B53">
              <w:rPr>
                <w:b/>
                <w:bCs/>
              </w:rPr>
              <w:t>#</w:t>
            </w:r>
          </w:p>
        </w:tc>
        <w:tc>
          <w:tcPr>
            <w:tcW w:w="1884" w:type="dxa"/>
            <w:shd w:val="clear" w:color="FFFFFF" w:fill="auto"/>
          </w:tcPr>
          <w:p w14:paraId="519A2681" w14:textId="69BF78A9" w:rsidR="005021EE" w:rsidRPr="00A75B53" w:rsidRDefault="00FF67A1" w:rsidP="007933A9">
            <w:pPr>
              <w:pStyle w:val="BodyText"/>
              <w:rPr>
                <w:b/>
                <w:bCs/>
              </w:rPr>
            </w:pPr>
            <w:r>
              <w:rPr>
                <w:b/>
                <w:bCs/>
              </w:rPr>
              <w:t>Steps</w:t>
            </w:r>
          </w:p>
        </w:tc>
        <w:tc>
          <w:tcPr>
            <w:tcW w:w="2526" w:type="dxa"/>
            <w:shd w:val="clear" w:color="FFFFFF" w:fill="auto"/>
          </w:tcPr>
          <w:p w14:paraId="21C411AF" w14:textId="77777777" w:rsidR="005021EE" w:rsidRPr="00A75B53" w:rsidRDefault="005021EE" w:rsidP="007933A9">
            <w:pPr>
              <w:pStyle w:val="BodyText"/>
              <w:rPr>
                <w:b/>
                <w:bCs/>
              </w:rPr>
            </w:pPr>
            <w:r>
              <w:rPr>
                <w:b/>
                <w:bCs/>
              </w:rPr>
              <w:t>Background Operations</w:t>
            </w:r>
          </w:p>
        </w:tc>
        <w:tc>
          <w:tcPr>
            <w:tcW w:w="4861" w:type="dxa"/>
            <w:shd w:val="clear" w:color="FFFFFF" w:fill="auto"/>
          </w:tcPr>
          <w:p w14:paraId="79E732D9" w14:textId="77777777" w:rsidR="005021EE" w:rsidRPr="00A75B53" w:rsidRDefault="005021EE" w:rsidP="007933A9">
            <w:pPr>
              <w:pStyle w:val="BodyText"/>
              <w:rPr>
                <w:b/>
                <w:bCs/>
              </w:rPr>
            </w:pPr>
            <w:r>
              <w:rPr>
                <w:b/>
                <w:bCs/>
              </w:rPr>
              <w:t>Comments</w:t>
            </w:r>
            <w:r w:rsidRPr="00A75B53">
              <w:rPr>
                <w:b/>
                <w:bCs/>
              </w:rPr>
              <w:t xml:space="preserve"> </w:t>
            </w:r>
          </w:p>
        </w:tc>
      </w:tr>
      <w:tr w:rsidR="005021EE" w:rsidRPr="00A75B53" w14:paraId="225E182C" w14:textId="77777777" w:rsidTr="00427C3A">
        <w:trPr>
          <w:cantSplit/>
          <w:trHeight w:val="401"/>
          <w:tblHeader/>
        </w:trPr>
        <w:tc>
          <w:tcPr>
            <w:tcW w:w="514" w:type="dxa"/>
            <w:shd w:val="clear" w:color="FFFFFF" w:fill="auto"/>
          </w:tcPr>
          <w:p w14:paraId="704183F6" w14:textId="77777777" w:rsidR="005021EE" w:rsidRPr="00A75B53" w:rsidRDefault="005021EE" w:rsidP="007933A9">
            <w:pPr>
              <w:pStyle w:val="TableHeader"/>
              <w:rPr>
                <w:rFonts w:ascii="GE Inspira" w:hAnsi="GE Inspira"/>
                <w:b/>
                <w:bCs/>
                <w:sz w:val="20"/>
              </w:rPr>
            </w:pPr>
            <w:r>
              <w:rPr>
                <w:rFonts w:ascii="GE Inspira" w:hAnsi="GE Inspira"/>
                <w:b/>
                <w:bCs/>
                <w:sz w:val="20"/>
              </w:rPr>
              <w:lastRenderedPageBreak/>
              <w:t>1</w:t>
            </w:r>
          </w:p>
        </w:tc>
        <w:tc>
          <w:tcPr>
            <w:tcW w:w="1884" w:type="dxa"/>
            <w:shd w:val="clear" w:color="FFFFFF" w:fill="auto"/>
          </w:tcPr>
          <w:p w14:paraId="0CAA620B" w14:textId="4D7243C8" w:rsidR="00572FF3" w:rsidRPr="00572FF3" w:rsidRDefault="00572FF3" w:rsidP="00EF61A5">
            <w:pPr>
              <w:pStyle w:val="TableHeader"/>
              <w:numPr>
                <w:ilvl w:val="0"/>
                <w:numId w:val="42"/>
              </w:numPr>
              <w:jc w:val="left"/>
              <w:rPr>
                <w:rFonts w:ascii="GE Inspira" w:hAnsi="GE Inspira"/>
              </w:rPr>
            </w:pPr>
            <w:r>
              <w:rPr>
                <w:rFonts w:ascii="GE Inspira" w:hAnsi="GE Inspira"/>
              </w:rPr>
              <w:t>Open the below url to Nav</w:t>
            </w:r>
            <w:r w:rsidR="009270AE">
              <w:rPr>
                <w:rFonts w:ascii="GE Inspira" w:hAnsi="GE Inspira"/>
              </w:rPr>
              <w:t>i</w:t>
            </w:r>
            <w:r>
              <w:rPr>
                <w:rFonts w:ascii="GE Inspira" w:hAnsi="GE Inspira"/>
              </w:rPr>
              <w:t>g</w:t>
            </w:r>
            <w:r w:rsidR="009270AE">
              <w:rPr>
                <w:rFonts w:ascii="GE Inspira" w:hAnsi="GE Inspira"/>
              </w:rPr>
              <w:t>a</w:t>
            </w:r>
            <w:r>
              <w:rPr>
                <w:rFonts w:ascii="GE Inspira" w:hAnsi="GE Inspira"/>
              </w:rPr>
              <w:t>te to Product Information Portal</w:t>
            </w:r>
          </w:p>
          <w:p w14:paraId="1FD0B698" w14:textId="77777777" w:rsidR="005021EE" w:rsidRDefault="009C4AB0" w:rsidP="00572FF3">
            <w:pPr>
              <w:pStyle w:val="TableHeader"/>
              <w:ind w:left="720"/>
              <w:jc w:val="left"/>
              <w:rPr>
                <w:rFonts w:ascii="GE Inspira" w:hAnsi="GE Inspira"/>
              </w:rPr>
            </w:pPr>
            <w:hyperlink r:id="rId125" w:history="1">
              <w:r w:rsidR="00572FF3" w:rsidRPr="00F325C2">
                <w:rPr>
                  <w:rStyle w:val="Hyperlink"/>
                  <w:sz w:val="16"/>
                </w:rPr>
                <w:t>https://magic.health.ge.com/3dspace/tvc-action/showProductDocumentation</w:t>
              </w:r>
            </w:hyperlink>
          </w:p>
          <w:p w14:paraId="793AD176" w14:textId="77777777" w:rsidR="00231E56" w:rsidRDefault="00231E56" w:rsidP="00EF61A5">
            <w:pPr>
              <w:pStyle w:val="TableHeader"/>
              <w:numPr>
                <w:ilvl w:val="0"/>
                <w:numId w:val="42"/>
              </w:numPr>
              <w:jc w:val="left"/>
              <w:rPr>
                <w:rFonts w:ascii="GE Inspira" w:hAnsi="GE Inspira"/>
              </w:rPr>
            </w:pPr>
            <w:r>
              <w:rPr>
                <w:rFonts w:ascii="GE Inspira" w:hAnsi="GE Inspira"/>
              </w:rPr>
              <w:t>User will only be able to access if he logs in with his SSO credentials</w:t>
            </w:r>
          </w:p>
          <w:p w14:paraId="13A47EB3" w14:textId="77777777" w:rsidR="00231E56" w:rsidRDefault="00231E56" w:rsidP="00EF61A5">
            <w:pPr>
              <w:pStyle w:val="TableHeader"/>
              <w:numPr>
                <w:ilvl w:val="0"/>
                <w:numId w:val="42"/>
              </w:numPr>
              <w:jc w:val="left"/>
              <w:rPr>
                <w:rFonts w:ascii="GE Inspira" w:hAnsi="GE Inspira"/>
              </w:rPr>
            </w:pPr>
            <w:r>
              <w:rPr>
                <w:rFonts w:ascii="GE Inspira" w:hAnsi="GE Inspira"/>
              </w:rPr>
              <w:t>User with Limited Access role will also be able to login</w:t>
            </w:r>
            <w:r w:rsidR="00155343">
              <w:rPr>
                <w:rFonts w:ascii="GE Inspira" w:hAnsi="GE Inspira"/>
              </w:rPr>
              <w:t>.</w:t>
            </w:r>
          </w:p>
          <w:p w14:paraId="1C7078D8" w14:textId="2CA88ED8" w:rsidR="00155343" w:rsidRPr="00231E56" w:rsidRDefault="00155343" w:rsidP="00EF61A5">
            <w:pPr>
              <w:pStyle w:val="TableHeader"/>
              <w:numPr>
                <w:ilvl w:val="0"/>
                <w:numId w:val="42"/>
              </w:numPr>
              <w:jc w:val="left"/>
              <w:rPr>
                <w:rFonts w:ascii="GE Inspira" w:hAnsi="GE Inspira"/>
              </w:rPr>
            </w:pPr>
            <w:r>
              <w:rPr>
                <w:rFonts w:ascii="GE Inspira" w:hAnsi="GE Inspira"/>
              </w:rPr>
              <w:t xml:space="preserve">After login, Location Selection page will be shown where user need to select location </w:t>
            </w:r>
            <w:r w:rsidR="00B34DAF">
              <w:rPr>
                <w:rFonts w:ascii="GE Inspira" w:hAnsi="GE Inspira"/>
              </w:rPr>
              <w:t>to get into the shown portal</w:t>
            </w:r>
          </w:p>
        </w:tc>
        <w:tc>
          <w:tcPr>
            <w:tcW w:w="2526" w:type="dxa"/>
            <w:shd w:val="clear" w:color="FFFFFF" w:fill="auto"/>
          </w:tcPr>
          <w:p w14:paraId="0EC8593D" w14:textId="77777777" w:rsidR="005021EE" w:rsidRDefault="00251DDB" w:rsidP="00EF61A5">
            <w:pPr>
              <w:pStyle w:val="TableHeader"/>
              <w:numPr>
                <w:ilvl w:val="0"/>
                <w:numId w:val="123"/>
              </w:numPr>
              <w:jc w:val="left"/>
              <w:rPr>
                <w:rFonts w:ascii="GE Inspira" w:hAnsi="GE Inspira"/>
              </w:rPr>
            </w:pPr>
            <w:r>
              <w:rPr>
                <w:rFonts w:ascii="GE Inspira" w:hAnsi="GE Inspira"/>
              </w:rPr>
              <w:t>From this portal, user will be able to search for below 3</w:t>
            </w:r>
          </w:p>
          <w:p w14:paraId="69F9C5C1" w14:textId="267E132B" w:rsidR="00251DDB" w:rsidRDefault="002773AC" w:rsidP="00EF61A5">
            <w:pPr>
              <w:pStyle w:val="TableHeader"/>
              <w:numPr>
                <w:ilvl w:val="0"/>
                <w:numId w:val="123"/>
              </w:numPr>
              <w:jc w:val="left"/>
              <w:rPr>
                <w:rFonts w:ascii="GE Inspira" w:hAnsi="GE Inspira"/>
              </w:rPr>
            </w:pPr>
            <w:r>
              <w:rPr>
                <w:rFonts w:ascii="GE Inspira" w:hAnsi="GE Inspira"/>
              </w:rPr>
              <w:t>1</w:t>
            </w:r>
            <w:r w:rsidRPr="002773AC">
              <w:rPr>
                <w:rFonts w:ascii="GE Inspira" w:hAnsi="GE Inspira"/>
                <w:vertAlign w:val="superscript"/>
              </w:rPr>
              <w:t>st</w:t>
            </w:r>
            <w:r w:rsidR="00251DDB">
              <w:rPr>
                <w:rFonts w:ascii="GE Inspira" w:hAnsi="GE Inspira"/>
              </w:rPr>
              <w:t xml:space="preserve"> text box- User can enter the name of the End Product</w:t>
            </w:r>
            <w:r w:rsidR="00BA0EF6">
              <w:rPr>
                <w:rFonts w:ascii="GE Inspira" w:hAnsi="GE Inspira"/>
              </w:rPr>
              <w:t>. The result will show the Product Documents for the entered Part</w:t>
            </w:r>
          </w:p>
          <w:p w14:paraId="75208448" w14:textId="591A242E" w:rsidR="00251DDB" w:rsidRDefault="00251DDB" w:rsidP="00EF61A5">
            <w:pPr>
              <w:pStyle w:val="TableHeader"/>
              <w:numPr>
                <w:ilvl w:val="0"/>
                <w:numId w:val="173"/>
              </w:numPr>
              <w:jc w:val="left"/>
              <w:rPr>
                <w:rFonts w:ascii="GE Inspira" w:hAnsi="GE Inspira"/>
              </w:rPr>
            </w:pPr>
            <w:r>
              <w:rPr>
                <w:rFonts w:ascii="GE Inspira" w:hAnsi="GE Inspira"/>
              </w:rPr>
              <w:t>It will search the End Product which is latest and in state Release, Obsolete or Maintenance</w:t>
            </w:r>
            <w:r w:rsidR="0069383F">
              <w:rPr>
                <w:rFonts w:ascii="GE Inspira" w:hAnsi="GE Inspira"/>
              </w:rPr>
              <w:t xml:space="preserve"> with the name entered by user</w:t>
            </w:r>
          </w:p>
          <w:p w14:paraId="6FDA21EC" w14:textId="7475B0B6" w:rsidR="00251DDB" w:rsidRDefault="00251DDB" w:rsidP="00EF61A5">
            <w:pPr>
              <w:pStyle w:val="TableHeader"/>
              <w:numPr>
                <w:ilvl w:val="0"/>
                <w:numId w:val="173"/>
              </w:numPr>
              <w:jc w:val="left"/>
              <w:rPr>
                <w:rFonts w:ascii="GE Inspira" w:hAnsi="GE Inspira"/>
              </w:rPr>
            </w:pPr>
            <w:r>
              <w:rPr>
                <w:rFonts w:ascii="GE Inspira" w:hAnsi="GE Inspira"/>
              </w:rPr>
              <w:t>If above do</w:t>
            </w:r>
            <w:r w:rsidR="00F85B0D">
              <w:rPr>
                <w:rFonts w:ascii="GE Inspira" w:hAnsi="GE Inspira"/>
              </w:rPr>
              <w:t xml:space="preserve"> not</w:t>
            </w:r>
            <w:r>
              <w:rPr>
                <w:rFonts w:ascii="GE Inspira" w:hAnsi="GE Inspira"/>
              </w:rPr>
              <w:t xml:space="preserve"> return anything, then it will look for End Product types “Main instrument or Custom Instrument” which are latest and in state among Release, Obsolete or Maintenance</w:t>
            </w:r>
            <w:r w:rsidR="00C5239D">
              <w:rPr>
                <w:rFonts w:ascii="GE Inspira" w:hAnsi="GE Inspira"/>
              </w:rPr>
              <w:t xml:space="preserve"> and which has </w:t>
            </w:r>
            <w:r w:rsidR="003E474E">
              <w:rPr>
                <w:rFonts w:ascii="GE Inspira" w:hAnsi="GE Inspira"/>
              </w:rPr>
              <w:t>attribute “</w:t>
            </w:r>
            <w:r w:rsidR="00C5239D">
              <w:rPr>
                <w:rFonts w:ascii="GE Inspira" w:hAnsi="GE Inspira"/>
              </w:rPr>
              <w:t>Serial Number</w:t>
            </w:r>
            <w:r w:rsidR="003E474E">
              <w:rPr>
                <w:rFonts w:ascii="GE Inspira" w:hAnsi="GE Inspira"/>
              </w:rPr>
              <w:t>”</w:t>
            </w:r>
            <w:r w:rsidR="00C5239D">
              <w:rPr>
                <w:rFonts w:ascii="GE Inspira" w:hAnsi="GE Inspira"/>
              </w:rPr>
              <w:t xml:space="preserve"> set as the value entered by user</w:t>
            </w:r>
          </w:p>
          <w:p w14:paraId="26232392" w14:textId="77777777" w:rsidR="00C5239D" w:rsidRDefault="003E474E" w:rsidP="00EF61A5">
            <w:pPr>
              <w:pStyle w:val="TableHeader"/>
              <w:numPr>
                <w:ilvl w:val="0"/>
                <w:numId w:val="173"/>
              </w:numPr>
              <w:jc w:val="left"/>
              <w:rPr>
                <w:rFonts w:ascii="GE Inspira" w:hAnsi="GE Inspira"/>
              </w:rPr>
            </w:pPr>
            <w:r>
              <w:rPr>
                <w:rFonts w:ascii="GE Inspira" w:hAnsi="GE Inspira"/>
              </w:rPr>
              <w:t>If above also do not return anything, then it will look for type “Product Configuration” with attribute “Serial Number” set as value in text box</w:t>
            </w:r>
          </w:p>
          <w:p w14:paraId="08240278" w14:textId="229EF25A" w:rsidR="003E474E" w:rsidRDefault="00530663" w:rsidP="00EF61A5">
            <w:pPr>
              <w:pStyle w:val="TableHeader"/>
              <w:numPr>
                <w:ilvl w:val="0"/>
                <w:numId w:val="173"/>
              </w:numPr>
              <w:jc w:val="left"/>
              <w:rPr>
                <w:rFonts w:ascii="GE Inspira" w:hAnsi="GE Inspira"/>
              </w:rPr>
            </w:pPr>
            <w:r>
              <w:rPr>
                <w:rFonts w:ascii="GE Inspira" w:hAnsi="GE Inspira"/>
              </w:rPr>
              <w:t>If above also do not return anything, then it will look for type “Product Configuration” having name as the value entered in the textbox</w:t>
            </w:r>
          </w:p>
          <w:p w14:paraId="46C41A9F" w14:textId="2C2F9DCA" w:rsidR="001B5A12" w:rsidRDefault="001B5A12" w:rsidP="00EF61A5">
            <w:pPr>
              <w:pStyle w:val="TableHeader"/>
              <w:numPr>
                <w:ilvl w:val="0"/>
                <w:numId w:val="173"/>
              </w:numPr>
              <w:jc w:val="left"/>
              <w:rPr>
                <w:rFonts w:ascii="GE Inspira" w:hAnsi="GE Inspira"/>
              </w:rPr>
            </w:pPr>
            <w:r>
              <w:rPr>
                <w:rFonts w:ascii="GE Inspira" w:hAnsi="GE Inspira"/>
              </w:rPr>
              <w:t>If still there is not result, then it will give alert message saying “No product exist”</w:t>
            </w:r>
          </w:p>
          <w:p w14:paraId="7FBD4D0B" w14:textId="4D33788D" w:rsidR="00564F22" w:rsidRDefault="001D15E5" w:rsidP="00EF61A5">
            <w:pPr>
              <w:pStyle w:val="TableHeader"/>
              <w:numPr>
                <w:ilvl w:val="0"/>
                <w:numId w:val="123"/>
              </w:numPr>
              <w:jc w:val="left"/>
              <w:rPr>
                <w:rFonts w:ascii="GE Inspira" w:hAnsi="GE Inspira"/>
              </w:rPr>
            </w:pPr>
            <w:r>
              <w:rPr>
                <w:rFonts w:ascii="GE Inspira" w:hAnsi="GE Inspira"/>
              </w:rPr>
              <w:t>2</w:t>
            </w:r>
            <w:r w:rsidRPr="001D15E5">
              <w:rPr>
                <w:rFonts w:ascii="GE Inspira" w:hAnsi="GE Inspira"/>
                <w:vertAlign w:val="superscript"/>
              </w:rPr>
              <w:t>nd</w:t>
            </w:r>
            <w:r>
              <w:rPr>
                <w:rFonts w:ascii="GE Inspira" w:hAnsi="GE Inspira"/>
              </w:rPr>
              <w:t xml:space="preserve"> text box-</w:t>
            </w:r>
            <w:r w:rsidR="007E1210">
              <w:rPr>
                <w:rFonts w:ascii="GE Inspira" w:hAnsi="GE Inspira"/>
              </w:rPr>
              <w:t>User can enter the name of the latest End Product in state Release, Obsolete or Maintenance</w:t>
            </w:r>
          </w:p>
          <w:p w14:paraId="4AA4A4BF" w14:textId="1F112DBD" w:rsidR="007E1210" w:rsidRDefault="007E1210" w:rsidP="00EF61A5">
            <w:pPr>
              <w:pStyle w:val="TableHeader"/>
              <w:numPr>
                <w:ilvl w:val="0"/>
                <w:numId w:val="175"/>
              </w:numPr>
              <w:jc w:val="left"/>
              <w:rPr>
                <w:rFonts w:ascii="GE Inspira" w:hAnsi="GE Inspira"/>
              </w:rPr>
            </w:pPr>
            <w:r>
              <w:rPr>
                <w:rFonts w:ascii="GE Inspira" w:hAnsi="GE Inspira"/>
              </w:rPr>
              <w:t>The result will show the Supporting Documents of the Part entered in the text box</w:t>
            </w:r>
          </w:p>
          <w:p w14:paraId="18CC38E7" w14:textId="06C8A121" w:rsidR="001C5ACA" w:rsidRDefault="00564F22" w:rsidP="00EF61A5">
            <w:pPr>
              <w:pStyle w:val="TableHeader"/>
              <w:numPr>
                <w:ilvl w:val="0"/>
                <w:numId w:val="123"/>
              </w:numPr>
              <w:jc w:val="left"/>
              <w:rPr>
                <w:rFonts w:ascii="GE Inspira" w:hAnsi="GE Inspira"/>
              </w:rPr>
            </w:pPr>
            <w:r>
              <w:rPr>
                <w:rFonts w:ascii="GE Inspira" w:hAnsi="GE Inspira"/>
              </w:rPr>
              <w:t>3</w:t>
            </w:r>
            <w:r w:rsidRPr="00564F22">
              <w:rPr>
                <w:rFonts w:ascii="GE Inspira" w:hAnsi="GE Inspira"/>
                <w:vertAlign w:val="superscript"/>
              </w:rPr>
              <w:t>rd</w:t>
            </w:r>
            <w:r w:rsidR="002773AC">
              <w:rPr>
                <w:rFonts w:ascii="GE Inspira" w:hAnsi="GE Inspira"/>
              </w:rPr>
              <w:t xml:space="preserve"> text box-</w:t>
            </w:r>
            <w:r w:rsidR="00DF1AFC">
              <w:rPr>
                <w:rFonts w:ascii="GE Inspira" w:hAnsi="GE Inspira"/>
              </w:rPr>
              <w:t xml:space="preserve">User can enter the name of the Document </w:t>
            </w:r>
          </w:p>
          <w:p w14:paraId="67C56E02" w14:textId="62C537C7" w:rsidR="00A14D21" w:rsidRPr="000831D0" w:rsidRDefault="003F258A" w:rsidP="00517DD3">
            <w:pPr>
              <w:pStyle w:val="TableHeader"/>
              <w:numPr>
                <w:ilvl w:val="0"/>
                <w:numId w:val="174"/>
              </w:numPr>
              <w:jc w:val="left"/>
              <w:rPr>
                <w:rFonts w:ascii="GE Inspira" w:hAnsi="GE Inspira"/>
              </w:rPr>
            </w:pPr>
            <w:r>
              <w:rPr>
                <w:rFonts w:ascii="GE Inspira" w:hAnsi="GE Inspira"/>
              </w:rPr>
              <w:t>This will allow user to search for latest Release Documentation and user can then see the files and download files from the new tab</w:t>
            </w:r>
          </w:p>
        </w:tc>
        <w:tc>
          <w:tcPr>
            <w:tcW w:w="4861" w:type="dxa"/>
            <w:shd w:val="clear" w:color="FFFFFF" w:fill="auto"/>
          </w:tcPr>
          <w:p w14:paraId="3313FDD6" w14:textId="05EE46E3" w:rsidR="005021EE" w:rsidRDefault="003614FC" w:rsidP="00EF61A5">
            <w:pPr>
              <w:pStyle w:val="TableHeader"/>
              <w:numPr>
                <w:ilvl w:val="0"/>
                <w:numId w:val="176"/>
              </w:numPr>
              <w:jc w:val="left"/>
              <w:rPr>
                <w:rFonts w:ascii="GE Inspira" w:hAnsi="GE Inspira"/>
                <w:noProof/>
              </w:rPr>
            </w:pPr>
            <w:r>
              <w:rPr>
                <w:rFonts w:ascii="GE Inspira" w:hAnsi="GE Inspira"/>
                <w:noProof/>
              </w:rPr>
              <w:t>Show Product Documentation</w:t>
            </w:r>
          </w:p>
          <w:p w14:paraId="3AA9967B" w14:textId="6CC93425" w:rsidR="003614FC" w:rsidRPr="003614FC" w:rsidRDefault="003614FC" w:rsidP="003614FC">
            <w:pPr>
              <w:pStyle w:val="TableHeader"/>
              <w:jc w:val="left"/>
              <w:rPr>
                <w:rFonts w:ascii="GE Inspira" w:hAnsi="GE Inspira"/>
                <w:noProof/>
              </w:rPr>
            </w:pPr>
            <w:r>
              <w:rPr>
                <w:noProof/>
              </w:rPr>
              <w:drawing>
                <wp:inline distT="0" distB="0" distL="0" distR="0" wp14:anchorId="7DE26CA5" wp14:editId="726EE3DC">
                  <wp:extent cx="2949575" cy="286131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49575" cy="2861310"/>
                          </a:xfrm>
                          <a:prstGeom prst="rect">
                            <a:avLst/>
                          </a:prstGeom>
                        </pic:spPr>
                      </pic:pic>
                    </a:graphicData>
                  </a:graphic>
                </wp:inline>
              </w:drawing>
            </w:r>
          </w:p>
          <w:p w14:paraId="203E484D" w14:textId="796C4E46" w:rsidR="006A2946" w:rsidRDefault="006A2946" w:rsidP="00EF61A5">
            <w:pPr>
              <w:pStyle w:val="TableHeader"/>
              <w:numPr>
                <w:ilvl w:val="0"/>
                <w:numId w:val="176"/>
              </w:numPr>
              <w:jc w:val="left"/>
              <w:rPr>
                <w:rFonts w:ascii="GE Inspira" w:hAnsi="GE Inspira"/>
              </w:rPr>
            </w:pPr>
            <w:r>
              <w:rPr>
                <w:rFonts w:ascii="GE Inspira" w:hAnsi="GE Inspira"/>
              </w:rPr>
              <w:t>End Product , Product DOcument Search from 1</w:t>
            </w:r>
            <w:r w:rsidRPr="006A2946">
              <w:rPr>
                <w:rFonts w:ascii="GE Inspira" w:hAnsi="GE Inspira"/>
                <w:vertAlign w:val="superscript"/>
              </w:rPr>
              <w:t>st</w:t>
            </w:r>
            <w:r>
              <w:rPr>
                <w:rFonts w:ascii="GE Inspira" w:hAnsi="GE Inspira"/>
              </w:rPr>
              <w:t xml:space="preserve"> text Search</w:t>
            </w:r>
          </w:p>
          <w:p w14:paraId="4B03BA75" w14:textId="7FFB60D5" w:rsidR="006A2946" w:rsidRDefault="006A2946" w:rsidP="006A2946">
            <w:pPr>
              <w:pStyle w:val="TableHeader"/>
              <w:jc w:val="left"/>
              <w:rPr>
                <w:rFonts w:ascii="GE Inspira" w:hAnsi="GE Inspira"/>
              </w:rPr>
            </w:pPr>
            <w:r>
              <w:rPr>
                <w:noProof/>
              </w:rPr>
              <w:drawing>
                <wp:inline distT="0" distB="0" distL="0" distR="0" wp14:anchorId="69BED8B1" wp14:editId="598BEE51">
                  <wp:extent cx="2949575" cy="824230"/>
                  <wp:effectExtent l="0" t="0" r="3175" b="0"/>
                  <wp:docPr id="21508" name="Picture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49575" cy="824230"/>
                          </a:xfrm>
                          <a:prstGeom prst="rect">
                            <a:avLst/>
                          </a:prstGeom>
                        </pic:spPr>
                      </pic:pic>
                    </a:graphicData>
                  </a:graphic>
                </wp:inline>
              </w:drawing>
            </w:r>
          </w:p>
          <w:p w14:paraId="20FDD34F" w14:textId="1D1A97CD" w:rsidR="005021EE" w:rsidRDefault="006A4777" w:rsidP="00EF61A5">
            <w:pPr>
              <w:pStyle w:val="TableHeader"/>
              <w:numPr>
                <w:ilvl w:val="0"/>
                <w:numId w:val="176"/>
              </w:numPr>
              <w:jc w:val="left"/>
              <w:rPr>
                <w:rFonts w:ascii="GE Inspira" w:hAnsi="GE Inspira"/>
              </w:rPr>
            </w:pPr>
            <w:r>
              <w:rPr>
                <w:rFonts w:ascii="GE Inspira" w:hAnsi="GE Inspira"/>
              </w:rPr>
              <w:t>Document Search</w:t>
            </w:r>
            <w:r w:rsidR="003C69F8">
              <w:rPr>
                <w:rFonts w:ascii="GE Inspira" w:hAnsi="GE Inspira"/>
              </w:rPr>
              <w:t xml:space="preserve"> from 2</w:t>
            </w:r>
            <w:r w:rsidR="003C69F8" w:rsidRPr="003C69F8">
              <w:rPr>
                <w:rFonts w:ascii="GE Inspira" w:hAnsi="GE Inspira"/>
                <w:vertAlign w:val="superscript"/>
              </w:rPr>
              <w:t>nd</w:t>
            </w:r>
            <w:r w:rsidR="003C69F8">
              <w:rPr>
                <w:rFonts w:ascii="GE Inspira" w:hAnsi="GE Inspira"/>
              </w:rPr>
              <w:t xml:space="preserve"> text search</w:t>
            </w:r>
          </w:p>
          <w:p w14:paraId="2FC42EFD" w14:textId="1AFCC6DC" w:rsidR="006A4777" w:rsidRDefault="006A4777" w:rsidP="006A4777">
            <w:pPr>
              <w:pStyle w:val="TableHeader"/>
              <w:jc w:val="left"/>
              <w:rPr>
                <w:rFonts w:ascii="GE Inspira" w:hAnsi="GE Inspira"/>
              </w:rPr>
            </w:pPr>
            <w:r>
              <w:rPr>
                <w:noProof/>
              </w:rPr>
              <w:drawing>
                <wp:inline distT="0" distB="0" distL="0" distR="0" wp14:anchorId="6E65A60F" wp14:editId="4CA079DF">
                  <wp:extent cx="2949575" cy="624205"/>
                  <wp:effectExtent l="0" t="0" r="317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49575" cy="624205"/>
                          </a:xfrm>
                          <a:prstGeom prst="rect">
                            <a:avLst/>
                          </a:prstGeom>
                        </pic:spPr>
                      </pic:pic>
                    </a:graphicData>
                  </a:graphic>
                </wp:inline>
              </w:drawing>
            </w:r>
          </w:p>
          <w:p w14:paraId="44A04C00" w14:textId="35389260" w:rsidR="005021EE" w:rsidRDefault="00960ED2" w:rsidP="00EF61A5">
            <w:pPr>
              <w:pStyle w:val="TableHeader"/>
              <w:numPr>
                <w:ilvl w:val="0"/>
                <w:numId w:val="172"/>
              </w:numPr>
              <w:jc w:val="left"/>
              <w:rPr>
                <w:rFonts w:ascii="GE Inspira" w:hAnsi="GE Inspira"/>
              </w:rPr>
            </w:pPr>
            <w:r>
              <w:rPr>
                <w:rFonts w:ascii="GE Inspira" w:hAnsi="GE Inspira"/>
              </w:rPr>
              <w:t>Supporting Document Search from 3</w:t>
            </w:r>
            <w:r w:rsidRPr="00960ED2">
              <w:rPr>
                <w:rFonts w:ascii="GE Inspira" w:hAnsi="GE Inspira"/>
                <w:vertAlign w:val="superscript"/>
              </w:rPr>
              <w:t>rd</w:t>
            </w:r>
            <w:r>
              <w:rPr>
                <w:rFonts w:ascii="GE Inspira" w:hAnsi="GE Inspira"/>
              </w:rPr>
              <w:t xml:space="preserve"> text search</w:t>
            </w:r>
          </w:p>
          <w:p w14:paraId="565439D3" w14:textId="77935A6C" w:rsidR="00960ED2" w:rsidRDefault="00960ED2" w:rsidP="00960ED2">
            <w:pPr>
              <w:pStyle w:val="TableHeader"/>
              <w:jc w:val="left"/>
              <w:rPr>
                <w:rFonts w:ascii="GE Inspira" w:hAnsi="GE Inspira"/>
              </w:rPr>
            </w:pPr>
            <w:r>
              <w:rPr>
                <w:noProof/>
              </w:rPr>
              <w:drawing>
                <wp:inline distT="0" distB="0" distL="0" distR="0" wp14:anchorId="6B00E122" wp14:editId="1BC9D7F4">
                  <wp:extent cx="2949575" cy="702945"/>
                  <wp:effectExtent l="0" t="0" r="317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49575" cy="702945"/>
                          </a:xfrm>
                          <a:prstGeom prst="rect">
                            <a:avLst/>
                          </a:prstGeom>
                        </pic:spPr>
                      </pic:pic>
                    </a:graphicData>
                  </a:graphic>
                </wp:inline>
              </w:drawing>
            </w:r>
          </w:p>
          <w:p w14:paraId="54906EB8" w14:textId="77777777" w:rsidR="005021EE" w:rsidRDefault="005021EE" w:rsidP="007933A9">
            <w:pPr>
              <w:pStyle w:val="TableHeader"/>
              <w:jc w:val="left"/>
              <w:rPr>
                <w:rFonts w:ascii="GE Inspira" w:hAnsi="GE Inspira"/>
              </w:rPr>
            </w:pPr>
          </w:p>
          <w:p w14:paraId="43F47710" w14:textId="77777777" w:rsidR="005021EE" w:rsidRDefault="005021EE" w:rsidP="007933A9">
            <w:pPr>
              <w:pStyle w:val="TableHeader"/>
              <w:jc w:val="left"/>
              <w:rPr>
                <w:rFonts w:ascii="GE Inspira" w:hAnsi="GE Inspira"/>
              </w:rPr>
            </w:pPr>
          </w:p>
          <w:p w14:paraId="14888213" w14:textId="77777777" w:rsidR="005021EE" w:rsidRDefault="005021EE" w:rsidP="007933A9">
            <w:pPr>
              <w:pStyle w:val="TableHeader"/>
              <w:jc w:val="left"/>
              <w:rPr>
                <w:rFonts w:ascii="GE Inspira" w:hAnsi="GE Inspira"/>
              </w:rPr>
            </w:pPr>
          </w:p>
          <w:p w14:paraId="53F2BD89" w14:textId="77777777" w:rsidR="005021EE" w:rsidRPr="00A75B53" w:rsidRDefault="005021EE" w:rsidP="007933A9">
            <w:pPr>
              <w:pStyle w:val="TableHeader"/>
              <w:jc w:val="left"/>
              <w:rPr>
                <w:rFonts w:ascii="GE Inspira" w:hAnsi="GE Inspira"/>
              </w:rPr>
            </w:pPr>
          </w:p>
        </w:tc>
      </w:tr>
    </w:tbl>
    <w:p w14:paraId="4935BDAB" w14:textId="1942362B" w:rsidR="00990FFB" w:rsidRDefault="00990FFB" w:rsidP="00990FFB">
      <w:pPr>
        <w:pStyle w:val="Heading2"/>
        <w:tabs>
          <w:tab w:val="num" w:pos="846"/>
        </w:tabs>
        <w:ind w:left="936"/>
      </w:pPr>
      <w:bookmarkStart w:id="218" w:name="_Toc52811656"/>
      <w:r>
        <w:lastRenderedPageBreak/>
        <w:t>DataSheet View for Part</w:t>
      </w:r>
      <w:bookmarkEnd w:id="218"/>
    </w:p>
    <w:p w14:paraId="57B1167D" w14:textId="6662378B" w:rsidR="00990FFB" w:rsidRDefault="002E3018" w:rsidP="00990FFB">
      <w:pPr>
        <w:pStyle w:val="Heading3"/>
      </w:pPr>
      <w:bookmarkStart w:id="219" w:name="_Toc52811657"/>
      <w:r>
        <w:t>DataSheet View</w:t>
      </w:r>
      <w:bookmarkEnd w:id="219"/>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620"/>
        <w:gridCol w:w="2790"/>
        <w:gridCol w:w="4861"/>
      </w:tblGrid>
      <w:tr w:rsidR="00990FFB" w:rsidRPr="00A75B53" w14:paraId="27E18552" w14:textId="77777777" w:rsidTr="007933A9">
        <w:trPr>
          <w:cantSplit/>
          <w:trHeight w:val="355"/>
        </w:trPr>
        <w:tc>
          <w:tcPr>
            <w:tcW w:w="9785" w:type="dxa"/>
            <w:gridSpan w:val="4"/>
            <w:shd w:val="clear" w:color="auto" w:fill="E0E0E0"/>
          </w:tcPr>
          <w:p w14:paraId="3FB89965" w14:textId="6463E751" w:rsidR="00990FFB" w:rsidRPr="006A18F2" w:rsidRDefault="00F5548F" w:rsidP="007933A9">
            <w:pPr>
              <w:pStyle w:val="TableHeader"/>
              <w:rPr>
                <w:rFonts w:ascii="GE Inspira" w:hAnsi="GE Inspira"/>
                <w:bCs/>
                <w:sz w:val="22"/>
              </w:rPr>
            </w:pPr>
            <w:r>
              <w:t>DataSheet View</w:t>
            </w:r>
          </w:p>
        </w:tc>
      </w:tr>
      <w:tr w:rsidR="00990FFB" w:rsidRPr="00A75B53" w14:paraId="42E41AFD" w14:textId="77777777" w:rsidTr="007933A9">
        <w:trPr>
          <w:cantSplit/>
          <w:trHeight w:val="421"/>
          <w:tblHeader/>
        </w:trPr>
        <w:tc>
          <w:tcPr>
            <w:tcW w:w="514" w:type="dxa"/>
            <w:shd w:val="clear" w:color="FFFFFF" w:fill="auto"/>
          </w:tcPr>
          <w:p w14:paraId="4C55A734" w14:textId="40CDAC5B" w:rsidR="00990FFB" w:rsidRPr="00A75B53" w:rsidRDefault="00990FFB" w:rsidP="007933A9">
            <w:pPr>
              <w:pStyle w:val="BodyText"/>
              <w:rPr>
                <w:b/>
                <w:bCs/>
              </w:rPr>
            </w:pPr>
            <w:r w:rsidRPr="00A75B53">
              <w:rPr>
                <w:b/>
                <w:bCs/>
              </w:rPr>
              <w:t>#</w:t>
            </w:r>
          </w:p>
        </w:tc>
        <w:tc>
          <w:tcPr>
            <w:tcW w:w="1620" w:type="dxa"/>
            <w:shd w:val="clear" w:color="FFFFFF" w:fill="auto"/>
          </w:tcPr>
          <w:p w14:paraId="0CFC58E0" w14:textId="11EAAE4B" w:rsidR="00990FFB" w:rsidRPr="00A75B53" w:rsidRDefault="00FF67A1" w:rsidP="007933A9">
            <w:pPr>
              <w:pStyle w:val="BodyText"/>
              <w:rPr>
                <w:b/>
                <w:bCs/>
              </w:rPr>
            </w:pPr>
            <w:r>
              <w:rPr>
                <w:b/>
                <w:bCs/>
              </w:rPr>
              <w:t>Steps</w:t>
            </w:r>
          </w:p>
        </w:tc>
        <w:tc>
          <w:tcPr>
            <w:tcW w:w="2790" w:type="dxa"/>
            <w:shd w:val="clear" w:color="FFFFFF" w:fill="auto"/>
          </w:tcPr>
          <w:p w14:paraId="47EA3AD4" w14:textId="77777777" w:rsidR="00990FFB" w:rsidRPr="00A75B53" w:rsidRDefault="00990FFB" w:rsidP="007933A9">
            <w:pPr>
              <w:pStyle w:val="BodyText"/>
              <w:rPr>
                <w:b/>
                <w:bCs/>
              </w:rPr>
            </w:pPr>
            <w:r>
              <w:rPr>
                <w:b/>
                <w:bCs/>
              </w:rPr>
              <w:t>Background Operations</w:t>
            </w:r>
          </w:p>
        </w:tc>
        <w:tc>
          <w:tcPr>
            <w:tcW w:w="4861" w:type="dxa"/>
            <w:shd w:val="clear" w:color="FFFFFF" w:fill="auto"/>
          </w:tcPr>
          <w:p w14:paraId="7FDFAC5B" w14:textId="77777777" w:rsidR="00990FFB" w:rsidRPr="00A75B53" w:rsidRDefault="00990FFB" w:rsidP="007933A9">
            <w:pPr>
              <w:pStyle w:val="BodyText"/>
              <w:rPr>
                <w:b/>
                <w:bCs/>
              </w:rPr>
            </w:pPr>
            <w:r>
              <w:rPr>
                <w:b/>
                <w:bCs/>
              </w:rPr>
              <w:t>Comments</w:t>
            </w:r>
            <w:r w:rsidRPr="00A75B53">
              <w:rPr>
                <w:b/>
                <w:bCs/>
              </w:rPr>
              <w:t xml:space="preserve"> </w:t>
            </w:r>
          </w:p>
        </w:tc>
      </w:tr>
      <w:tr w:rsidR="00990FFB" w:rsidRPr="00A75B53" w14:paraId="6F74D7FD" w14:textId="77777777" w:rsidTr="007933A9">
        <w:trPr>
          <w:cantSplit/>
          <w:trHeight w:val="401"/>
          <w:tblHeader/>
        </w:trPr>
        <w:tc>
          <w:tcPr>
            <w:tcW w:w="514" w:type="dxa"/>
            <w:shd w:val="clear" w:color="FFFFFF" w:fill="auto"/>
          </w:tcPr>
          <w:p w14:paraId="43EC4688" w14:textId="77777777" w:rsidR="00990FFB" w:rsidRPr="00A75B53" w:rsidRDefault="00990FFB" w:rsidP="007933A9">
            <w:pPr>
              <w:pStyle w:val="TableHeader"/>
              <w:rPr>
                <w:rFonts w:ascii="GE Inspira" w:hAnsi="GE Inspira"/>
                <w:b/>
                <w:bCs/>
                <w:sz w:val="20"/>
              </w:rPr>
            </w:pPr>
            <w:r>
              <w:rPr>
                <w:rFonts w:ascii="GE Inspira" w:hAnsi="GE Inspira"/>
                <w:b/>
                <w:bCs/>
                <w:sz w:val="20"/>
              </w:rPr>
              <w:t>1</w:t>
            </w:r>
          </w:p>
        </w:tc>
        <w:tc>
          <w:tcPr>
            <w:tcW w:w="1620" w:type="dxa"/>
            <w:shd w:val="clear" w:color="FFFFFF" w:fill="auto"/>
          </w:tcPr>
          <w:p w14:paraId="4A521401" w14:textId="444CDE3A" w:rsidR="00447DCA" w:rsidRDefault="00447DCA" w:rsidP="00EF61A5">
            <w:pPr>
              <w:pStyle w:val="TableHeader"/>
              <w:numPr>
                <w:ilvl w:val="0"/>
                <w:numId w:val="124"/>
              </w:numPr>
              <w:jc w:val="left"/>
              <w:rPr>
                <w:rFonts w:ascii="GE Inspira" w:hAnsi="GE Inspira"/>
              </w:rPr>
            </w:pPr>
            <w:r>
              <w:rPr>
                <w:rFonts w:ascii="GE Inspira" w:hAnsi="GE Inspira"/>
              </w:rPr>
              <w:t>Open Custom Instrument</w:t>
            </w:r>
          </w:p>
          <w:p w14:paraId="49D655A9" w14:textId="77777777" w:rsidR="00447DCA" w:rsidRDefault="00447DCA" w:rsidP="00EF61A5">
            <w:pPr>
              <w:pStyle w:val="TableHeader"/>
              <w:numPr>
                <w:ilvl w:val="0"/>
                <w:numId w:val="124"/>
              </w:numPr>
              <w:jc w:val="left"/>
              <w:rPr>
                <w:rFonts w:ascii="GE Inspira" w:hAnsi="GE Inspira"/>
              </w:rPr>
            </w:pPr>
            <w:r>
              <w:rPr>
                <w:rFonts w:ascii="GE Inspira" w:hAnsi="GE Inspira"/>
              </w:rPr>
              <w:t>Go to EBOM</w:t>
            </w:r>
            <w:r w:rsidRPr="00807DAB">
              <w:rPr>
                <w:rFonts w:ascii="GE Inspira" w:hAnsi="GE Inspira"/>
              </w:rPr>
              <w:sym w:font="Wingdings" w:char="F0E0"/>
            </w:r>
            <w:r>
              <w:rPr>
                <w:rFonts w:ascii="GE Inspira" w:hAnsi="GE Inspira"/>
              </w:rPr>
              <w:t xml:space="preserve"> EBOM tab. </w:t>
            </w:r>
          </w:p>
          <w:p w14:paraId="5A5ABB74" w14:textId="741D7957" w:rsidR="00990FFB" w:rsidRPr="00A75B53" w:rsidRDefault="00447DCA" w:rsidP="00EF61A5">
            <w:pPr>
              <w:pStyle w:val="TableHeader"/>
              <w:numPr>
                <w:ilvl w:val="0"/>
                <w:numId w:val="124"/>
              </w:numPr>
              <w:jc w:val="left"/>
              <w:rPr>
                <w:rFonts w:ascii="GE Inspira" w:hAnsi="GE Inspira"/>
              </w:rPr>
            </w:pPr>
            <w:r>
              <w:rPr>
                <w:rFonts w:ascii="GE Inspira" w:hAnsi="GE Inspira"/>
              </w:rPr>
              <w:t xml:space="preserve">Select </w:t>
            </w:r>
            <w:r w:rsidR="002A35AF">
              <w:rPr>
                <w:rFonts w:ascii="GE Inspira" w:hAnsi="GE Inspira"/>
              </w:rPr>
              <w:t>DataSheet</w:t>
            </w:r>
            <w:r>
              <w:rPr>
                <w:rFonts w:ascii="GE Inspira" w:hAnsi="GE Inspira"/>
              </w:rPr>
              <w:t xml:space="preserve"> View</w:t>
            </w:r>
          </w:p>
        </w:tc>
        <w:tc>
          <w:tcPr>
            <w:tcW w:w="2790" w:type="dxa"/>
            <w:shd w:val="clear" w:color="FFFFFF" w:fill="auto"/>
          </w:tcPr>
          <w:p w14:paraId="443315E1" w14:textId="77777777" w:rsidR="00990FFB" w:rsidRDefault="00894E24" w:rsidP="00EF61A5">
            <w:pPr>
              <w:pStyle w:val="TableHeader"/>
              <w:numPr>
                <w:ilvl w:val="0"/>
                <w:numId w:val="177"/>
              </w:numPr>
              <w:jc w:val="left"/>
              <w:rPr>
                <w:rFonts w:ascii="GE Inspira" w:hAnsi="GE Inspira"/>
              </w:rPr>
            </w:pPr>
            <w:r>
              <w:rPr>
                <w:rFonts w:ascii="GE Inspira" w:hAnsi="GE Inspira"/>
              </w:rPr>
              <w:t>This view will show all the Parts connected with EBOM which has Reference Document of type DataSheet connected to it, so that user can see in the full structure where all the DataSheet is present</w:t>
            </w:r>
            <w:r w:rsidR="009A7358">
              <w:rPr>
                <w:rFonts w:ascii="GE Inspira" w:hAnsi="GE Inspira"/>
              </w:rPr>
              <w:t>´</w:t>
            </w:r>
          </w:p>
          <w:p w14:paraId="0288E31B" w14:textId="713A8804" w:rsidR="009A7358" w:rsidRPr="000831D0" w:rsidRDefault="009A7358" w:rsidP="00EF61A5">
            <w:pPr>
              <w:pStyle w:val="TableHeader"/>
              <w:numPr>
                <w:ilvl w:val="0"/>
                <w:numId w:val="177"/>
              </w:numPr>
              <w:jc w:val="left"/>
              <w:rPr>
                <w:rFonts w:ascii="GE Inspira" w:hAnsi="GE Inspira"/>
              </w:rPr>
            </w:pPr>
            <w:r>
              <w:rPr>
                <w:rFonts w:ascii="GE Inspira" w:hAnsi="GE Inspira"/>
              </w:rPr>
              <w:t>The EBOM Part which do not have Data Sheet connected in the lowest level will not be shown in this view, but if Data Sheet is there in any level below it, then it will be considered to be shown</w:t>
            </w:r>
          </w:p>
        </w:tc>
        <w:tc>
          <w:tcPr>
            <w:tcW w:w="4861" w:type="dxa"/>
            <w:shd w:val="clear" w:color="FFFFFF" w:fill="auto"/>
          </w:tcPr>
          <w:p w14:paraId="487A58A2" w14:textId="77777777" w:rsidR="00990FFB" w:rsidRDefault="004A6121" w:rsidP="00EF61A5">
            <w:pPr>
              <w:pStyle w:val="TableHeader"/>
              <w:numPr>
                <w:ilvl w:val="0"/>
                <w:numId w:val="124"/>
              </w:numPr>
              <w:jc w:val="left"/>
              <w:rPr>
                <w:rFonts w:ascii="GE Inspira" w:hAnsi="GE Inspira"/>
              </w:rPr>
            </w:pPr>
            <w:r>
              <w:rPr>
                <w:rFonts w:ascii="GE Inspira" w:hAnsi="GE Inspira"/>
                <w:noProof/>
              </w:rPr>
              <w:t>DatsSheet view in EBOM</w:t>
            </w:r>
          </w:p>
          <w:p w14:paraId="5F5232D4" w14:textId="0C6400E9" w:rsidR="004A6121" w:rsidRPr="00A75B53" w:rsidRDefault="004A6121" w:rsidP="004A6121">
            <w:pPr>
              <w:pStyle w:val="TableHeader"/>
              <w:jc w:val="left"/>
              <w:rPr>
                <w:rFonts w:ascii="GE Inspira" w:hAnsi="GE Inspira"/>
              </w:rPr>
            </w:pPr>
            <w:r>
              <w:rPr>
                <w:noProof/>
              </w:rPr>
              <w:drawing>
                <wp:inline distT="0" distB="0" distL="0" distR="0" wp14:anchorId="738392F4" wp14:editId="19A99035">
                  <wp:extent cx="2949575" cy="1480820"/>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49575" cy="1480820"/>
                          </a:xfrm>
                          <a:prstGeom prst="rect">
                            <a:avLst/>
                          </a:prstGeom>
                        </pic:spPr>
                      </pic:pic>
                    </a:graphicData>
                  </a:graphic>
                </wp:inline>
              </w:drawing>
            </w:r>
          </w:p>
        </w:tc>
      </w:tr>
    </w:tbl>
    <w:p w14:paraId="0E7BD87E" w14:textId="52378AA0" w:rsidR="00AE5252" w:rsidRDefault="00C674B1" w:rsidP="00AE5252">
      <w:pPr>
        <w:pStyle w:val="Heading2"/>
        <w:tabs>
          <w:tab w:val="num" w:pos="846"/>
        </w:tabs>
        <w:ind w:left="936"/>
      </w:pPr>
      <w:bookmarkStart w:id="220" w:name="_Toc52811658"/>
      <w:r>
        <w:t>General Specification</w:t>
      </w:r>
      <w:bookmarkEnd w:id="220"/>
    </w:p>
    <w:p w14:paraId="7B138662" w14:textId="202D49B5" w:rsidR="00F11EA1" w:rsidRDefault="002A3C40" w:rsidP="00F11EA1">
      <w:pPr>
        <w:pStyle w:val="Heading3"/>
      </w:pPr>
      <w:bookmarkStart w:id="221" w:name="_Toc52811659"/>
      <w:r>
        <w:t>Copy/Update Attributes</w:t>
      </w:r>
      <w:bookmarkEnd w:id="221"/>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710"/>
        <w:gridCol w:w="2700"/>
        <w:gridCol w:w="4861"/>
      </w:tblGrid>
      <w:tr w:rsidR="00F11EA1" w:rsidRPr="00A75B53" w14:paraId="1839C535" w14:textId="77777777" w:rsidTr="00F11EA1">
        <w:trPr>
          <w:cantSplit/>
          <w:trHeight w:val="355"/>
        </w:trPr>
        <w:tc>
          <w:tcPr>
            <w:tcW w:w="9785" w:type="dxa"/>
            <w:gridSpan w:val="4"/>
            <w:shd w:val="clear" w:color="auto" w:fill="E0E0E0"/>
          </w:tcPr>
          <w:p w14:paraId="37176992" w14:textId="18717C05" w:rsidR="00F11EA1" w:rsidRPr="006A18F2" w:rsidRDefault="002A3C40" w:rsidP="00F11EA1">
            <w:pPr>
              <w:pStyle w:val="TableHeader"/>
              <w:rPr>
                <w:rFonts w:ascii="GE Inspira" w:hAnsi="GE Inspira"/>
                <w:bCs/>
                <w:sz w:val="22"/>
              </w:rPr>
            </w:pPr>
            <w:r>
              <w:t>Copy/Update Attributes</w:t>
            </w:r>
          </w:p>
        </w:tc>
      </w:tr>
      <w:tr w:rsidR="00F11EA1" w:rsidRPr="00A75B53" w14:paraId="787CB0D2" w14:textId="77777777" w:rsidTr="00F11EA1">
        <w:trPr>
          <w:cantSplit/>
          <w:trHeight w:val="421"/>
          <w:tblHeader/>
        </w:trPr>
        <w:tc>
          <w:tcPr>
            <w:tcW w:w="514" w:type="dxa"/>
            <w:shd w:val="clear" w:color="FFFFFF" w:fill="auto"/>
          </w:tcPr>
          <w:p w14:paraId="35D9C743" w14:textId="0165DEE6" w:rsidR="00F11EA1" w:rsidRPr="00A75B53" w:rsidRDefault="00F11EA1" w:rsidP="00F11EA1">
            <w:pPr>
              <w:pStyle w:val="BodyText"/>
              <w:rPr>
                <w:b/>
                <w:bCs/>
              </w:rPr>
            </w:pPr>
            <w:r w:rsidRPr="00A75B53">
              <w:rPr>
                <w:b/>
                <w:bCs/>
              </w:rPr>
              <w:t>#</w:t>
            </w:r>
          </w:p>
        </w:tc>
        <w:tc>
          <w:tcPr>
            <w:tcW w:w="1710" w:type="dxa"/>
            <w:shd w:val="clear" w:color="FFFFFF" w:fill="auto"/>
          </w:tcPr>
          <w:p w14:paraId="7EBE1B05" w14:textId="27FF4430" w:rsidR="00F11EA1" w:rsidRPr="00A75B53" w:rsidRDefault="00FF67A1" w:rsidP="00F11EA1">
            <w:pPr>
              <w:pStyle w:val="BodyText"/>
              <w:rPr>
                <w:b/>
                <w:bCs/>
              </w:rPr>
            </w:pPr>
            <w:r>
              <w:rPr>
                <w:b/>
                <w:bCs/>
              </w:rPr>
              <w:t>Steps</w:t>
            </w:r>
          </w:p>
        </w:tc>
        <w:tc>
          <w:tcPr>
            <w:tcW w:w="2700" w:type="dxa"/>
            <w:shd w:val="clear" w:color="FFFFFF" w:fill="auto"/>
          </w:tcPr>
          <w:p w14:paraId="5E1F8C2C" w14:textId="77777777" w:rsidR="00F11EA1" w:rsidRPr="00A75B53" w:rsidRDefault="00F11EA1" w:rsidP="00F11EA1">
            <w:pPr>
              <w:pStyle w:val="BodyText"/>
              <w:rPr>
                <w:b/>
                <w:bCs/>
              </w:rPr>
            </w:pPr>
            <w:r>
              <w:rPr>
                <w:b/>
                <w:bCs/>
              </w:rPr>
              <w:t>Background Operations</w:t>
            </w:r>
          </w:p>
        </w:tc>
        <w:tc>
          <w:tcPr>
            <w:tcW w:w="4861" w:type="dxa"/>
            <w:shd w:val="clear" w:color="FFFFFF" w:fill="auto"/>
          </w:tcPr>
          <w:p w14:paraId="7B514979" w14:textId="77777777" w:rsidR="00F11EA1" w:rsidRPr="00A75B53" w:rsidRDefault="00F11EA1" w:rsidP="00F11EA1">
            <w:pPr>
              <w:pStyle w:val="BodyText"/>
              <w:rPr>
                <w:b/>
                <w:bCs/>
              </w:rPr>
            </w:pPr>
            <w:r>
              <w:rPr>
                <w:b/>
                <w:bCs/>
              </w:rPr>
              <w:t>Comments</w:t>
            </w:r>
            <w:r w:rsidRPr="00A75B53">
              <w:rPr>
                <w:b/>
                <w:bCs/>
              </w:rPr>
              <w:t xml:space="preserve"> </w:t>
            </w:r>
          </w:p>
        </w:tc>
      </w:tr>
      <w:tr w:rsidR="00F11EA1" w:rsidRPr="00A75B53" w14:paraId="78D1C179" w14:textId="77777777" w:rsidTr="00F11EA1">
        <w:trPr>
          <w:cantSplit/>
          <w:trHeight w:val="401"/>
          <w:tblHeader/>
        </w:trPr>
        <w:tc>
          <w:tcPr>
            <w:tcW w:w="514" w:type="dxa"/>
            <w:shd w:val="clear" w:color="FFFFFF" w:fill="auto"/>
          </w:tcPr>
          <w:p w14:paraId="629870E2" w14:textId="77777777" w:rsidR="00F11EA1" w:rsidRPr="00A75B53" w:rsidRDefault="00F11EA1" w:rsidP="00F11EA1">
            <w:pPr>
              <w:pStyle w:val="TableHeader"/>
              <w:rPr>
                <w:rFonts w:ascii="GE Inspira" w:hAnsi="GE Inspira"/>
                <w:b/>
                <w:bCs/>
                <w:sz w:val="20"/>
              </w:rPr>
            </w:pPr>
            <w:r>
              <w:rPr>
                <w:rFonts w:ascii="GE Inspira" w:hAnsi="GE Inspira"/>
                <w:b/>
                <w:bCs/>
                <w:sz w:val="20"/>
              </w:rPr>
              <w:lastRenderedPageBreak/>
              <w:t>1</w:t>
            </w:r>
          </w:p>
        </w:tc>
        <w:tc>
          <w:tcPr>
            <w:tcW w:w="1710" w:type="dxa"/>
            <w:shd w:val="clear" w:color="FFFFFF" w:fill="auto"/>
          </w:tcPr>
          <w:p w14:paraId="628C86F5" w14:textId="77777777" w:rsidR="00F00107" w:rsidRDefault="00F00107" w:rsidP="00EF61A5">
            <w:pPr>
              <w:pStyle w:val="TableHeader"/>
              <w:numPr>
                <w:ilvl w:val="0"/>
                <w:numId w:val="44"/>
              </w:numPr>
              <w:jc w:val="left"/>
              <w:rPr>
                <w:rFonts w:ascii="GE Inspira" w:hAnsi="GE Inspira"/>
              </w:rPr>
            </w:pPr>
            <w:r>
              <w:rPr>
                <w:rFonts w:ascii="GE Inspira" w:hAnsi="GE Inspira"/>
              </w:rPr>
              <w:t xml:space="preserve"> </w:t>
            </w:r>
            <w:r w:rsidR="009D7337">
              <w:rPr>
                <w:rFonts w:ascii="GE Inspira" w:hAnsi="GE Inspira"/>
              </w:rPr>
              <w:t>Open existing General specification Document</w:t>
            </w:r>
            <w:r w:rsidR="00244BA9">
              <w:rPr>
                <w:rFonts w:ascii="GE Inspira" w:hAnsi="GE Inspira"/>
              </w:rPr>
              <w:t xml:space="preserve"> in Preliminary State</w:t>
            </w:r>
          </w:p>
          <w:p w14:paraId="645DE1C2" w14:textId="77777777" w:rsidR="00162904" w:rsidRDefault="006E0514" w:rsidP="00EF61A5">
            <w:pPr>
              <w:pStyle w:val="TableHeader"/>
              <w:numPr>
                <w:ilvl w:val="0"/>
                <w:numId w:val="44"/>
              </w:numPr>
              <w:jc w:val="left"/>
              <w:rPr>
                <w:rFonts w:ascii="GE Inspira" w:hAnsi="GE Inspira"/>
              </w:rPr>
            </w:pPr>
            <w:r>
              <w:rPr>
                <w:rFonts w:ascii="GE Inspira" w:hAnsi="GE Inspira"/>
              </w:rPr>
              <w:t>Navigate to Details tab</w:t>
            </w:r>
          </w:p>
          <w:p w14:paraId="0D2F6D0A" w14:textId="453DC241" w:rsidR="006E0514" w:rsidRPr="00A75B53" w:rsidRDefault="0064569D" w:rsidP="00EF61A5">
            <w:pPr>
              <w:pStyle w:val="TableHeader"/>
              <w:numPr>
                <w:ilvl w:val="0"/>
                <w:numId w:val="44"/>
              </w:numPr>
              <w:jc w:val="left"/>
              <w:rPr>
                <w:rFonts w:ascii="GE Inspira" w:hAnsi="GE Inspira"/>
              </w:rPr>
            </w:pPr>
            <w:r>
              <w:rPr>
                <w:rFonts w:ascii="GE Inspira" w:hAnsi="GE Inspira"/>
              </w:rPr>
              <w:t>Click on command “Copy/Update Attributes”</w:t>
            </w:r>
          </w:p>
        </w:tc>
        <w:tc>
          <w:tcPr>
            <w:tcW w:w="2700" w:type="dxa"/>
            <w:shd w:val="clear" w:color="FFFFFF" w:fill="auto"/>
          </w:tcPr>
          <w:p w14:paraId="68777797" w14:textId="77777777" w:rsidR="00F62EB3" w:rsidRDefault="00E36A73" w:rsidP="00EF61A5">
            <w:pPr>
              <w:pStyle w:val="TableHeader"/>
              <w:numPr>
                <w:ilvl w:val="0"/>
                <w:numId w:val="43"/>
              </w:numPr>
              <w:jc w:val="left"/>
              <w:rPr>
                <w:rFonts w:ascii="GE Inspira" w:hAnsi="GE Inspira"/>
              </w:rPr>
            </w:pPr>
            <w:r>
              <w:rPr>
                <w:rFonts w:ascii="GE Inspira" w:hAnsi="GE Inspira"/>
              </w:rPr>
              <w:t>This command will</w:t>
            </w:r>
          </w:p>
          <w:p w14:paraId="4E65F2D6" w14:textId="77777777" w:rsidR="000F2496" w:rsidRDefault="00E36A73" w:rsidP="00E36A73">
            <w:pPr>
              <w:pStyle w:val="TableHeader"/>
              <w:jc w:val="left"/>
              <w:rPr>
                <w:rFonts w:ascii="GE Inspira" w:hAnsi="GE Inspira"/>
              </w:rPr>
            </w:pPr>
            <w:r w:rsidRPr="00E36A73">
              <w:rPr>
                <w:rFonts w:ascii="GE Inspira" w:hAnsi="GE Inspira"/>
              </w:rPr>
              <w:t>Copy Update attributes for general Specification</w:t>
            </w:r>
          </w:p>
          <w:p w14:paraId="7C93B706" w14:textId="6DCA2A5F" w:rsidR="000F2496" w:rsidRDefault="00E36A73" w:rsidP="00EF61A5">
            <w:pPr>
              <w:pStyle w:val="TableHeader"/>
              <w:numPr>
                <w:ilvl w:val="0"/>
                <w:numId w:val="174"/>
              </w:numPr>
              <w:jc w:val="left"/>
              <w:rPr>
                <w:rFonts w:ascii="GE Inspira" w:hAnsi="GE Inspira"/>
              </w:rPr>
            </w:pPr>
            <w:r w:rsidRPr="00E36A73">
              <w:rPr>
                <w:rFonts w:ascii="GE Inspira" w:hAnsi="GE Inspira"/>
              </w:rPr>
              <w:t>If Doc connected to Part</w:t>
            </w:r>
            <w:r w:rsidR="00B078AA">
              <w:rPr>
                <w:rFonts w:ascii="GE Inspira" w:hAnsi="GE Inspira"/>
              </w:rPr>
              <w:t xml:space="preserve"> or Product Configuration</w:t>
            </w:r>
            <w:r w:rsidR="00196773">
              <w:rPr>
                <w:rFonts w:ascii="GE Inspira" w:hAnsi="GE Inspira"/>
              </w:rPr>
              <w:t xml:space="preserve"> with </w:t>
            </w:r>
            <w:r w:rsidR="00A70317">
              <w:rPr>
                <w:rFonts w:ascii="GE Inspira" w:hAnsi="GE Inspira"/>
              </w:rPr>
              <w:t>relationship</w:t>
            </w:r>
            <w:r w:rsidR="00196773">
              <w:rPr>
                <w:rFonts w:ascii="GE Inspira" w:hAnsi="GE Inspira"/>
              </w:rPr>
              <w:t xml:space="preserve"> “Product Documentation”</w:t>
            </w:r>
            <w:r w:rsidR="00B078AA">
              <w:rPr>
                <w:rFonts w:ascii="GE Inspira" w:hAnsi="GE Inspira"/>
              </w:rPr>
              <w:t xml:space="preserve"> or “</w:t>
            </w:r>
            <w:r w:rsidR="00B078AA" w:rsidRPr="00B078AA">
              <w:rPr>
                <w:rFonts w:ascii="GE Inspira" w:hAnsi="GE Inspira"/>
              </w:rPr>
              <w:t>Product Configuration To ProductDocumentation</w:t>
            </w:r>
            <w:r w:rsidR="00B078AA">
              <w:rPr>
                <w:rFonts w:ascii="GE Inspira" w:hAnsi="GE Inspira"/>
              </w:rPr>
              <w:t>”</w:t>
            </w:r>
            <w:r w:rsidRPr="00E36A73">
              <w:rPr>
                <w:rFonts w:ascii="GE Inspira" w:hAnsi="GE Inspira"/>
              </w:rPr>
              <w:t>, then read values from Highest revision of Part</w:t>
            </w:r>
            <w:r w:rsidR="001B213F">
              <w:rPr>
                <w:rFonts w:ascii="GE Inspira" w:hAnsi="GE Inspira"/>
              </w:rPr>
              <w:t xml:space="preserve"> or Product Configuration</w:t>
            </w:r>
            <w:r>
              <w:rPr>
                <w:rFonts w:ascii="GE Inspira" w:hAnsi="GE Inspira"/>
              </w:rPr>
              <w:t xml:space="preserve">. </w:t>
            </w:r>
          </w:p>
          <w:p w14:paraId="4DF83055" w14:textId="77777777" w:rsidR="00E36A73" w:rsidRDefault="00E36A73" w:rsidP="00EF61A5">
            <w:pPr>
              <w:pStyle w:val="TableHeader"/>
              <w:numPr>
                <w:ilvl w:val="0"/>
                <w:numId w:val="174"/>
              </w:numPr>
              <w:jc w:val="left"/>
              <w:rPr>
                <w:rFonts w:ascii="GE Inspira" w:hAnsi="GE Inspira"/>
              </w:rPr>
            </w:pPr>
            <w:r w:rsidRPr="00E36A73">
              <w:rPr>
                <w:rFonts w:ascii="GE Inspira" w:hAnsi="GE Inspira"/>
              </w:rPr>
              <w:t>If doc not connected to Part or Product Conf, read previous Doc Revision and if that is connected to Part or PC read values from latest revision of that</w:t>
            </w:r>
          </w:p>
          <w:p w14:paraId="3B3425FB" w14:textId="499DE50F" w:rsidR="00412A86" w:rsidRDefault="00985B91" w:rsidP="00EF61A5">
            <w:pPr>
              <w:pStyle w:val="TableHeader"/>
              <w:numPr>
                <w:ilvl w:val="0"/>
                <w:numId w:val="43"/>
              </w:numPr>
              <w:jc w:val="left"/>
              <w:rPr>
                <w:rFonts w:ascii="GE Inspira" w:hAnsi="GE Inspira"/>
              </w:rPr>
            </w:pPr>
            <w:r>
              <w:rPr>
                <w:rFonts w:ascii="GE Inspira" w:hAnsi="GE Inspira"/>
              </w:rPr>
              <w:t xml:space="preserve">Find out the Part or Product Configuration and fetch the class connected to that Part or PC with </w:t>
            </w:r>
            <w:r w:rsidR="00A70317">
              <w:rPr>
                <w:rFonts w:ascii="GE Inspira" w:hAnsi="GE Inspira"/>
              </w:rPr>
              <w:t>relationship</w:t>
            </w:r>
            <w:r>
              <w:rPr>
                <w:rFonts w:ascii="GE Inspira" w:hAnsi="GE Inspira"/>
              </w:rPr>
              <w:t xml:space="preserve"> “Classified Item”.</w:t>
            </w:r>
          </w:p>
          <w:p w14:paraId="7936D92B" w14:textId="2299AB36" w:rsidR="00985B91" w:rsidRPr="000831D0" w:rsidRDefault="00985B91" w:rsidP="00EF61A5">
            <w:pPr>
              <w:pStyle w:val="TableHeader"/>
              <w:numPr>
                <w:ilvl w:val="0"/>
                <w:numId w:val="181"/>
              </w:numPr>
              <w:jc w:val="left"/>
              <w:rPr>
                <w:rFonts w:ascii="GE Inspira" w:hAnsi="GE Inspira"/>
              </w:rPr>
            </w:pPr>
            <w:r>
              <w:rPr>
                <w:rFonts w:ascii="GE Inspira" w:hAnsi="GE Inspira"/>
              </w:rPr>
              <w:t>This General Specification will also be connected to this Class and it will also have the values of the Class attributes set same as which is set in Part or Product Configuration</w:t>
            </w:r>
          </w:p>
        </w:tc>
        <w:tc>
          <w:tcPr>
            <w:tcW w:w="4861" w:type="dxa"/>
            <w:shd w:val="clear" w:color="FFFFFF" w:fill="auto"/>
          </w:tcPr>
          <w:p w14:paraId="252B81E3" w14:textId="77777777" w:rsidR="00F11EA1" w:rsidRDefault="00D11F20" w:rsidP="00EF61A5">
            <w:pPr>
              <w:pStyle w:val="TableHeader"/>
              <w:numPr>
                <w:ilvl w:val="0"/>
                <w:numId w:val="126"/>
              </w:numPr>
              <w:jc w:val="left"/>
              <w:rPr>
                <w:rFonts w:ascii="GE Inspira" w:hAnsi="GE Inspira"/>
              </w:rPr>
            </w:pPr>
            <w:r>
              <w:rPr>
                <w:rFonts w:ascii="GE Inspira" w:hAnsi="GE Inspira"/>
                <w:noProof/>
              </w:rPr>
              <w:t>Copy/Update Attributes</w:t>
            </w:r>
          </w:p>
          <w:p w14:paraId="04562B8F" w14:textId="7028F2CF" w:rsidR="00D11F20" w:rsidRPr="00A75B53" w:rsidRDefault="00D11F20" w:rsidP="00D11F20">
            <w:pPr>
              <w:pStyle w:val="TableHeader"/>
              <w:jc w:val="left"/>
              <w:rPr>
                <w:rFonts w:ascii="GE Inspira" w:hAnsi="GE Inspira"/>
              </w:rPr>
            </w:pPr>
            <w:r>
              <w:rPr>
                <w:noProof/>
              </w:rPr>
              <w:drawing>
                <wp:inline distT="0" distB="0" distL="0" distR="0" wp14:anchorId="6DF7D985" wp14:editId="5860B9ED">
                  <wp:extent cx="2949575" cy="717550"/>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49575" cy="717550"/>
                          </a:xfrm>
                          <a:prstGeom prst="rect">
                            <a:avLst/>
                          </a:prstGeom>
                        </pic:spPr>
                      </pic:pic>
                    </a:graphicData>
                  </a:graphic>
                </wp:inline>
              </w:drawing>
            </w:r>
          </w:p>
        </w:tc>
      </w:tr>
    </w:tbl>
    <w:p w14:paraId="3D7BA2B6" w14:textId="075BB01F" w:rsidR="00E622A4" w:rsidRDefault="0045165D" w:rsidP="00E622A4">
      <w:pPr>
        <w:pStyle w:val="Heading2"/>
        <w:tabs>
          <w:tab w:val="num" w:pos="846"/>
        </w:tabs>
        <w:ind w:left="936"/>
      </w:pPr>
      <w:bookmarkStart w:id="222" w:name="_Toc52811660"/>
      <w:r>
        <w:t>Build Bom List from File</w:t>
      </w:r>
      <w:bookmarkEnd w:id="222"/>
    </w:p>
    <w:p w14:paraId="560E3491" w14:textId="73F8A7BF" w:rsidR="00E622A4" w:rsidRDefault="0045165D" w:rsidP="00E622A4">
      <w:pPr>
        <w:pStyle w:val="Heading3"/>
      </w:pPr>
      <w:bookmarkStart w:id="223" w:name="_Toc52811661"/>
      <w:r>
        <w:t>Build BOM List from File</w:t>
      </w:r>
      <w:bookmarkEnd w:id="223"/>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440"/>
        <w:gridCol w:w="2970"/>
        <w:gridCol w:w="4861"/>
      </w:tblGrid>
      <w:tr w:rsidR="00E622A4" w:rsidRPr="00A75B53" w14:paraId="7236117E" w14:textId="77777777" w:rsidTr="00132DF9">
        <w:trPr>
          <w:cantSplit/>
          <w:trHeight w:val="355"/>
        </w:trPr>
        <w:tc>
          <w:tcPr>
            <w:tcW w:w="9785" w:type="dxa"/>
            <w:gridSpan w:val="4"/>
            <w:shd w:val="clear" w:color="auto" w:fill="E0E0E0"/>
          </w:tcPr>
          <w:p w14:paraId="7A037896" w14:textId="721DE55C" w:rsidR="00E622A4" w:rsidRPr="006A18F2" w:rsidRDefault="006E330E" w:rsidP="00132DF9">
            <w:pPr>
              <w:pStyle w:val="TableHeader"/>
              <w:rPr>
                <w:rFonts w:ascii="GE Inspira" w:hAnsi="GE Inspira"/>
                <w:bCs/>
                <w:sz w:val="22"/>
              </w:rPr>
            </w:pPr>
            <w:r>
              <w:t>Build BOM List from File</w:t>
            </w:r>
          </w:p>
        </w:tc>
      </w:tr>
      <w:tr w:rsidR="00E622A4" w:rsidRPr="00A75B53" w14:paraId="2FFDE4D1" w14:textId="77777777" w:rsidTr="00132DF9">
        <w:trPr>
          <w:cantSplit/>
          <w:trHeight w:val="421"/>
          <w:tblHeader/>
        </w:trPr>
        <w:tc>
          <w:tcPr>
            <w:tcW w:w="514" w:type="dxa"/>
            <w:shd w:val="clear" w:color="FFFFFF" w:fill="auto"/>
          </w:tcPr>
          <w:p w14:paraId="7D2F010C" w14:textId="06E7B7CA" w:rsidR="00E622A4" w:rsidRPr="00A75B53" w:rsidRDefault="00E622A4" w:rsidP="00132DF9">
            <w:pPr>
              <w:pStyle w:val="BodyText"/>
              <w:rPr>
                <w:b/>
                <w:bCs/>
              </w:rPr>
            </w:pPr>
            <w:r w:rsidRPr="00A75B53">
              <w:rPr>
                <w:b/>
                <w:bCs/>
              </w:rPr>
              <w:t>#</w:t>
            </w:r>
          </w:p>
        </w:tc>
        <w:tc>
          <w:tcPr>
            <w:tcW w:w="1440" w:type="dxa"/>
            <w:shd w:val="clear" w:color="FFFFFF" w:fill="auto"/>
          </w:tcPr>
          <w:p w14:paraId="0F4819E8" w14:textId="5F78C98D" w:rsidR="00E622A4" w:rsidRPr="00A75B53" w:rsidRDefault="00FF67A1" w:rsidP="00132DF9">
            <w:pPr>
              <w:pStyle w:val="BodyText"/>
              <w:rPr>
                <w:b/>
                <w:bCs/>
              </w:rPr>
            </w:pPr>
            <w:r>
              <w:rPr>
                <w:b/>
                <w:bCs/>
              </w:rPr>
              <w:t>Steps</w:t>
            </w:r>
          </w:p>
        </w:tc>
        <w:tc>
          <w:tcPr>
            <w:tcW w:w="2970" w:type="dxa"/>
            <w:shd w:val="clear" w:color="FFFFFF" w:fill="auto"/>
          </w:tcPr>
          <w:p w14:paraId="5C168629" w14:textId="77777777" w:rsidR="00E622A4" w:rsidRPr="00A75B53" w:rsidRDefault="00E622A4" w:rsidP="00132DF9">
            <w:pPr>
              <w:pStyle w:val="BodyText"/>
              <w:rPr>
                <w:b/>
                <w:bCs/>
              </w:rPr>
            </w:pPr>
            <w:r>
              <w:rPr>
                <w:b/>
                <w:bCs/>
              </w:rPr>
              <w:t>Background Operations</w:t>
            </w:r>
          </w:p>
        </w:tc>
        <w:tc>
          <w:tcPr>
            <w:tcW w:w="4861" w:type="dxa"/>
            <w:shd w:val="clear" w:color="FFFFFF" w:fill="auto"/>
          </w:tcPr>
          <w:p w14:paraId="6725CB87" w14:textId="77777777" w:rsidR="00E622A4" w:rsidRPr="00A75B53" w:rsidRDefault="00E622A4" w:rsidP="00132DF9">
            <w:pPr>
              <w:pStyle w:val="BodyText"/>
              <w:rPr>
                <w:b/>
                <w:bCs/>
              </w:rPr>
            </w:pPr>
            <w:r>
              <w:rPr>
                <w:b/>
                <w:bCs/>
              </w:rPr>
              <w:t>Comments</w:t>
            </w:r>
            <w:r w:rsidRPr="00A75B53">
              <w:rPr>
                <w:b/>
                <w:bCs/>
              </w:rPr>
              <w:t xml:space="preserve"> </w:t>
            </w:r>
          </w:p>
        </w:tc>
      </w:tr>
      <w:tr w:rsidR="00E622A4" w:rsidRPr="00A75B53" w14:paraId="5144E6C5" w14:textId="77777777" w:rsidTr="00132DF9">
        <w:trPr>
          <w:cantSplit/>
          <w:trHeight w:val="401"/>
          <w:tblHeader/>
        </w:trPr>
        <w:tc>
          <w:tcPr>
            <w:tcW w:w="514" w:type="dxa"/>
            <w:shd w:val="clear" w:color="FFFFFF" w:fill="auto"/>
          </w:tcPr>
          <w:p w14:paraId="3A3FF98C" w14:textId="77777777" w:rsidR="00E622A4" w:rsidRPr="00A75B53" w:rsidRDefault="00E622A4" w:rsidP="00132DF9">
            <w:pPr>
              <w:pStyle w:val="TableHeader"/>
              <w:rPr>
                <w:rFonts w:ascii="GE Inspira" w:hAnsi="GE Inspira"/>
                <w:b/>
                <w:bCs/>
                <w:sz w:val="20"/>
              </w:rPr>
            </w:pPr>
            <w:r>
              <w:rPr>
                <w:rFonts w:ascii="GE Inspira" w:hAnsi="GE Inspira"/>
                <w:b/>
                <w:bCs/>
                <w:sz w:val="20"/>
              </w:rPr>
              <w:lastRenderedPageBreak/>
              <w:t>1</w:t>
            </w:r>
          </w:p>
        </w:tc>
        <w:tc>
          <w:tcPr>
            <w:tcW w:w="1440" w:type="dxa"/>
            <w:shd w:val="clear" w:color="FFFFFF" w:fill="auto"/>
          </w:tcPr>
          <w:p w14:paraId="68EC3D6B" w14:textId="77777777" w:rsidR="00E622A4" w:rsidRDefault="00B22637" w:rsidP="00EF61A5">
            <w:pPr>
              <w:pStyle w:val="TableHeader"/>
              <w:numPr>
                <w:ilvl w:val="0"/>
                <w:numId w:val="127"/>
              </w:numPr>
              <w:jc w:val="left"/>
              <w:rPr>
                <w:rFonts w:ascii="GE Inspira" w:hAnsi="GE Inspira"/>
              </w:rPr>
            </w:pPr>
            <w:r>
              <w:rPr>
                <w:rFonts w:ascii="GE Inspira" w:hAnsi="GE Inspira"/>
              </w:rPr>
              <w:t>Select Actions button from top toolbar</w:t>
            </w:r>
          </w:p>
          <w:p w14:paraId="0F22C3B3" w14:textId="77777777" w:rsidR="00B22637" w:rsidRDefault="00B22637" w:rsidP="00EF61A5">
            <w:pPr>
              <w:pStyle w:val="TableHeader"/>
              <w:numPr>
                <w:ilvl w:val="0"/>
                <w:numId w:val="127"/>
              </w:numPr>
              <w:jc w:val="left"/>
              <w:rPr>
                <w:rFonts w:ascii="GE Inspira" w:hAnsi="GE Inspira"/>
              </w:rPr>
            </w:pPr>
            <w:r>
              <w:rPr>
                <w:rFonts w:ascii="GE Inspira" w:hAnsi="GE Inspira"/>
              </w:rPr>
              <w:t xml:space="preserve">Click on command Engineering </w:t>
            </w:r>
            <w:r w:rsidRPr="00B22637">
              <w:rPr>
                <w:rFonts w:ascii="GE Inspira" w:hAnsi="GE Inspira"/>
              </w:rPr>
              <w:sym w:font="Wingdings" w:char="F0E0"/>
            </w:r>
            <w:r>
              <w:rPr>
                <w:rFonts w:ascii="GE Inspira" w:hAnsi="GE Inspira"/>
              </w:rPr>
              <w:t xml:space="preserve"> Build BOM List from File</w:t>
            </w:r>
          </w:p>
          <w:p w14:paraId="3D548A71" w14:textId="77777777" w:rsidR="008E3A53" w:rsidRDefault="008E3A53" w:rsidP="00EF61A5">
            <w:pPr>
              <w:pStyle w:val="TableHeader"/>
              <w:numPr>
                <w:ilvl w:val="0"/>
                <w:numId w:val="127"/>
              </w:numPr>
              <w:jc w:val="left"/>
              <w:rPr>
                <w:rFonts w:ascii="GE Inspira" w:hAnsi="GE Inspira"/>
              </w:rPr>
            </w:pPr>
            <w:r>
              <w:rPr>
                <w:rFonts w:ascii="GE Inspira" w:hAnsi="GE Inspira"/>
              </w:rPr>
              <w:t>It will open a popup where user can select an excel file for Building Bom List relationships.</w:t>
            </w:r>
          </w:p>
          <w:p w14:paraId="43553E9C" w14:textId="5D94ED37" w:rsidR="008E3A53" w:rsidRPr="00A75B53" w:rsidRDefault="008E3A53" w:rsidP="00EF61A5">
            <w:pPr>
              <w:pStyle w:val="TableHeader"/>
              <w:numPr>
                <w:ilvl w:val="0"/>
                <w:numId w:val="127"/>
              </w:numPr>
              <w:jc w:val="left"/>
              <w:rPr>
                <w:rFonts w:ascii="GE Inspira" w:hAnsi="GE Inspira"/>
              </w:rPr>
            </w:pPr>
            <w:r>
              <w:rPr>
                <w:rFonts w:ascii="GE Inspira" w:hAnsi="GE Inspira"/>
              </w:rPr>
              <w:t>Template attached can be used for building Bom List from file</w:t>
            </w:r>
          </w:p>
        </w:tc>
        <w:tc>
          <w:tcPr>
            <w:tcW w:w="2970" w:type="dxa"/>
            <w:shd w:val="clear" w:color="FFFFFF" w:fill="auto"/>
          </w:tcPr>
          <w:p w14:paraId="5B89CD5B" w14:textId="73952575" w:rsidR="00B64D23" w:rsidRDefault="00F12BD2" w:rsidP="00EF61A5">
            <w:pPr>
              <w:pStyle w:val="TableHeader"/>
              <w:numPr>
                <w:ilvl w:val="0"/>
                <w:numId w:val="178"/>
              </w:numPr>
              <w:jc w:val="left"/>
              <w:rPr>
                <w:rFonts w:ascii="GE Inspira" w:hAnsi="GE Inspira"/>
              </w:rPr>
            </w:pPr>
            <w:r>
              <w:rPr>
                <w:rFonts w:ascii="GE Inspira" w:hAnsi="GE Inspira"/>
              </w:rPr>
              <w:t xml:space="preserve">This command is used to </w:t>
            </w:r>
            <w:r w:rsidR="00BC42C0" w:rsidRPr="00BC42C0">
              <w:rPr>
                <w:rFonts w:ascii="GE Inspira" w:hAnsi="GE Inspira"/>
              </w:rPr>
              <w:t>Creat</w:t>
            </w:r>
            <w:r>
              <w:rPr>
                <w:rFonts w:ascii="GE Inspira" w:hAnsi="GE Inspira"/>
              </w:rPr>
              <w:t>e</w:t>
            </w:r>
            <w:r w:rsidR="00BC42C0" w:rsidRPr="00BC42C0">
              <w:rPr>
                <w:rFonts w:ascii="GE Inspira" w:hAnsi="GE Inspira"/>
              </w:rPr>
              <w:t xml:space="preserve"> BOM List Relationship </w:t>
            </w:r>
            <w:r w:rsidR="001C417A">
              <w:rPr>
                <w:rFonts w:ascii="GE Inspira" w:hAnsi="GE Inspira"/>
              </w:rPr>
              <w:t>using</w:t>
            </w:r>
            <w:r w:rsidR="00BC42C0" w:rsidRPr="00BC42C0">
              <w:rPr>
                <w:rFonts w:ascii="GE Inspira" w:hAnsi="GE Inspira"/>
              </w:rPr>
              <w:t xml:space="preserve"> File</w:t>
            </w:r>
            <w:r>
              <w:rPr>
                <w:rFonts w:ascii="GE Inspira" w:hAnsi="GE Inspira"/>
              </w:rPr>
              <w:t>.</w:t>
            </w:r>
            <w:r w:rsidR="00BC42C0" w:rsidRPr="00BC42C0">
              <w:rPr>
                <w:rFonts w:ascii="GE Inspira" w:hAnsi="GE Inspira"/>
              </w:rPr>
              <w:t xml:space="preserve"> User</w:t>
            </w:r>
            <w:r>
              <w:rPr>
                <w:rFonts w:ascii="GE Inspira" w:hAnsi="GE Inspira"/>
              </w:rPr>
              <w:t xml:space="preserve"> </w:t>
            </w:r>
            <w:r w:rsidR="00BC42C0" w:rsidRPr="00F12BD2">
              <w:rPr>
                <w:rFonts w:ascii="GE Inspira" w:hAnsi="GE Inspira"/>
              </w:rPr>
              <w:t xml:space="preserve">can create BOM List using "xls, CSV or txt" file). </w:t>
            </w:r>
          </w:p>
          <w:p w14:paraId="3BCAFC2E" w14:textId="6347EB2C" w:rsidR="000A68BA" w:rsidRDefault="000A68BA" w:rsidP="00EF61A5">
            <w:pPr>
              <w:pStyle w:val="TableHeader"/>
              <w:numPr>
                <w:ilvl w:val="0"/>
                <w:numId w:val="178"/>
              </w:numPr>
              <w:jc w:val="left"/>
              <w:rPr>
                <w:rFonts w:ascii="GE Inspira" w:hAnsi="GE Inspira"/>
              </w:rPr>
            </w:pPr>
            <w:r>
              <w:rPr>
                <w:rFonts w:ascii="GE Inspira" w:hAnsi="GE Inspira"/>
              </w:rPr>
              <w:t>The RootBOMListObject will be connected to the ChildEBOMListObject with relationship BOM List</w:t>
            </w:r>
          </w:p>
          <w:p w14:paraId="04EC9FC4" w14:textId="005EE856" w:rsidR="00B64D23" w:rsidRPr="00BC42C0" w:rsidRDefault="00FE64FF" w:rsidP="00EF61A5">
            <w:pPr>
              <w:pStyle w:val="TableHeader"/>
              <w:numPr>
                <w:ilvl w:val="0"/>
                <w:numId w:val="178"/>
              </w:numPr>
              <w:jc w:val="left"/>
              <w:rPr>
                <w:rFonts w:ascii="GE Inspira" w:hAnsi="GE Inspira"/>
              </w:rPr>
            </w:pPr>
            <w:r>
              <w:rPr>
                <w:rFonts w:ascii="GE Inspira" w:hAnsi="GE Inspira"/>
              </w:rPr>
              <w:t xml:space="preserve">Columns which need to be defined in file are: </w:t>
            </w:r>
            <w:r w:rsidR="00B64D23" w:rsidRPr="00B64D23">
              <w:rPr>
                <w:rFonts w:ascii="GE Inspira" w:hAnsi="GE Inspira"/>
              </w:rPr>
              <w:t>RootBomListObjectName;RootBomListObjectRev;ChildEBOMListObjectName;ChildEBOMListObjectRev;Quantity;Find Number;Part Reference;Remark;Wetted Part;Pressure Retaining Part;Traceability Class;ChildBOMListObjectName;ChildBOMListObjectRev;BOMListRemark;LongLeadItem;OnBOM;TAGNumber;part of;BOMComment</w:t>
            </w:r>
          </w:p>
          <w:p w14:paraId="04FBF593" w14:textId="06EA2449" w:rsidR="00E622A4" w:rsidRPr="000831D0" w:rsidRDefault="00BC42C0" w:rsidP="00EF61A5">
            <w:pPr>
              <w:pStyle w:val="TableHeader"/>
              <w:numPr>
                <w:ilvl w:val="0"/>
                <w:numId w:val="178"/>
              </w:numPr>
              <w:rPr>
                <w:rFonts w:ascii="GE Inspira" w:hAnsi="GE Inspira"/>
              </w:rPr>
            </w:pPr>
            <w:r w:rsidRPr="00BC42C0">
              <w:rPr>
                <w:rFonts w:ascii="GE Inspira" w:hAnsi="GE Inspira"/>
              </w:rPr>
              <w:t>All the corresponding BOMList attributes will also be set For attribute EBOMOnBOMList there is</w:t>
            </w:r>
            <w:r w:rsidR="00276D0F">
              <w:rPr>
                <w:rFonts w:ascii="GE Inspira" w:hAnsi="GE Inspira"/>
              </w:rPr>
              <w:t xml:space="preserve"> </w:t>
            </w:r>
            <w:r w:rsidRPr="00BC42C0">
              <w:rPr>
                <w:rFonts w:ascii="GE Inspira" w:hAnsi="GE Inspira"/>
              </w:rPr>
              <w:t xml:space="preserve">a specific handling that that we check for EBOM </w:t>
            </w:r>
            <w:r w:rsidR="00A70317">
              <w:rPr>
                <w:rFonts w:ascii="GE Inspira" w:hAnsi="GE Inspira"/>
              </w:rPr>
              <w:t>Relationship</w:t>
            </w:r>
            <w:r w:rsidRPr="00BC42C0">
              <w:rPr>
                <w:rFonts w:ascii="GE Inspira" w:hAnsi="GE Inspira"/>
              </w:rPr>
              <w:t xml:space="preserve"> among the from</w:t>
            </w:r>
            <w:r w:rsidR="00276D0F">
              <w:rPr>
                <w:rFonts w:ascii="GE Inspira" w:hAnsi="GE Inspira"/>
              </w:rPr>
              <w:t xml:space="preserve"> </w:t>
            </w:r>
            <w:r w:rsidRPr="00BC42C0">
              <w:rPr>
                <w:rFonts w:ascii="GE Inspira" w:hAnsi="GE Inspira"/>
              </w:rPr>
              <w:t>and to part ids and create HashMap of toFromId and StackOfRelIds And</w:t>
            </w:r>
            <w:r w:rsidR="00276D0F">
              <w:rPr>
                <w:rFonts w:ascii="GE Inspira" w:hAnsi="GE Inspira"/>
              </w:rPr>
              <w:t xml:space="preserve"> </w:t>
            </w:r>
            <w:r w:rsidRPr="00BC42C0">
              <w:rPr>
                <w:rFonts w:ascii="GE Inspira" w:hAnsi="GE Inspira"/>
              </w:rPr>
              <w:t xml:space="preserve">as soon as BOMList </w:t>
            </w:r>
            <w:r w:rsidR="00A70317">
              <w:rPr>
                <w:rFonts w:ascii="GE Inspira" w:hAnsi="GE Inspira"/>
              </w:rPr>
              <w:t>relationship</w:t>
            </w:r>
            <w:r w:rsidRPr="00BC42C0">
              <w:rPr>
                <w:rFonts w:ascii="GE Inspira" w:hAnsi="GE Inspira"/>
              </w:rPr>
              <w:t xml:space="preserve"> among those 2 parts is created, then the item</w:t>
            </w:r>
            <w:r w:rsidR="00276D0F">
              <w:rPr>
                <w:rFonts w:ascii="GE Inspira" w:hAnsi="GE Inspira"/>
              </w:rPr>
              <w:t xml:space="preserve"> </w:t>
            </w:r>
            <w:r w:rsidRPr="00BC42C0">
              <w:rPr>
                <w:rFonts w:ascii="GE Inspira" w:hAnsi="GE Inspira"/>
              </w:rPr>
              <w:t>gets popped from the Stack.</w:t>
            </w:r>
          </w:p>
        </w:tc>
        <w:tc>
          <w:tcPr>
            <w:tcW w:w="4861" w:type="dxa"/>
            <w:shd w:val="clear" w:color="FFFFFF" w:fill="auto"/>
          </w:tcPr>
          <w:p w14:paraId="5492D5A3" w14:textId="4EB1E147" w:rsidR="00E622A4" w:rsidRDefault="00E328B0" w:rsidP="00EF61A5">
            <w:pPr>
              <w:pStyle w:val="TableHeader"/>
              <w:numPr>
                <w:ilvl w:val="0"/>
                <w:numId w:val="178"/>
              </w:numPr>
              <w:jc w:val="left"/>
              <w:rPr>
                <w:rFonts w:ascii="GE Inspira" w:hAnsi="GE Inspira"/>
                <w:noProof/>
              </w:rPr>
            </w:pPr>
            <w:r>
              <w:rPr>
                <w:rFonts w:ascii="GE Inspira" w:hAnsi="GE Inspira"/>
                <w:noProof/>
              </w:rPr>
              <w:t>Build BOM List from File</w:t>
            </w:r>
            <w:r w:rsidR="00336431">
              <w:rPr>
                <w:rFonts w:ascii="GE Inspira" w:hAnsi="GE Inspira"/>
                <w:noProof/>
              </w:rPr>
              <w:t xml:space="preserve"> command</w:t>
            </w:r>
          </w:p>
          <w:p w14:paraId="07AD194E" w14:textId="2D69D94C" w:rsidR="00E328B0" w:rsidRDefault="00E328B0" w:rsidP="00132DF9">
            <w:pPr>
              <w:pStyle w:val="TableHeader"/>
              <w:ind w:left="48"/>
              <w:jc w:val="left"/>
              <w:rPr>
                <w:rFonts w:ascii="GE Inspira" w:hAnsi="GE Inspira"/>
                <w:noProof/>
              </w:rPr>
            </w:pPr>
            <w:r>
              <w:rPr>
                <w:noProof/>
              </w:rPr>
              <w:drawing>
                <wp:inline distT="0" distB="0" distL="0" distR="0" wp14:anchorId="50C20D5A" wp14:editId="3F87203E">
                  <wp:extent cx="2949575" cy="221678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49575" cy="2216785"/>
                          </a:xfrm>
                          <a:prstGeom prst="rect">
                            <a:avLst/>
                          </a:prstGeom>
                        </pic:spPr>
                      </pic:pic>
                    </a:graphicData>
                  </a:graphic>
                </wp:inline>
              </w:drawing>
            </w:r>
          </w:p>
          <w:p w14:paraId="201AB23F" w14:textId="77777777" w:rsidR="00E622A4" w:rsidRDefault="00E622A4" w:rsidP="00132DF9">
            <w:pPr>
              <w:pStyle w:val="TableHeader"/>
              <w:jc w:val="left"/>
              <w:rPr>
                <w:rFonts w:ascii="GE Inspira" w:hAnsi="GE Inspira"/>
              </w:rPr>
            </w:pPr>
          </w:p>
          <w:p w14:paraId="36F6D734" w14:textId="0C8CEFD3" w:rsidR="00336431" w:rsidRDefault="00336431" w:rsidP="00EF61A5">
            <w:pPr>
              <w:pStyle w:val="TableHeader"/>
              <w:numPr>
                <w:ilvl w:val="0"/>
                <w:numId w:val="178"/>
              </w:numPr>
              <w:jc w:val="left"/>
              <w:rPr>
                <w:rFonts w:ascii="GE Inspira" w:hAnsi="GE Inspira"/>
              </w:rPr>
            </w:pPr>
            <w:r>
              <w:rPr>
                <w:rFonts w:ascii="GE Inspira" w:hAnsi="GE Inspira"/>
              </w:rPr>
              <w:t>Popup of command</w:t>
            </w:r>
          </w:p>
          <w:p w14:paraId="15D93B3C" w14:textId="63A4AE2F" w:rsidR="00336431" w:rsidRPr="00336431" w:rsidRDefault="00336431" w:rsidP="00336431">
            <w:pPr>
              <w:pStyle w:val="TableHeader"/>
              <w:ind w:left="48"/>
              <w:jc w:val="left"/>
              <w:rPr>
                <w:rFonts w:ascii="GE Inspira" w:hAnsi="GE Inspira"/>
              </w:rPr>
            </w:pPr>
            <w:r>
              <w:rPr>
                <w:noProof/>
              </w:rPr>
              <w:drawing>
                <wp:inline distT="0" distB="0" distL="0" distR="0" wp14:anchorId="3FBB28ED" wp14:editId="0A1DDC80">
                  <wp:extent cx="2949575" cy="132016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49575" cy="1320165"/>
                          </a:xfrm>
                          <a:prstGeom prst="rect">
                            <a:avLst/>
                          </a:prstGeom>
                        </pic:spPr>
                      </pic:pic>
                    </a:graphicData>
                  </a:graphic>
                </wp:inline>
              </w:drawing>
            </w:r>
          </w:p>
          <w:p w14:paraId="76AF16FE" w14:textId="7FF65109" w:rsidR="00E622A4" w:rsidRDefault="00DD7104" w:rsidP="00EF61A5">
            <w:pPr>
              <w:pStyle w:val="TableHeader"/>
              <w:numPr>
                <w:ilvl w:val="0"/>
                <w:numId w:val="178"/>
              </w:numPr>
              <w:jc w:val="left"/>
              <w:rPr>
                <w:rFonts w:ascii="GE Inspira" w:hAnsi="GE Inspira"/>
              </w:rPr>
            </w:pPr>
            <w:r>
              <w:rPr>
                <w:rFonts w:ascii="GE Inspira" w:hAnsi="GE Inspira"/>
              </w:rPr>
              <w:t>Sample template</w:t>
            </w:r>
          </w:p>
          <w:p w14:paraId="278FBBAF" w14:textId="793FDE80" w:rsidR="00DD7104" w:rsidRDefault="00DD7104" w:rsidP="00630E8C">
            <w:pPr>
              <w:pStyle w:val="TableHeader"/>
              <w:jc w:val="left"/>
              <w:rPr>
                <w:rFonts w:ascii="GE Inspira" w:hAnsi="GE Inspira"/>
              </w:rPr>
            </w:pPr>
          </w:p>
          <w:p w14:paraId="6DE78E4F" w14:textId="77777777" w:rsidR="00E622A4" w:rsidRDefault="00E622A4" w:rsidP="00132DF9">
            <w:pPr>
              <w:pStyle w:val="TableHeader"/>
              <w:jc w:val="left"/>
              <w:rPr>
                <w:rFonts w:ascii="GE Inspira" w:hAnsi="GE Inspira"/>
              </w:rPr>
            </w:pPr>
          </w:p>
          <w:p w14:paraId="674B5D3D" w14:textId="77777777" w:rsidR="00E622A4" w:rsidRPr="00A75B53" w:rsidRDefault="00E622A4" w:rsidP="00132DF9">
            <w:pPr>
              <w:pStyle w:val="TableHeader"/>
              <w:jc w:val="left"/>
              <w:rPr>
                <w:rFonts w:ascii="GE Inspira" w:hAnsi="GE Inspira"/>
              </w:rPr>
            </w:pPr>
          </w:p>
        </w:tc>
      </w:tr>
    </w:tbl>
    <w:p w14:paraId="658AFA45" w14:textId="706898A8" w:rsidR="003B6D2D" w:rsidRDefault="0040582C" w:rsidP="003B6D2D">
      <w:pPr>
        <w:pStyle w:val="Heading2"/>
        <w:tabs>
          <w:tab w:val="num" w:pos="846"/>
        </w:tabs>
        <w:ind w:left="936"/>
      </w:pPr>
      <w:bookmarkStart w:id="224" w:name="_Toc52811662"/>
      <w:r>
        <w:t>Compliance Status</w:t>
      </w:r>
      <w:bookmarkEnd w:id="224"/>
      <w:r w:rsidR="003B6D2D">
        <w:t xml:space="preserve"> </w:t>
      </w:r>
    </w:p>
    <w:p w14:paraId="7DE31C8E" w14:textId="77777777" w:rsidR="00C51591" w:rsidRDefault="00C51591" w:rsidP="00C51591">
      <w:pPr>
        <w:pStyle w:val="Heading3"/>
      </w:pPr>
      <w:bookmarkStart w:id="225" w:name="_Toc52811663"/>
      <w:r>
        <w:t>Evidence Concept</w:t>
      </w:r>
      <w:bookmarkEnd w:id="225"/>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9271"/>
      </w:tblGrid>
      <w:tr w:rsidR="00C51591" w:rsidRPr="00A75B53" w14:paraId="722ED4AF" w14:textId="77777777" w:rsidTr="00644237">
        <w:trPr>
          <w:cantSplit/>
          <w:trHeight w:val="355"/>
        </w:trPr>
        <w:tc>
          <w:tcPr>
            <w:tcW w:w="9785" w:type="dxa"/>
            <w:gridSpan w:val="2"/>
            <w:shd w:val="clear" w:color="auto" w:fill="E0E0E0"/>
          </w:tcPr>
          <w:p w14:paraId="0CCB66AE" w14:textId="77777777" w:rsidR="00C51591" w:rsidRPr="006A18F2" w:rsidRDefault="00C51591" w:rsidP="00644237">
            <w:pPr>
              <w:pStyle w:val="TableHeader"/>
              <w:rPr>
                <w:rFonts w:ascii="GE Inspira" w:hAnsi="GE Inspira"/>
                <w:bCs/>
                <w:sz w:val="22"/>
              </w:rPr>
            </w:pPr>
            <w:r>
              <w:t>Evidence Concept</w:t>
            </w:r>
          </w:p>
        </w:tc>
      </w:tr>
      <w:tr w:rsidR="007F710B" w:rsidRPr="00A75B53" w14:paraId="6EF5629E" w14:textId="77777777" w:rsidTr="00644237">
        <w:trPr>
          <w:cantSplit/>
          <w:trHeight w:val="401"/>
          <w:tblHeader/>
        </w:trPr>
        <w:tc>
          <w:tcPr>
            <w:tcW w:w="514" w:type="dxa"/>
            <w:shd w:val="clear" w:color="FFFFFF" w:fill="auto"/>
          </w:tcPr>
          <w:p w14:paraId="2BE67C2C" w14:textId="77777777" w:rsidR="007F710B" w:rsidRPr="00A75B53" w:rsidRDefault="007F710B" w:rsidP="00644237">
            <w:pPr>
              <w:pStyle w:val="TableHeader"/>
              <w:rPr>
                <w:rFonts w:ascii="GE Inspira" w:hAnsi="GE Inspira"/>
                <w:b/>
                <w:bCs/>
                <w:sz w:val="20"/>
              </w:rPr>
            </w:pPr>
            <w:r>
              <w:rPr>
                <w:rFonts w:ascii="GE Inspira" w:hAnsi="GE Inspira"/>
                <w:b/>
                <w:bCs/>
                <w:sz w:val="20"/>
              </w:rPr>
              <w:t>1</w:t>
            </w:r>
          </w:p>
        </w:tc>
        <w:tc>
          <w:tcPr>
            <w:tcW w:w="9271" w:type="dxa"/>
            <w:shd w:val="clear" w:color="FFFFFF" w:fill="auto"/>
          </w:tcPr>
          <w:p w14:paraId="2AF40876" w14:textId="64B1C295" w:rsidR="007F710B" w:rsidRPr="000C6855" w:rsidRDefault="007F710B" w:rsidP="00644237">
            <w:pPr>
              <w:pStyle w:val="TableHeader"/>
              <w:jc w:val="left"/>
              <w:rPr>
                <w:rFonts w:ascii="GE Inspira" w:hAnsi="GE Inspira"/>
                <w:noProof/>
              </w:rPr>
            </w:pPr>
            <w:r>
              <w:rPr>
                <w:rFonts w:ascii="GE Inspira" w:hAnsi="GE Inspira"/>
                <w:noProof/>
              </w:rPr>
              <w:t>For Compliance Status to show Part as Compliant, it should satisfy the Requirement having Confomity Report Document connected  and should be in Release State</w:t>
            </w:r>
            <w:r w:rsidR="00137C56">
              <w:rPr>
                <w:rFonts w:ascii="GE Inspira" w:hAnsi="GE Inspira"/>
                <w:noProof/>
              </w:rPr>
              <w:t>. If any of the Requirement which need to be considered for Compliant Calculation is either not having any Confomity Report connected or if any Confomity Report is not in Release state, then it means that the Part is not Compliant</w:t>
            </w:r>
          </w:p>
        </w:tc>
      </w:tr>
    </w:tbl>
    <w:p w14:paraId="56D539BD" w14:textId="77777777" w:rsidR="00C51591" w:rsidRDefault="00C51591" w:rsidP="00C51591">
      <w:pPr>
        <w:pStyle w:val="Heading3"/>
      </w:pPr>
      <w:bookmarkStart w:id="226" w:name="_Toc52811664"/>
      <w:r>
        <w:t>Requirement Status</w:t>
      </w:r>
      <w:bookmarkEnd w:id="226"/>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458"/>
        <w:gridCol w:w="2952"/>
        <w:gridCol w:w="4861"/>
      </w:tblGrid>
      <w:tr w:rsidR="00C51591" w:rsidRPr="00A75B53" w14:paraId="362FB0C2" w14:textId="77777777" w:rsidTr="00644237">
        <w:trPr>
          <w:cantSplit/>
          <w:trHeight w:val="355"/>
        </w:trPr>
        <w:tc>
          <w:tcPr>
            <w:tcW w:w="9785" w:type="dxa"/>
            <w:gridSpan w:val="4"/>
            <w:shd w:val="clear" w:color="auto" w:fill="E0E0E0"/>
          </w:tcPr>
          <w:p w14:paraId="4D14E8B1" w14:textId="77777777" w:rsidR="00C51591" w:rsidRPr="006A18F2" w:rsidRDefault="00C51591" w:rsidP="00644237">
            <w:pPr>
              <w:pStyle w:val="TableHeader"/>
              <w:rPr>
                <w:rFonts w:ascii="GE Inspira" w:hAnsi="GE Inspira"/>
                <w:bCs/>
                <w:sz w:val="22"/>
              </w:rPr>
            </w:pPr>
            <w:r>
              <w:t>Requirement Status</w:t>
            </w:r>
          </w:p>
        </w:tc>
      </w:tr>
      <w:tr w:rsidR="00C51591" w:rsidRPr="00A75B53" w14:paraId="795D1C92" w14:textId="77777777" w:rsidTr="00CB285D">
        <w:trPr>
          <w:cantSplit/>
          <w:trHeight w:val="421"/>
          <w:tblHeader/>
        </w:trPr>
        <w:tc>
          <w:tcPr>
            <w:tcW w:w="514" w:type="dxa"/>
            <w:shd w:val="clear" w:color="FFFFFF" w:fill="auto"/>
          </w:tcPr>
          <w:p w14:paraId="5E9CCFE0" w14:textId="37D91BB7" w:rsidR="00C51591" w:rsidRPr="00A75B53" w:rsidRDefault="00C51591" w:rsidP="00644237">
            <w:pPr>
              <w:pStyle w:val="BodyText"/>
              <w:rPr>
                <w:b/>
                <w:bCs/>
              </w:rPr>
            </w:pPr>
            <w:r w:rsidRPr="00A75B53">
              <w:rPr>
                <w:b/>
                <w:bCs/>
              </w:rPr>
              <w:t>#</w:t>
            </w:r>
          </w:p>
        </w:tc>
        <w:tc>
          <w:tcPr>
            <w:tcW w:w="1458" w:type="dxa"/>
            <w:shd w:val="clear" w:color="FFFFFF" w:fill="auto"/>
          </w:tcPr>
          <w:p w14:paraId="40DFB691" w14:textId="37228364" w:rsidR="00C51591" w:rsidRPr="00A75B53" w:rsidRDefault="00FF67A1" w:rsidP="00644237">
            <w:pPr>
              <w:pStyle w:val="BodyText"/>
              <w:rPr>
                <w:b/>
                <w:bCs/>
              </w:rPr>
            </w:pPr>
            <w:r>
              <w:rPr>
                <w:b/>
                <w:bCs/>
              </w:rPr>
              <w:t>Steps</w:t>
            </w:r>
          </w:p>
        </w:tc>
        <w:tc>
          <w:tcPr>
            <w:tcW w:w="2952" w:type="dxa"/>
            <w:shd w:val="clear" w:color="FFFFFF" w:fill="auto"/>
          </w:tcPr>
          <w:p w14:paraId="616BAB9F" w14:textId="77777777" w:rsidR="00C51591" w:rsidRPr="00A75B53" w:rsidRDefault="00C51591" w:rsidP="00644237">
            <w:pPr>
              <w:pStyle w:val="BodyText"/>
              <w:rPr>
                <w:b/>
                <w:bCs/>
              </w:rPr>
            </w:pPr>
            <w:r>
              <w:rPr>
                <w:b/>
                <w:bCs/>
              </w:rPr>
              <w:t>Background Operations</w:t>
            </w:r>
          </w:p>
        </w:tc>
        <w:tc>
          <w:tcPr>
            <w:tcW w:w="4861" w:type="dxa"/>
            <w:shd w:val="clear" w:color="FFFFFF" w:fill="auto"/>
          </w:tcPr>
          <w:p w14:paraId="7AA3CF85" w14:textId="77777777" w:rsidR="00C51591" w:rsidRPr="00A75B53" w:rsidRDefault="00C51591" w:rsidP="00644237">
            <w:pPr>
              <w:pStyle w:val="BodyText"/>
              <w:rPr>
                <w:b/>
                <w:bCs/>
              </w:rPr>
            </w:pPr>
            <w:r>
              <w:rPr>
                <w:b/>
                <w:bCs/>
              </w:rPr>
              <w:t>Comments</w:t>
            </w:r>
            <w:r w:rsidRPr="00A75B53">
              <w:rPr>
                <w:b/>
                <w:bCs/>
              </w:rPr>
              <w:t xml:space="preserve"> </w:t>
            </w:r>
          </w:p>
        </w:tc>
      </w:tr>
      <w:tr w:rsidR="00C51591" w:rsidRPr="00A75B53" w14:paraId="16533F7E" w14:textId="77777777" w:rsidTr="00CB285D">
        <w:trPr>
          <w:cantSplit/>
          <w:trHeight w:val="401"/>
          <w:tblHeader/>
        </w:trPr>
        <w:tc>
          <w:tcPr>
            <w:tcW w:w="514" w:type="dxa"/>
            <w:shd w:val="clear" w:color="FFFFFF" w:fill="auto"/>
          </w:tcPr>
          <w:p w14:paraId="041E059A" w14:textId="77777777" w:rsidR="00C51591" w:rsidRPr="00A75B53" w:rsidRDefault="00C51591" w:rsidP="00644237">
            <w:pPr>
              <w:pStyle w:val="TableHeader"/>
              <w:rPr>
                <w:rFonts w:ascii="GE Inspira" w:hAnsi="GE Inspira"/>
                <w:b/>
                <w:bCs/>
                <w:sz w:val="20"/>
              </w:rPr>
            </w:pPr>
            <w:r>
              <w:rPr>
                <w:rFonts w:ascii="GE Inspira" w:hAnsi="GE Inspira"/>
                <w:b/>
                <w:bCs/>
                <w:sz w:val="20"/>
              </w:rPr>
              <w:lastRenderedPageBreak/>
              <w:t>1</w:t>
            </w:r>
          </w:p>
        </w:tc>
        <w:tc>
          <w:tcPr>
            <w:tcW w:w="1458" w:type="dxa"/>
            <w:shd w:val="clear" w:color="FFFFFF" w:fill="auto"/>
          </w:tcPr>
          <w:p w14:paraId="0EC9A277" w14:textId="77777777" w:rsidR="00C51591" w:rsidRDefault="00C51591" w:rsidP="00EF61A5">
            <w:pPr>
              <w:pStyle w:val="TableHeader"/>
              <w:numPr>
                <w:ilvl w:val="0"/>
                <w:numId w:val="151"/>
              </w:numPr>
              <w:jc w:val="left"/>
              <w:rPr>
                <w:rFonts w:ascii="GE Inspira" w:hAnsi="GE Inspira"/>
              </w:rPr>
            </w:pPr>
            <w:r>
              <w:rPr>
                <w:rFonts w:ascii="GE Inspira" w:hAnsi="GE Inspira"/>
              </w:rPr>
              <w:t>Open Custom Instrument.</w:t>
            </w:r>
          </w:p>
          <w:p w14:paraId="686A6793" w14:textId="77777777" w:rsidR="00C51591" w:rsidRDefault="00C51591" w:rsidP="00EF61A5">
            <w:pPr>
              <w:pStyle w:val="TableHeader"/>
              <w:numPr>
                <w:ilvl w:val="0"/>
                <w:numId w:val="151"/>
              </w:numPr>
              <w:jc w:val="left"/>
              <w:rPr>
                <w:rFonts w:ascii="GE Inspira" w:hAnsi="GE Inspira"/>
              </w:rPr>
            </w:pPr>
            <w:r>
              <w:rPr>
                <w:rFonts w:ascii="GE Inspira" w:hAnsi="GE Inspira"/>
              </w:rPr>
              <w:t xml:space="preserve">Go to Compliance </w:t>
            </w:r>
            <w:r w:rsidRPr="00807DAB">
              <w:rPr>
                <w:rFonts w:ascii="GE Inspira" w:hAnsi="GE Inspira"/>
              </w:rPr>
              <w:sym w:font="Wingdings" w:char="F0E0"/>
            </w:r>
            <w:r>
              <w:rPr>
                <w:rFonts w:ascii="GE Inspira" w:hAnsi="GE Inspira"/>
              </w:rPr>
              <w:t xml:space="preserve"> Requirement Status tab. </w:t>
            </w:r>
          </w:p>
          <w:p w14:paraId="55146305" w14:textId="77777777" w:rsidR="00C51591" w:rsidRPr="00A75B53" w:rsidRDefault="00C51591" w:rsidP="00EF61A5">
            <w:pPr>
              <w:pStyle w:val="TableHeader"/>
              <w:numPr>
                <w:ilvl w:val="0"/>
                <w:numId w:val="151"/>
              </w:numPr>
              <w:jc w:val="left"/>
              <w:rPr>
                <w:rFonts w:ascii="GE Inspira" w:hAnsi="GE Inspira"/>
              </w:rPr>
            </w:pPr>
            <w:r>
              <w:rPr>
                <w:rFonts w:ascii="GE Inspira" w:hAnsi="GE Inspira"/>
              </w:rPr>
              <w:t>Select Compliance Status View</w:t>
            </w:r>
          </w:p>
        </w:tc>
        <w:tc>
          <w:tcPr>
            <w:tcW w:w="2952" w:type="dxa"/>
            <w:shd w:val="clear" w:color="FFFFFF" w:fill="auto"/>
          </w:tcPr>
          <w:p w14:paraId="20C18B02" w14:textId="080CF31B" w:rsidR="00C51591" w:rsidRDefault="00425C7A" w:rsidP="00EF61A5">
            <w:pPr>
              <w:pStyle w:val="TableHeader"/>
              <w:numPr>
                <w:ilvl w:val="0"/>
                <w:numId w:val="49"/>
              </w:numPr>
              <w:jc w:val="left"/>
              <w:rPr>
                <w:rFonts w:ascii="GE Inspira" w:hAnsi="GE Inspira"/>
              </w:rPr>
            </w:pPr>
            <w:r>
              <w:rPr>
                <w:rFonts w:ascii="GE Inspira" w:hAnsi="GE Inspira"/>
              </w:rPr>
              <w:t>This tab “Requirement Status” will show all the list of Requirements which are connected to the Part</w:t>
            </w:r>
            <w:r w:rsidR="00F87123">
              <w:rPr>
                <w:rFonts w:ascii="GE Inspira" w:hAnsi="GE Inspira"/>
              </w:rPr>
              <w:t>. User can add or remove requirements from Part Details tab by editing the Part</w:t>
            </w:r>
          </w:p>
          <w:p w14:paraId="2BAFDBCF" w14:textId="77777777" w:rsidR="00F053C6" w:rsidRDefault="00F87123" w:rsidP="00EF61A5">
            <w:pPr>
              <w:pStyle w:val="TableHeader"/>
              <w:numPr>
                <w:ilvl w:val="0"/>
                <w:numId w:val="49"/>
              </w:numPr>
              <w:jc w:val="left"/>
              <w:rPr>
                <w:rFonts w:ascii="GE Inspira" w:hAnsi="GE Inspira"/>
              </w:rPr>
            </w:pPr>
            <w:r>
              <w:rPr>
                <w:rFonts w:ascii="GE Inspira" w:hAnsi="GE Inspira"/>
              </w:rPr>
              <w:t>Here user also have option</w:t>
            </w:r>
            <w:r w:rsidR="00F053C6">
              <w:rPr>
                <w:rFonts w:ascii="GE Inspira" w:hAnsi="GE Inspira"/>
              </w:rPr>
              <w:t xml:space="preserve"> to</w:t>
            </w:r>
          </w:p>
          <w:p w14:paraId="63AC0767" w14:textId="4F9D7928" w:rsidR="00F053C6" w:rsidRDefault="00F053C6" w:rsidP="00EF61A5">
            <w:pPr>
              <w:pStyle w:val="TableHeader"/>
              <w:numPr>
                <w:ilvl w:val="0"/>
                <w:numId w:val="174"/>
              </w:numPr>
              <w:jc w:val="left"/>
              <w:rPr>
                <w:rFonts w:ascii="GE Inspira" w:hAnsi="GE Inspira"/>
              </w:rPr>
            </w:pPr>
            <w:r>
              <w:rPr>
                <w:rFonts w:ascii="GE Inspira" w:hAnsi="GE Inspira"/>
              </w:rPr>
              <w:t>Create/connect</w:t>
            </w:r>
            <w:r w:rsidR="00C93463">
              <w:rPr>
                <w:rFonts w:ascii="GE Inspira" w:hAnsi="GE Inspira"/>
              </w:rPr>
              <w:t>– For Creating and Connecting Conformity Report to the selected Requirement</w:t>
            </w:r>
          </w:p>
          <w:p w14:paraId="7E2A218D" w14:textId="5BC17FD6" w:rsidR="00F053C6" w:rsidRDefault="00F053C6" w:rsidP="00EF61A5">
            <w:pPr>
              <w:pStyle w:val="TableHeader"/>
              <w:numPr>
                <w:ilvl w:val="0"/>
                <w:numId w:val="174"/>
              </w:numPr>
              <w:jc w:val="left"/>
              <w:rPr>
                <w:rFonts w:ascii="GE Inspira" w:hAnsi="GE Inspira"/>
              </w:rPr>
            </w:pPr>
            <w:r>
              <w:rPr>
                <w:rFonts w:ascii="GE Inspira" w:hAnsi="GE Inspira"/>
              </w:rPr>
              <w:t xml:space="preserve">Add Existing </w:t>
            </w:r>
            <w:r w:rsidR="00F851A6">
              <w:rPr>
                <w:rFonts w:ascii="GE Inspira" w:hAnsi="GE Inspira"/>
              </w:rPr>
              <w:t>– For adding existing Conformity Report to selected Requirement</w:t>
            </w:r>
          </w:p>
          <w:p w14:paraId="11EE7C42" w14:textId="2D9F767D" w:rsidR="00F053C6" w:rsidRDefault="00F053C6" w:rsidP="00EF61A5">
            <w:pPr>
              <w:pStyle w:val="TableHeader"/>
              <w:numPr>
                <w:ilvl w:val="0"/>
                <w:numId w:val="174"/>
              </w:numPr>
              <w:jc w:val="left"/>
              <w:rPr>
                <w:rFonts w:ascii="GE Inspira" w:hAnsi="GE Inspira"/>
              </w:rPr>
            </w:pPr>
            <w:r>
              <w:rPr>
                <w:rFonts w:ascii="GE Inspira" w:hAnsi="GE Inspira"/>
              </w:rPr>
              <w:t>Connect Material Statement</w:t>
            </w:r>
            <w:r w:rsidR="0072381B">
              <w:rPr>
                <w:rFonts w:ascii="GE Inspira" w:hAnsi="GE Inspira"/>
              </w:rPr>
              <w:t xml:space="preserve"> – Add the Material Statement Requirement </w:t>
            </w:r>
          </w:p>
          <w:p w14:paraId="1E02B028" w14:textId="19CE8BBC" w:rsidR="006D3CFC" w:rsidRPr="006D3CFC" w:rsidRDefault="00F053C6" w:rsidP="00EF61A5">
            <w:pPr>
              <w:pStyle w:val="TableHeader"/>
              <w:numPr>
                <w:ilvl w:val="0"/>
                <w:numId w:val="174"/>
              </w:numPr>
              <w:jc w:val="left"/>
              <w:rPr>
                <w:rFonts w:ascii="GE Inspira" w:hAnsi="GE Inspira"/>
              </w:rPr>
            </w:pPr>
            <w:r>
              <w:rPr>
                <w:rFonts w:ascii="GE Inspira" w:hAnsi="GE Inspira"/>
              </w:rPr>
              <w:t>Disconnect Conformity Report</w:t>
            </w:r>
            <w:r w:rsidR="006D3CFC">
              <w:rPr>
                <w:rFonts w:ascii="GE Inspira" w:hAnsi="GE Inspira"/>
              </w:rPr>
              <w:t>- Disconnect the Conformity Report</w:t>
            </w:r>
          </w:p>
          <w:p w14:paraId="6AD3BB6E" w14:textId="77777777" w:rsidR="00F87123" w:rsidRDefault="00F053C6" w:rsidP="00EF61A5">
            <w:pPr>
              <w:pStyle w:val="TableHeader"/>
              <w:numPr>
                <w:ilvl w:val="0"/>
                <w:numId w:val="174"/>
              </w:numPr>
              <w:jc w:val="left"/>
              <w:rPr>
                <w:rFonts w:ascii="GE Inspira" w:hAnsi="GE Inspira"/>
              </w:rPr>
            </w:pPr>
            <w:r>
              <w:rPr>
                <w:rFonts w:ascii="GE Inspira" w:hAnsi="GE Inspira"/>
              </w:rPr>
              <w:t>Disconnect Material Statement</w:t>
            </w:r>
            <w:r w:rsidR="00F87123">
              <w:rPr>
                <w:rFonts w:ascii="GE Inspira" w:hAnsi="GE Inspira"/>
              </w:rPr>
              <w:t xml:space="preserve"> </w:t>
            </w:r>
            <w:r w:rsidR="00463869">
              <w:rPr>
                <w:rFonts w:ascii="GE Inspira" w:hAnsi="GE Inspira"/>
              </w:rPr>
              <w:t>– Disconnect Material Statement</w:t>
            </w:r>
          </w:p>
          <w:p w14:paraId="12C9FF97" w14:textId="77777777" w:rsidR="00463869" w:rsidRDefault="006F6774" w:rsidP="00EF61A5">
            <w:pPr>
              <w:pStyle w:val="TableHeader"/>
              <w:numPr>
                <w:ilvl w:val="0"/>
                <w:numId w:val="49"/>
              </w:numPr>
              <w:jc w:val="left"/>
              <w:rPr>
                <w:rFonts w:ascii="GE Inspira" w:hAnsi="GE Inspira"/>
              </w:rPr>
            </w:pPr>
            <w:r>
              <w:rPr>
                <w:rFonts w:ascii="GE Inspira" w:hAnsi="GE Inspira"/>
              </w:rPr>
              <w:t xml:space="preserve">Valid Certificate column will be evaluated according to </w:t>
            </w:r>
            <w:r w:rsidR="003001F9">
              <w:rPr>
                <w:rFonts w:ascii="GE Inspira" w:hAnsi="GE Inspira"/>
              </w:rPr>
              <w:t>the Compliance</w:t>
            </w:r>
          </w:p>
          <w:p w14:paraId="760972E3" w14:textId="77777777" w:rsidR="003001F9" w:rsidRDefault="003001F9" w:rsidP="00EF61A5">
            <w:pPr>
              <w:pStyle w:val="TableHeader"/>
              <w:numPr>
                <w:ilvl w:val="0"/>
                <w:numId w:val="180"/>
              </w:numPr>
              <w:jc w:val="left"/>
              <w:rPr>
                <w:rFonts w:ascii="GE Inspira" w:hAnsi="GE Inspira"/>
              </w:rPr>
            </w:pPr>
            <w:r>
              <w:rPr>
                <w:rFonts w:ascii="GE Inspira" w:hAnsi="GE Inspira"/>
              </w:rPr>
              <w:t>If Requirement has “Compliant Calculation” attribute set as Yes then only it will be considered for Compliance calculation, otherwise it will say N/A</w:t>
            </w:r>
          </w:p>
          <w:p w14:paraId="2F107C3A" w14:textId="5B869DB3" w:rsidR="003001F9" w:rsidRDefault="00C12FD3" w:rsidP="00EF61A5">
            <w:pPr>
              <w:pStyle w:val="TableHeader"/>
              <w:numPr>
                <w:ilvl w:val="0"/>
                <w:numId w:val="180"/>
              </w:numPr>
              <w:jc w:val="left"/>
              <w:rPr>
                <w:rFonts w:ascii="GE Inspira" w:hAnsi="GE Inspira"/>
              </w:rPr>
            </w:pPr>
            <w:r>
              <w:rPr>
                <w:rFonts w:ascii="GE Inspira" w:hAnsi="GE Inspira"/>
              </w:rPr>
              <w:t xml:space="preserve">If there is a Conformity Report connected to the relationship between Part and Requirement “Uses Hierarchy” and </w:t>
            </w:r>
            <w:r w:rsidR="00480446">
              <w:rPr>
                <w:rFonts w:ascii="GE Inspira" w:hAnsi="GE Inspira"/>
              </w:rPr>
              <w:t>all</w:t>
            </w:r>
            <w:r>
              <w:rPr>
                <w:rFonts w:ascii="GE Inspira" w:hAnsi="GE Inspira"/>
              </w:rPr>
              <w:t xml:space="preserve"> Confo</w:t>
            </w:r>
            <w:r w:rsidR="00D229AA">
              <w:rPr>
                <w:rFonts w:ascii="GE Inspira" w:hAnsi="GE Inspira"/>
              </w:rPr>
              <w:t>r</w:t>
            </w:r>
            <w:r>
              <w:rPr>
                <w:rFonts w:ascii="GE Inspira" w:hAnsi="GE Inspira"/>
              </w:rPr>
              <w:t xml:space="preserve">mity Report Document </w:t>
            </w:r>
            <w:r w:rsidR="00480446">
              <w:rPr>
                <w:rFonts w:ascii="GE Inspira" w:hAnsi="GE Inspira"/>
              </w:rPr>
              <w:t>are</w:t>
            </w:r>
            <w:r>
              <w:rPr>
                <w:rFonts w:ascii="GE Inspira" w:hAnsi="GE Inspira"/>
              </w:rPr>
              <w:t xml:space="preserve"> in Release state, then that Requirement is Compliant for that Part</w:t>
            </w:r>
            <w:r w:rsidR="003120C9">
              <w:rPr>
                <w:rFonts w:ascii="GE Inspira" w:hAnsi="GE Inspira"/>
              </w:rPr>
              <w:t xml:space="preserve"> and will show green star in Valid Certificate column</w:t>
            </w:r>
          </w:p>
          <w:p w14:paraId="78239C35" w14:textId="77777777" w:rsidR="005928D7" w:rsidRDefault="003120C9" w:rsidP="00EF61A5">
            <w:pPr>
              <w:pStyle w:val="TableHeader"/>
              <w:numPr>
                <w:ilvl w:val="0"/>
                <w:numId w:val="180"/>
              </w:numPr>
              <w:jc w:val="left"/>
              <w:rPr>
                <w:rFonts w:ascii="GE Inspira" w:hAnsi="GE Inspira"/>
              </w:rPr>
            </w:pPr>
            <w:r>
              <w:rPr>
                <w:rFonts w:ascii="GE Inspira" w:hAnsi="GE Inspira"/>
              </w:rPr>
              <w:t xml:space="preserve">If any of the Conformity Report Document is in Preliminary state, then Valid </w:t>
            </w:r>
            <w:r w:rsidR="00B3723A">
              <w:rPr>
                <w:rFonts w:ascii="GE Inspira" w:hAnsi="GE Inspira"/>
              </w:rPr>
              <w:t>Certificate will show Yellow Star</w:t>
            </w:r>
            <w:r w:rsidR="00CB285D">
              <w:rPr>
                <w:rFonts w:ascii="GE Inspira" w:hAnsi="GE Inspira"/>
              </w:rPr>
              <w:t xml:space="preserve"> in Valid Certificate C</w:t>
            </w:r>
            <w:r w:rsidR="005928D7">
              <w:rPr>
                <w:rFonts w:ascii="GE Inspira" w:hAnsi="GE Inspira"/>
              </w:rPr>
              <w:t>o</w:t>
            </w:r>
            <w:r w:rsidR="00CB285D">
              <w:rPr>
                <w:rFonts w:ascii="GE Inspira" w:hAnsi="GE Inspira"/>
              </w:rPr>
              <w:t>lumn</w:t>
            </w:r>
            <w:r w:rsidR="005928D7">
              <w:rPr>
                <w:rFonts w:ascii="GE Inspira" w:hAnsi="GE Inspira"/>
              </w:rPr>
              <w:t xml:space="preserve"> and it means the Part is not Compliant</w:t>
            </w:r>
          </w:p>
          <w:p w14:paraId="0A2790E2" w14:textId="2CC06AB6" w:rsidR="005928D7" w:rsidRPr="005928D7" w:rsidRDefault="004450E8" w:rsidP="00EF61A5">
            <w:pPr>
              <w:pStyle w:val="TableHeader"/>
              <w:numPr>
                <w:ilvl w:val="0"/>
                <w:numId w:val="180"/>
              </w:numPr>
              <w:jc w:val="left"/>
              <w:rPr>
                <w:rFonts w:ascii="GE Inspira" w:hAnsi="GE Inspira"/>
              </w:rPr>
            </w:pPr>
            <w:r>
              <w:rPr>
                <w:rFonts w:ascii="GE Inspira" w:hAnsi="GE Inspira"/>
              </w:rPr>
              <w:t>If any Conformity Report Document is not connected to the Requirement, then Valid Certificate will show Red star and it means the Part is not Compliant</w:t>
            </w:r>
          </w:p>
        </w:tc>
        <w:tc>
          <w:tcPr>
            <w:tcW w:w="4861" w:type="dxa"/>
            <w:shd w:val="clear" w:color="FFFFFF" w:fill="auto"/>
          </w:tcPr>
          <w:p w14:paraId="2AEDEE51" w14:textId="2A41D768" w:rsidR="00C51591" w:rsidRDefault="00C51591" w:rsidP="00EF61A5">
            <w:pPr>
              <w:pStyle w:val="TableHeader"/>
              <w:numPr>
                <w:ilvl w:val="0"/>
                <w:numId w:val="179"/>
              </w:numPr>
              <w:jc w:val="left"/>
              <w:rPr>
                <w:rFonts w:ascii="GE Inspira" w:hAnsi="GE Inspira"/>
                <w:noProof/>
              </w:rPr>
            </w:pPr>
            <w:r>
              <w:rPr>
                <w:rFonts w:ascii="GE Inspira" w:hAnsi="GE Inspira"/>
                <w:noProof/>
              </w:rPr>
              <w:t>Requirement Status</w:t>
            </w:r>
          </w:p>
          <w:p w14:paraId="41AEEEFE" w14:textId="77777777" w:rsidR="00C51591" w:rsidRDefault="00C51591" w:rsidP="00644237">
            <w:pPr>
              <w:pStyle w:val="TableHeader"/>
              <w:ind w:left="48"/>
              <w:jc w:val="left"/>
              <w:rPr>
                <w:rFonts w:ascii="GE Inspira" w:hAnsi="GE Inspira"/>
                <w:noProof/>
              </w:rPr>
            </w:pPr>
            <w:r>
              <w:rPr>
                <w:noProof/>
              </w:rPr>
              <w:drawing>
                <wp:inline distT="0" distB="0" distL="0" distR="0" wp14:anchorId="12B785F7" wp14:editId="259B0942">
                  <wp:extent cx="2949575" cy="1215390"/>
                  <wp:effectExtent l="0" t="0" r="3175" b="3810"/>
                  <wp:docPr id="21507" name="Picture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49575" cy="1215390"/>
                          </a:xfrm>
                          <a:prstGeom prst="rect">
                            <a:avLst/>
                          </a:prstGeom>
                        </pic:spPr>
                      </pic:pic>
                    </a:graphicData>
                  </a:graphic>
                </wp:inline>
              </w:drawing>
            </w:r>
          </w:p>
          <w:p w14:paraId="3D699BB0" w14:textId="77777777" w:rsidR="00230C45" w:rsidRDefault="00230C45" w:rsidP="00EF61A5">
            <w:pPr>
              <w:pStyle w:val="TableHeader"/>
              <w:numPr>
                <w:ilvl w:val="0"/>
                <w:numId w:val="179"/>
              </w:numPr>
              <w:jc w:val="left"/>
              <w:rPr>
                <w:rFonts w:ascii="GE Inspira" w:hAnsi="GE Inspira"/>
                <w:noProof/>
              </w:rPr>
            </w:pPr>
            <w:r>
              <w:rPr>
                <w:rFonts w:ascii="GE Inspira" w:hAnsi="GE Inspira"/>
                <w:noProof/>
              </w:rPr>
              <w:t>Actions from Requirement Status tab</w:t>
            </w:r>
          </w:p>
          <w:p w14:paraId="5504899E" w14:textId="77777777" w:rsidR="00230C45" w:rsidRDefault="00230C45" w:rsidP="00230C45">
            <w:pPr>
              <w:pStyle w:val="TableHeader"/>
              <w:jc w:val="left"/>
              <w:rPr>
                <w:rFonts w:ascii="GE Inspira" w:hAnsi="GE Inspira"/>
                <w:noProof/>
              </w:rPr>
            </w:pPr>
            <w:r>
              <w:rPr>
                <w:noProof/>
              </w:rPr>
              <w:drawing>
                <wp:inline distT="0" distB="0" distL="0" distR="0" wp14:anchorId="3FA538A5" wp14:editId="407AE3EA">
                  <wp:extent cx="2949575" cy="1289685"/>
                  <wp:effectExtent l="0" t="0" r="3175" b="5715"/>
                  <wp:docPr id="21509" name="Picture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49575" cy="1289685"/>
                          </a:xfrm>
                          <a:prstGeom prst="rect">
                            <a:avLst/>
                          </a:prstGeom>
                        </pic:spPr>
                      </pic:pic>
                    </a:graphicData>
                  </a:graphic>
                </wp:inline>
              </w:drawing>
            </w:r>
          </w:p>
          <w:p w14:paraId="66CF75D6" w14:textId="77777777" w:rsidR="00A471CE" w:rsidRDefault="00A471CE" w:rsidP="00EF61A5">
            <w:pPr>
              <w:pStyle w:val="TableHeader"/>
              <w:numPr>
                <w:ilvl w:val="0"/>
                <w:numId w:val="179"/>
              </w:numPr>
              <w:jc w:val="left"/>
              <w:rPr>
                <w:rFonts w:ascii="GE Inspira" w:hAnsi="GE Inspira"/>
                <w:noProof/>
              </w:rPr>
            </w:pPr>
            <w:r>
              <w:rPr>
                <w:rFonts w:ascii="GE Inspira" w:hAnsi="GE Inspira"/>
                <w:noProof/>
              </w:rPr>
              <w:t>Calculation of Compliance based on Attribute on Requirement</w:t>
            </w:r>
          </w:p>
          <w:p w14:paraId="04DC6675" w14:textId="49863293" w:rsidR="00A471CE" w:rsidRPr="00A75B53" w:rsidRDefault="00A471CE" w:rsidP="00A471CE">
            <w:pPr>
              <w:pStyle w:val="TableHeader"/>
              <w:jc w:val="left"/>
              <w:rPr>
                <w:rFonts w:ascii="GE Inspira" w:hAnsi="GE Inspira"/>
                <w:noProof/>
              </w:rPr>
            </w:pPr>
            <w:r>
              <w:rPr>
                <w:noProof/>
              </w:rPr>
              <w:drawing>
                <wp:inline distT="0" distB="0" distL="0" distR="0" wp14:anchorId="3C4F04B9" wp14:editId="3E750672">
                  <wp:extent cx="2949575" cy="718185"/>
                  <wp:effectExtent l="0" t="0" r="3175" b="5715"/>
                  <wp:docPr id="21510" name="Picture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49575" cy="718185"/>
                          </a:xfrm>
                          <a:prstGeom prst="rect">
                            <a:avLst/>
                          </a:prstGeom>
                        </pic:spPr>
                      </pic:pic>
                    </a:graphicData>
                  </a:graphic>
                </wp:inline>
              </w:drawing>
            </w:r>
          </w:p>
        </w:tc>
      </w:tr>
    </w:tbl>
    <w:p w14:paraId="44293955" w14:textId="1456307B" w:rsidR="003B6D2D" w:rsidRDefault="0008292F" w:rsidP="003B6D2D">
      <w:pPr>
        <w:pStyle w:val="Heading3"/>
      </w:pPr>
      <w:bookmarkStart w:id="227" w:name="_Toc52811665"/>
      <w:r>
        <w:t>From EBOM Compliance Status View</w:t>
      </w:r>
      <w:bookmarkEnd w:id="227"/>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742"/>
        <w:gridCol w:w="2668"/>
        <w:gridCol w:w="4861"/>
      </w:tblGrid>
      <w:tr w:rsidR="003B6D2D" w:rsidRPr="00A75B53" w14:paraId="3983EB04" w14:textId="77777777" w:rsidTr="00132DF9">
        <w:trPr>
          <w:cantSplit/>
          <w:trHeight w:val="355"/>
        </w:trPr>
        <w:tc>
          <w:tcPr>
            <w:tcW w:w="9785" w:type="dxa"/>
            <w:gridSpan w:val="4"/>
            <w:shd w:val="clear" w:color="auto" w:fill="E0E0E0"/>
          </w:tcPr>
          <w:p w14:paraId="7C89475E" w14:textId="77C9DFE9" w:rsidR="003B6D2D" w:rsidRPr="006A18F2" w:rsidRDefault="00195AB0" w:rsidP="00132DF9">
            <w:pPr>
              <w:pStyle w:val="TableHeader"/>
              <w:rPr>
                <w:rFonts w:ascii="GE Inspira" w:hAnsi="GE Inspira"/>
                <w:bCs/>
                <w:sz w:val="22"/>
              </w:rPr>
            </w:pPr>
            <w:r>
              <w:t>From EBOM Compliance Status View</w:t>
            </w:r>
          </w:p>
        </w:tc>
      </w:tr>
      <w:tr w:rsidR="003B6D2D" w:rsidRPr="00A75B53" w14:paraId="7BE072E1" w14:textId="77777777" w:rsidTr="0050491D">
        <w:trPr>
          <w:cantSplit/>
          <w:trHeight w:val="421"/>
          <w:tblHeader/>
        </w:trPr>
        <w:tc>
          <w:tcPr>
            <w:tcW w:w="514" w:type="dxa"/>
            <w:shd w:val="clear" w:color="FFFFFF" w:fill="auto"/>
          </w:tcPr>
          <w:p w14:paraId="62993289" w14:textId="74E599DA" w:rsidR="003B6D2D" w:rsidRPr="00A75B53" w:rsidRDefault="003B6D2D" w:rsidP="00132DF9">
            <w:pPr>
              <w:pStyle w:val="BodyText"/>
              <w:rPr>
                <w:b/>
                <w:bCs/>
              </w:rPr>
            </w:pPr>
            <w:r w:rsidRPr="00A75B53">
              <w:rPr>
                <w:b/>
                <w:bCs/>
              </w:rPr>
              <w:t>#</w:t>
            </w:r>
          </w:p>
        </w:tc>
        <w:tc>
          <w:tcPr>
            <w:tcW w:w="1742" w:type="dxa"/>
            <w:shd w:val="clear" w:color="FFFFFF" w:fill="auto"/>
          </w:tcPr>
          <w:p w14:paraId="2A34A23D" w14:textId="13DE692C" w:rsidR="003B6D2D" w:rsidRPr="00A75B53" w:rsidRDefault="00FF67A1" w:rsidP="00132DF9">
            <w:pPr>
              <w:pStyle w:val="BodyText"/>
              <w:rPr>
                <w:b/>
                <w:bCs/>
              </w:rPr>
            </w:pPr>
            <w:r>
              <w:rPr>
                <w:b/>
                <w:bCs/>
              </w:rPr>
              <w:t>Steps</w:t>
            </w:r>
          </w:p>
        </w:tc>
        <w:tc>
          <w:tcPr>
            <w:tcW w:w="2668" w:type="dxa"/>
            <w:shd w:val="clear" w:color="FFFFFF" w:fill="auto"/>
          </w:tcPr>
          <w:p w14:paraId="4040CA4A" w14:textId="77777777" w:rsidR="003B6D2D" w:rsidRPr="00A75B53" w:rsidRDefault="003B6D2D" w:rsidP="00132DF9">
            <w:pPr>
              <w:pStyle w:val="BodyText"/>
              <w:rPr>
                <w:b/>
                <w:bCs/>
              </w:rPr>
            </w:pPr>
            <w:r>
              <w:rPr>
                <w:b/>
                <w:bCs/>
              </w:rPr>
              <w:t>Background Operations</w:t>
            </w:r>
          </w:p>
        </w:tc>
        <w:tc>
          <w:tcPr>
            <w:tcW w:w="4861" w:type="dxa"/>
            <w:shd w:val="clear" w:color="FFFFFF" w:fill="auto"/>
          </w:tcPr>
          <w:p w14:paraId="109D4157" w14:textId="77777777" w:rsidR="003B6D2D" w:rsidRPr="00A75B53" w:rsidRDefault="003B6D2D" w:rsidP="00132DF9">
            <w:pPr>
              <w:pStyle w:val="BodyText"/>
              <w:rPr>
                <w:b/>
                <w:bCs/>
              </w:rPr>
            </w:pPr>
            <w:r>
              <w:rPr>
                <w:b/>
                <w:bCs/>
              </w:rPr>
              <w:t>Comments</w:t>
            </w:r>
            <w:r w:rsidRPr="00A75B53">
              <w:rPr>
                <w:b/>
                <w:bCs/>
              </w:rPr>
              <w:t xml:space="preserve"> </w:t>
            </w:r>
          </w:p>
        </w:tc>
      </w:tr>
      <w:tr w:rsidR="003B6D2D" w:rsidRPr="00A75B53" w14:paraId="6F4B6351" w14:textId="77777777" w:rsidTr="0050491D">
        <w:trPr>
          <w:cantSplit/>
          <w:trHeight w:val="401"/>
          <w:tblHeader/>
        </w:trPr>
        <w:tc>
          <w:tcPr>
            <w:tcW w:w="514" w:type="dxa"/>
            <w:shd w:val="clear" w:color="FFFFFF" w:fill="auto"/>
          </w:tcPr>
          <w:p w14:paraId="6CA41E7E" w14:textId="77777777" w:rsidR="003B6D2D" w:rsidRPr="00A75B53" w:rsidRDefault="003B6D2D" w:rsidP="00132DF9">
            <w:pPr>
              <w:pStyle w:val="TableHeader"/>
              <w:rPr>
                <w:rFonts w:ascii="GE Inspira" w:hAnsi="GE Inspira"/>
                <w:b/>
                <w:bCs/>
                <w:sz w:val="20"/>
              </w:rPr>
            </w:pPr>
            <w:r>
              <w:rPr>
                <w:rFonts w:ascii="GE Inspira" w:hAnsi="GE Inspira"/>
                <w:b/>
                <w:bCs/>
                <w:sz w:val="20"/>
              </w:rPr>
              <w:lastRenderedPageBreak/>
              <w:t>1</w:t>
            </w:r>
          </w:p>
        </w:tc>
        <w:tc>
          <w:tcPr>
            <w:tcW w:w="1742" w:type="dxa"/>
            <w:shd w:val="clear" w:color="FFFFFF" w:fill="auto"/>
          </w:tcPr>
          <w:p w14:paraId="0AFAC746" w14:textId="4B03B0A1" w:rsidR="007336EE" w:rsidRDefault="007336EE" w:rsidP="00EF61A5">
            <w:pPr>
              <w:pStyle w:val="TableHeader"/>
              <w:numPr>
                <w:ilvl w:val="0"/>
                <w:numId w:val="45"/>
              </w:numPr>
              <w:jc w:val="left"/>
              <w:rPr>
                <w:rFonts w:ascii="GE Inspira" w:hAnsi="GE Inspira"/>
              </w:rPr>
            </w:pPr>
            <w:r>
              <w:rPr>
                <w:rFonts w:ascii="GE Inspira" w:hAnsi="GE Inspira"/>
              </w:rPr>
              <w:t>Open Custom Instrument.</w:t>
            </w:r>
          </w:p>
          <w:p w14:paraId="51BB7B3B" w14:textId="77777777" w:rsidR="007336EE" w:rsidRDefault="007336EE" w:rsidP="00EF61A5">
            <w:pPr>
              <w:pStyle w:val="TableHeader"/>
              <w:numPr>
                <w:ilvl w:val="0"/>
                <w:numId w:val="45"/>
              </w:numPr>
              <w:jc w:val="left"/>
              <w:rPr>
                <w:rFonts w:ascii="GE Inspira" w:hAnsi="GE Inspira"/>
              </w:rPr>
            </w:pPr>
            <w:r>
              <w:rPr>
                <w:rFonts w:ascii="GE Inspira" w:hAnsi="GE Inspira"/>
              </w:rPr>
              <w:t>Go to EBOM</w:t>
            </w:r>
            <w:r w:rsidRPr="00807DAB">
              <w:rPr>
                <w:rFonts w:ascii="GE Inspira" w:hAnsi="GE Inspira"/>
              </w:rPr>
              <w:sym w:font="Wingdings" w:char="F0E0"/>
            </w:r>
            <w:r>
              <w:rPr>
                <w:rFonts w:ascii="GE Inspira" w:hAnsi="GE Inspira"/>
              </w:rPr>
              <w:t xml:space="preserve"> EBOM tab. </w:t>
            </w:r>
          </w:p>
          <w:p w14:paraId="399F3BB2" w14:textId="3945D409" w:rsidR="003B6D2D" w:rsidRDefault="007336EE" w:rsidP="00EF61A5">
            <w:pPr>
              <w:pStyle w:val="TableHeader"/>
              <w:numPr>
                <w:ilvl w:val="0"/>
                <w:numId w:val="45"/>
              </w:numPr>
              <w:jc w:val="left"/>
              <w:rPr>
                <w:rFonts w:ascii="GE Inspira" w:hAnsi="GE Inspira"/>
              </w:rPr>
            </w:pPr>
            <w:r>
              <w:rPr>
                <w:rFonts w:ascii="GE Inspira" w:hAnsi="GE Inspira"/>
              </w:rPr>
              <w:t xml:space="preserve">Select </w:t>
            </w:r>
            <w:r w:rsidR="00BD13E2">
              <w:rPr>
                <w:rFonts w:ascii="GE Inspira" w:hAnsi="GE Inspira"/>
              </w:rPr>
              <w:t>Compliance S</w:t>
            </w:r>
            <w:r w:rsidR="006B195C">
              <w:rPr>
                <w:rFonts w:ascii="GE Inspira" w:hAnsi="GE Inspira"/>
              </w:rPr>
              <w:t>t</w:t>
            </w:r>
            <w:r w:rsidR="00BD13E2">
              <w:rPr>
                <w:rFonts w:ascii="GE Inspira" w:hAnsi="GE Inspira"/>
              </w:rPr>
              <w:t>atus</w:t>
            </w:r>
            <w:r w:rsidR="006B195C">
              <w:rPr>
                <w:rFonts w:ascii="GE Inspira" w:hAnsi="GE Inspira"/>
              </w:rPr>
              <w:t xml:space="preserve"> </w:t>
            </w:r>
            <w:r>
              <w:rPr>
                <w:rFonts w:ascii="GE Inspira" w:hAnsi="GE Inspira"/>
              </w:rPr>
              <w:t>View</w:t>
            </w:r>
          </w:p>
          <w:p w14:paraId="6F32B23E" w14:textId="5C4F0EE0" w:rsidR="00EA7F90" w:rsidRPr="00A75B53" w:rsidRDefault="00EA7F90" w:rsidP="00EF61A5">
            <w:pPr>
              <w:pStyle w:val="TableHeader"/>
              <w:numPr>
                <w:ilvl w:val="0"/>
                <w:numId w:val="45"/>
              </w:numPr>
              <w:jc w:val="left"/>
              <w:rPr>
                <w:rFonts w:ascii="GE Inspira" w:hAnsi="GE Inspira"/>
              </w:rPr>
            </w:pPr>
            <w:r>
              <w:rPr>
                <w:rFonts w:ascii="GE Inspira" w:hAnsi="GE Inspira"/>
              </w:rPr>
              <w:t>Select table Compliance S</w:t>
            </w:r>
            <w:r w:rsidR="008B1A67">
              <w:rPr>
                <w:rFonts w:ascii="GE Inspira" w:hAnsi="GE Inspira"/>
              </w:rPr>
              <w:t>t</w:t>
            </w:r>
            <w:r>
              <w:rPr>
                <w:rFonts w:ascii="GE Inspira" w:hAnsi="GE Inspira"/>
              </w:rPr>
              <w:t>atus</w:t>
            </w:r>
            <w:r w:rsidR="008B1A67">
              <w:rPr>
                <w:rFonts w:ascii="GE Inspira" w:hAnsi="GE Inspira"/>
              </w:rPr>
              <w:t xml:space="preserve"> </w:t>
            </w:r>
          </w:p>
        </w:tc>
        <w:tc>
          <w:tcPr>
            <w:tcW w:w="2668" w:type="dxa"/>
            <w:shd w:val="clear" w:color="FFFFFF" w:fill="auto"/>
          </w:tcPr>
          <w:p w14:paraId="1D943211" w14:textId="77777777" w:rsidR="003B6D2D" w:rsidRDefault="00553BB1" w:rsidP="00EF61A5">
            <w:pPr>
              <w:pStyle w:val="TableHeader"/>
              <w:numPr>
                <w:ilvl w:val="0"/>
                <w:numId w:val="46"/>
              </w:numPr>
              <w:jc w:val="left"/>
              <w:rPr>
                <w:rFonts w:ascii="GE Inspira" w:hAnsi="GE Inspira"/>
              </w:rPr>
            </w:pPr>
            <w:r>
              <w:rPr>
                <w:rFonts w:ascii="GE Inspira" w:hAnsi="GE Inspira"/>
              </w:rPr>
              <w:t>This view will show the Compliance Status of the Full EBOM Structure which is present in the EBOM</w:t>
            </w:r>
          </w:p>
          <w:p w14:paraId="21DD8ACD" w14:textId="77777777" w:rsidR="006856C7" w:rsidRDefault="006856C7" w:rsidP="00EF61A5">
            <w:pPr>
              <w:pStyle w:val="TableHeader"/>
              <w:numPr>
                <w:ilvl w:val="0"/>
                <w:numId w:val="46"/>
              </w:numPr>
              <w:jc w:val="left"/>
              <w:rPr>
                <w:rFonts w:ascii="GE Inspira" w:hAnsi="GE Inspira"/>
              </w:rPr>
            </w:pPr>
            <w:r>
              <w:rPr>
                <w:rFonts w:ascii="GE Inspira" w:hAnsi="GE Inspira"/>
              </w:rPr>
              <w:t>If the Child Part in EBOM is not Compliant then Parent Part will also not be Compliant.</w:t>
            </w:r>
          </w:p>
          <w:p w14:paraId="7DEA7321" w14:textId="77777777" w:rsidR="006856C7" w:rsidRDefault="006856C7" w:rsidP="00EF61A5">
            <w:pPr>
              <w:pStyle w:val="TableHeader"/>
              <w:numPr>
                <w:ilvl w:val="0"/>
                <w:numId w:val="46"/>
              </w:numPr>
              <w:jc w:val="left"/>
              <w:rPr>
                <w:rFonts w:ascii="GE Inspira" w:hAnsi="GE Inspira"/>
              </w:rPr>
            </w:pPr>
            <w:r>
              <w:rPr>
                <w:rFonts w:ascii="GE Inspira" w:hAnsi="GE Inspira"/>
              </w:rPr>
              <w:t>If child Parts are Compliant, then it will check for current Part whether it is compli</w:t>
            </w:r>
            <w:r w:rsidR="00DC26EC">
              <w:rPr>
                <w:rFonts w:ascii="GE Inspira" w:hAnsi="GE Inspira"/>
              </w:rPr>
              <w:t>a</w:t>
            </w:r>
            <w:r>
              <w:rPr>
                <w:rFonts w:ascii="GE Inspira" w:hAnsi="GE Inspira"/>
              </w:rPr>
              <w:t>nt and if both children and current Part are Compliant, then the current Part is also Compliant</w:t>
            </w:r>
          </w:p>
          <w:p w14:paraId="4BF0AA78" w14:textId="77777777" w:rsidR="007334B5" w:rsidRDefault="007334B5" w:rsidP="00EF61A5">
            <w:pPr>
              <w:pStyle w:val="TableHeader"/>
              <w:numPr>
                <w:ilvl w:val="0"/>
                <w:numId w:val="46"/>
              </w:numPr>
              <w:jc w:val="left"/>
              <w:rPr>
                <w:rFonts w:ascii="GE Inspira" w:hAnsi="GE Inspira"/>
              </w:rPr>
            </w:pPr>
            <w:r>
              <w:rPr>
                <w:rFonts w:ascii="GE Inspira" w:hAnsi="GE Inspira"/>
              </w:rPr>
              <w:t>The Compliance Status will be calc</w:t>
            </w:r>
            <w:r w:rsidR="003B3BB7">
              <w:rPr>
                <w:rFonts w:ascii="GE Inspira" w:hAnsi="GE Inspira"/>
              </w:rPr>
              <w:t>ulat</w:t>
            </w:r>
            <w:r>
              <w:rPr>
                <w:rFonts w:ascii="GE Inspira" w:hAnsi="GE Inspira"/>
              </w:rPr>
              <w:t>ed using bottom up approach</w:t>
            </w:r>
          </w:p>
          <w:p w14:paraId="26AE1C3E" w14:textId="77777777" w:rsidR="0011253A" w:rsidRDefault="0011253A" w:rsidP="00EF61A5">
            <w:pPr>
              <w:pStyle w:val="TableHeader"/>
              <w:numPr>
                <w:ilvl w:val="0"/>
                <w:numId w:val="46"/>
              </w:numPr>
              <w:jc w:val="left"/>
              <w:rPr>
                <w:rFonts w:ascii="GE Inspira" w:hAnsi="GE Inspira"/>
              </w:rPr>
            </w:pPr>
            <w:r>
              <w:rPr>
                <w:rFonts w:ascii="GE Inspira" w:hAnsi="GE Inspira"/>
              </w:rPr>
              <w:t>If Compliant, it will show Green tick</w:t>
            </w:r>
          </w:p>
          <w:p w14:paraId="063C0C3C" w14:textId="404C7B75" w:rsidR="0011253A" w:rsidRPr="000831D0" w:rsidRDefault="0011253A" w:rsidP="00EF61A5">
            <w:pPr>
              <w:pStyle w:val="TableHeader"/>
              <w:numPr>
                <w:ilvl w:val="0"/>
                <w:numId w:val="46"/>
              </w:numPr>
              <w:jc w:val="left"/>
              <w:rPr>
                <w:rFonts w:ascii="GE Inspira" w:hAnsi="GE Inspira"/>
              </w:rPr>
            </w:pPr>
            <w:r>
              <w:rPr>
                <w:rFonts w:ascii="GE Inspira" w:hAnsi="GE Inspira"/>
              </w:rPr>
              <w:t>If non-Compliant, it will show red cross</w:t>
            </w:r>
          </w:p>
        </w:tc>
        <w:tc>
          <w:tcPr>
            <w:tcW w:w="4861" w:type="dxa"/>
            <w:shd w:val="clear" w:color="FFFFFF" w:fill="auto"/>
          </w:tcPr>
          <w:p w14:paraId="48ADFD03" w14:textId="0D865BCE" w:rsidR="003B6D2D" w:rsidRDefault="00BA0A82" w:rsidP="00EF61A5">
            <w:pPr>
              <w:pStyle w:val="TableHeader"/>
              <w:numPr>
                <w:ilvl w:val="0"/>
                <w:numId w:val="46"/>
              </w:numPr>
              <w:jc w:val="left"/>
              <w:rPr>
                <w:rFonts w:ascii="GE Inspira" w:hAnsi="GE Inspira"/>
                <w:noProof/>
              </w:rPr>
            </w:pPr>
            <w:r>
              <w:rPr>
                <w:rFonts w:ascii="GE Inspira" w:hAnsi="GE Inspira"/>
                <w:noProof/>
              </w:rPr>
              <w:t>Compliance Status</w:t>
            </w:r>
          </w:p>
          <w:p w14:paraId="767CACD9" w14:textId="556999F3" w:rsidR="00BA0A82" w:rsidRDefault="00BA0A82" w:rsidP="00BA0A82">
            <w:pPr>
              <w:pStyle w:val="TableHeader"/>
              <w:jc w:val="left"/>
              <w:rPr>
                <w:rFonts w:ascii="GE Inspira" w:hAnsi="GE Inspira"/>
                <w:noProof/>
              </w:rPr>
            </w:pPr>
            <w:r>
              <w:rPr>
                <w:noProof/>
              </w:rPr>
              <w:drawing>
                <wp:inline distT="0" distB="0" distL="0" distR="0" wp14:anchorId="4F43EF98" wp14:editId="7C4B7EC5">
                  <wp:extent cx="2949575" cy="171577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49575" cy="1715770"/>
                          </a:xfrm>
                          <a:prstGeom prst="rect">
                            <a:avLst/>
                          </a:prstGeom>
                        </pic:spPr>
                      </pic:pic>
                    </a:graphicData>
                  </a:graphic>
                </wp:inline>
              </w:drawing>
            </w:r>
          </w:p>
          <w:p w14:paraId="55D0442A" w14:textId="4581F9BB" w:rsidR="003B6D2D" w:rsidRDefault="003B6D2D" w:rsidP="00132DF9">
            <w:pPr>
              <w:pStyle w:val="TableHeader"/>
              <w:ind w:left="48"/>
              <w:jc w:val="left"/>
              <w:rPr>
                <w:rFonts w:ascii="GE Inspira" w:hAnsi="GE Inspira"/>
                <w:noProof/>
              </w:rPr>
            </w:pPr>
          </w:p>
          <w:p w14:paraId="31D3E490" w14:textId="77777777" w:rsidR="003B6D2D" w:rsidRDefault="003B6D2D" w:rsidP="00132DF9">
            <w:pPr>
              <w:pStyle w:val="TableHeader"/>
              <w:jc w:val="left"/>
              <w:rPr>
                <w:rFonts w:ascii="GE Inspira" w:hAnsi="GE Inspira"/>
              </w:rPr>
            </w:pPr>
          </w:p>
          <w:p w14:paraId="3F0649D6" w14:textId="77777777" w:rsidR="003B6D2D" w:rsidRPr="00A75B53" w:rsidRDefault="003B6D2D" w:rsidP="00132DF9">
            <w:pPr>
              <w:pStyle w:val="TableHeader"/>
              <w:jc w:val="left"/>
              <w:rPr>
                <w:rFonts w:ascii="GE Inspira" w:hAnsi="GE Inspira"/>
              </w:rPr>
            </w:pPr>
          </w:p>
        </w:tc>
      </w:tr>
    </w:tbl>
    <w:p w14:paraId="7FCB3BF1" w14:textId="4F9AE0DA" w:rsidR="00122ACF" w:rsidRDefault="001B3923" w:rsidP="00122ACF">
      <w:pPr>
        <w:pStyle w:val="Heading3"/>
      </w:pPr>
      <w:bookmarkStart w:id="228" w:name="_Toc52811666"/>
      <w:r>
        <w:t>Conformity Report</w:t>
      </w:r>
      <w:bookmarkEnd w:id="228"/>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620"/>
        <w:gridCol w:w="2790"/>
        <w:gridCol w:w="4861"/>
      </w:tblGrid>
      <w:tr w:rsidR="00122ACF" w:rsidRPr="00A75B53" w14:paraId="290E60DD" w14:textId="77777777" w:rsidTr="0092056E">
        <w:trPr>
          <w:cantSplit/>
          <w:trHeight w:val="355"/>
        </w:trPr>
        <w:tc>
          <w:tcPr>
            <w:tcW w:w="9785" w:type="dxa"/>
            <w:gridSpan w:val="4"/>
            <w:shd w:val="clear" w:color="auto" w:fill="E0E0E0"/>
          </w:tcPr>
          <w:p w14:paraId="32C77633" w14:textId="0A8C37FF" w:rsidR="00122ACF" w:rsidRPr="006A18F2" w:rsidRDefault="00B43949" w:rsidP="0092056E">
            <w:pPr>
              <w:pStyle w:val="TableHeader"/>
              <w:rPr>
                <w:rFonts w:ascii="GE Inspira" w:hAnsi="GE Inspira"/>
                <w:bCs/>
                <w:sz w:val="22"/>
              </w:rPr>
            </w:pPr>
            <w:r>
              <w:t>Conformity Report</w:t>
            </w:r>
          </w:p>
        </w:tc>
      </w:tr>
      <w:tr w:rsidR="00122ACF" w:rsidRPr="00A75B53" w14:paraId="4107839F" w14:textId="77777777" w:rsidTr="00422BA6">
        <w:trPr>
          <w:cantSplit/>
          <w:trHeight w:val="421"/>
          <w:tblHeader/>
        </w:trPr>
        <w:tc>
          <w:tcPr>
            <w:tcW w:w="514" w:type="dxa"/>
            <w:shd w:val="clear" w:color="FFFFFF" w:fill="auto"/>
          </w:tcPr>
          <w:p w14:paraId="51545C19" w14:textId="56757A93" w:rsidR="00122ACF" w:rsidRPr="00A75B53" w:rsidRDefault="00122ACF" w:rsidP="0092056E">
            <w:pPr>
              <w:pStyle w:val="BodyText"/>
              <w:rPr>
                <w:b/>
                <w:bCs/>
              </w:rPr>
            </w:pPr>
            <w:r w:rsidRPr="00A75B53">
              <w:rPr>
                <w:b/>
                <w:bCs/>
              </w:rPr>
              <w:t>#</w:t>
            </w:r>
          </w:p>
        </w:tc>
        <w:tc>
          <w:tcPr>
            <w:tcW w:w="1620" w:type="dxa"/>
            <w:shd w:val="clear" w:color="FFFFFF" w:fill="auto"/>
          </w:tcPr>
          <w:p w14:paraId="2C5E0A9E" w14:textId="493CCEC3" w:rsidR="00122ACF" w:rsidRPr="00A75B53" w:rsidRDefault="00FF67A1" w:rsidP="0092056E">
            <w:pPr>
              <w:pStyle w:val="BodyText"/>
              <w:rPr>
                <w:b/>
                <w:bCs/>
              </w:rPr>
            </w:pPr>
            <w:r>
              <w:rPr>
                <w:b/>
                <w:bCs/>
              </w:rPr>
              <w:t>Steps</w:t>
            </w:r>
          </w:p>
        </w:tc>
        <w:tc>
          <w:tcPr>
            <w:tcW w:w="2790" w:type="dxa"/>
            <w:shd w:val="clear" w:color="FFFFFF" w:fill="auto"/>
          </w:tcPr>
          <w:p w14:paraId="2ECA1994" w14:textId="77777777" w:rsidR="00122ACF" w:rsidRPr="00A75B53" w:rsidRDefault="00122ACF" w:rsidP="0092056E">
            <w:pPr>
              <w:pStyle w:val="BodyText"/>
              <w:rPr>
                <w:b/>
                <w:bCs/>
              </w:rPr>
            </w:pPr>
            <w:r>
              <w:rPr>
                <w:b/>
                <w:bCs/>
              </w:rPr>
              <w:t>Background Operations</w:t>
            </w:r>
          </w:p>
        </w:tc>
        <w:tc>
          <w:tcPr>
            <w:tcW w:w="4861" w:type="dxa"/>
            <w:shd w:val="clear" w:color="FFFFFF" w:fill="auto"/>
          </w:tcPr>
          <w:p w14:paraId="1A4415DD" w14:textId="77777777" w:rsidR="00122ACF" w:rsidRPr="00A75B53" w:rsidRDefault="00122ACF" w:rsidP="0092056E">
            <w:pPr>
              <w:pStyle w:val="BodyText"/>
              <w:rPr>
                <w:b/>
                <w:bCs/>
              </w:rPr>
            </w:pPr>
            <w:r>
              <w:rPr>
                <w:b/>
                <w:bCs/>
              </w:rPr>
              <w:t>Comments</w:t>
            </w:r>
            <w:r w:rsidRPr="00A75B53">
              <w:rPr>
                <w:b/>
                <w:bCs/>
              </w:rPr>
              <w:t xml:space="preserve"> </w:t>
            </w:r>
          </w:p>
        </w:tc>
      </w:tr>
      <w:tr w:rsidR="00122ACF" w:rsidRPr="00A75B53" w14:paraId="6DC7A3C4" w14:textId="77777777" w:rsidTr="00422BA6">
        <w:trPr>
          <w:cantSplit/>
          <w:trHeight w:val="401"/>
          <w:tblHeader/>
        </w:trPr>
        <w:tc>
          <w:tcPr>
            <w:tcW w:w="514" w:type="dxa"/>
            <w:shd w:val="clear" w:color="FFFFFF" w:fill="auto"/>
          </w:tcPr>
          <w:p w14:paraId="5851376A" w14:textId="77777777" w:rsidR="00122ACF" w:rsidRPr="00A75B53" w:rsidRDefault="00122ACF" w:rsidP="0092056E">
            <w:pPr>
              <w:pStyle w:val="TableHeader"/>
              <w:rPr>
                <w:rFonts w:ascii="GE Inspira" w:hAnsi="GE Inspira"/>
                <w:b/>
                <w:bCs/>
                <w:sz w:val="20"/>
              </w:rPr>
            </w:pPr>
            <w:r>
              <w:rPr>
                <w:rFonts w:ascii="GE Inspira" w:hAnsi="GE Inspira"/>
                <w:b/>
                <w:bCs/>
                <w:sz w:val="20"/>
              </w:rPr>
              <w:t>1</w:t>
            </w:r>
          </w:p>
        </w:tc>
        <w:tc>
          <w:tcPr>
            <w:tcW w:w="1620" w:type="dxa"/>
            <w:shd w:val="clear" w:color="FFFFFF" w:fill="auto"/>
          </w:tcPr>
          <w:p w14:paraId="506F54EA" w14:textId="260BF1E1" w:rsidR="00701681" w:rsidRDefault="00701681" w:rsidP="00EF61A5">
            <w:pPr>
              <w:pStyle w:val="TableHeader"/>
              <w:numPr>
                <w:ilvl w:val="0"/>
                <w:numId w:val="149"/>
              </w:numPr>
              <w:jc w:val="left"/>
              <w:rPr>
                <w:rFonts w:ascii="GE Inspira" w:hAnsi="GE Inspira"/>
              </w:rPr>
            </w:pPr>
            <w:r>
              <w:rPr>
                <w:rFonts w:ascii="GE Inspira" w:hAnsi="GE Inspira"/>
              </w:rPr>
              <w:t>Open Custom Instrument</w:t>
            </w:r>
          </w:p>
          <w:p w14:paraId="5A197657" w14:textId="77777777" w:rsidR="00701681" w:rsidRDefault="00701681" w:rsidP="00EF61A5">
            <w:pPr>
              <w:pStyle w:val="TableHeader"/>
              <w:numPr>
                <w:ilvl w:val="0"/>
                <w:numId w:val="149"/>
              </w:numPr>
              <w:jc w:val="left"/>
              <w:rPr>
                <w:rFonts w:ascii="GE Inspira" w:hAnsi="GE Inspira"/>
              </w:rPr>
            </w:pPr>
            <w:r>
              <w:rPr>
                <w:rFonts w:ascii="GE Inspira" w:hAnsi="GE Inspira"/>
              </w:rPr>
              <w:t>Go to EBOM</w:t>
            </w:r>
            <w:r w:rsidRPr="00807DAB">
              <w:rPr>
                <w:rFonts w:ascii="GE Inspira" w:hAnsi="GE Inspira"/>
              </w:rPr>
              <w:sym w:font="Wingdings" w:char="F0E0"/>
            </w:r>
            <w:r>
              <w:rPr>
                <w:rFonts w:ascii="GE Inspira" w:hAnsi="GE Inspira"/>
              </w:rPr>
              <w:t xml:space="preserve"> EBOM tab. </w:t>
            </w:r>
          </w:p>
          <w:p w14:paraId="456FCDC4" w14:textId="77777777" w:rsidR="00701681" w:rsidRDefault="00701681" w:rsidP="00EF61A5">
            <w:pPr>
              <w:pStyle w:val="TableHeader"/>
              <w:numPr>
                <w:ilvl w:val="0"/>
                <w:numId w:val="149"/>
              </w:numPr>
              <w:jc w:val="left"/>
              <w:rPr>
                <w:rFonts w:ascii="GE Inspira" w:hAnsi="GE Inspira"/>
              </w:rPr>
            </w:pPr>
            <w:r>
              <w:rPr>
                <w:rFonts w:ascii="GE Inspira" w:hAnsi="GE Inspira"/>
              </w:rPr>
              <w:t>Select Compliance Status View</w:t>
            </w:r>
          </w:p>
          <w:p w14:paraId="3EC7B061" w14:textId="0C3B7978" w:rsidR="00122ACF" w:rsidRPr="00701681" w:rsidRDefault="00701681" w:rsidP="00EF61A5">
            <w:pPr>
              <w:pStyle w:val="TableHeader"/>
              <w:numPr>
                <w:ilvl w:val="0"/>
                <w:numId w:val="149"/>
              </w:numPr>
              <w:jc w:val="left"/>
              <w:rPr>
                <w:rFonts w:ascii="GE Inspira" w:hAnsi="GE Inspira"/>
              </w:rPr>
            </w:pPr>
            <w:r w:rsidRPr="00701681">
              <w:rPr>
                <w:rFonts w:ascii="GE Inspira" w:hAnsi="GE Inspira"/>
              </w:rPr>
              <w:t xml:space="preserve">Select table </w:t>
            </w:r>
            <w:r>
              <w:rPr>
                <w:rFonts w:ascii="GE Inspira" w:hAnsi="GE Inspira"/>
              </w:rPr>
              <w:t>Conformity Report</w:t>
            </w:r>
          </w:p>
        </w:tc>
        <w:tc>
          <w:tcPr>
            <w:tcW w:w="2790" w:type="dxa"/>
            <w:shd w:val="clear" w:color="FFFFFF" w:fill="auto"/>
          </w:tcPr>
          <w:p w14:paraId="0DC64F09" w14:textId="6A2C7820" w:rsidR="00122ACF" w:rsidRPr="000831D0" w:rsidRDefault="008B187F" w:rsidP="00EF61A5">
            <w:pPr>
              <w:pStyle w:val="TableHeader"/>
              <w:numPr>
                <w:ilvl w:val="0"/>
                <w:numId w:val="47"/>
              </w:numPr>
              <w:jc w:val="left"/>
              <w:rPr>
                <w:rFonts w:ascii="GE Inspira" w:hAnsi="GE Inspira"/>
              </w:rPr>
            </w:pPr>
            <w:r>
              <w:rPr>
                <w:rFonts w:ascii="GE Inspira" w:hAnsi="GE Inspira"/>
              </w:rPr>
              <w:t>This Table will show the Compliance Status along with all the other things such as Requirement Objects, Conformity Report Documents Data corresponding to each Requirement</w:t>
            </w:r>
            <w:r w:rsidR="00521025">
              <w:rPr>
                <w:rFonts w:ascii="GE Inspira" w:hAnsi="GE Inspira"/>
              </w:rPr>
              <w:t xml:space="preserve"> and Valid Certificate which shows the calculation of compliance using each Requirement</w:t>
            </w:r>
          </w:p>
        </w:tc>
        <w:tc>
          <w:tcPr>
            <w:tcW w:w="4861" w:type="dxa"/>
            <w:shd w:val="clear" w:color="FFFFFF" w:fill="auto"/>
          </w:tcPr>
          <w:p w14:paraId="0BD2BEED" w14:textId="6D5D107F" w:rsidR="00122ACF" w:rsidRDefault="00E36CC9" w:rsidP="00EF61A5">
            <w:pPr>
              <w:pStyle w:val="TableHeader"/>
              <w:numPr>
                <w:ilvl w:val="0"/>
                <w:numId w:val="47"/>
              </w:numPr>
              <w:jc w:val="left"/>
              <w:rPr>
                <w:rFonts w:ascii="GE Inspira" w:hAnsi="GE Inspira"/>
                <w:noProof/>
              </w:rPr>
            </w:pPr>
            <w:r>
              <w:rPr>
                <w:rFonts w:ascii="GE Inspira" w:hAnsi="GE Inspira"/>
                <w:noProof/>
              </w:rPr>
              <w:t>Conformity Report</w:t>
            </w:r>
          </w:p>
          <w:p w14:paraId="18396AEC" w14:textId="24F33DEE" w:rsidR="00122ACF" w:rsidRPr="00A75B53" w:rsidRDefault="00E36CC9" w:rsidP="000C6463">
            <w:pPr>
              <w:pStyle w:val="TableHeader"/>
              <w:ind w:left="48"/>
              <w:jc w:val="left"/>
              <w:rPr>
                <w:rFonts w:ascii="GE Inspira" w:hAnsi="GE Inspira"/>
                <w:noProof/>
              </w:rPr>
            </w:pPr>
            <w:r>
              <w:rPr>
                <w:noProof/>
              </w:rPr>
              <w:drawing>
                <wp:inline distT="0" distB="0" distL="0" distR="0" wp14:anchorId="229B88E4" wp14:editId="43DF4A80">
                  <wp:extent cx="2949575" cy="139382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49575" cy="1393825"/>
                          </a:xfrm>
                          <a:prstGeom prst="rect">
                            <a:avLst/>
                          </a:prstGeom>
                        </pic:spPr>
                      </pic:pic>
                    </a:graphicData>
                  </a:graphic>
                </wp:inline>
              </w:drawing>
            </w:r>
          </w:p>
        </w:tc>
      </w:tr>
    </w:tbl>
    <w:p w14:paraId="122EC12E" w14:textId="329B31F5" w:rsidR="00EA048A" w:rsidRDefault="00A46A0C" w:rsidP="00EA048A">
      <w:pPr>
        <w:pStyle w:val="Heading3"/>
      </w:pPr>
      <w:bookmarkStart w:id="229" w:name="_Toc52811667"/>
      <w:r>
        <w:t>Product Based</w:t>
      </w:r>
      <w:bookmarkEnd w:id="229"/>
    </w:p>
    <w:tbl>
      <w:tblPr>
        <w:tblW w:w="9785" w:type="dxa"/>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514"/>
        <w:gridCol w:w="1620"/>
        <w:gridCol w:w="2790"/>
        <w:gridCol w:w="4861"/>
      </w:tblGrid>
      <w:tr w:rsidR="00EA048A" w:rsidRPr="00A75B53" w14:paraId="2689E65E" w14:textId="77777777" w:rsidTr="0092056E">
        <w:trPr>
          <w:cantSplit/>
          <w:trHeight w:val="355"/>
        </w:trPr>
        <w:tc>
          <w:tcPr>
            <w:tcW w:w="9785" w:type="dxa"/>
            <w:gridSpan w:val="4"/>
            <w:shd w:val="clear" w:color="auto" w:fill="E0E0E0"/>
          </w:tcPr>
          <w:p w14:paraId="26B5C66C" w14:textId="0F240C09" w:rsidR="00EA048A" w:rsidRPr="006A18F2" w:rsidRDefault="00EA048A" w:rsidP="0092056E">
            <w:pPr>
              <w:pStyle w:val="TableHeader"/>
              <w:rPr>
                <w:rFonts w:ascii="GE Inspira" w:hAnsi="GE Inspira"/>
                <w:bCs/>
                <w:sz w:val="22"/>
              </w:rPr>
            </w:pPr>
            <w:r>
              <w:t xml:space="preserve"> </w:t>
            </w:r>
            <w:r w:rsidR="0083069C">
              <w:t>Product Based</w:t>
            </w:r>
          </w:p>
        </w:tc>
      </w:tr>
      <w:tr w:rsidR="00EA048A" w:rsidRPr="00A75B53" w14:paraId="6F92255B" w14:textId="77777777" w:rsidTr="0092056E">
        <w:trPr>
          <w:cantSplit/>
          <w:trHeight w:val="421"/>
          <w:tblHeader/>
        </w:trPr>
        <w:tc>
          <w:tcPr>
            <w:tcW w:w="514" w:type="dxa"/>
            <w:shd w:val="clear" w:color="FFFFFF" w:fill="auto"/>
          </w:tcPr>
          <w:p w14:paraId="3B031B2A" w14:textId="7CB72278" w:rsidR="00EA048A" w:rsidRPr="00A75B53" w:rsidRDefault="00EA048A" w:rsidP="0092056E">
            <w:pPr>
              <w:pStyle w:val="BodyText"/>
              <w:rPr>
                <w:b/>
                <w:bCs/>
              </w:rPr>
            </w:pPr>
            <w:r w:rsidRPr="00A75B53">
              <w:rPr>
                <w:b/>
                <w:bCs/>
              </w:rPr>
              <w:t>#</w:t>
            </w:r>
          </w:p>
        </w:tc>
        <w:tc>
          <w:tcPr>
            <w:tcW w:w="1620" w:type="dxa"/>
            <w:shd w:val="clear" w:color="FFFFFF" w:fill="auto"/>
          </w:tcPr>
          <w:p w14:paraId="0135E304" w14:textId="4F062BD9" w:rsidR="00EA048A" w:rsidRPr="00A75B53" w:rsidRDefault="00FF67A1" w:rsidP="0092056E">
            <w:pPr>
              <w:pStyle w:val="BodyText"/>
              <w:rPr>
                <w:b/>
                <w:bCs/>
              </w:rPr>
            </w:pPr>
            <w:r>
              <w:rPr>
                <w:b/>
                <w:bCs/>
              </w:rPr>
              <w:t>Steps</w:t>
            </w:r>
          </w:p>
        </w:tc>
        <w:tc>
          <w:tcPr>
            <w:tcW w:w="2790" w:type="dxa"/>
            <w:shd w:val="clear" w:color="FFFFFF" w:fill="auto"/>
          </w:tcPr>
          <w:p w14:paraId="0B52D23E" w14:textId="77777777" w:rsidR="00EA048A" w:rsidRPr="00A75B53" w:rsidRDefault="00EA048A" w:rsidP="0092056E">
            <w:pPr>
              <w:pStyle w:val="BodyText"/>
              <w:rPr>
                <w:b/>
                <w:bCs/>
              </w:rPr>
            </w:pPr>
            <w:r>
              <w:rPr>
                <w:b/>
                <w:bCs/>
              </w:rPr>
              <w:t>Background Operations</w:t>
            </w:r>
          </w:p>
        </w:tc>
        <w:tc>
          <w:tcPr>
            <w:tcW w:w="4861" w:type="dxa"/>
            <w:shd w:val="clear" w:color="FFFFFF" w:fill="auto"/>
          </w:tcPr>
          <w:p w14:paraId="03585A70" w14:textId="77777777" w:rsidR="00EA048A" w:rsidRPr="00A75B53" w:rsidRDefault="00EA048A" w:rsidP="0092056E">
            <w:pPr>
              <w:pStyle w:val="BodyText"/>
              <w:rPr>
                <w:b/>
                <w:bCs/>
              </w:rPr>
            </w:pPr>
            <w:r>
              <w:rPr>
                <w:b/>
                <w:bCs/>
              </w:rPr>
              <w:t>Comments</w:t>
            </w:r>
            <w:r w:rsidRPr="00A75B53">
              <w:rPr>
                <w:b/>
                <w:bCs/>
              </w:rPr>
              <w:t xml:space="preserve"> </w:t>
            </w:r>
          </w:p>
        </w:tc>
      </w:tr>
      <w:tr w:rsidR="00EA048A" w:rsidRPr="00A75B53" w14:paraId="59CB339F" w14:textId="77777777" w:rsidTr="0092056E">
        <w:trPr>
          <w:cantSplit/>
          <w:trHeight w:val="401"/>
          <w:tblHeader/>
        </w:trPr>
        <w:tc>
          <w:tcPr>
            <w:tcW w:w="514" w:type="dxa"/>
            <w:shd w:val="clear" w:color="FFFFFF" w:fill="auto"/>
          </w:tcPr>
          <w:p w14:paraId="54B01220" w14:textId="77777777" w:rsidR="00EA048A" w:rsidRPr="00A75B53" w:rsidRDefault="00EA048A" w:rsidP="0092056E">
            <w:pPr>
              <w:pStyle w:val="TableHeader"/>
              <w:rPr>
                <w:rFonts w:ascii="GE Inspira" w:hAnsi="GE Inspira"/>
                <w:b/>
                <w:bCs/>
                <w:sz w:val="20"/>
              </w:rPr>
            </w:pPr>
            <w:r>
              <w:rPr>
                <w:rFonts w:ascii="GE Inspira" w:hAnsi="GE Inspira"/>
                <w:b/>
                <w:bCs/>
                <w:sz w:val="20"/>
              </w:rPr>
              <w:lastRenderedPageBreak/>
              <w:t>1</w:t>
            </w:r>
          </w:p>
        </w:tc>
        <w:tc>
          <w:tcPr>
            <w:tcW w:w="1620" w:type="dxa"/>
            <w:shd w:val="clear" w:color="FFFFFF" w:fill="auto"/>
          </w:tcPr>
          <w:p w14:paraId="15E70114" w14:textId="1F3073DF" w:rsidR="00A23605" w:rsidRDefault="00A23605" w:rsidP="00EF61A5">
            <w:pPr>
              <w:pStyle w:val="TableHeader"/>
              <w:numPr>
                <w:ilvl w:val="0"/>
                <w:numId w:val="150"/>
              </w:numPr>
              <w:jc w:val="left"/>
              <w:rPr>
                <w:rFonts w:ascii="GE Inspira" w:hAnsi="GE Inspira"/>
              </w:rPr>
            </w:pPr>
            <w:r>
              <w:rPr>
                <w:rFonts w:ascii="GE Inspira" w:hAnsi="GE Inspira"/>
              </w:rPr>
              <w:t>Open Custom Instrument</w:t>
            </w:r>
          </w:p>
          <w:p w14:paraId="5A210852" w14:textId="77777777" w:rsidR="00A23605" w:rsidRDefault="00A23605" w:rsidP="00EF61A5">
            <w:pPr>
              <w:pStyle w:val="TableHeader"/>
              <w:numPr>
                <w:ilvl w:val="0"/>
                <w:numId w:val="150"/>
              </w:numPr>
              <w:jc w:val="left"/>
              <w:rPr>
                <w:rFonts w:ascii="GE Inspira" w:hAnsi="GE Inspira"/>
              </w:rPr>
            </w:pPr>
            <w:r>
              <w:rPr>
                <w:rFonts w:ascii="GE Inspira" w:hAnsi="GE Inspira"/>
              </w:rPr>
              <w:t>Go to EBOM</w:t>
            </w:r>
            <w:r w:rsidRPr="00807DAB">
              <w:rPr>
                <w:rFonts w:ascii="GE Inspira" w:hAnsi="GE Inspira"/>
              </w:rPr>
              <w:sym w:font="Wingdings" w:char="F0E0"/>
            </w:r>
            <w:r>
              <w:rPr>
                <w:rFonts w:ascii="GE Inspira" w:hAnsi="GE Inspira"/>
              </w:rPr>
              <w:t xml:space="preserve"> EBOM tab. </w:t>
            </w:r>
          </w:p>
          <w:p w14:paraId="55B44355" w14:textId="77777777" w:rsidR="00A23605" w:rsidRDefault="00A23605" w:rsidP="00EF61A5">
            <w:pPr>
              <w:pStyle w:val="TableHeader"/>
              <w:numPr>
                <w:ilvl w:val="0"/>
                <w:numId w:val="150"/>
              </w:numPr>
              <w:jc w:val="left"/>
              <w:rPr>
                <w:rFonts w:ascii="GE Inspira" w:hAnsi="GE Inspira"/>
              </w:rPr>
            </w:pPr>
            <w:r>
              <w:rPr>
                <w:rFonts w:ascii="GE Inspira" w:hAnsi="GE Inspira"/>
              </w:rPr>
              <w:t>Select Compliance Status View</w:t>
            </w:r>
          </w:p>
          <w:p w14:paraId="01B433D0" w14:textId="5D050258" w:rsidR="00EA048A" w:rsidRPr="00A23605" w:rsidRDefault="00A23605" w:rsidP="00EF61A5">
            <w:pPr>
              <w:pStyle w:val="TableHeader"/>
              <w:numPr>
                <w:ilvl w:val="0"/>
                <w:numId w:val="150"/>
              </w:numPr>
              <w:jc w:val="left"/>
              <w:rPr>
                <w:rFonts w:ascii="GE Inspira" w:hAnsi="GE Inspira"/>
              </w:rPr>
            </w:pPr>
            <w:r w:rsidRPr="00A23605">
              <w:rPr>
                <w:rFonts w:ascii="GE Inspira" w:hAnsi="GE Inspira"/>
              </w:rPr>
              <w:t xml:space="preserve">Select table </w:t>
            </w:r>
            <w:r w:rsidR="009E4086">
              <w:rPr>
                <w:rFonts w:ascii="GE Inspira" w:hAnsi="GE Inspira"/>
              </w:rPr>
              <w:t>Product Based</w:t>
            </w:r>
          </w:p>
        </w:tc>
        <w:tc>
          <w:tcPr>
            <w:tcW w:w="2790" w:type="dxa"/>
            <w:shd w:val="clear" w:color="FFFFFF" w:fill="auto"/>
          </w:tcPr>
          <w:p w14:paraId="5BA2EE5D" w14:textId="77777777" w:rsidR="00EA048A" w:rsidRDefault="00C51591" w:rsidP="00EF61A5">
            <w:pPr>
              <w:pStyle w:val="TableHeader"/>
              <w:numPr>
                <w:ilvl w:val="0"/>
                <w:numId w:val="48"/>
              </w:numPr>
              <w:jc w:val="left"/>
              <w:rPr>
                <w:rFonts w:ascii="GE Inspira" w:hAnsi="GE Inspira"/>
              </w:rPr>
            </w:pPr>
            <w:r>
              <w:rPr>
                <w:rFonts w:ascii="GE Inspira" w:hAnsi="GE Inspira"/>
              </w:rPr>
              <w:t xml:space="preserve">This </w:t>
            </w:r>
            <w:r w:rsidR="00787CEF">
              <w:rPr>
                <w:rFonts w:ascii="GE Inspira" w:hAnsi="GE Inspira"/>
              </w:rPr>
              <w:t>Table will show the Compliance Status based on the Top Level Product.</w:t>
            </w:r>
          </w:p>
          <w:p w14:paraId="16DEFEBB" w14:textId="37ED60DA" w:rsidR="004C596B" w:rsidRDefault="00787CEF" w:rsidP="00EF61A5">
            <w:pPr>
              <w:pStyle w:val="TableHeader"/>
              <w:numPr>
                <w:ilvl w:val="0"/>
                <w:numId w:val="48"/>
              </w:numPr>
              <w:jc w:val="left"/>
              <w:rPr>
                <w:rFonts w:ascii="GE Inspira" w:hAnsi="GE Inspira"/>
              </w:rPr>
            </w:pPr>
            <w:r>
              <w:rPr>
                <w:rFonts w:ascii="GE Inspira" w:hAnsi="GE Inspira"/>
              </w:rPr>
              <w:t xml:space="preserve">If </w:t>
            </w:r>
            <w:r w:rsidR="008B0B35">
              <w:rPr>
                <w:rFonts w:ascii="GE Inspira" w:hAnsi="GE Inspira"/>
              </w:rPr>
              <w:t>t</w:t>
            </w:r>
            <w:r>
              <w:rPr>
                <w:rFonts w:ascii="GE Inspira" w:hAnsi="GE Inspira"/>
              </w:rPr>
              <w:t xml:space="preserve">he Top Level Product is having a Requirement connected to it, then all the lower level Parts connected in the EBOM Structure, will check for only Compliance of the Top Level Part in that particular Part. </w:t>
            </w:r>
          </w:p>
          <w:p w14:paraId="79347266" w14:textId="23E4AD74" w:rsidR="00787CEF" w:rsidRPr="000831D0" w:rsidRDefault="00787CEF" w:rsidP="00EF61A5">
            <w:pPr>
              <w:pStyle w:val="TableHeader"/>
              <w:numPr>
                <w:ilvl w:val="0"/>
                <w:numId w:val="48"/>
              </w:numPr>
              <w:jc w:val="left"/>
              <w:rPr>
                <w:rFonts w:ascii="GE Inspira" w:hAnsi="GE Inspira"/>
              </w:rPr>
            </w:pPr>
            <w:r>
              <w:rPr>
                <w:rFonts w:ascii="GE Inspira" w:hAnsi="GE Inspira"/>
              </w:rPr>
              <w:t>All the Parts in lower level should have at least the Requirement which is connected to the Top Level Part and should have all Evidence in Release State to be Compliant</w:t>
            </w:r>
          </w:p>
        </w:tc>
        <w:tc>
          <w:tcPr>
            <w:tcW w:w="4861" w:type="dxa"/>
            <w:shd w:val="clear" w:color="FFFFFF" w:fill="auto"/>
          </w:tcPr>
          <w:p w14:paraId="6C15A9F7" w14:textId="71A99358" w:rsidR="00EA048A" w:rsidRDefault="00703151" w:rsidP="00EF61A5">
            <w:pPr>
              <w:pStyle w:val="TableHeader"/>
              <w:numPr>
                <w:ilvl w:val="0"/>
                <w:numId w:val="48"/>
              </w:numPr>
              <w:jc w:val="left"/>
              <w:rPr>
                <w:rFonts w:ascii="GE Inspira" w:hAnsi="GE Inspira"/>
                <w:noProof/>
              </w:rPr>
            </w:pPr>
            <w:r>
              <w:rPr>
                <w:rFonts w:ascii="GE Inspira" w:hAnsi="GE Inspira"/>
                <w:noProof/>
              </w:rPr>
              <w:t>Compliance Status Product Based</w:t>
            </w:r>
          </w:p>
          <w:p w14:paraId="162663B1" w14:textId="0FD1A9A4" w:rsidR="00EA048A" w:rsidRPr="00A75B53" w:rsidRDefault="00703151" w:rsidP="0092056E">
            <w:pPr>
              <w:pStyle w:val="TableHeader"/>
              <w:ind w:left="48"/>
              <w:jc w:val="left"/>
              <w:rPr>
                <w:rFonts w:ascii="GE Inspira" w:hAnsi="GE Inspira"/>
                <w:noProof/>
              </w:rPr>
            </w:pPr>
            <w:r>
              <w:rPr>
                <w:noProof/>
              </w:rPr>
              <w:drawing>
                <wp:inline distT="0" distB="0" distL="0" distR="0" wp14:anchorId="7965B711" wp14:editId="4E2CF3BF">
                  <wp:extent cx="2949575" cy="1644650"/>
                  <wp:effectExtent l="0" t="0" r="3175" b="0"/>
                  <wp:docPr id="21504" name="Picture 2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49575" cy="1644650"/>
                          </a:xfrm>
                          <a:prstGeom prst="rect">
                            <a:avLst/>
                          </a:prstGeom>
                        </pic:spPr>
                      </pic:pic>
                    </a:graphicData>
                  </a:graphic>
                </wp:inline>
              </w:drawing>
            </w:r>
          </w:p>
        </w:tc>
      </w:tr>
      <w:bookmarkEnd w:id="196"/>
      <w:bookmarkEnd w:id="197"/>
      <w:bookmarkEnd w:id="198"/>
      <w:bookmarkEnd w:id="199"/>
    </w:tbl>
    <w:p w14:paraId="517CC47B" w14:textId="77777777" w:rsidR="009B3301" w:rsidRDefault="009B3301" w:rsidP="009B3301"/>
    <w:p w14:paraId="3A8A921A" w14:textId="77777777" w:rsidR="009B3301" w:rsidRDefault="009B3301" w:rsidP="009B3301">
      <w:pPr>
        <w:pStyle w:val="BodyText3"/>
        <w:ind w:left="0"/>
      </w:pPr>
    </w:p>
    <w:p w14:paraId="7113CD1A" w14:textId="77777777" w:rsidR="00641B31" w:rsidRPr="009B3301" w:rsidRDefault="00641B31" w:rsidP="009B3301"/>
    <w:sectPr w:rsidR="00641B31" w:rsidRPr="009B3301">
      <w:headerReference w:type="default" r:id="rId140"/>
      <w:footerReference w:type="default" r:id="rId141"/>
      <w:footerReference w:type="first" r:id="rId142"/>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0400A8" w14:textId="77777777" w:rsidR="009C4AB0" w:rsidRDefault="009C4AB0">
      <w:r>
        <w:separator/>
      </w:r>
    </w:p>
    <w:p w14:paraId="0499DFB0" w14:textId="77777777" w:rsidR="009C4AB0" w:rsidRDefault="009C4AB0"/>
  </w:endnote>
  <w:endnote w:type="continuationSeparator" w:id="0">
    <w:p w14:paraId="5B5D4025" w14:textId="77777777" w:rsidR="009C4AB0" w:rsidRDefault="009C4AB0">
      <w:r>
        <w:continuationSeparator/>
      </w:r>
    </w:p>
    <w:p w14:paraId="2372BBE9" w14:textId="77777777" w:rsidR="009C4AB0" w:rsidRDefault="009C4A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 Inspira">
    <w:altName w:val="Calibri"/>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5ECB50" w14:textId="731F5EE7" w:rsidR="00121C54" w:rsidRDefault="00121C54" w:rsidP="0059223B">
    <w:pPr>
      <w:jc w:val="center"/>
      <w:rPr>
        <w:rFonts w:ascii="Arial" w:eastAsia="Times New Roman" w:hAnsi="Arial" w:cs="Arial"/>
        <w:sz w:val="18"/>
        <w:szCs w:val="18"/>
        <w:lang w:val="en-GB" w:eastAsia="zh-CN"/>
      </w:rPr>
    </w:pPr>
  </w:p>
  <w:p w14:paraId="199FF966" w14:textId="289A809C" w:rsidR="00121C54" w:rsidRDefault="00121C54" w:rsidP="0059223B">
    <w:pPr>
      <w:jc w:val="center"/>
      <w:rPr>
        <w:rFonts w:ascii="Arial" w:hAnsi="Arial" w:cs="Arial"/>
        <w:sz w:val="18"/>
      </w:rPr>
    </w:pPr>
    <w:r>
      <w:rPr>
        <w:rFonts w:ascii="Arial" w:hAnsi="Arial" w:cs="Arial"/>
        <w:sz w:val="18"/>
      </w:rPr>
      <w:t>Cytiva Confidential</w:t>
    </w:r>
  </w:p>
  <w:p w14:paraId="1588C6D2" w14:textId="72C236E4" w:rsidR="00121C54" w:rsidRPr="007D78FD" w:rsidRDefault="00121C54" w:rsidP="007D78FD">
    <w:pPr>
      <w:jc w:val="center"/>
      <w:rPr>
        <w:rFonts w:ascii="Arial" w:hAnsi="Arial" w:cs="Arial"/>
        <w:sz w:val="18"/>
      </w:rPr>
    </w:pPr>
    <w:r>
      <w:rPr>
        <w:rFonts w:ascii="Arial" w:hAnsi="Arial" w:cs="Arial"/>
        <w:sz w:val="18"/>
      </w:rPr>
      <w:fldChar w:fldCharType="begin"/>
    </w:r>
    <w:r>
      <w:rPr>
        <w:rFonts w:ascii="Arial" w:hAnsi="Arial" w:cs="Arial"/>
        <w:sz w:val="18"/>
      </w:rPr>
      <w:instrText xml:space="preserve"> PAGE  \* MERGEFORMAT </w:instrText>
    </w:r>
    <w:r>
      <w:rPr>
        <w:rFonts w:ascii="Arial" w:hAnsi="Arial" w:cs="Arial"/>
        <w:sz w:val="18"/>
      </w:rPr>
      <w:fldChar w:fldCharType="separate"/>
    </w:r>
    <w:r>
      <w:rPr>
        <w:rFonts w:ascii="Arial" w:hAnsi="Arial" w:cs="Arial"/>
        <w:noProof/>
        <w:sz w:val="18"/>
      </w:rPr>
      <w:t>2</w:t>
    </w:r>
    <w:r>
      <w:rPr>
        <w:rFonts w:ascii="Arial" w:hAnsi="Arial" w:cs="Arial"/>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17F5C6" w14:textId="77777777" w:rsidR="00121C54" w:rsidRDefault="00121C54">
    <w:pPr>
      <w:pStyle w:val="Footer"/>
      <w:tabs>
        <w:tab w:val="clear" w:pos="4320"/>
        <w:tab w:val="center" w:pos="5040"/>
        <w:tab w:val="left" w:pos="8040"/>
      </w:tabs>
    </w:pPr>
    <w:r>
      <w:rPr>
        <w:sz w:val="18"/>
      </w:rPr>
      <w:fldChar w:fldCharType="begin"/>
    </w:r>
    <w:r>
      <w:rPr>
        <w:sz w:val="18"/>
      </w:rPr>
      <w:instrText xml:space="preserve"> FILENAME </w:instrText>
    </w:r>
    <w:r>
      <w:rPr>
        <w:sz w:val="18"/>
      </w:rPr>
      <w:fldChar w:fldCharType="separate"/>
    </w:r>
    <w:r>
      <w:rPr>
        <w:noProof/>
        <w:sz w:val="18"/>
      </w:rPr>
      <w:t>Document2</w:t>
    </w:r>
    <w:r>
      <w:rPr>
        <w:sz w:val="18"/>
      </w:rPr>
      <w:fldChar w:fldCharType="end"/>
    </w:r>
    <w:r>
      <w:rPr>
        <w:sz w:val="18"/>
      </w:rPr>
      <w:t xml:space="preserve"> </w:t>
    </w:r>
    <w:r>
      <w:rPr>
        <w:sz w:val="18"/>
      </w:rPr>
      <w:tab/>
    </w:r>
    <w:r>
      <w:rPr>
        <w:rFonts w:cs="Arial"/>
        <w:b/>
      </w:rPr>
      <w:t>GEHC Internal</w:t>
    </w:r>
    <w:r>
      <w:rPr>
        <w:sz w:val="18"/>
      </w:rPr>
      <w:tab/>
      <w:t xml:space="preserve">Page </w:t>
    </w:r>
    <w:r>
      <w:rPr>
        <w:sz w:val="18"/>
      </w:rPr>
      <w:fldChar w:fldCharType="begin"/>
    </w:r>
    <w:r>
      <w:rPr>
        <w:sz w:val="18"/>
      </w:rPr>
      <w:instrText xml:space="preserve"> PAGE </w:instrText>
    </w:r>
    <w:r>
      <w:rPr>
        <w:sz w:val="18"/>
      </w:rPr>
      <w:fldChar w:fldCharType="separate"/>
    </w:r>
    <w:r>
      <w:rPr>
        <w:noProof/>
        <w:sz w:val="18"/>
      </w:rPr>
      <w:t>35</w:t>
    </w:r>
    <w:r>
      <w:rPr>
        <w:sz w:val="18"/>
      </w:rPr>
      <w:fldChar w:fldCharType="end"/>
    </w:r>
    <w:r>
      <w:rPr>
        <w:sz w:val="18"/>
      </w:rPr>
      <w:t xml:space="preserve"> of </w:t>
    </w:r>
    <w:r>
      <w:rPr>
        <w:sz w:val="18"/>
      </w:rPr>
      <w:fldChar w:fldCharType="begin"/>
    </w:r>
    <w:r>
      <w:rPr>
        <w:sz w:val="18"/>
      </w:rPr>
      <w:instrText xml:space="preserve"> NUMPAGES </w:instrText>
    </w:r>
    <w:r>
      <w:rPr>
        <w:sz w:val="18"/>
      </w:rPr>
      <w:fldChar w:fldCharType="separate"/>
    </w:r>
    <w:r>
      <w:rPr>
        <w:noProof/>
        <w:sz w:val="18"/>
      </w:rPr>
      <w:t>3</w:t>
    </w:r>
    <w:r>
      <w:rPr>
        <w:sz w:val="18"/>
      </w:rPr>
      <w:fldChar w:fldCharType="end"/>
    </w:r>
  </w:p>
  <w:p w14:paraId="163C87AC" w14:textId="77777777" w:rsidR="00121C54" w:rsidRDefault="00121C5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62F3E7" w14:textId="77777777" w:rsidR="009C4AB0" w:rsidRDefault="009C4AB0">
      <w:r>
        <w:separator/>
      </w:r>
    </w:p>
    <w:p w14:paraId="11338D4F" w14:textId="77777777" w:rsidR="009C4AB0" w:rsidRDefault="009C4AB0"/>
  </w:footnote>
  <w:footnote w:type="continuationSeparator" w:id="0">
    <w:p w14:paraId="5A7F8D5B" w14:textId="77777777" w:rsidR="009C4AB0" w:rsidRDefault="009C4AB0">
      <w:r>
        <w:continuationSeparator/>
      </w:r>
    </w:p>
    <w:p w14:paraId="6A5EBF90" w14:textId="77777777" w:rsidR="009C4AB0" w:rsidRDefault="009C4A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219ED" w14:textId="77777777" w:rsidR="00121C54" w:rsidRPr="00AC4896" w:rsidRDefault="00121C54" w:rsidP="00AC4896">
    <w:pPr>
      <w:rPr>
        <w:bCs/>
        <w:noProof/>
        <w:szCs w:val="28"/>
        <w:lang w:eastAsia="en-US"/>
      </w:rPr>
    </w:pPr>
    <w:r>
      <w:rPr>
        <w:bCs/>
        <w:noProof/>
        <w:szCs w:val="28"/>
        <w:lang w:eastAsia="en-US"/>
      </w:rPr>
      <w:drawing>
        <wp:anchor distT="0" distB="0" distL="114300" distR="114300" simplePos="0" relativeHeight="251657728" behindDoc="0" locked="0" layoutInCell="1" allowOverlap="1" wp14:anchorId="069887E3" wp14:editId="59F06724">
          <wp:simplePos x="0" y="0"/>
          <wp:positionH relativeFrom="column">
            <wp:posOffset>5067300</wp:posOffset>
          </wp:positionH>
          <wp:positionV relativeFrom="paragraph">
            <wp:posOffset>-203200</wp:posOffset>
          </wp:positionV>
          <wp:extent cx="1511300" cy="742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HC_lockupstk_black"/>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511300" cy="742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A45B28" w14:textId="2C26BC10" w:rsidR="00121C54" w:rsidRPr="00BD7354" w:rsidRDefault="00121C54" w:rsidP="00342A7F">
    <w:pPr>
      <w:rPr>
        <w:sz w:val="26"/>
        <w:szCs w:val="26"/>
      </w:rPr>
    </w:pPr>
    <w:r w:rsidRPr="00912E14">
      <w:rPr>
        <w:bCs/>
        <w:noProof/>
        <w:sz w:val="26"/>
        <w:szCs w:val="26"/>
        <w:lang w:eastAsia="en-US"/>
      </w:rPr>
      <w:t>Magic_</w:t>
    </w:r>
    <w:r>
      <w:rPr>
        <w:bCs/>
        <w:noProof/>
        <w:sz w:val="26"/>
        <w:szCs w:val="26"/>
        <w:lang w:eastAsia="en-US"/>
      </w:rPr>
      <w:t>CBS_Documentation</w:t>
    </w:r>
  </w:p>
  <w:p w14:paraId="2F49C26F" w14:textId="77777777" w:rsidR="00121C54" w:rsidRPr="00BD7354" w:rsidRDefault="00121C54" w:rsidP="00AD7B20">
    <w:pPr>
      <w:tabs>
        <w:tab w:val="center" w:pos="4320"/>
        <w:tab w:val="right" w:pos="8640"/>
      </w:tabs>
      <w:spacing w:before="60"/>
      <w:ind w:left="-360" w:right="-29"/>
      <w:rPr>
        <w:rFonts w:cs="Arial"/>
        <w:bCs/>
        <w:sz w:val="26"/>
        <w:szCs w:val="26"/>
      </w:rPr>
    </w:pPr>
  </w:p>
  <w:p w14:paraId="3BB4D8F1" w14:textId="77777777" w:rsidR="00121C54" w:rsidRDefault="00121C5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50A8B63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9"/>
    <w:multiLevelType w:val="singleLevel"/>
    <w:tmpl w:val="255A44AA"/>
    <w:lvl w:ilvl="0">
      <w:start w:val="1"/>
      <w:numFmt w:val="bullet"/>
      <w:pStyle w:val="ListBullet"/>
      <w:lvlText w:val=""/>
      <w:lvlJc w:val="left"/>
      <w:pPr>
        <w:tabs>
          <w:tab w:val="num" w:pos="720"/>
        </w:tabs>
        <w:ind w:left="720" w:hanging="360"/>
      </w:pPr>
      <w:rPr>
        <w:rFonts w:ascii="Symbol" w:hAnsi="Symbol" w:hint="default"/>
      </w:rPr>
    </w:lvl>
  </w:abstractNum>
  <w:abstractNum w:abstractNumId="2" w15:restartNumberingAfterBreak="0">
    <w:nsid w:val="00057B00"/>
    <w:multiLevelType w:val="hybridMultilevel"/>
    <w:tmpl w:val="6522260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0B12F71"/>
    <w:multiLevelType w:val="hybridMultilevel"/>
    <w:tmpl w:val="F6F23F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0C245A7"/>
    <w:multiLevelType w:val="hybridMultilevel"/>
    <w:tmpl w:val="F752C99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0FA3651"/>
    <w:multiLevelType w:val="hybridMultilevel"/>
    <w:tmpl w:val="BEF687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03032BAF"/>
    <w:multiLevelType w:val="hybridMultilevel"/>
    <w:tmpl w:val="3CD4E20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035B6939"/>
    <w:multiLevelType w:val="hybridMultilevel"/>
    <w:tmpl w:val="D2B27E3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03DE05F6"/>
    <w:multiLevelType w:val="hybridMultilevel"/>
    <w:tmpl w:val="24DEAD1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03FA472B"/>
    <w:multiLevelType w:val="hybridMultilevel"/>
    <w:tmpl w:val="F58A68BA"/>
    <w:lvl w:ilvl="0" w:tplc="20000001">
      <w:start w:val="1"/>
      <w:numFmt w:val="bullet"/>
      <w:lvlText w:val=""/>
      <w:lvlJc w:val="left"/>
      <w:pPr>
        <w:ind w:left="768" w:hanging="360"/>
      </w:pPr>
      <w:rPr>
        <w:rFonts w:ascii="Symbol" w:hAnsi="Symbol"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abstractNum w:abstractNumId="10" w15:restartNumberingAfterBreak="0">
    <w:nsid w:val="044A3CCD"/>
    <w:multiLevelType w:val="hybridMultilevel"/>
    <w:tmpl w:val="5FC0AD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45D2503"/>
    <w:multiLevelType w:val="hybridMultilevel"/>
    <w:tmpl w:val="1F1E2C7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04F023DE"/>
    <w:multiLevelType w:val="hybridMultilevel"/>
    <w:tmpl w:val="4B9053E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062B51DC"/>
    <w:multiLevelType w:val="hybridMultilevel"/>
    <w:tmpl w:val="47F4ABB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06BA3F27"/>
    <w:multiLevelType w:val="hybridMultilevel"/>
    <w:tmpl w:val="A4445AD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08351934"/>
    <w:multiLevelType w:val="hybridMultilevel"/>
    <w:tmpl w:val="687CBE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0A75542B"/>
    <w:multiLevelType w:val="hybridMultilevel"/>
    <w:tmpl w:val="9CDAD97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0A790825"/>
    <w:multiLevelType w:val="hybridMultilevel"/>
    <w:tmpl w:val="619872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0B8B0A01"/>
    <w:multiLevelType w:val="hybridMultilevel"/>
    <w:tmpl w:val="BA6EA25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 w15:restartNumberingAfterBreak="0">
    <w:nsid w:val="0C6A7770"/>
    <w:multiLevelType w:val="hybridMultilevel"/>
    <w:tmpl w:val="F8349A7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0DF77BC9"/>
    <w:multiLevelType w:val="hybridMultilevel"/>
    <w:tmpl w:val="134824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0E3129CC"/>
    <w:multiLevelType w:val="hybridMultilevel"/>
    <w:tmpl w:val="3CD876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0E551263"/>
    <w:multiLevelType w:val="hybridMultilevel"/>
    <w:tmpl w:val="F62A36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0E66028A"/>
    <w:multiLevelType w:val="hybridMultilevel"/>
    <w:tmpl w:val="18CA5BB8"/>
    <w:lvl w:ilvl="0" w:tplc="20000001">
      <w:start w:val="1"/>
      <w:numFmt w:val="bullet"/>
      <w:lvlText w:val=""/>
      <w:lvlJc w:val="left"/>
      <w:pPr>
        <w:ind w:left="768" w:hanging="360"/>
      </w:pPr>
      <w:rPr>
        <w:rFonts w:ascii="Symbol" w:hAnsi="Symbol"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abstractNum w:abstractNumId="24" w15:restartNumberingAfterBreak="0">
    <w:nsid w:val="0E772C40"/>
    <w:multiLevelType w:val="hybridMultilevel"/>
    <w:tmpl w:val="72D0F556"/>
    <w:lvl w:ilvl="0" w:tplc="E9AE6BF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0E7E2E14"/>
    <w:multiLevelType w:val="hybridMultilevel"/>
    <w:tmpl w:val="F0987D4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0EFC7EDC"/>
    <w:multiLevelType w:val="hybridMultilevel"/>
    <w:tmpl w:val="2B2E027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0FEC0092"/>
    <w:multiLevelType w:val="hybridMultilevel"/>
    <w:tmpl w:val="23C0E7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112E3CB7"/>
    <w:multiLevelType w:val="hybridMultilevel"/>
    <w:tmpl w:val="96BE9D46"/>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1195396A"/>
    <w:multiLevelType w:val="hybridMultilevel"/>
    <w:tmpl w:val="FE328C0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11DF5C79"/>
    <w:multiLevelType w:val="hybridMultilevel"/>
    <w:tmpl w:val="E640DE4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12AE5963"/>
    <w:multiLevelType w:val="hybridMultilevel"/>
    <w:tmpl w:val="352C4EDE"/>
    <w:lvl w:ilvl="0" w:tplc="BAF49824">
      <w:start w:val="1"/>
      <w:numFmt w:val="decimal"/>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32" w15:restartNumberingAfterBreak="0">
    <w:nsid w:val="12F5650E"/>
    <w:multiLevelType w:val="hybridMultilevel"/>
    <w:tmpl w:val="28140E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138C1C8E"/>
    <w:multiLevelType w:val="hybridMultilevel"/>
    <w:tmpl w:val="8BB88AC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138E5B0B"/>
    <w:multiLevelType w:val="hybridMultilevel"/>
    <w:tmpl w:val="4CE2DF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13F252A8"/>
    <w:multiLevelType w:val="hybridMultilevel"/>
    <w:tmpl w:val="E3E8BCB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159064BD"/>
    <w:multiLevelType w:val="hybridMultilevel"/>
    <w:tmpl w:val="B032DC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7" w15:restartNumberingAfterBreak="0">
    <w:nsid w:val="16044176"/>
    <w:multiLevelType w:val="hybridMultilevel"/>
    <w:tmpl w:val="98F80C8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172D5A20"/>
    <w:multiLevelType w:val="hybridMultilevel"/>
    <w:tmpl w:val="5A5CF43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174566E8"/>
    <w:multiLevelType w:val="hybridMultilevel"/>
    <w:tmpl w:val="EBB084D8"/>
    <w:lvl w:ilvl="0" w:tplc="CC84886E">
      <w:start w:val="1"/>
      <w:numFmt w:val="decimal"/>
      <w:lvlText w:val="%1."/>
      <w:lvlJc w:val="left"/>
      <w:pPr>
        <w:ind w:left="720" w:hanging="360"/>
      </w:pPr>
      <w:rPr>
        <w:rFonts w:ascii="GE Inspira" w:hAnsi="GE Inspira"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0" w15:restartNumberingAfterBreak="0">
    <w:nsid w:val="17D0374C"/>
    <w:multiLevelType w:val="hybridMultilevel"/>
    <w:tmpl w:val="687CBE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18146EDA"/>
    <w:multiLevelType w:val="hybridMultilevel"/>
    <w:tmpl w:val="135045C0"/>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18A7649F"/>
    <w:multiLevelType w:val="hybridMultilevel"/>
    <w:tmpl w:val="64BE625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18AC3129"/>
    <w:multiLevelType w:val="hybridMultilevel"/>
    <w:tmpl w:val="F61C3C6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4" w15:restartNumberingAfterBreak="0">
    <w:nsid w:val="1915727A"/>
    <w:multiLevelType w:val="hybridMultilevel"/>
    <w:tmpl w:val="14CC5D3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15:restartNumberingAfterBreak="0">
    <w:nsid w:val="191B693B"/>
    <w:multiLevelType w:val="hybridMultilevel"/>
    <w:tmpl w:val="F26A5800"/>
    <w:lvl w:ilvl="0" w:tplc="5CEC2EDC">
      <w:start w:val="1"/>
      <w:numFmt w:val="decimal"/>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46" w15:restartNumberingAfterBreak="0">
    <w:nsid w:val="1B6F2E94"/>
    <w:multiLevelType w:val="hybridMultilevel"/>
    <w:tmpl w:val="4CC6CD8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7" w15:restartNumberingAfterBreak="0">
    <w:nsid w:val="1BCD2D35"/>
    <w:multiLevelType w:val="hybridMultilevel"/>
    <w:tmpl w:val="E996BAC4"/>
    <w:lvl w:ilvl="0" w:tplc="5B96F094">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8" w15:restartNumberingAfterBreak="0">
    <w:nsid w:val="1C291237"/>
    <w:multiLevelType w:val="hybridMultilevel"/>
    <w:tmpl w:val="1A70BC1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9" w15:restartNumberingAfterBreak="0">
    <w:nsid w:val="1C71509F"/>
    <w:multiLevelType w:val="hybridMultilevel"/>
    <w:tmpl w:val="3968D9B4"/>
    <w:lvl w:ilvl="0" w:tplc="674EAB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1C8F6393"/>
    <w:multiLevelType w:val="hybridMultilevel"/>
    <w:tmpl w:val="A59AA444"/>
    <w:lvl w:ilvl="0" w:tplc="4484CB80">
      <w:start w:val="1"/>
      <w:numFmt w:val="decimal"/>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51" w15:restartNumberingAfterBreak="0">
    <w:nsid w:val="1C982FB5"/>
    <w:multiLevelType w:val="hybridMultilevel"/>
    <w:tmpl w:val="4A6A14D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2" w15:restartNumberingAfterBreak="0">
    <w:nsid w:val="1D2E1AC1"/>
    <w:multiLevelType w:val="hybridMultilevel"/>
    <w:tmpl w:val="CB8EBB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3" w15:restartNumberingAfterBreak="0">
    <w:nsid w:val="1E4860FC"/>
    <w:multiLevelType w:val="hybridMultilevel"/>
    <w:tmpl w:val="CE4E434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1F971AA9"/>
    <w:multiLevelType w:val="hybridMultilevel"/>
    <w:tmpl w:val="FC9813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1F9D0684"/>
    <w:multiLevelType w:val="hybridMultilevel"/>
    <w:tmpl w:val="72CEA73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6" w15:restartNumberingAfterBreak="0">
    <w:nsid w:val="1FD31641"/>
    <w:multiLevelType w:val="hybridMultilevel"/>
    <w:tmpl w:val="48B4772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212134C5"/>
    <w:multiLevelType w:val="hybridMultilevel"/>
    <w:tmpl w:val="632C03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229578E8"/>
    <w:multiLevelType w:val="hybridMultilevel"/>
    <w:tmpl w:val="2B76A1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22ED04C8"/>
    <w:multiLevelType w:val="hybridMultilevel"/>
    <w:tmpl w:val="424A9D3A"/>
    <w:lvl w:ilvl="0" w:tplc="F20A0230">
      <w:start w:val="1"/>
      <w:numFmt w:val="bullet"/>
      <w:pStyle w:val="ListBullet2"/>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23385F30"/>
    <w:multiLevelType w:val="hybridMultilevel"/>
    <w:tmpl w:val="7BFE2CD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1" w15:restartNumberingAfterBreak="0">
    <w:nsid w:val="241872A8"/>
    <w:multiLevelType w:val="hybridMultilevel"/>
    <w:tmpl w:val="13DAD7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241E4445"/>
    <w:multiLevelType w:val="hybridMultilevel"/>
    <w:tmpl w:val="8E304CE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3" w15:restartNumberingAfterBreak="0">
    <w:nsid w:val="24230D40"/>
    <w:multiLevelType w:val="hybridMultilevel"/>
    <w:tmpl w:val="BFB6527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247F6014"/>
    <w:multiLevelType w:val="hybridMultilevel"/>
    <w:tmpl w:val="AA0282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5" w15:restartNumberingAfterBreak="0">
    <w:nsid w:val="24C0229A"/>
    <w:multiLevelType w:val="hybridMultilevel"/>
    <w:tmpl w:val="FC9813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25781B25"/>
    <w:multiLevelType w:val="hybridMultilevel"/>
    <w:tmpl w:val="339EC56C"/>
    <w:lvl w:ilvl="0" w:tplc="05888442">
      <w:start w:val="1"/>
      <w:numFmt w:val="decimal"/>
      <w:pStyle w:val="ListNumber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6885C4A"/>
    <w:multiLevelType w:val="hybridMultilevel"/>
    <w:tmpl w:val="87CC023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8" w15:restartNumberingAfterBreak="0">
    <w:nsid w:val="26D85BEA"/>
    <w:multiLevelType w:val="hybridMultilevel"/>
    <w:tmpl w:val="21923826"/>
    <w:lvl w:ilvl="0" w:tplc="0C7A055E">
      <w:start w:val="1"/>
      <w:numFmt w:val="decimal"/>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69" w15:restartNumberingAfterBreak="0">
    <w:nsid w:val="27507271"/>
    <w:multiLevelType w:val="hybridMultilevel"/>
    <w:tmpl w:val="5FC0AD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0" w15:restartNumberingAfterBreak="0">
    <w:nsid w:val="278B3C17"/>
    <w:multiLevelType w:val="hybridMultilevel"/>
    <w:tmpl w:val="5332294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1" w15:restartNumberingAfterBreak="0">
    <w:nsid w:val="28C3031B"/>
    <w:multiLevelType w:val="hybridMultilevel"/>
    <w:tmpl w:val="8C4813BE"/>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2" w15:restartNumberingAfterBreak="0">
    <w:nsid w:val="290B4A5E"/>
    <w:multiLevelType w:val="hybridMultilevel"/>
    <w:tmpl w:val="C2EC5AFA"/>
    <w:lvl w:ilvl="0" w:tplc="433A7D48">
      <w:start w:val="1"/>
      <w:numFmt w:val="decimal"/>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73" w15:restartNumberingAfterBreak="0">
    <w:nsid w:val="2B922829"/>
    <w:multiLevelType w:val="hybridMultilevel"/>
    <w:tmpl w:val="A8F430D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4" w15:restartNumberingAfterBreak="0">
    <w:nsid w:val="2C7F52BC"/>
    <w:multiLevelType w:val="hybridMultilevel"/>
    <w:tmpl w:val="8B7C9E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5" w15:restartNumberingAfterBreak="0">
    <w:nsid w:val="2C9B6658"/>
    <w:multiLevelType w:val="hybridMultilevel"/>
    <w:tmpl w:val="1FFEC79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6" w15:restartNumberingAfterBreak="0">
    <w:nsid w:val="2CA16576"/>
    <w:multiLevelType w:val="hybridMultilevel"/>
    <w:tmpl w:val="80222BB6"/>
    <w:lvl w:ilvl="0" w:tplc="117C3EB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7" w15:restartNumberingAfterBreak="0">
    <w:nsid w:val="2E0F2437"/>
    <w:multiLevelType w:val="hybridMultilevel"/>
    <w:tmpl w:val="87401C04"/>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8" w15:restartNumberingAfterBreak="0">
    <w:nsid w:val="2E244883"/>
    <w:multiLevelType w:val="hybridMultilevel"/>
    <w:tmpl w:val="039CC23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9" w15:restartNumberingAfterBreak="0">
    <w:nsid w:val="2E344009"/>
    <w:multiLevelType w:val="hybridMultilevel"/>
    <w:tmpl w:val="0A52655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0" w15:restartNumberingAfterBreak="0">
    <w:nsid w:val="2F9638A6"/>
    <w:multiLevelType w:val="hybridMultilevel"/>
    <w:tmpl w:val="38E05C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1" w15:restartNumberingAfterBreak="0">
    <w:nsid w:val="31F11B12"/>
    <w:multiLevelType w:val="hybridMultilevel"/>
    <w:tmpl w:val="967C790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2" w15:restartNumberingAfterBreak="0">
    <w:nsid w:val="320355B1"/>
    <w:multiLevelType w:val="hybridMultilevel"/>
    <w:tmpl w:val="01440892"/>
    <w:lvl w:ilvl="0" w:tplc="D7A6A4F6">
      <w:start w:val="1"/>
      <w:numFmt w:val="decimal"/>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83" w15:restartNumberingAfterBreak="0">
    <w:nsid w:val="3531638F"/>
    <w:multiLevelType w:val="hybridMultilevel"/>
    <w:tmpl w:val="9DC8A61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4" w15:restartNumberingAfterBreak="0">
    <w:nsid w:val="35524CB6"/>
    <w:multiLevelType w:val="hybridMultilevel"/>
    <w:tmpl w:val="5FC0AD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5" w15:restartNumberingAfterBreak="0">
    <w:nsid w:val="35FF2A75"/>
    <w:multiLevelType w:val="hybridMultilevel"/>
    <w:tmpl w:val="FC9813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6" w15:restartNumberingAfterBreak="0">
    <w:nsid w:val="36121A2E"/>
    <w:multiLevelType w:val="hybridMultilevel"/>
    <w:tmpl w:val="CF1287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7" w15:restartNumberingAfterBreak="0">
    <w:nsid w:val="36DD08FC"/>
    <w:multiLevelType w:val="hybridMultilevel"/>
    <w:tmpl w:val="38D00F52"/>
    <w:lvl w:ilvl="0" w:tplc="82465632">
      <w:start w:val="1"/>
      <w:numFmt w:val="decimal"/>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88" w15:restartNumberingAfterBreak="0">
    <w:nsid w:val="373C2C9C"/>
    <w:multiLevelType w:val="multilevel"/>
    <w:tmpl w:val="7B9482A4"/>
    <w:numStyleLink w:val="Style1"/>
  </w:abstractNum>
  <w:abstractNum w:abstractNumId="89" w15:restartNumberingAfterBreak="0">
    <w:nsid w:val="3820643C"/>
    <w:multiLevelType w:val="hybridMultilevel"/>
    <w:tmpl w:val="564404F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0" w15:restartNumberingAfterBreak="0">
    <w:nsid w:val="3A285424"/>
    <w:multiLevelType w:val="hybridMultilevel"/>
    <w:tmpl w:val="6D08408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1" w15:restartNumberingAfterBreak="0">
    <w:nsid w:val="3ADB1952"/>
    <w:multiLevelType w:val="hybridMultilevel"/>
    <w:tmpl w:val="FD343E06"/>
    <w:lvl w:ilvl="0" w:tplc="CAE8C5BA">
      <w:start w:val="1"/>
      <w:numFmt w:val="decimal"/>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92" w15:restartNumberingAfterBreak="0">
    <w:nsid w:val="3AF05BD2"/>
    <w:multiLevelType w:val="hybridMultilevel"/>
    <w:tmpl w:val="9644133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3" w15:restartNumberingAfterBreak="0">
    <w:nsid w:val="3B777982"/>
    <w:multiLevelType w:val="hybridMultilevel"/>
    <w:tmpl w:val="FC9813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4" w15:restartNumberingAfterBreak="0">
    <w:nsid w:val="3D39769B"/>
    <w:multiLevelType w:val="hybridMultilevel"/>
    <w:tmpl w:val="F86ABC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5" w15:restartNumberingAfterBreak="0">
    <w:nsid w:val="3D4129DA"/>
    <w:multiLevelType w:val="hybridMultilevel"/>
    <w:tmpl w:val="FC9813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6" w15:restartNumberingAfterBreak="0">
    <w:nsid w:val="3D87321B"/>
    <w:multiLevelType w:val="hybridMultilevel"/>
    <w:tmpl w:val="FAC886A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7" w15:restartNumberingAfterBreak="0">
    <w:nsid w:val="3DFB0124"/>
    <w:multiLevelType w:val="hybridMultilevel"/>
    <w:tmpl w:val="04A8EB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8" w15:restartNumberingAfterBreak="0">
    <w:nsid w:val="3EA16390"/>
    <w:multiLevelType w:val="hybridMultilevel"/>
    <w:tmpl w:val="330CC50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9" w15:restartNumberingAfterBreak="0">
    <w:nsid w:val="3EBC6FF7"/>
    <w:multiLevelType w:val="hybridMultilevel"/>
    <w:tmpl w:val="65EEBA94"/>
    <w:lvl w:ilvl="0" w:tplc="C226B26C">
      <w:start w:val="1"/>
      <w:numFmt w:val="decimal"/>
      <w:pStyle w:val="ListNumb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382270B"/>
    <w:multiLevelType w:val="hybridMultilevel"/>
    <w:tmpl w:val="FC9813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1" w15:restartNumberingAfterBreak="0">
    <w:nsid w:val="43BE05B7"/>
    <w:multiLevelType w:val="hybridMultilevel"/>
    <w:tmpl w:val="DAFA308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2" w15:restartNumberingAfterBreak="0">
    <w:nsid w:val="43E32F67"/>
    <w:multiLevelType w:val="hybridMultilevel"/>
    <w:tmpl w:val="F0987D4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3" w15:restartNumberingAfterBreak="0">
    <w:nsid w:val="43F43D48"/>
    <w:multiLevelType w:val="hybridMultilevel"/>
    <w:tmpl w:val="BE46333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4" w15:restartNumberingAfterBreak="0">
    <w:nsid w:val="4417710F"/>
    <w:multiLevelType w:val="hybridMultilevel"/>
    <w:tmpl w:val="25D01542"/>
    <w:lvl w:ilvl="0" w:tplc="39AA8430">
      <w:start w:val="1"/>
      <w:numFmt w:val="decimal"/>
      <w:pStyle w:val="ListNumber3"/>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5" w15:restartNumberingAfterBreak="0">
    <w:nsid w:val="4458147A"/>
    <w:multiLevelType w:val="hybridMultilevel"/>
    <w:tmpl w:val="58682976"/>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6" w15:restartNumberingAfterBreak="0">
    <w:nsid w:val="44AD708F"/>
    <w:multiLevelType w:val="hybridMultilevel"/>
    <w:tmpl w:val="9CDC299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7" w15:restartNumberingAfterBreak="0">
    <w:nsid w:val="45A63C05"/>
    <w:multiLevelType w:val="hybridMultilevel"/>
    <w:tmpl w:val="658AD88C"/>
    <w:lvl w:ilvl="0" w:tplc="2416E896">
      <w:start w:val="1"/>
      <w:numFmt w:val="decimal"/>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108" w15:restartNumberingAfterBreak="0">
    <w:nsid w:val="47263734"/>
    <w:multiLevelType w:val="hybridMultilevel"/>
    <w:tmpl w:val="72DCC6E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9" w15:restartNumberingAfterBreak="0">
    <w:nsid w:val="472F2BF4"/>
    <w:multiLevelType w:val="hybridMultilevel"/>
    <w:tmpl w:val="C6286E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0" w15:restartNumberingAfterBreak="0">
    <w:nsid w:val="47F71104"/>
    <w:multiLevelType w:val="hybridMultilevel"/>
    <w:tmpl w:val="FD5C3530"/>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1" w15:restartNumberingAfterBreak="0">
    <w:nsid w:val="49EF2124"/>
    <w:multiLevelType w:val="hybridMultilevel"/>
    <w:tmpl w:val="687CBE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2" w15:restartNumberingAfterBreak="0">
    <w:nsid w:val="4A2E7C7C"/>
    <w:multiLevelType w:val="hybridMultilevel"/>
    <w:tmpl w:val="3828B5F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3" w15:restartNumberingAfterBreak="0">
    <w:nsid w:val="4A7D54EE"/>
    <w:multiLevelType w:val="hybridMultilevel"/>
    <w:tmpl w:val="BC30FD2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4" w15:restartNumberingAfterBreak="0">
    <w:nsid w:val="4ACF2FFB"/>
    <w:multiLevelType w:val="hybridMultilevel"/>
    <w:tmpl w:val="E3921CC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5" w15:restartNumberingAfterBreak="0">
    <w:nsid w:val="4AFC7AA8"/>
    <w:multiLevelType w:val="hybridMultilevel"/>
    <w:tmpl w:val="8418F94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6" w15:restartNumberingAfterBreak="0">
    <w:nsid w:val="4B012D1D"/>
    <w:multiLevelType w:val="hybridMultilevel"/>
    <w:tmpl w:val="0A1AF5D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7" w15:restartNumberingAfterBreak="0">
    <w:nsid w:val="4CC56585"/>
    <w:multiLevelType w:val="hybridMultilevel"/>
    <w:tmpl w:val="A3AEB2B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8" w15:restartNumberingAfterBreak="0">
    <w:nsid w:val="4D4B03B1"/>
    <w:multiLevelType w:val="hybridMultilevel"/>
    <w:tmpl w:val="687CBE8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9" w15:restartNumberingAfterBreak="0">
    <w:nsid w:val="4EC23672"/>
    <w:multiLevelType w:val="hybridMultilevel"/>
    <w:tmpl w:val="CF1287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0" w15:restartNumberingAfterBreak="0">
    <w:nsid w:val="4F734025"/>
    <w:multiLevelType w:val="hybridMultilevel"/>
    <w:tmpl w:val="EB46808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1" w15:restartNumberingAfterBreak="0">
    <w:nsid w:val="4F8D234F"/>
    <w:multiLevelType w:val="hybridMultilevel"/>
    <w:tmpl w:val="747E8A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2" w15:restartNumberingAfterBreak="0">
    <w:nsid w:val="4FC56BF9"/>
    <w:multiLevelType w:val="hybridMultilevel"/>
    <w:tmpl w:val="FF1A33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3" w15:restartNumberingAfterBreak="0">
    <w:nsid w:val="500F1A61"/>
    <w:multiLevelType w:val="hybridMultilevel"/>
    <w:tmpl w:val="46CECF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4" w15:restartNumberingAfterBreak="0">
    <w:nsid w:val="50466235"/>
    <w:multiLevelType w:val="hybridMultilevel"/>
    <w:tmpl w:val="5FC0AD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5" w15:restartNumberingAfterBreak="0">
    <w:nsid w:val="52B94A57"/>
    <w:multiLevelType w:val="hybridMultilevel"/>
    <w:tmpl w:val="8780D9D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6" w15:restartNumberingAfterBreak="0">
    <w:nsid w:val="52DE58A1"/>
    <w:multiLevelType w:val="hybridMultilevel"/>
    <w:tmpl w:val="5FC0AD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7" w15:restartNumberingAfterBreak="0">
    <w:nsid w:val="53762FB6"/>
    <w:multiLevelType w:val="hybridMultilevel"/>
    <w:tmpl w:val="FC3C32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8" w15:restartNumberingAfterBreak="0">
    <w:nsid w:val="54656402"/>
    <w:multiLevelType w:val="hybridMultilevel"/>
    <w:tmpl w:val="88129DA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9" w15:restartNumberingAfterBreak="0">
    <w:nsid w:val="54DA7E27"/>
    <w:multiLevelType w:val="hybridMultilevel"/>
    <w:tmpl w:val="E8F6B89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0" w15:restartNumberingAfterBreak="0">
    <w:nsid w:val="56EF4FF1"/>
    <w:multiLevelType w:val="hybridMultilevel"/>
    <w:tmpl w:val="F0987D4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1" w15:restartNumberingAfterBreak="0">
    <w:nsid w:val="581D1688"/>
    <w:multiLevelType w:val="hybridMultilevel"/>
    <w:tmpl w:val="C0947D1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2" w15:restartNumberingAfterBreak="0">
    <w:nsid w:val="58F56EF0"/>
    <w:multiLevelType w:val="hybridMultilevel"/>
    <w:tmpl w:val="4F107DB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3" w15:restartNumberingAfterBreak="0">
    <w:nsid w:val="59B82329"/>
    <w:multiLevelType w:val="hybridMultilevel"/>
    <w:tmpl w:val="A6C44C8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4" w15:restartNumberingAfterBreak="0">
    <w:nsid w:val="5AA1122C"/>
    <w:multiLevelType w:val="hybridMultilevel"/>
    <w:tmpl w:val="86C482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5" w15:restartNumberingAfterBreak="0">
    <w:nsid w:val="5B6611E6"/>
    <w:multiLevelType w:val="hybridMultilevel"/>
    <w:tmpl w:val="8D74046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6" w15:restartNumberingAfterBreak="0">
    <w:nsid w:val="5BBC0F16"/>
    <w:multiLevelType w:val="hybridMultilevel"/>
    <w:tmpl w:val="70420E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7" w15:restartNumberingAfterBreak="0">
    <w:nsid w:val="5C073F9A"/>
    <w:multiLevelType w:val="hybridMultilevel"/>
    <w:tmpl w:val="2CC4CDB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8" w15:restartNumberingAfterBreak="0">
    <w:nsid w:val="5D4D1B9B"/>
    <w:multiLevelType w:val="hybridMultilevel"/>
    <w:tmpl w:val="B0F650D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9" w15:restartNumberingAfterBreak="0">
    <w:nsid w:val="5D666ADA"/>
    <w:multiLevelType w:val="hybridMultilevel"/>
    <w:tmpl w:val="BCDCE68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0" w15:restartNumberingAfterBreak="0">
    <w:nsid w:val="5D6A73F5"/>
    <w:multiLevelType w:val="hybridMultilevel"/>
    <w:tmpl w:val="6ECE5246"/>
    <w:lvl w:ilvl="0" w:tplc="D06A05B0">
      <w:start w:val="1"/>
      <w:numFmt w:val="decimal"/>
      <w:lvlText w:val="%1."/>
      <w:lvlJc w:val="left"/>
      <w:pPr>
        <w:ind w:left="408" w:hanging="360"/>
      </w:pPr>
      <w:rPr>
        <w:rFonts w:hint="default"/>
      </w:rPr>
    </w:lvl>
    <w:lvl w:ilvl="1" w:tplc="20000019" w:tentative="1">
      <w:start w:val="1"/>
      <w:numFmt w:val="lowerLetter"/>
      <w:lvlText w:val="%2."/>
      <w:lvlJc w:val="left"/>
      <w:pPr>
        <w:ind w:left="1128" w:hanging="360"/>
      </w:pPr>
    </w:lvl>
    <w:lvl w:ilvl="2" w:tplc="2000001B" w:tentative="1">
      <w:start w:val="1"/>
      <w:numFmt w:val="lowerRoman"/>
      <w:lvlText w:val="%3."/>
      <w:lvlJc w:val="right"/>
      <w:pPr>
        <w:ind w:left="1848" w:hanging="180"/>
      </w:pPr>
    </w:lvl>
    <w:lvl w:ilvl="3" w:tplc="2000000F" w:tentative="1">
      <w:start w:val="1"/>
      <w:numFmt w:val="decimal"/>
      <w:lvlText w:val="%4."/>
      <w:lvlJc w:val="left"/>
      <w:pPr>
        <w:ind w:left="2568" w:hanging="360"/>
      </w:pPr>
    </w:lvl>
    <w:lvl w:ilvl="4" w:tplc="20000019" w:tentative="1">
      <w:start w:val="1"/>
      <w:numFmt w:val="lowerLetter"/>
      <w:lvlText w:val="%5."/>
      <w:lvlJc w:val="left"/>
      <w:pPr>
        <w:ind w:left="3288" w:hanging="360"/>
      </w:pPr>
    </w:lvl>
    <w:lvl w:ilvl="5" w:tplc="2000001B" w:tentative="1">
      <w:start w:val="1"/>
      <w:numFmt w:val="lowerRoman"/>
      <w:lvlText w:val="%6."/>
      <w:lvlJc w:val="right"/>
      <w:pPr>
        <w:ind w:left="4008" w:hanging="180"/>
      </w:pPr>
    </w:lvl>
    <w:lvl w:ilvl="6" w:tplc="2000000F" w:tentative="1">
      <w:start w:val="1"/>
      <w:numFmt w:val="decimal"/>
      <w:lvlText w:val="%7."/>
      <w:lvlJc w:val="left"/>
      <w:pPr>
        <w:ind w:left="4728" w:hanging="360"/>
      </w:pPr>
    </w:lvl>
    <w:lvl w:ilvl="7" w:tplc="20000019" w:tentative="1">
      <w:start w:val="1"/>
      <w:numFmt w:val="lowerLetter"/>
      <w:lvlText w:val="%8."/>
      <w:lvlJc w:val="left"/>
      <w:pPr>
        <w:ind w:left="5448" w:hanging="360"/>
      </w:pPr>
    </w:lvl>
    <w:lvl w:ilvl="8" w:tplc="2000001B" w:tentative="1">
      <w:start w:val="1"/>
      <w:numFmt w:val="lowerRoman"/>
      <w:lvlText w:val="%9."/>
      <w:lvlJc w:val="right"/>
      <w:pPr>
        <w:ind w:left="6168" w:hanging="180"/>
      </w:pPr>
    </w:lvl>
  </w:abstractNum>
  <w:abstractNum w:abstractNumId="141" w15:restartNumberingAfterBreak="0">
    <w:nsid w:val="5D8923FF"/>
    <w:multiLevelType w:val="hybridMultilevel"/>
    <w:tmpl w:val="13DAD7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2" w15:restartNumberingAfterBreak="0">
    <w:nsid w:val="5E2D26D1"/>
    <w:multiLevelType w:val="hybridMultilevel"/>
    <w:tmpl w:val="F21822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3" w15:restartNumberingAfterBreak="0">
    <w:nsid w:val="5E3319BA"/>
    <w:multiLevelType w:val="hybridMultilevel"/>
    <w:tmpl w:val="7E20120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4" w15:restartNumberingAfterBreak="0">
    <w:nsid w:val="5EBC19D6"/>
    <w:multiLevelType w:val="hybridMultilevel"/>
    <w:tmpl w:val="C0947D1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5" w15:restartNumberingAfterBreak="0">
    <w:nsid w:val="5ED14E21"/>
    <w:multiLevelType w:val="hybridMultilevel"/>
    <w:tmpl w:val="2DBA97A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6" w15:restartNumberingAfterBreak="0">
    <w:nsid w:val="609C194C"/>
    <w:multiLevelType w:val="hybridMultilevel"/>
    <w:tmpl w:val="DB249FD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7" w15:restartNumberingAfterBreak="0">
    <w:nsid w:val="60A307CC"/>
    <w:multiLevelType w:val="hybridMultilevel"/>
    <w:tmpl w:val="78CCBB7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8" w15:restartNumberingAfterBreak="0">
    <w:nsid w:val="617D4FFE"/>
    <w:multiLevelType w:val="hybridMultilevel"/>
    <w:tmpl w:val="FC9813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9" w15:restartNumberingAfterBreak="0">
    <w:nsid w:val="619E4540"/>
    <w:multiLevelType w:val="hybridMultilevel"/>
    <w:tmpl w:val="AE9C41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0" w15:restartNumberingAfterBreak="0">
    <w:nsid w:val="62AD560A"/>
    <w:multiLevelType w:val="hybridMultilevel"/>
    <w:tmpl w:val="6D18CA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1" w15:restartNumberingAfterBreak="0">
    <w:nsid w:val="62D43AF8"/>
    <w:multiLevelType w:val="hybridMultilevel"/>
    <w:tmpl w:val="79065BD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2" w15:restartNumberingAfterBreak="0">
    <w:nsid w:val="636325FD"/>
    <w:multiLevelType w:val="hybridMultilevel"/>
    <w:tmpl w:val="AE9C41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3" w15:restartNumberingAfterBreak="0">
    <w:nsid w:val="64014D60"/>
    <w:multiLevelType w:val="hybridMultilevel"/>
    <w:tmpl w:val="CE4E434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4" w15:restartNumberingAfterBreak="0">
    <w:nsid w:val="643173C9"/>
    <w:multiLevelType w:val="hybridMultilevel"/>
    <w:tmpl w:val="6FD0076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5" w15:restartNumberingAfterBreak="0">
    <w:nsid w:val="64655084"/>
    <w:multiLevelType w:val="hybridMultilevel"/>
    <w:tmpl w:val="A5D0B624"/>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6" w15:restartNumberingAfterBreak="0">
    <w:nsid w:val="64D33B7D"/>
    <w:multiLevelType w:val="hybridMultilevel"/>
    <w:tmpl w:val="5EAEB2D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7" w15:restartNumberingAfterBreak="0">
    <w:nsid w:val="650074A0"/>
    <w:multiLevelType w:val="hybridMultilevel"/>
    <w:tmpl w:val="020C030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8" w15:restartNumberingAfterBreak="0">
    <w:nsid w:val="65B478A2"/>
    <w:multiLevelType w:val="hybridMultilevel"/>
    <w:tmpl w:val="FC9813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9" w15:restartNumberingAfterBreak="0">
    <w:nsid w:val="65D8545D"/>
    <w:multiLevelType w:val="hybridMultilevel"/>
    <w:tmpl w:val="7B20F5AA"/>
    <w:lvl w:ilvl="0" w:tplc="20000017">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0" w15:restartNumberingAfterBreak="0">
    <w:nsid w:val="661D3171"/>
    <w:multiLevelType w:val="hybridMultilevel"/>
    <w:tmpl w:val="C0947D1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1" w15:restartNumberingAfterBreak="0">
    <w:nsid w:val="66F922ED"/>
    <w:multiLevelType w:val="hybridMultilevel"/>
    <w:tmpl w:val="FC98136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2" w15:restartNumberingAfterBreak="0">
    <w:nsid w:val="67C71331"/>
    <w:multiLevelType w:val="hybridMultilevel"/>
    <w:tmpl w:val="F0987D4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3" w15:restartNumberingAfterBreak="0">
    <w:nsid w:val="6875179A"/>
    <w:multiLevelType w:val="hybridMultilevel"/>
    <w:tmpl w:val="DDEE84B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4" w15:restartNumberingAfterBreak="0">
    <w:nsid w:val="69280274"/>
    <w:multiLevelType w:val="hybridMultilevel"/>
    <w:tmpl w:val="143A3F5A"/>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5" w15:restartNumberingAfterBreak="0">
    <w:nsid w:val="69761A9B"/>
    <w:multiLevelType w:val="hybridMultilevel"/>
    <w:tmpl w:val="19CC12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6" w15:restartNumberingAfterBreak="0">
    <w:nsid w:val="6A5E57F2"/>
    <w:multiLevelType w:val="hybridMultilevel"/>
    <w:tmpl w:val="316A2B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7" w15:restartNumberingAfterBreak="0">
    <w:nsid w:val="6A63290D"/>
    <w:multiLevelType w:val="hybridMultilevel"/>
    <w:tmpl w:val="3906284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8" w15:restartNumberingAfterBreak="0">
    <w:nsid w:val="6B184EAD"/>
    <w:multiLevelType w:val="hybridMultilevel"/>
    <w:tmpl w:val="57748CC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9" w15:restartNumberingAfterBreak="0">
    <w:nsid w:val="6BAE4614"/>
    <w:multiLevelType w:val="hybridMultilevel"/>
    <w:tmpl w:val="0DA846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0" w15:restartNumberingAfterBreak="0">
    <w:nsid w:val="6C5D0909"/>
    <w:multiLevelType w:val="hybridMultilevel"/>
    <w:tmpl w:val="6354119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1" w15:restartNumberingAfterBreak="0">
    <w:nsid w:val="6D077815"/>
    <w:multiLevelType w:val="hybridMultilevel"/>
    <w:tmpl w:val="FF506E0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2" w15:restartNumberingAfterBreak="0">
    <w:nsid w:val="6F4A3F67"/>
    <w:multiLevelType w:val="hybridMultilevel"/>
    <w:tmpl w:val="9D4E49F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3" w15:restartNumberingAfterBreak="0">
    <w:nsid w:val="70634967"/>
    <w:multiLevelType w:val="hybridMultilevel"/>
    <w:tmpl w:val="3C5863E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4" w15:restartNumberingAfterBreak="0">
    <w:nsid w:val="70B34139"/>
    <w:multiLevelType w:val="hybridMultilevel"/>
    <w:tmpl w:val="68C846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5" w15:restartNumberingAfterBreak="0">
    <w:nsid w:val="714C4758"/>
    <w:multiLevelType w:val="hybridMultilevel"/>
    <w:tmpl w:val="3676DC8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6" w15:restartNumberingAfterBreak="0">
    <w:nsid w:val="71B03AF2"/>
    <w:multiLevelType w:val="hybridMultilevel"/>
    <w:tmpl w:val="3E50DB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7" w15:restartNumberingAfterBreak="0">
    <w:nsid w:val="71BE481A"/>
    <w:multiLevelType w:val="hybridMultilevel"/>
    <w:tmpl w:val="134824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8" w15:restartNumberingAfterBreak="0">
    <w:nsid w:val="71F91E0B"/>
    <w:multiLevelType w:val="hybridMultilevel"/>
    <w:tmpl w:val="E3E8F84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9" w15:restartNumberingAfterBreak="0">
    <w:nsid w:val="72050822"/>
    <w:multiLevelType w:val="hybridMultilevel"/>
    <w:tmpl w:val="3F4EF24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0" w15:restartNumberingAfterBreak="0">
    <w:nsid w:val="733037F9"/>
    <w:multiLevelType w:val="hybridMultilevel"/>
    <w:tmpl w:val="B10469C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1" w15:restartNumberingAfterBreak="0">
    <w:nsid w:val="739038BA"/>
    <w:multiLevelType w:val="hybridMultilevel"/>
    <w:tmpl w:val="4018508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2" w15:restartNumberingAfterBreak="0">
    <w:nsid w:val="7399153C"/>
    <w:multiLevelType w:val="hybridMultilevel"/>
    <w:tmpl w:val="64B4CE4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3" w15:restartNumberingAfterBreak="0">
    <w:nsid w:val="73AB287A"/>
    <w:multiLevelType w:val="hybridMultilevel"/>
    <w:tmpl w:val="9CDAD97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4" w15:restartNumberingAfterBreak="0">
    <w:nsid w:val="7496636F"/>
    <w:multiLevelType w:val="hybridMultilevel"/>
    <w:tmpl w:val="C0947D1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5" w15:restartNumberingAfterBreak="0">
    <w:nsid w:val="76171DAA"/>
    <w:multiLevelType w:val="hybridMultilevel"/>
    <w:tmpl w:val="CDD882B8"/>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6" w15:restartNumberingAfterBreak="0">
    <w:nsid w:val="76DC34D0"/>
    <w:multiLevelType w:val="hybridMultilevel"/>
    <w:tmpl w:val="38683D8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7" w15:restartNumberingAfterBreak="0">
    <w:nsid w:val="77F53B68"/>
    <w:multiLevelType w:val="hybridMultilevel"/>
    <w:tmpl w:val="A6E2D7F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8" w15:restartNumberingAfterBreak="0">
    <w:nsid w:val="787916DF"/>
    <w:multiLevelType w:val="hybridMultilevel"/>
    <w:tmpl w:val="F218222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9" w15:restartNumberingAfterBreak="0">
    <w:nsid w:val="78A81E7C"/>
    <w:multiLevelType w:val="hybridMultilevel"/>
    <w:tmpl w:val="2FFC49B4"/>
    <w:lvl w:ilvl="0" w:tplc="78887AE6">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0" w15:restartNumberingAfterBreak="0">
    <w:nsid w:val="78C26BD6"/>
    <w:multiLevelType w:val="hybridMultilevel"/>
    <w:tmpl w:val="713A4B4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1" w15:restartNumberingAfterBreak="0">
    <w:nsid w:val="7918677B"/>
    <w:multiLevelType w:val="multilevel"/>
    <w:tmpl w:val="7B9482A4"/>
    <w:styleLink w:val="Style1"/>
    <w:lvl w:ilvl="0">
      <w:start w:val="1"/>
      <w:numFmt w:val="decimal"/>
      <w:pStyle w:val="Heading1"/>
      <w:lvlText w:val="%1"/>
      <w:lvlJc w:val="left"/>
      <w:pPr>
        <w:tabs>
          <w:tab w:val="num" w:pos="360"/>
        </w:tabs>
        <w:ind w:left="360" w:hanging="360"/>
      </w:pPr>
      <w:rPr>
        <w:rFonts w:ascii="GE Inspira" w:hAnsi="GE Inspira" w:hint="default"/>
        <w:b/>
        <w:i w:val="0"/>
        <w:color w:val="auto"/>
        <w:sz w:val="28"/>
      </w:rPr>
    </w:lvl>
    <w:lvl w:ilvl="1">
      <w:start w:val="1"/>
      <w:numFmt w:val="decimal"/>
      <w:pStyle w:val="Heading2"/>
      <w:lvlText w:val="%1.%2"/>
      <w:lvlJc w:val="left"/>
      <w:pPr>
        <w:tabs>
          <w:tab w:val="num" w:pos="4806"/>
        </w:tabs>
        <w:ind w:left="4806" w:hanging="576"/>
      </w:pPr>
      <w:rPr>
        <w:rFonts w:ascii="GE Inspira" w:hAnsi="GE Inspira" w:hint="default"/>
        <w:b/>
        <w:i w:val="0"/>
        <w:color w:val="auto"/>
        <w:sz w:val="24"/>
      </w:rPr>
    </w:lvl>
    <w:lvl w:ilvl="2">
      <w:start w:val="1"/>
      <w:numFmt w:val="decimal"/>
      <w:pStyle w:val="Heading3"/>
      <w:lvlText w:val="%1.%2.%3"/>
      <w:lvlJc w:val="left"/>
      <w:pPr>
        <w:tabs>
          <w:tab w:val="num" w:pos="1764"/>
        </w:tabs>
        <w:ind w:left="1980" w:hanging="1080"/>
      </w:pPr>
      <w:rPr>
        <w:rFonts w:ascii="GE Inspira" w:hAnsi="GE Inspira" w:hint="default"/>
        <w:b/>
        <w:i w:val="0"/>
        <w:sz w:val="22"/>
        <w:szCs w:val="22"/>
        <w:u w:val="none"/>
      </w:rPr>
    </w:lvl>
    <w:lvl w:ilvl="3">
      <w:start w:val="1"/>
      <w:numFmt w:val="decimal"/>
      <w:pStyle w:val="Heading4"/>
      <w:lvlText w:val="%1.%2.%3.%4"/>
      <w:lvlJc w:val="left"/>
      <w:pPr>
        <w:tabs>
          <w:tab w:val="num" w:pos="2160"/>
        </w:tabs>
        <w:ind w:left="2160" w:hanging="504"/>
      </w:pPr>
      <w:rPr>
        <w:rFonts w:ascii="GE Inspira" w:hAnsi="GE Inspira" w:hint="default"/>
        <w:b/>
        <w:i w:val="0"/>
        <w:color w:val="auto"/>
        <w:sz w:val="20"/>
      </w:rPr>
    </w:lvl>
    <w:lvl w:ilvl="4">
      <w:start w:val="1"/>
      <w:numFmt w:val="decimal"/>
      <w:lvlText w:val="%1.%2.%3.%4.%5."/>
      <w:lvlJc w:val="left"/>
      <w:pPr>
        <w:tabs>
          <w:tab w:val="num" w:pos="3420"/>
        </w:tabs>
        <w:ind w:left="3132" w:hanging="792"/>
      </w:pPr>
      <w:rPr>
        <w:rFonts w:hint="default"/>
      </w:rPr>
    </w:lvl>
    <w:lvl w:ilvl="5">
      <w:numFmt w:val="none"/>
      <w:lvlText w:val=""/>
      <w:lvlJc w:val="left"/>
      <w:pPr>
        <w:tabs>
          <w:tab w:val="num" w:pos="540"/>
        </w:tabs>
        <w:ind w:left="180" w:firstLine="0"/>
      </w:pPr>
      <w:rPr>
        <w:rFonts w:hint="default"/>
      </w:rPr>
    </w:lvl>
    <w:lvl w:ilvl="6">
      <w:start w:val="1"/>
      <w:numFmt w:val="decimal"/>
      <w:lvlText w:val="%1.%2.%3.%4.%5.%6.%7."/>
      <w:lvlJc w:val="left"/>
      <w:pPr>
        <w:tabs>
          <w:tab w:val="num" w:pos="4500"/>
        </w:tabs>
        <w:ind w:left="4140" w:hanging="1080"/>
      </w:pPr>
      <w:rPr>
        <w:rFonts w:hint="default"/>
      </w:rPr>
    </w:lvl>
    <w:lvl w:ilvl="7">
      <w:start w:val="1"/>
      <w:numFmt w:val="decimal"/>
      <w:lvlText w:val="%1.%2.%3.%4.%5.%6.%7.%8."/>
      <w:lvlJc w:val="left"/>
      <w:pPr>
        <w:tabs>
          <w:tab w:val="num" w:pos="4860"/>
        </w:tabs>
        <w:ind w:left="4644" w:hanging="1224"/>
      </w:pPr>
      <w:rPr>
        <w:rFonts w:hint="default"/>
      </w:rPr>
    </w:lvl>
    <w:lvl w:ilvl="8">
      <w:numFmt w:val="none"/>
      <w:lvlText w:val=""/>
      <w:lvlJc w:val="left"/>
      <w:pPr>
        <w:tabs>
          <w:tab w:val="num" w:pos="540"/>
        </w:tabs>
        <w:ind w:left="180" w:firstLine="0"/>
      </w:pPr>
      <w:rPr>
        <w:rFonts w:hint="default"/>
      </w:rPr>
    </w:lvl>
  </w:abstractNum>
  <w:abstractNum w:abstractNumId="192" w15:restartNumberingAfterBreak="0">
    <w:nsid w:val="79451E0A"/>
    <w:multiLevelType w:val="hybridMultilevel"/>
    <w:tmpl w:val="63646B2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3" w15:restartNumberingAfterBreak="0">
    <w:nsid w:val="798079A7"/>
    <w:multiLevelType w:val="hybridMultilevel"/>
    <w:tmpl w:val="4A24CF9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4" w15:restartNumberingAfterBreak="0">
    <w:nsid w:val="799B7B92"/>
    <w:multiLevelType w:val="hybridMultilevel"/>
    <w:tmpl w:val="CDE0B98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5" w15:restartNumberingAfterBreak="0">
    <w:nsid w:val="79C01129"/>
    <w:multiLevelType w:val="hybridMultilevel"/>
    <w:tmpl w:val="44F612A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6" w15:restartNumberingAfterBreak="0">
    <w:nsid w:val="79CB261F"/>
    <w:multiLevelType w:val="hybridMultilevel"/>
    <w:tmpl w:val="DE08676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7" w15:restartNumberingAfterBreak="0">
    <w:nsid w:val="79CB2C05"/>
    <w:multiLevelType w:val="hybridMultilevel"/>
    <w:tmpl w:val="FC0C0D8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8" w15:restartNumberingAfterBreak="0">
    <w:nsid w:val="7B9A18CB"/>
    <w:multiLevelType w:val="hybridMultilevel"/>
    <w:tmpl w:val="C23E81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99" w15:restartNumberingAfterBreak="0">
    <w:nsid w:val="7BBB154E"/>
    <w:multiLevelType w:val="hybridMultilevel"/>
    <w:tmpl w:val="68C8469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0" w15:restartNumberingAfterBreak="0">
    <w:nsid w:val="7C853C87"/>
    <w:multiLevelType w:val="hybridMultilevel"/>
    <w:tmpl w:val="5C0460E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1" w15:restartNumberingAfterBreak="0">
    <w:nsid w:val="7E40356B"/>
    <w:multiLevelType w:val="hybridMultilevel"/>
    <w:tmpl w:val="D76CC3B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2" w15:restartNumberingAfterBreak="0">
    <w:nsid w:val="7EBB2345"/>
    <w:multiLevelType w:val="hybridMultilevel"/>
    <w:tmpl w:val="167CD31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3" w15:restartNumberingAfterBreak="0">
    <w:nsid w:val="7FB767ED"/>
    <w:multiLevelType w:val="hybridMultilevel"/>
    <w:tmpl w:val="1E8AE5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66"/>
  </w:num>
  <w:num w:numId="2">
    <w:abstractNumId w:val="99"/>
  </w:num>
  <w:num w:numId="3">
    <w:abstractNumId w:val="104"/>
  </w:num>
  <w:num w:numId="4">
    <w:abstractNumId w:val="191"/>
  </w:num>
  <w:num w:numId="5">
    <w:abstractNumId w:val="1"/>
  </w:num>
  <w:num w:numId="6">
    <w:abstractNumId w:val="0"/>
  </w:num>
  <w:num w:numId="7">
    <w:abstractNumId w:val="59"/>
  </w:num>
  <w:num w:numId="8">
    <w:abstractNumId w:val="88"/>
  </w:num>
  <w:num w:numId="9">
    <w:abstractNumId w:val="203"/>
  </w:num>
  <w:num w:numId="10">
    <w:abstractNumId w:val="132"/>
  </w:num>
  <w:num w:numId="11">
    <w:abstractNumId w:val="20"/>
  </w:num>
  <w:num w:numId="12">
    <w:abstractNumId w:val="154"/>
  </w:num>
  <w:num w:numId="13">
    <w:abstractNumId w:val="19"/>
  </w:num>
  <w:num w:numId="14">
    <w:abstractNumId w:val="175"/>
  </w:num>
  <w:num w:numId="15">
    <w:abstractNumId w:val="186"/>
  </w:num>
  <w:num w:numId="16">
    <w:abstractNumId w:val="2"/>
  </w:num>
  <w:num w:numId="17">
    <w:abstractNumId w:val="63"/>
  </w:num>
  <w:num w:numId="18">
    <w:abstractNumId w:val="75"/>
  </w:num>
  <w:num w:numId="19">
    <w:abstractNumId w:val="5"/>
  </w:num>
  <w:num w:numId="20">
    <w:abstractNumId w:val="91"/>
  </w:num>
  <w:num w:numId="21">
    <w:abstractNumId w:val="86"/>
  </w:num>
  <w:num w:numId="22">
    <w:abstractNumId w:val="149"/>
  </w:num>
  <w:num w:numId="23">
    <w:abstractNumId w:val="171"/>
  </w:num>
  <w:num w:numId="24">
    <w:abstractNumId w:val="127"/>
  </w:num>
  <w:num w:numId="25">
    <w:abstractNumId w:val="26"/>
  </w:num>
  <w:num w:numId="26">
    <w:abstractNumId w:val="58"/>
  </w:num>
  <w:num w:numId="27">
    <w:abstractNumId w:val="174"/>
  </w:num>
  <w:num w:numId="28">
    <w:abstractNumId w:val="98"/>
  </w:num>
  <w:num w:numId="29">
    <w:abstractNumId w:val="193"/>
  </w:num>
  <w:num w:numId="30">
    <w:abstractNumId w:val="153"/>
  </w:num>
  <w:num w:numId="31">
    <w:abstractNumId w:val="114"/>
  </w:num>
  <w:num w:numId="32">
    <w:abstractNumId w:val="51"/>
  </w:num>
  <w:num w:numId="33">
    <w:abstractNumId w:val="34"/>
  </w:num>
  <w:num w:numId="34">
    <w:abstractNumId w:val="18"/>
  </w:num>
  <w:num w:numId="35">
    <w:abstractNumId w:val="89"/>
  </w:num>
  <w:num w:numId="36">
    <w:abstractNumId w:val="52"/>
  </w:num>
  <w:num w:numId="37">
    <w:abstractNumId w:val="192"/>
  </w:num>
  <w:num w:numId="38">
    <w:abstractNumId w:val="141"/>
  </w:num>
  <w:num w:numId="39">
    <w:abstractNumId w:val="81"/>
  </w:num>
  <w:num w:numId="40">
    <w:abstractNumId w:val="4"/>
  </w:num>
  <w:num w:numId="41">
    <w:abstractNumId w:val="100"/>
  </w:num>
  <w:num w:numId="42">
    <w:abstractNumId w:val="143"/>
  </w:num>
  <w:num w:numId="43">
    <w:abstractNumId w:val="96"/>
  </w:num>
  <w:num w:numId="44">
    <w:abstractNumId w:val="157"/>
  </w:num>
  <w:num w:numId="45">
    <w:abstractNumId w:val="40"/>
  </w:num>
  <w:num w:numId="46">
    <w:abstractNumId w:val="138"/>
  </w:num>
  <w:num w:numId="47">
    <w:abstractNumId w:val="176"/>
  </w:num>
  <w:num w:numId="48">
    <w:abstractNumId w:val="21"/>
  </w:num>
  <w:num w:numId="49">
    <w:abstractNumId w:val="197"/>
  </w:num>
  <w:num w:numId="50">
    <w:abstractNumId w:val="198"/>
  </w:num>
  <w:num w:numId="51">
    <w:abstractNumId w:val="39"/>
  </w:num>
  <w:num w:numId="52">
    <w:abstractNumId w:val="182"/>
  </w:num>
  <w:num w:numId="53">
    <w:abstractNumId w:val="43"/>
  </w:num>
  <w:num w:numId="54">
    <w:abstractNumId w:val="60"/>
  </w:num>
  <w:num w:numId="55">
    <w:abstractNumId w:val="163"/>
  </w:num>
  <w:num w:numId="56">
    <w:abstractNumId w:val="170"/>
  </w:num>
  <w:num w:numId="57">
    <w:abstractNumId w:val="125"/>
  </w:num>
  <w:num w:numId="58">
    <w:abstractNumId w:val="37"/>
  </w:num>
  <w:num w:numId="59">
    <w:abstractNumId w:val="165"/>
  </w:num>
  <w:num w:numId="60">
    <w:abstractNumId w:val="178"/>
  </w:num>
  <w:num w:numId="61">
    <w:abstractNumId w:val="28"/>
  </w:num>
  <w:num w:numId="62">
    <w:abstractNumId w:val="169"/>
  </w:num>
  <w:num w:numId="63">
    <w:abstractNumId w:val="177"/>
  </w:num>
  <w:num w:numId="64">
    <w:abstractNumId w:val="62"/>
  </w:num>
  <w:num w:numId="65">
    <w:abstractNumId w:val="185"/>
  </w:num>
  <w:num w:numId="66">
    <w:abstractNumId w:val="105"/>
  </w:num>
  <w:num w:numId="67">
    <w:abstractNumId w:val="109"/>
  </w:num>
  <w:num w:numId="68">
    <w:abstractNumId w:val="120"/>
  </w:num>
  <w:num w:numId="69">
    <w:abstractNumId w:val="135"/>
  </w:num>
  <w:num w:numId="70">
    <w:abstractNumId w:val="70"/>
  </w:num>
  <w:num w:numId="71">
    <w:abstractNumId w:val="36"/>
  </w:num>
  <w:num w:numId="72">
    <w:abstractNumId w:val="38"/>
  </w:num>
  <w:num w:numId="73">
    <w:abstractNumId w:val="129"/>
  </w:num>
  <w:num w:numId="74">
    <w:abstractNumId w:val="121"/>
  </w:num>
  <w:num w:numId="75">
    <w:abstractNumId w:val="180"/>
  </w:num>
  <w:num w:numId="76">
    <w:abstractNumId w:val="6"/>
  </w:num>
  <w:num w:numId="77">
    <w:abstractNumId w:val="128"/>
  </w:num>
  <w:num w:numId="78">
    <w:abstractNumId w:val="29"/>
  </w:num>
  <w:num w:numId="79">
    <w:abstractNumId w:val="131"/>
  </w:num>
  <w:num w:numId="80">
    <w:abstractNumId w:val="106"/>
  </w:num>
  <w:num w:numId="81">
    <w:abstractNumId w:val="160"/>
  </w:num>
  <w:num w:numId="82">
    <w:abstractNumId w:val="184"/>
  </w:num>
  <w:num w:numId="83">
    <w:abstractNumId w:val="144"/>
  </w:num>
  <w:num w:numId="84">
    <w:abstractNumId w:val="155"/>
  </w:num>
  <w:num w:numId="85">
    <w:abstractNumId w:val="77"/>
  </w:num>
  <w:num w:numId="86">
    <w:abstractNumId w:val="41"/>
  </w:num>
  <w:num w:numId="87">
    <w:abstractNumId w:val="188"/>
  </w:num>
  <w:num w:numId="88">
    <w:abstractNumId w:val="90"/>
  </w:num>
  <w:num w:numId="89">
    <w:abstractNumId w:val="116"/>
  </w:num>
  <w:num w:numId="90">
    <w:abstractNumId w:val="13"/>
  </w:num>
  <w:num w:numId="91">
    <w:abstractNumId w:val="142"/>
  </w:num>
  <w:num w:numId="92">
    <w:abstractNumId w:val="74"/>
  </w:num>
  <w:num w:numId="93">
    <w:abstractNumId w:val="108"/>
  </w:num>
  <w:num w:numId="94">
    <w:abstractNumId w:val="3"/>
  </w:num>
  <w:num w:numId="95">
    <w:abstractNumId w:val="172"/>
  </w:num>
  <w:num w:numId="96">
    <w:abstractNumId w:val="10"/>
  </w:num>
  <w:num w:numId="97">
    <w:abstractNumId w:val="69"/>
  </w:num>
  <w:num w:numId="98">
    <w:abstractNumId w:val="64"/>
  </w:num>
  <w:num w:numId="99">
    <w:abstractNumId w:val="181"/>
  </w:num>
  <w:num w:numId="100">
    <w:abstractNumId w:val="124"/>
  </w:num>
  <w:num w:numId="101">
    <w:abstractNumId w:val="126"/>
  </w:num>
  <w:num w:numId="102">
    <w:abstractNumId w:val="42"/>
  </w:num>
  <w:num w:numId="103">
    <w:abstractNumId w:val="84"/>
  </w:num>
  <w:num w:numId="104">
    <w:abstractNumId w:val="168"/>
  </w:num>
  <w:num w:numId="105">
    <w:abstractNumId w:val="119"/>
  </w:num>
  <w:num w:numId="106">
    <w:abstractNumId w:val="50"/>
  </w:num>
  <w:num w:numId="107">
    <w:abstractNumId w:val="202"/>
  </w:num>
  <w:num w:numId="108">
    <w:abstractNumId w:val="152"/>
  </w:num>
  <w:num w:numId="109">
    <w:abstractNumId w:val="199"/>
  </w:num>
  <w:num w:numId="110">
    <w:abstractNumId w:val="53"/>
  </w:num>
  <w:num w:numId="111">
    <w:abstractNumId w:val="156"/>
  </w:num>
  <w:num w:numId="112">
    <w:abstractNumId w:val="167"/>
  </w:num>
  <w:num w:numId="113">
    <w:abstractNumId w:val="61"/>
  </w:num>
  <w:num w:numId="114">
    <w:abstractNumId w:val="79"/>
  </w:num>
  <w:num w:numId="115">
    <w:abstractNumId w:val="7"/>
  </w:num>
  <w:num w:numId="116">
    <w:abstractNumId w:val="46"/>
  </w:num>
  <w:num w:numId="117">
    <w:abstractNumId w:val="201"/>
  </w:num>
  <w:num w:numId="118">
    <w:abstractNumId w:val="133"/>
  </w:num>
  <w:num w:numId="119">
    <w:abstractNumId w:val="101"/>
  </w:num>
  <w:num w:numId="120">
    <w:abstractNumId w:val="8"/>
  </w:num>
  <w:num w:numId="121">
    <w:abstractNumId w:val="117"/>
  </w:num>
  <w:num w:numId="122">
    <w:abstractNumId w:val="56"/>
  </w:num>
  <w:num w:numId="123">
    <w:abstractNumId w:val="12"/>
  </w:num>
  <w:num w:numId="124">
    <w:abstractNumId w:val="33"/>
  </w:num>
  <w:num w:numId="125">
    <w:abstractNumId w:val="87"/>
  </w:num>
  <w:num w:numId="126">
    <w:abstractNumId w:val="173"/>
  </w:num>
  <w:num w:numId="127">
    <w:abstractNumId w:val="31"/>
  </w:num>
  <w:num w:numId="128">
    <w:abstractNumId w:val="159"/>
  </w:num>
  <w:num w:numId="129">
    <w:abstractNumId w:val="71"/>
  </w:num>
  <w:num w:numId="130">
    <w:abstractNumId w:val="72"/>
  </w:num>
  <w:num w:numId="131">
    <w:abstractNumId w:val="82"/>
  </w:num>
  <w:num w:numId="132">
    <w:abstractNumId w:val="103"/>
  </w:num>
  <w:num w:numId="133">
    <w:abstractNumId w:val="162"/>
  </w:num>
  <w:num w:numId="134">
    <w:abstractNumId w:val="130"/>
  </w:num>
  <w:num w:numId="135">
    <w:abstractNumId w:val="25"/>
  </w:num>
  <w:num w:numId="136">
    <w:abstractNumId w:val="102"/>
  </w:num>
  <w:num w:numId="137">
    <w:abstractNumId w:val="194"/>
  </w:num>
  <w:num w:numId="138">
    <w:abstractNumId w:val="200"/>
  </w:num>
  <w:num w:numId="139">
    <w:abstractNumId w:val="55"/>
  </w:num>
  <w:num w:numId="140">
    <w:abstractNumId w:val="196"/>
  </w:num>
  <w:num w:numId="141">
    <w:abstractNumId w:val="158"/>
  </w:num>
  <w:num w:numId="142">
    <w:abstractNumId w:val="65"/>
  </w:num>
  <w:num w:numId="143">
    <w:abstractNumId w:val="93"/>
  </w:num>
  <w:num w:numId="144">
    <w:abstractNumId w:val="95"/>
  </w:num>
  <w:num w:numId="145">
    <w:abstractNumId w:val="54"/>
  </w:num>
  <w:num w:numId="146">
    <w:abstractNumId w:val="148"/>
  </w:num>
  <w:num w:numId="147">
    <w:abstractNumId w:val="161"/>
  </w:num>
  <w:num w:numId="148">
    <w:abstractNumId w:val="85"/>
  </w:num>
  <w:num w:numId="149">
    <w:abstractNumId w:val="111"/>
  </w:num>
  <w:num w:numId="150">
    <w:abstractNumId w:val="15"/>
  </w:num>
  <w:num w:numId="151">
    <w:abstractNumId w:val="118"/>
  </w:num>
  <w:num w:numId="152">
    <w:abstractNumId w:val="187"/>
  </w:num>
  <w:num w:numId="153">
    <w:abstractNumId w:val="150"/>
  </w:num>
  <w:num w:numId="154">
    <w:abstractNumId w:val="73"/>
  </w:num>
  <w:num w:numId="155">
    <w:abstractNumId w:val="164"/>
  </w:num>
  <w:num w:numId="156">
    <w:abstractNumId w:val="24"/>
  </w:num>
  <w:num w:numId="157">
    <w:abstractNumId w:val="123"/>
  </w:num>
  <w:num w:numId="158">
    <w:abstractNumId w:val="189"/>
  </w:num>
  <w:num w:numId="159">
    <w:abstractNumId w:val="32"/>
  </w:num>
  <w:num w:numId="160">
    <w:abstractNumId w:val="47"/>
  </w:num>
  <w:num w:numId="161">
    <w:abstractNumId w:val="49"/>
  </w:num>
  <w:num w:numId="162">
    <w:abstractNumId w:val="76"/>
  </w:num>
  <w:num w:numId="163">
    <w:abstractNumId w:val="14"/>
  </w:num>
  <w:num w:numId="164">
    <w:abstractNumId w:val="122"/>
  </w:num>
  <w:num w:numId="165">
    <w:abstractNumId w:val="151"/>
  </w:num>
  <w:num w:numId="166">
    <w:abstractNumId w:val="115"/>
  </w:num>
  <w:num w:numId="167">
    <w:abstractNumId w:val="140"/>
  </w:num>
  <w:num w:numId="168">
    <w:abstractNumId w:val="9"/>
  </w:num>
  <w:num w:numId="169">
    <w:abstractNumId w:val="107"/>
  </w:num>
  <w:num w:numId="170">
    <w:abstractNumId w:val="97"/>
  </w:num>
  <w:num w:numId="171">
    <w:abstractNumId w:val="17"/>
  </w:num>
  <w:num w:numId="172">
    <w:abstractNumId w:val="139"/>
  </w:num>
  <w:num w:numId="173">
    <w:abstractNumId w:val="78"/>
  </w:num>
  <w:num w:numId="174">
    <w:abstractNumId w:val="136"/>
  </w:num>
  <w:num w:numId="175">
    <w:abstractNumId w:val="145"/>
  </w:num>
  <w:num w:numId="176">
    <w:abstractNumId w:val="57"/>
  </w:num>
  <w:num w:numId="177">
    <w:abstractNumId w:val="80"/>
  </w:num>
  <w:num w:numId="178">
    <w:abstractNumId w:val="45"/>
  </w:num>
  <w:num w:numId="179">
    <w:abstractNumId w:val="92"/>
  </w:num>
  <w:num w:numId="180">
    <w:abstractNumId w:val="166"/>
  </w:num>
  <w:num w:numId="181">
    <w:abstractNumId w:val="134"/>
  </w:num>
  <w:num w:numId="182">
    <w:abstractNumId w:val="94"/>
  </w:num>
  <w:num w:numId="183">
    <w:abstractNumId w:val="22"/>
  </w:num>
  <w:num w:numId="184">
    <w:abstractNumId w:val="137"/>
  </w:num>
  <w:num w:numId="185">
    <w:abstractNumId w:val="190"/>
  </w:num>
  <w:num w:numId="186">
    <w:abstractNumId w:val="195"/>
  </w:num>
  <w:num w:numId="187">
    <w:abstractNumId w:val="16"/>
  </w:num>
  <w:num w:numId="188">
    <w:abstractNumId w:val="44"/>
  </w:num>
  <w:num w:numId="189">
    <w:abstractNumId w:val="183"/>
  </w:num>
  <w:num w:numId="190">
    <w:abstractNumId w:val="147"/>
  </w:num>
  <w:num w:numId="191">
    <w:abstractNumId w:val="30"/>
  </w:num>
  <w:num w:numId="192">
    <w:abstractNumId w:val="179"/>
  </w:num>
  <w:num w:numId="193">
    <w:abstractNumId w:val="146"/>
  </w:num>
  <w:num w:numId="194">
    <w:abstractNumId w:val="83"/>
  </w:num>
  <w:num w:numId="195">
    <w:abstractNumId w:val="112"/>
  </w:num>
  <w:num w:numId="196">
    <w:abstractNumId w:val="113"/>
  </w:num>
  <w:num w:numId="197">
    <w:abstractNumId w:val="27"/>
  </w:num>
  <w:num w:numId="198">
    <w:abstractNumId w:val="11"/>
  </w:num>
  <w:num w:numId="199">
    <w:abstractNumId w:val="68"/>
  </w:num>
  <w:num w:numId="200">
    <w:abstractNumId w:val="23"/>
  </w:num>
  <w:num w:numId="201">
    <w:abstractNumId w:val="67"/>
  </w:num>
  <w:num w:numId="202">
    <w:abstractNumId w:val="48"/>
  </w:num>
  <w:num w:numId="203">
    <w:abstractNumId w:val="110"/>
  </w:num>
  <w:num w:numId="204">
    <w:abstractNumId w:val="35"/>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9D5"/>
    <w:rsid w:val="00000A5E"/>
    <w:rsid w:val="00000AB2"/>
    <w:rsid w:val="00000C05"/>
    <w:rsid w:val="000015AD"/>
    <w:rsid w:val="00001F8C"/>
    <w:rsid w:val="000027CA"/>
    <w:rsid w:val="0000316B"/>
    <w:rsid w:val="00003739"/>
    <w:rsid w:val="00004163"/>
    <w:rsid w:val="0000483B"/>
    <w:rsid w:val="00006124"/>
    <w:rsid w:val="000061DA"/>
    <w:rsid w:val="00006551"/>
    <w:rsid w:val="00007AE0"/>
    <w:rsid w:val="000101D1"/>
    <w:rsid w:val="0001053B"/>
    <w:rsid w:val="00010F43"/>
    <w:rsid w:val="00011A36"/>
    <w:rsid w:val="00011AA2"/>
    <w:rsid w:val="00011E95"/>
    <w:rsid w:val="0001201D"/>
    <w:rsid w:val="00012060"/>
    <w:rsid w:val="000120BB"/>
    <w:rsid w:val="0001213C"/>
    <w:rsid w:val="000123A8"/>
    <w:rsid w:val="00012E0C"/>
    <w:rsid w:val="00012EC2"/>
    <w:rsid w:val="0001350C"/>
    <w:rsid w:val="00013C1E"/>
    <w:rsid w:val="00013DF5"/>
    <w:rsid w:val="00013E01"/>
    <w:rsid w:val="00014019"/>
    <w:rsid w:val="00014DA9"/>
    <w:rsid w:val="00014E32"/>
    <w:rsid w:val="00014E4C"/>
    <w:rsid w:val="00015040"/>
    <w:rsid w:val="00015118"/>
    <w:rsid w:val="000152B0"/>
    <w:rsid w:val="0001598B"/>
    <w:rsid w:val="00016099"/>
    <w:rsid w:val="000161DC"/>
    <w:rsid w:val="00016263"/>
    <w:rsid w:val="00016776"/>
    <w:rsid w:val="00017075"/>
    <w:rsid w:val="00017348"/>
    <w:rsid w:val="00017919"/>
    <w:rsid w:val="000179E1"/>
    <w:rsid w:val="000204B7"/>
    <w:rsid w:val="00020603"/>
    <w:rsid w:val="00020A22"/>
    <w:rsid w:val="00020ADA"/>
    <w:rsid w:val="000212A5"/>
    <w:rsid w:val="00021A2A"/>
    <w:rsid w:val="00021A58"/>
    <w:rsid w:val="00021CEA"/>
    <w:rsid w:val="00022969"/>
    <w:rsid w:val="00024662"/>
    <w:rsid w:val="00024DE1"/>
    <w:rsid w:val="00025B86"/>
    <w:rsid w:val="000260C6"/>
    <w:rsid w:val="00026135"/>
    <w:rsid w:val="000261BD"/>
    <w:rsid w:val="00026438"/>
    <w:rsid w:val="0002690B"/>
    <w:rsid w:val="00026E57"/>
    <w:rsid w:val="00030662"/>
    <w:rsid w:val="00030BF4"/>
    <w:rsid w:val="00030F10"/>
    <w:rsid w:val="000314FA"/>
    <w:rsid w:val="000320CF"/>
    <w:rsid w:val="000325E3"/>
    <w:rsid w:val="000328A4"/>
    <w:rsid w:val="000336C6"/>
    <w:rsid w:val="0003446D"/>
    <w:rsid w:val="00034EE8"/>
    <w:rsid w:val="0003595F"/>
    <w:rsid w:val="00036A83"/>
    <w:rsid w:val="00037626"/>
    <w:rsid w:val="00037AB2"/>
    <w:rsid w:val="00043067"/>
    <w:rsid w:val="000435A1"/>
    <w:rsid w:val="00043795"/>
    <w:rsid w:val="00045194"/>
    <w:rsid w:val="000451DB"/>
    <w:rsid w:val="000456A5"/>
    <w:rsid w:val="00045939"/>
    <w:rsid w:val="00045A9A"/>
    <w:rsid w:val="00047C2C"/>
    <w:rsid w:val="0005037B"/>
    <w:rsid w:val="00050815"/>
    <w:rsid w:val="00050876"/>
    <w:rsid w:val="00050AA0"/>
    <w:rsid w:val="000526E1"/>
    <w:rsid w:val="00052776"/>
    <w:rsid w:val="000528D7"/>
    <w:rsid w:val="000535A3"/>
    <w:rsid w:val="00053DED"/>
    <w:rsid w:val="00054883"/>
    <w:rsid w:val="000554E2"/>
    <w:rsid w:val="00055DD8"/>
    <w:rsid w:val="0005625C"/>
    <w:rsid w:val="00057318"/>
    <w:rsid w:val="00057D40"/>
    <w:rsid w:val="00057FC9"/>
    <w:rsid w:val="00061BC5"/>
    <w:rsid w:val="00061BC8"/>
    <w:rsid w:val="0006223E"/>
    <w:rsid w:val="0006239F"/>
    <w:rsid w:val="000631E1"/>
    <w:rsid w:val="000634A2"/>
    <w:rsid w:val="00064D40"/>
    <w:rsid w:val="00064D4A"/>
    <w:rsid w:val="00065382"/>
    <w:rsid w:val="00065739"/>
    <w:rsid w:val="00065D28"/>
    <w:rsid w:val="00066872"/>
    <w:rsid w:val="00066A5B"/>
    <w:rsid w:val="00066F46"/>
    <w:rsid w:val="00067496"/>
    <w:rsid w:val="0006777F"/>
    <w:rsid w:val="000705FD"/>
    <w:rsid w:val="00070880"/>
    <w:rsid w:val="00070932"/>
    <w:rsid w:val="0007098C"/>
    <w:rsid w:val="000710FB"/>
    <w:rsid w:val="0007128A"/>
    <w:rsid w:val="00071826"/>
    <w:rsid w:val="0007188C"/>
    <w:rsid w:val="00071C04"/>
    <w:rsid w:val="0007294F"/>
    <w:rsid w:val="00072C26"/>
    <w:rsid w:val="00072EBB"/>
    <w:rsid w:val="00073005"/>
    <w:rsid w:val="0007347F"/>
    <w:rsid w:val="00073BB4"/>
    <w:rsid w:val="00074213"/>
    <w:rsid w:val="00074D2F"/>
    <w:rsid w:val="000757D6"/>
    <w:rsid w:val="000759D5"/>
    <w:rsid w:val="00075D2E"/>
    <w:rsid w:val="00076122"/>
    <w:rsid w:val="000763A7"/>
    <w:rsid w:val="00076756"/>
    <w:rsid w:val="00076A42"/>
    <w:rsid w:val="00077C1B"/>
    <w:rsid w:val="00077CC1"/>
    <w:rsid w:val="00080026"/>
    <w:rsid w:val="00082708"/>
    <w:rsid w:val="0008292F"/>
    <w:rsid w:val="00083C86"/>
    <w:rsid w:val="00083D42"/>
    <w:rsid w:val="00084AC3"/>
    <w:rsid w:val="00084C00"/>
    <w:rsid w:val="00085249"/>
    <w:rsid w:val="0008568B"/>
    <w:rsid w:val="000856AE"/>
    <w:rsid w:val="00085E87"/>
    <w:rsid w:val="00086444"/>
    <w:rsid w:val="00087415"/>
    <w:rsid w:val="000874CB"/>
    <w:rsid w:val="00087596"/>
    <w:rsid w:val="00091A22"/>
    <w:rsid w:val="00091E87"/>
    <w:rsid w:val="00092A04"/>
    <w:rsid w:val="00092D50"/>
    <w:rsid w:val="00092D70"/>
    <w:rsid w:val="00092ED6"/>
    <w:rsid w:val="0009317A"/>
    <w:rsid w:val="00093180"/>
    <w:rsid w:val="00093316"/>
    <w:rsid w:val="000934D0"/>
    <w:rsid w:val="00093A7E"/>
    <w:rsid w:val="0009424A"/>
    <w:rsid w:val="00096230"/>
    <w:rsid w:val="00096632"/>
    <w:rsid w:val="00096D6C"/>
    <w:rsid w:val="00096DAA"/>
    <w:rsid w:val="00096E43"/>
    <w:rsid w:val="00097D7D"/>
    <w:rsid w:val="000A0204"/>
    <w:rsid w:val="000A1A3E"/>
    <w:rsid w:val="000A1BC9"/>
    <w:rsid w:val="000A251E"/>
    <w:rsid w:val="000A2694"/>
    <w:rsid w:val="000A2731"/>
    <w:rsid w:val="000A284C"/>
    <w:rsid w:val="000A2E10"/>
    <w:rsid w:val="000A3476"/>
    <w:rsid w:val="000A371E"/>
    <w:rsid w:val="000A3FAF"/>
    <w:rsid w:val="000A403B"/>
    <w:rsid w:val="000A49AD"/>
    <w:rsid w:val="000A4E1D"/>
    <w:rsid w:val="000A571A"/>
    <w:rsid w:val="000A57F6"/>
    <w:rsid w:val="000A592E"/>
    <w:rsid w:val="000A6264"/>
    <w:rsid w:val="000A62B7"/>
    <w:rsid w:val="000A646A"/>
    <w:rsid w:val="000A6661"/>
    <w:rsid w:val="000A67D6"/>
    <w:rsid w:val="000A68BA"/>
    <w:rsid w:val="000A74BA"/>
    <w:rsid w:val="000B0084"/>
    <w:rsid w:val="000B008A"/>
    <w:rsid w:val="000B00EC"/>
    <w:rsid w:val="000B0C20"/>
    <w:rsid w:val="000B16AE"/>
    <w:rsid w:val="000B1CD5"/>
    <w:rsid w:val="000B1F49"/>
    <w:rsid w:val="000B1FF8"/>
    <w:rsid w:val="000B2355"/>
    <w:rsid w:val="000B28EC"/>
    <w:rsid w:val="000B2FDA"/>
    <w:rsid w:val="000B315D"/>
    <w:rsid w:val="000B3ABC"/>
    <w:rsid w:val="000B43AD"/>
    <w:rsid w:val="000B4593"/>
    <w:rsid w:val="000B4A96"/>
    <w:rsid w:val="000B57E5"/>
    <w:rsid w:val="000B58FE"/>
    <w:rsid w:val="000B5E5A"/>
    <w:rsid w:val="000B607A"/>
    <w:rsid w:val="000B6575"/>
    <w:rsid w:val="000B66B2"/>
    <w:rsid w:val="000B6CFB"/>
    <w:rsid w:val="000B6E27"/>
    <w:rsid w:val="000B7962"/>
    <w:rsid w:val="000B7D82"/>
    <w:rsid w:val="000C03F8"/>
    <w:rsid w:val="000C0C7D"/>
    <w:rsid w:val="000C0E18"/>
    <w:rsid w:val="000C1504"/>
    <w:rsid w:val="000C1680"/>
    <w:rsid w:val="000C174B"/>
    <w:rsid w:val="000C19F2"/>
    <w:rsid w:val="000C1D11"/>
    <w:rsid w:val="000C219B"/>
    <w:rsid w:val="000C3A65"/>
    <w:rsid w:val="000C52C6"/>
    <w:rsid w:val="000C5A83"/>
    <w:rsid w:val="000C6463"/>
    <w:rsid w:val="000C6855"/>
    <w:rsid w:val="000C7F8C"/>
    <w:rsid w:val="000D004B"/>
    <w:rsid w:val="000D045E"/>
    <w:rsid w:val="000D1732"/>
    <w:rsid w:val="000D1E61"/>
    <w:rsid w:val="000D2A92"/>
    <w:rsid w:val="000D2BC3"/>
    <w:rsid w:val="000D37C7"/>
    <w:rsid w:val="000D3CEE"/>
    <w:rsid w:val="000D3EE8"/>
    <w:rsid w:val="000D491F"/>
    <w:rsid w:val="000D4EF4"/>
    <w:rsid w:val="000D566D"/>
    <w:rsid w:val="000D570C"/>
    <w:rsid w:val="000D5829"/>
    <w:rsid w:val="000D5E16"/>
    <w:rsid w:val="000D628C"/>
    <w:rsid w:val="000D658E"/>
    <w:rsid w:val="000E0110"/>
    <w:rsid w:val="000E0CD8"/>
    <w:rsid w:val="000E0DCE"/>
    <w:rsid w:val="000E1065"/>
    <w:rsid w:val="000E142A"/>
    <w:rsid w:val="000E1530"/>
    <w:rsid w:val="000E1AC4"/>
    <w:rsid w:val="000E2353"/>
    <w:rsid w:val="000E2601"/>
    <w:rsid w:val="000E28F7"/>
    <w:rsid w:val="000E2F26"/>
    <w:rsid w:val="000E39EF"/>
    <w:rsid w:val="000E3DEA"/>
    <w:rsid w:val="000E3F20"/>
    <w:rsid w:val="000E41C0"/>
    <w:rsid w:val="000E4F4E"/>
    <w:rsid w:val="000E549D"/>
    <w:rsid w:val="000E592F"/>
    <w:rsid w:val="000E5E47"/>
    <w:rsid w:val="000E732F"/>
    <w:rsid w:val="000E748E"/>
    <w:rsid w:val="000E7945"/>
    <w:rsid w:val="000E7BE4"/>
    <w:rsid w:val="000F0042"/>
    <w:rsid w:val="000F03D1"/>
    <w:rsid w:val="000F0A87"/>
    <w:rsid w:val="000F10B0"/>
    <w:rsid w:val="000F2496"/>
    <w:rsid w:val="000F2672"/>
    <w:rsid w:val="000F26DE"/>
    <w:rsid w:val="000F27D3"/>
    <w:rsid w:val="000F2C18"/>
    <w:rsid w:val="000F2C46"/>
    <w:rsid w:val="000F33F5"/>
    <w:rsid w:val="000F3884"/>
    <w:rsid w:val="000F412F"/>
    <w:rsid w:val="000F4302"/>
    <w:rsid w:val="000F4AD2"/>
    <w:rsid w:val="000F51BF"/>
    <w:rsid w:val="000F5316"/>
    <w:rsid w:val="000F6258"/>
    <w:rsid w:val="000F64DF"/>
    <w:rsid w:val="000F69D5"/>
    <w:rsid w:val="000F6FA8"/>
    <w:rsid w:val="000F7A89"/>
    <w:rsid w:val="0010047B"/>
    <w:rsid w:val="00100DD6"/>
    <w:rsid w:val="00100F2B"/>
    <w:rsid w:val="001016D6"/>
    <w:rsid w:val="001016E1"/>
    <w:rsid w:val="0010185C"/>
    <w:rsid w:val="00101C8A"/>
    <w:rsid w:val="00101DD7"/>
    <w:rsid w:val="00102F1E"/>
    <w:rsid w:val="00103C75"/>
    <w:rsid w:val="00104CFC"/>
    <w:rsid w:val="00105073"/>
    <w:rsid w:val="0010572E"/>
    <w:rsid w:val="00105EE4"/>
    <w:rsid w:val="00105FA6"/>
    <w:rsid w:val="0010621A"/>
    <w:rsid w:val="00106C31"/>
    <w:rsid w:val="00106C76"/>
    <w:rsid w:val="0010773E"/>
    <w:rsid w:val="001078BD"/>
    <w:rsid w:val="001107D1"/>
    <w:rsid w:val="00110884"/>
    <w:rsid w:val="00110CC9"/>
    <w:rsid w:val="00111011"/>
    <w:rsid w:val="001118C8"/>
    <w:rsid w:val="00111B0B"/>
    <w:rsid w:val="00111D55"/>
    <w:rsid w:val="00111F3E"/>
    <w:rsid w:val="0011240C"/>
    <w:rsid w:val="0011253A"/>
    <w:rsid w:val="00112746"/>
    <w:rsid w:val="0011293F"/>
    <w:rsid w:val="001140FF"/>
    <w:rsid w:val="0011437B"/>
    <w:rsid w:val="0011474D"/>
    <w:rsid w:val="0011486B"/>
    <w:rsid w:val="0011492D"/>
    <w:rsid w:val="00114C72"/>
    <w:rsid w:val="001150BD"/>
    <w:rsid w:val="0011585C"/>
    <w:rsid w:val="00115DA8"/>
    <w:rsid w:val="00116403"/>
    <w:rsid w:val="0011727A"/>
    <w:rsid w:val="001176D3"/>
    <w:rsid w:val="00117C1B"/>
    <w:rsid w:val="0012036E"/>
    <w:rsid w:val="00120839"/>
    <w:rsid w:val="001209DD"/>
    <w:rsid w:val="00120E3F"/>
    <w:rsid w:val="00120EDA"/>
    <w:rsid w:val="001218D9"/>
    <w:rsid w:val="00121C54"/>
    <w:rsid w:val="00122ACF"/>
    <w:rsid w:val="00122E9C"/>
    <w:rsid w:val="00124931"/>
    <w:rsid w:val="001249D1"/>
    <w:rsid w:val="00124FDE"/>
    <w:rsid w:val="001263E9"/>
    <w:rsid w:val="001267C6"/>
    <w:rsid w:val="00130C5D"/>
    <w:rsid w:val="001313EF"/>
    <w:rsid w:val="001319B1"/>
    <w:rsid w:val="00131F11"/>
    <w:rsid w:val="0013254C"/>
    <w:rsid w:val="00132DF9"/>
    <w:rsid w:val="001331C7"/>
    <w:rsid w:val="00133F45"/>
    <w:rsid w:val="001345EC"/>
    <w:rsid w:val="00134DD2"/>
    <w:rsid w:val="00134EA8"/>
    <w:rsid w:val="00135777"/>
    <w:rsid w:val="00136C66"/>
    <w:rsid w:val="001376E6"/>
    <w:rsid w:val="0013779F"/>
    <w:rsid w:val="00137C56"/>
    <w:rsid w:val="001420C5"/>
    <w:rsid w:val="001424A1"/>
    <w:rsid w:val="00142A2D"/>
    <w:rsid w:val="00142E83"/>
    <w:rsid w:val="00142EC1"/>
    <w:rsid w:val="0014304C"/>
    <w:rsid w:val="0014306C"/>
    <w:rsid w:val="0014328A"/>
    <w:rsid w:val="0014341B"/>
    <w:rsid w:val="001438C6"/>
    <w:rsid w:val="00143925"/>
    <w:rsid w:val="001439D5"/>
    <w:rsid w:val="00143EDB"/>
    <w:rsid w:val="00143EE6"/>
    <w:rsid w:val="00144144"/>
    <w:rsid w:val="001441A1"/>
    <w:rsid w:val="00144227"/>
    <w:rsid w:val="00144E5E"/>
    <w:rsid w:val="0014501B"/>
    <w:rsid w:val="00145087"/>
    <w:rsid w:val="001455A9"/>
    <w:rsid w:val="00145736"/>
    <w:rsid w:val="001459B0"/>
    <w:rsid w:val="00146125"/>
    <w:rsid w:val="00147289"/>
    <w:rsid w:val="00147299"/>
    <w:rsid w:val="00147A3F"/>
    <w:rsid w:val="00147F4F"/>
    <w:rsid w:val="00150FF8"/>
    <w:rsid w:val="00151F0F"/>
    <w:rsid w:val="0015217D"/>
    <w:rsid w:val="0015272F"/>
    <w:rsid w:val="00152A7C"/>
    <w:rsid w:val="00152E2D"/>
    <w:rsid w:val="00154641"/>
    <w:rsid w:val="00154669"/>
    <w:rsid w:val="00154D3A"/>
    <w:rsid w:val="00154EA5"/>
    <w:rsid w:val="00155343"/>
    <w:rsid w:val="0015545A"/>
    <w:rsid w:val="001556BC"/>
    <w:rsid w:val="00155F87"/>
    <w:rsid w:val="00156668"/>
    <w:rsid w:val="0015693F"/>
    <w:rsid w:val="00156A14"/>
    <w:rsid w:val="001572ED"/>
    <w:rsid w:val="00157611"/>
    <w:rsid w:val="00157DC0"/>
    <w:rsid w:val="00160550"/>
    <w:rsid w:val="00160F7B"/>
    <w:rsid w:val="00161552"/>
    <w:rsid w:val="00161605"/>
    <w:rsid w:val="00162407"/>
    <w:rsid w:val="001625C2"/>
    <w:rsid w:val="00162904"/>
    <w:rsid w:val="00163569"/>
    <w:rsid w:val="001636AD"/>
    <w:rsid w:val="00163A2C"/>
    <w:rsid w:val="00163EAD"/>
    <w:rsid w:val="00164907"/>
    <w:rsid w:val="00164AEF"/>
    <w:rsid w:val="00165953"/>
    <w:rsid w:val="00165B23"/>
    <w:rsid w:val="00166721"/>
    <w:rsid w:val="00166947"/>
    <w:rsid w:val="00166ED4"/>
    <w:rsid w:val="00166F01"/>
    <w:rsid w:val="00167B71"/>
    <w:rsid w:val="00167BFD"/>
    <w:rsid w:val="00167CFF"/>
    <w:rsid w:val="0017034A"/>
    <w:rsid w:val="0017043D"/>
    <w:rsid w:val="0017083E"/>
    <w:rsid w:val="00170964"/>
    <w:rsid w:val="00170A0C"/>
    <w:rsid w:val="00170B67"/>
    <w:rsid w:val="00170C0D"/>
    <w:rsid w:val="0017105A"/>
    <w:rsid w:val="001715BD"/>
    <w:rsid w:val="00171650"/>
    <w:rsid w:val="00171B2C"/>
    <w:rsid w:val="001724B9"/>
    <w:rsid w:val="00172662"/>
    <w:rsid w:val="00172CAE"/>
    <w:rsid w:val="00172FC4"/>
    <w:rsid w:val="001731BF"/>
    <w:rsid w:val="001737AA"/>
    <w:rsid w:val="00173EC3"/>
    <w:rsid w:val="00174F50"/>
    <w:rsid w:val="0017601F"/>
    <w:rsid w:val="001763F6"/>
    <w:rsid w:val="001765B7"/>
    <w:rsid w:val="00177EA7"/>
    <w:rsid w:val="00177F13"/>
    <w:rsid w:val="00180F3B"/>
    <w:rsid w:val="00181D94"/>
    <w:rsid w:val="00182079"/>
    <w:rsid w:val="00182501"/>
    <w:rsid w:val="00183163"/>
    <w:rsid w:val="00183893"/>
    <w:rsid w:val="00183D3E"/>
    <w:rsid w:val="00183D71"/>
    <w:rsid w:val="001840F8"/>
    <w:rsid w:val="001844D5"/>
    <w:rsid w:val="00185EDC"/>
    <w:rsid w:val="00186497"/>
    <w:rsid w:val="00186735"/>
    <w:rsid w:val="00186EAD"/>
    <w:rsid w:val="00187E0F"/>
    <w:rsid w:val="0019071B"/>
    <w:rsid w:val="00190892"/>
    <w:rsid w:val="00190C8B"/>
    <w:rsid w:val="0019117C"/>
    <w:rsid w:val="001914F0"/>
    <w:rsid w:val="00191550"/>
    <w:rsid w:val="00191DD0"/>
    <w:rsid w:val="00191DF9"/>
    <w:rsid w:val="00192133"/>
    <w:rsid w:val="00192D2D"/>
    <w:rsid w:val="00192ED6"/>
    <w:rsid w:val="00193D6D"/>
    <w:rsid w:val="001950C6"/>
    <w:rsid w:val="00195AB0"/>
    <w:rsid w:val="00195B4A"/>
    <w:rsid w:val="00195E3E"/>
    <w:rsid w:val="00196288"/>
    <w:rsid w:val="00196773"/>
    <w:rsid w:val="0019796A"/>
    <w:rsid w:val="00197BAF"/>
    <w:rsid w:val="001A209E"/>
    <w:rsid w:val="001A2193"/>
    <w:rsid w:val="001A332E"/>
    <w:rsid w:val="001A35C7"/>
    <w:rsid w:val="001A4B27"/>
    <w:rsid w:val="001A4FD8"/>
    <w:rsid w:val="001A5452"/>
    <w:rsid w:val="001A62DA"/>
    <w:rsid w:val="001A7100"/>
    <w:rsid w:val="001A776D"/>
    <w:rsid w:val="001B09F5"/>
    <w:rsid w:val="001B13E2"/>
    <w:rsid w:val="001B1833"/>
    <w:rsid w:val="001B190F"/>
    <w:rsid w:val="001B1F2B"/>
    <w:rsid w:val="001B213F"/>
    <w:rsid w:val="001B2A00"/>
    <w:rsid w:val="001B2AB3"/>
    <w:rsid w:val="001B2BD4"/>
    <w:rsid w:val="001B2E9F"/>
    <w:rsid w:val="001B2F74"/>
    <w:rsid w:val="001B32BD"/>
    <w:rsid w:val="001B32CB"/>
    <w:rsid w:val="001B3789"/>
    <w:rsid w:val="001B3795"/>
    <w:rsid w:val="001B3923"/>
    <w:rsid w:val="001B3CAC"/>
    <w:rsid w:val="001B416E"/>
    <w:rsid w:val="001B4545"/>
    <w:rsid w:val="001B490A"/>
    <w:rsid w:val="001B4C25"/>
    <w:rsid w:val="001B4FBF"/>
    <w:rsid w:val="001B53E5"/>
    <w:rsid w:val="001B5A12"/>
    <w:rsid w:val="001B5B8B"/>
    <w:rsid w:val="001B5D44"/>
    <w:rsid w:val="001B737C"/>
    <w:rsid w:val="001B7696"/>
    <w:rsid w:val="001B76C3"/>
    <w:rsid w:val="001B77DE"/>
    <w:rsid w:val="001B79A0"/>
    <w:rsid w:val="001B7DCE"/>
    <w:rsid w:val="001C00F7"/>
    <w:rsid w:val="001C04B0"/>
    <w:rsid w:val="001C0BD2"/>
    <w:rsid w:val="001C1082"/>
    <w:rsid w:val="001C1F18"/>
    <w:rsid w:val="001C20B4"/>
    <w:rsid w:val="001C2F81"/>
    <w:rsid w:val="001C3281"/>
    <w:rsid w:val="001C3684"/>
    <w:rsid w:val="001C417A"/>
    <w:rsid w:val="001C4ABF"/>
    <w:rsid w:val="001C515F"/>
    <w:rsid w:val="001C556D"/>
    <w:rsid w:val="001C586F"/>
    <w:rsid w:val="001C5ACA"/>
    <w:rsid w:val="001C5B56"/>
    <w:rsid w:val="001C64EA"/>
    <w:rsid w:val="001C706B"/>
    <w:rsid w:val="001C725D"/>
    <w:rsid w:val="001C7D49"/>
    <w:rsid w:val="001D04EE"/>
    <w:rsid w:val="001D1039"/>
    <w:rsid w:val="001D15E5"/>
    <w:rsid w:val="001D17A4"/>
    <w:rsid w:val="001D217E"/>
    <w:rsid w:val="001D2370"/>
    <w:rsid w:val="001D31F0"/>
    <w:rsid w:val="001D32EE"/>
    <w:rsid w:val="001D3614"/>
    <w:rsid w:val="001D38D6"/>
    <w:rsid w:val="001D38EB"/>
    <w:rsid w:val="001D3B9C"/>
    <w:rsid w:val="001D53A3"/>
    <w:rsid w:val="001D5E61"/>
    <w:rsid w:val="001D62AE"/>
    <w:rsid w:val="001D6348"/>
    <w:rsid w:val="001D68E2"/>
    <w:rsid w:val="001D6B76"/>
    <w:rsid w:val="001D6B7A"/>
    <w:rsid w:val="001D77DF"/>
    <w:rsid w:val="001D790B"/>
    <w:rsid w:val="001D7927"/>
    <w:rsid w:val="001D7D2C"/>
    <w:rsid w:val="001D7E2A"/>
    <w:rsid w:val="001E00BE"/>
    <w:rsid w:val="001E0A7B"/>
    <w:rsid w:val="001E11F3"/>
    <w:rsid w:val="001E14F2"/>
    <w:rsid w:val="001E2225"/>
    <w:rsid w:val="001E2B8A"/>
    <w:rsid w:val="001E2D37"/>
    <w:rsid w:val="001E3369"/>
    <w:rsid w:val="001E3891"/>
    <w:rsid w:val="001E3969"/>
    <w:rsid w:val="001E3D55"/>
    <w:rsid w:val="001E3EFC"/>
    <w:rsid w:val="001E47FB"/>
    <w:rsid w:val="001E5D23"/>
    <w:rsid w:val="001E7029"/>
    <w:rsid w:val="001E706A"/>
    <w:rsid w:val="001E7E45"/>
    <w:rsid w:val="001F0064"/>
    <w:rsid w:val="001F00B6"/>
    <w:rsid w:val="001F034E"/>
    <w:rsid w:val="001F0CCF"/>
    <w:rsid w:val="001F1177"/>
    <w:rsid w:val="001F1511"/>
    <w:rsid w:val="001F16DA"/>
    <w:rsid w:val="001F1759"/>
    <w:rsid w:val="001F1B66"/>
    <w:rsid w:val="001F3CA5"/>
    <w:rsid w:val="001F3F25"/>
    <w:rsid w:val="001F455A"/>
    <w:rsid w:val="001F4A7D"/>
    <w:rsid w:val="001F4F91"/>
    <w:rsid w:val="001F51BA"/>
    <w:rsid w:val="001F58E1"/>
    <w:rsid w:val="001F5C98"/>
    <w:rsid w:val="001F5DF7"/>
    <w:rsid w:val="001F5FAC"/>
    <w:rsid w:val="001F6600"/>
    <w:rsid w:val="001F6CB4"/>
    <w:rsid w:val="001F722A"/>
    <w:rsid w:val="001F77F3"/>
    <w:rsid w:val="00200BAF"/>
    <w:rsid w:val="00200E1C"/>
    <w:rsid w:val="0020121C"/>
    <w:rsid w:val="00201B07"/>
    <w:rsid w:val="00201EF0"/>
    <w:rsid w:val="0020350B"/>
    <w:rsid w:val="00203DB8"/>
    <w:rsid w:val="00204354"/>
    <w:rsid w:val="0020450D"/>
    <w:rsid w:val="00204D49"/>
    <w:rsid w:val="00205CA2"/>
    <w:rsid w:val="0020663D"/>
    <w:rsid w:val="0020680C"/>
    <w:rsid w:val="0020750C"/>
    <w:rsid w:val="00207697"/>
    <w:rsid w:val="00207875"/>
    <w:rsid w:val="00207D6F"/>
    <w:rsid w:val="00207EFF"/>
    <w:rsid w:val="00210184"/>
    <w:rsid w:val="0021047A"/>
    <w:rsid w:val="00211BE3"/>
    <w:rsid w:val="00212D04"/>
    <w:rsid w:val="00213727"/>
    <w:rsid w:val="002140F2"/>
    <w:rsid w:val="0021429F"/>
    <w:rsid w:val="00214CC9"/>
    <w:rsid w:val="00214FC9"/>
    <w:rsid w:val="002153C9"/>
    <w:rsid w:val="00216289"/>
    <w:rsid w:val="002162F7"/>
    <w:rsid w:val="00216482"/>
    <w:rsid w:val="00216869"/>
    <w:rsid w:val="00216B46"/>
    <w:rsid w:val="002172F2"/>
    <w:rsid w:val="00217846"/>
    <w:rsid w:val="0022098D"/>
    <w:rsid w:val="00221119"/>
    <w:rsid w:val="00221C31"/>
    <w:rsid w:val="00222141"/>
    <w:rsid w:val="00222518"/>
    <w:rsid w:val="002230D9"/>
    <w:rsid w:val="0022376C"/>
    <w:rsid w:val="00223AD4"/>
    <w:rsid w:val="00223E45"/>
    <w:rsid w:val="00223F5D"/>
    <w:rsid w:val="0022440F"/>
    <w:rsid w:val="00224BFB"/>
    <w:rsid w:val="00225BE5"/>
    <w:rsid w:val="002268E2"/>
    <w:rsid w:val="00226E36"/>
    <w:rsid w:val="0022796B"/>
    <w:rsid w:val="00227ADE"/>
    <w:rsid w:val="00227ED7"/>
    <w:rsid w:val="0023076B"/>
    <w:rsid w:val="0023088C"/>
    <w:rsid w:val="002309F3"/>
    <w:rsid w:val="00230C45"/>
    <w:rsid w:val="00231CF3"/>
    <w:rsid w:val="00231E56"/>
    <w:rsid w:val="00231EEA"/>
    <w:rsid w:val="002321E6"/>
    <w:rsid w:val="0023254D"/>
    <w:rsid w:val="00232BA2"/>
    <w:rsid w:val="002341C2"/>
    <w:rsid w:val="002341E7"/>
    <w:rsid w:val="00234494"/>
    <w:rsid w:val="00235A1E"/>
    <w:rsid w:val="0023613A"/>
    <w:rsid w:val="00236213"/>
    <w:rsid w:val="002368A4"/>
    <w:rsid w:val="002370EB"/>
    <w:rsid w:val="0023721A"/>
    <w:rsid w:val="002377A2"/>
    <w:rsid w:val="00237D33"/>
    <w:rsid w:val="00237FDF"/>
    <w:rsid w:val="002404E1"/>
    <w:rsid w:val="00241815"/>
    <w:rsid w:val="0024199E"/>
    <w:rsid w:val="0024224E"/>
    <w:rsid w:val="00242320"/>
    <w:rsid w:val="0024370E"/>
    <w:rsid w:val="00243A71"/>
    <w:rsid w:val="00244BA9"/>
    <w:rsid w:val="00244D9D"/>
    <w:rsid w:val="0024591F"/>
    <w:rsid w:val="00245FF7"/>
    <w:rsid w:val="00246957"/>
    <w:rsid w:val="00246B37"/>
    <w:rsid w:val="002472A8"/>
    <w:rsid w:val="00251091"/>
    <w:rsid w:val="002512CC"/>
    <w:rsid w:val="0025142A"/>
    <w:rsid w:val="00251533"/>
    <w:rsid w:val="00251880"/>
    <w:rsid w:val="00251DDB"/>
    <w:rsid w:val="002529D2"/>
    <w:rsid w:val="00252AD1"/>
    <w:rsid w:val="00252B18"/>
    <w:rsid w:val="00252F20"/>
    <w:rsid w:val="002531E5"/>
    <w:rsid w:val="00253A74"/>
    <w:rsid w:val="002544AA"/>
    <w:rsid w:val="002546C9"/>
    <w:rsid w:val="00254F93"/>
    <w:rsid w:val="00255837"/>
    <w:rsid w:val="002561B4"/>
    <w:rsid w:val="00256524"/>
    <w:rsid w:val="002567F8"/>
    <w:rsid w:val="00257206"/>
    <w:rsid w:val="00257374"/>
    <w:rsid w:val="00257819"/>
    <w:rsid w:val="00260443"/>
    <w:rsid w:val="0026095D"/>
    <w:rsid w:val="002628CB"/>
    <w:rsid w:val="00262CCC"/>
    <w:rsid w:val="00262FB7"/>
    <w:rsid w:val="00263038"/>
    <w:rsid w:val="00263266"/>
    <w:rsid w:val="00263409"/>
    <w:rsid w:val="00263CDA"/>
    <w:rsid w:val="0026540F"/>
    <w:rsid w:val="00265CC8"/>
    <w:rsid w:val="00266B14"/>
    <w:rsid w:val="002671B5"/>
    <w:rsid w:val="0026762B"/>
    <w:rsid w:val="00267FC3"/>
    <w:rsid w:val="00270A8F"/>
    <w:rsid w:val="00270EF2"/>
    <w:rsid w:val="002713E1"/>
    <w:rsid w:val="0027157C"/>
    <w:rsid w:val="0027176F"/>
    <w:rsid w:val="00273131"/>
    <w:rsid w:val="0027353B"/>
    <w:rsid w:val="0027366F"/>
    <w:rsid w:val="00273D85"/>
    <w:rsid w:val="00274411"/>
    <w:rsid w:val="00274742"/>
    <w:rsid w:val="002755BF"/>
    <w:rsid w:val="00275B59"/>
    <w:rsid w:val="00275F2D"/>
    <w:rsid w:val="0027605F"/>
    <w:rsid w:val="00276A8B"/>
    <w:rsid w:val="00276D0F"/>
    <w:rsid w:val="00276D14"/>
    <w:rsid w:val="002773AC"/>
    <w:rsid w:val="002779BB"/>
    <w:rsid w:val="00277ABC"/>
    <w:rsid w:val="00280762"/>
    <w:rsid w:val="00281B81"/>
    <w:rsid w:val="0028305D"/>
    <w:rsid w:val="002831EE"/>
    <w:rsid w:val="00283853"/>
    <w:rsid w:val="00283AB8"/>
    <w:rsid w:val="00283B5E"/>
    <w:rsid w:val="00284518"/>
    <w:rsid w:val="00284528"/>
    <w:rsid w:val="00284BDF"/>
    <w:rsid w:val="00285A3A"/>
    <w:rsid w:val="00285D29"/>
    <w:rsid w:val="00286C11"/>
    <w:rsid w:val="002874E1"/>
    <w:rsid w:val="002912F4"/>
    <w:rsid w:val="002913BF"/>
    <w:rsid w:val="00291646"/>
    <w:rsid w:val="00292EDF"/>
    <w:rsid w:val="002934C1"/>
    <w:rsid w:val="0029362E"/>
    <w:rsid w:val="00294615"/>
    <w:rsid w:val="00295517"/>
    <w:rsid w:val="00295813"/>
    <w:rsid w:val="0029593F"/>
    <w:rsid w:val="00295A6C"/>
    <w:rsid w:val="00295DD1"/>
    <w:rsid w:val="00296B60"/>
    <w:rsid w:val="00297114"/>
    <w:rsid w:val="00297E78"/>
    <w:rsid w:val="002A091F"/>
    <w:rsid w:val="002A11F3"/>
    <w:rsid w:val="002A12BA"/>
    <w:rsid w:val="002A1782"/>
    <w:rsid w:val="002A1B21"/>
    <w:rsid w:val="002A206C"/>
    <w:rsid w:val="002A2190"/>
    <w:rsid w:val="002A2582"/>
    <w:rsid w:val="002A2AA3"/>
    <w:rsid w:val="002A2B53"/>
    <w:rsid w:val="002A32A8"/>
    <w:rsid w:val="002A35AF"/>
    <w:rsid w:val="002A37D8"/>
    <w:rsid w:val="002A3C40"/>
    <w:rsid w:val="002A46D0"/>
    <w:rsid w:val="002A47BF"/>
    <w:rsid w:val="002A48C0"/>
    <w:rsid w:val="002A4E2A"/>
    <w:rsid w:val="002A55C1"/>
    <w:rsid w:val="002A5ADE"/>
    <w:rsid w:val="002A5B36"/>
    <w:rsid w:val="002A5C45"/>
    <w:rsid w:val="002A61CB"/>
    <w:rsid w:val="002A6398"/>
    <w:rsid w:val="002A64C7"/>
    <w:rsid w:val="002A78DB"/>
    <w:rsid w:val="002A7FD8"/>
    <w:rsid w:val="002B0456"/>
    <w:rsid w:val="002B371B"/>
    <w:rsid w:val="002B3D3A"/>
    <w:rsid w:val="002B4176"/>
    <w:rsid w:val="002B5063"/>
    <w:rsid w:val="002B5BC3"/>
    <w:rsid w:val="002B5E64"/>
    <w:rsid w:val="002B5F83"/>
    <w:rsid w:val="002B6E8D"/>
    <w:rsid w:val="002B7A15"/>
    <w:rsid w:val="002B7AA1"/>
    <w:rsid w:val="002B7EDC"/>
    <w:rsid w:val="002C011D"/>
    <w:rsid w:val="002C05FD"/>
    <w:rsid w:val="002C0ABB"/>
    <w:rsid w:val="002C0FB8"/>
    <w:rsid w:val="002C0FFD"/>
    <w:rsid w:val="002C149D"/>
    <w:rsid w:val="002C176E"/>
    <w:rsid w:val="002C2CEA"/>
    <w:rsid w:val="002C3BD6"/>
    <w:rsid w:val="002C3F93"/>
    <w:rsid w:val="002C4259"/>
    <w:rsid w:val="002C42B8"/>
    <w:rsid w:val="002C47A3"/>
    <w:rsid w:val="002C4D58"/>
    <w:rsid w:val="002C4F06"/>
    <w:rsid w:val="002C5464"/>
    <w:rsid w:val="002C5557"/>
    <w:rsid w:val="002C5AF6"/>
    <w:rsid w:val="002C637B"/>
    <w:rsid w:val="002C7065"/>
    <w:rsid w:val="002C7C22"/>
    <w:rsid w:val="002D0B40"/>
    <w:rsid w:val="002D0C4D"/>
    <w:rsid w:val="002D0CEB"/>
    <w:rsid w:val="002D0F6A"/>
    <w:rsid w:val="002D2018"/>
    <w:rsid w:val="002D2D5D"/>
    <w:rsid w:val="002D4BB1"/>
    <w:rsid w:val="002D53DB"/>
    <w:rsid w:val="002D638D"/>
    <w:rsid w:val="002D6545"/>
    <w:rsid w:val="002D65EC"/>
    <w:rsid w:val="002D6C0E"/>
    <w:rsid w:val="002D6D04"/>
    <w:rsid w:val="002D73B4"/>
    <w:rsid w:val="002D73D8"/>
    <w:rsid w:val="002D7824"/>
    <w:rsid w:val="002D782B"/>
    <w:rsid w:val="002E00A7"/>
    <w:rsid w:val="002E0563"/>
    <w:rsid w:val="002E089D"/>
    <w:rsid w:val="002E0A6A"/>
    <w:rsid w:val="002E0D48"/>
    <w:rsid w:val="002E1849"/>
    <w:rsid w:val="002E1F78"/>
    <w:rsid w:val="002E2679"/>
    <w:rsid w:val="002E2DB4"/>
    <w:rsid w:val="002E3018"/>
    <w:rsid w:val="002E331B"/>
    <w:rsid w:val="002E338F"/>
    <w:rsid w:val="002E39AE"/>
    <w:rsid w:val="002E447C"/>
    <w:rsid w:val="002E4F87"/>
    <w:rsid w:val="002E5E87"/>
    <w:rsid w:val="002E5EEA"/>
    <w:rsid w:val="002E6463"/>
    <w:rsid w:val="002E6DC3"/>
    <w:rsid w:val="002E7839"/>
    <w:rsid w:val="002E7B1D"/>
    <w:rsid w:val="002E7FC6"/>
    <w:rsid w:val="002F016D"/>
    <w:rsid w:val="002F0441"/>
    <w:rsid w:val="002F0588"/>
    <w:rsid w:val="002F07B1"/>
    <w:rsid w:val="002F13B7"/>
    <w:rsid w:val="002F1CC1"/>
    <w:rsid w:val="002F1F82"/>
    <w:rsid w:val="002F2611"/>
    <w:rsid w:val="002F29A3"/>
    <w:rsid w:val="002F46E7"/>
    <w:rsid w:val="002F59B2"/>
    <w:rsid w:val="002F5A3D"/>
    <w:rsid w:val="002F5BF9"/>
    <w:rsid w:val="002F6475"/>
    <w:rsid w:val="002F6C6D"/>
    <w:rsid w:val="003001F9"/>
    <w:rsid w:val="0030088D"/>
    <w:rsid w:val="00300C73"/>
    <w:rsid w:val="00301736"/>
    <w:rsid w:val="003025F9"/>
    <w:rsid w:val="00302729"/>
    <w:rsid w:val="00303630"/>
    <w:rsid w:val="00303CBF"/>
    <w:rsid w:val="00303D42"/>
    <w:rsid w:val="00304446"/>
    <w:rsid w:val="003047D0"/>
    <w:rsid w:val="00304F86"/>
    <w:rsid w:val="00306239"/>
    <w:rsid w:val="00306594"/>
    <w:rsid w:val="00306699"/>
    <w:rsid w:val="00306D4C"/>
    <w:rsid w:val="00306DB7"/>
    <w:rsid w:val="00310453"/>
    <w:rsid w:val="00310A0C"/>
    <w:rsid w:val="00310F25"/>
    <w:rsid w:val="003111E8"/>
    <w:rsid w:val="00311D29"/>
    <w:rsid w:val="00311E65"/>
    <w:rsid w:val="003120C9"/>
    <w:rsid w:val="0031328B"/>
    <w:rsid w:val="00314872"/>
    <w:rsid w:val="00314ECC"/>
    <w:rsid w:val="0031600A"/>
    <w:rsid w:val="00316406"/>
    <w:rsid w:val="0031761F"/>
    <w:rsid w:val="00317836"/>
    <w:rsid w:val="0032044D"/>
    <w:rsid w:val="00320A9F"/>
    <w:rsid w:val="00320B62"/>
    <w:rsid w:val="003212FF"/>
    <w:rsid w:val="0032144A"/>
    <w:rsid w:val="0032165E"/>
    <w:rsid w:val="00321765"/>
    <w:rsid w:val="00321C0E"/>
    <w:rsid w:val="00321E10"/>
    <w:rsid w:val="0032249E"/>
    <w:rsid w:val="003226ED"/>
    <w:rsid w:val="00322893"/>
    <w:rsid w:val="0032299E"/>
    <w:rsid w:val="0032356A"/>
    <w:rsid w:val="003236D4"/>
    <w:rsid w:val="00323F45"/>
    <w:rsid w:val="003248EC"/>
    <w:rsid w:val="00324A69"/>
    <w:rsid w:val="00325AB2"/>
    <w:rsid w:val="00326596"/>
    <w:rsid w:val="00326952"/>
    <w:rsid w:val="00326B4A"/>
    <w:rsid w:val="003277C8"/>
    <w:rsid w:val="0033004C"/>
    <w:rsid w:val="003312E1"/>
    <w:rsid w:val="003315C8"/>
    <w:rsid w:val="00331858"/>
    <w:rsid w:val="0033193A"/>
    <w:rsid w:val="003320FD"/>
    <w:rsid w:val="0033224B"/>
    <w:rsid w:val="00332A59"/>
    <w:rsid w:val="00333957"/>
    <w:rsid w:val="00334019"/>
    <w:rsid w:val="0033450F"/>
    <w:rsid w:val="00334C2F"/>
    <w:rsid w:val="003351BA"/>
    <w:rsid w:val="0033553A"/>
    <w:rsid w:val="0033635A"/>
    <w:rsid w:val="00336431"/>
    <w:rsid w:val="00336554"/>
    <w:rsid w:val="00336C78"/>
    <w:rsid w:val="00336D50"/>
    <w:rsid w:val="00337146"/>
    <w:rsid w:val="0033715D"/>
    <w:rsid w:val="003374DB"/>
    <w:rsid w:val="0033796D"/>
    <w:rsid w:val="00340F33"/>
    <w:rsid w:val="003414BA"/>
    <w:rsid w:val="00341933"/>
    <w:rsid w:val="00341F20"/>
    <w:rsid w:val="003421F6"/>
    <w:rsid w:val="0034254B"/>
    <w:rsid w:val="00342A0B"/>
    <w:rsid w:val="00342A7F"/>
    <w:rsid w:val="00343D37"/>
    <w:rsid w:val="00343F46"/>
    <w:rsid w:val="0034423B"/>
    <w:rsid w:val="0034441A"/>
    <w:rsid w:val="00344819"/>
    <w:rsid w:val="0034498E"/>
    <w:rsid w:val="00344D3C"/>
    <w:rsid w:val="00345829"/>
    <w:rsid w:val="00345E52"/>
    <w:rsid w:val="00345FDD"/>
    <w:rsid w:val="00346E8E"/>
    <w:rsid w:val="00347283"/>
    <w:rsid w:val="003472E4"/>
    <w:rsid w:val="0034795E"/>
    <w:rsid w:val="003500FA"/>
    <w:rsid w:val="0035099F"/>
    <w:rsid w:val="00350D16"/>
    <w:rsid w:val="003510F1"/>
    <w:rsid w:val="00351276"/>
    <w:rsid w:val="003513E0"/>
    <w:rsid w:val="003513E5"/>
    <w:rsid w:val="003513EA"/>
    <w:rsid w:val="00351632"/>
    <w:rsid w:val="0035268A"/>
    <w:rsid w:val="003534D6"/>
    <w:rsid w:val="003536E1"/>
    <w:rsid w:val="00353D9D"/>
    <w:rsid w:val="00354336"/>
    <w:rsid w:val="00354C63"/>
    <w:rsid w:val="00355987"/>
    <w:rsid w:val="00355F9D"/>
    <w:rsid w:val="00357361"/>
    <w:rsid w:val="003573DF"/>
    <w:rsid w:val="0036090A"/>
    <w:rsid w:val="00360D59"/>
    <w:rsid w:val="003613AC"/>
    <w:rsid w:val="003614FC"/>
    <w:rsid w:val="00361516"/>
    <w:rsid w:val="0036329A"/>
    <w:rsid w:val="003633D7"/>
    <w:rsid w:val="003637C2"/>
    <w:rsid w:val="00363EB3"/>
    <w:rsid w:val="00363F86"/>
    <w:rsid w:val="003643FF"/>
    <w:rsid w:val="003644DB"/>
    <w:rsid w:val="00364942"/>
    <w:rsid w:val="00364ADC"/>
    <w:rsid w:val="00364B10"/>
    <w:rsid w:val="00364B2B"/>
    <w:rsid w:val="00365BBD"/>
    <w:rsid w:val="00365C9E"/>
    <w:rsid w:val="00365DCC"/>
    <w:rsid w:val="00366149"/>
    <w:rsid w:val="00366DF7"/>
    <w:rsid w:val="00370043"/>
    <w:rsid w:val="003700EA"/>
    <w:rsid w:val="003702FF"/>
    <w:rsid w:val="003707A3"/>
    <w:rsid w:val="00371DC9"/>
    <w:rsid w:val="0037220C"/>
    <w:rsid w:val="003727AA"/>
    <w:rsid w:val="00372DA2"/>
    <w:rsid w:val="00373559"/>
    <w:rsid w:val="00373647"/>
    <w:rsid w:val="003737EA"/>
    <w:rsid w:val="003738CC"/>
    <w:rsid w:val="00374905"/>
    <w:rsid w:val="0037534E"/>
    <w:rsid w:val="0037709C"/>
    <w:rsid w:val="003772C5"/>
    <w:rsid w:val="00377346"/>
    <w:rsid w:val="0037793C"/>
    <w:rsid w:val="00377D98"/>
    <w:rsid w:val="0038181E"/>
    <w:rsid w:val="003826D4"/>
    <w:rsid w:val="00382C51"/>
    <w:rsid w:val="003830D0"/>
    <w:rsid w:val="003844A0"/>
    <w:rsid w:val="00384A1C"/>
    <w:rsid w:val="00385937"/>
    <w:rsid w:val="003865BF"/>
    <w:rsid w:val="003908B9"/>
    <w:rsid w:val="00390956"/>
    <w:rsid w:val="00390A6F"/>
    <w:rsid w:val="00390A83"/>
    <w:rsid w:val="00390CD3"/>
    <w:rsid w:val="003912EC"/>
    <w:rsid w:val="003919C7"/>
    <w:rsid w:val="003928E4"/>
    <w:rsid w:val="00392BFC"/>
    <w:rsid w:val="00392CD1"/>
    <w:rsid w:val="00392ED3"/>
    <w:rsid w:val="00392F83"/>
    <w:rsid w:val="0039321D"/>
    <w:rsid w:val="003935F9"/>
    <w:rsid w:val="00393A99"/>
    <w:rsid w:val="00394572"/>
    <w:rsid w:val="003947B4"/>
    <w:rsid w:val="00394B62"/>
    <w:rsid w:val="00394E40"/>
    <w:rsid w:val="00395F91"/>
    <w:rsid w:val="00396089"/>
    <w:rsid w:val="0039681F"/>
    <w:rsid w:val="00396CEA"/>
    <w:rsid w:val="00397836"/>
    <w:rsid w:val="00397A01"/>
    <w:rsid w:val="00397ACB"/>
    <w:rsid w:val="003A04F0"/>
    <w:rsid w:val="003A09C6"/>
    <w:rsid w:val="003A0C84"/>
    <w:rsid w:val="003A1072"/>
    <w:rsid w:val="003A163E"/>
    <w:rsid w:val="003A18C3"/>
    <w:rsid w:val="003A1D2D"/>
    <w:rsid w:val="003A1D5B"/>
    <w:rsid w:val="003A222E"/>
    <w:rsid w:val="003A226A"/>
    <w:rsid w:val="003A2787"/>
    <w:rsid w:val="003A4766"/>
    <w:rsid w:val="003A5B93"/>
    <w:rsid w:val="003A5F25"/>
    <w:rsid w:val="003A6493"/>
    <w:rsid w:val="003A68F9"/>
    <w:rsid w:val="003A710B"/>
    <w:rsid w:val="003A728F"/>
    <w:rsid w:val="003A74D7"/>
    <w:rsid w:val="003A7F4D"/>
    <w:rsid w:val="003B0058"/>
    <w:rsid w:val="003B01F8"/>
    <w:rsid w:val="003B05FD"/>
    <w:rsid w:val="003B079D"/>
    <w:rsid w:val="003B1FC2"/>
    <w:rsid w:val="003B2467"/>
    <w:rsid w:val="003B25C8"/>
    <w:rsid w:val="003B285A"/>
    <w:rsid w:val="003B2A85"/>
    <w:rsid w:val="003B2B99"/>
    <w:rsid w:val="003B3BB7"/>
    <w:rsid w:val="003B3BE2"/>
    <w:rsid w:val="003B3C5E"/>
    <w:rsid w:val="003B431C"/>
    <w:rsid w:val="003B48B1"/>
    <w:rsid w:val="003B4AE5"/>
    <w:rsid w:val="003B4C42"/>
    <w:rsid w:val="003B5005"/>
    <w:rsid w:val="003B57A2"/>
    <w:rsid w:val="003B668F"/>
    <w:rsid w:val="003B6D2D"/>
    <w:rsid w:val="003B702F"/>
    <w:rsid w:val="003C002B"/>
    <w:rsid w:val="003C09AB"/>
    <w:rsid w:val="003C17D7"/>
    <w:rsid w:val="003C1A5C"/>
    <w:rsid w:val="003C2262"/>
    <w:rsid w:val="003C2620"/>
    <w:rsid w:val="003C2632"/>
    <w:rsid w:val="003C29BA"/>
    <w:rsid w:val="003C2B81"/>
    <w:rsid w:val="003C47C2"/>
    <w:rsid w:val="003C4895"/>
    <w:rsid w:val="003C4A05"/>
    <w:rsid w:val="003C4B60"/>
    <w:rsid w:val="003C4F5C"/>
    <w:rsid w:val="003C5A55"/>
    <w:rsid w:val="003C60C4"/>
    <w:rsid w:val="003C661A"/>
    <w:rsid w:val="003C69F8"/>
    <w:rsid w:val="003C6C2A"/>
    <w:rsid w:val="003C71FE"/>
    <w:rsid w:val="003C7A24"/>
    <w:rsid w:val="003C7A2B"/>
    <w:rsid w:val="003C7B03"/>
    <w:rsid w:val="003D0840"/>
    <w:rsid w:val="003D0C48"/>
    <w:rsid w:val="003D0EEB"/>
    <w:rsid w:val="003D1F0B"/>
    <w:rsid w:val="003D2A37"/>
    <w:rsid w:val="003D2D1F"/>
    <w:rsid w:val="003D3097"/>
    <w:rsid w:val="003D31CF"/>
    <w:rsid w:val="003D33E7"/>
    <w:rsid w:val="003D3657"/>
    <w:rsid w:val="003D3AEE"/>
    <w:rsid w:val="003D3D8B"/>
    <w:rsid w:val="003D4CF6"/>
    <w:rsid w:val="003D4DF7"/>
    <w:rsid w:val="003D4F72"/>
    <w:rsid w:val="003D53A9"/>
    <w:rsid w:val="003D53B5"/>
    <w:rsid w:val="003D5512"/>
    <w:rsid w:val="003D5BD7"/>
    <w:rsid w:val="003D5D99"/>
    <w:rsid w:val="003D671B"/>
    <w:rsid w:val="003D688C"/>
    <w:rsid w:val="003D6A76"/>
    <w:rsid w:val="003D76D2"/>
    <w:rsid w:val="003D7819"/>
    <w:rsid w:val="003D7AA2"/>
    <w:rsid w:val="003D7B13"/>
    <w:rsid w:val="003D7D03"/>
    <w:rsid w:val="003E04AE"/>
    <w:rsid w:val="003E056F"/>
    <w:rsid w:val="003E05DD"/>
    <w:rsid w:val="003E0732"/>
    <w:rsid w:val="003E07F4"/>
    <w:rsid w:val="003E08F7"/>
    <w:rsid w:val="003E0916"/>
    <w:rsid w:val="003E0A73"/>
    <w:rsid w:val="003E1059"/>
    <w:rsid w:val="003E1398"/>
    <w:rsid w:val="003E1724"/>
    <w:rsid w:val="003E18CC"/>
    <w:rsid w:val="003E1C3B"/>
    <w:rsid w:val="003E1DC6"/>
    <w:rsid w:val="003E21E7"/>
    <w:rsid w:val="003E2E6D"/>
    <w:rsid w:val="003E2F8F"/>
    <w:rsid w:val="003E3593"/>
    <w:rsid w:val="003E3603"/>
    <w:rsid w:val="003E474E"/>
    <w:rsid w:val="003E477D"/>
    <w:rsid w:val="003E4974"/>
    <w:rsid w:val="003E552E"/>
    <w:rsid w:val="003E67B6"/>
    <w:rsid w:val="003E6AEB"/>
    <w:rsid w:val="003E7093"/>
    <w:rsid w:val="003F0625"/>
    <w:rsid w:val="003F074A"/>
    <w:rsid w:val="003F12C2"/>
    <w:rsid w:val="003F1361"/>
    <w:rsid w:val="003F14CE"/>
    <w:rsid w:val="003F161D"/>
    <w:rsid w:val="003F258A"/>
    <w:rsid w:val="003F2A0B"/>
    <w:rsid w:val="003F2CDA"/>
    <w:rsid w:val="003F2E68"/>
    <w:rsid w:val="003F3E00"/>
    <w:rsid w:val="003F3FCD"/>
    <w:rsid w:val="003F46FD"/>
    <w:rsid w:val="003F59A4"/>
    <w:rsid w:val="003F59FC"/>
    <w:rsid w:val="003F686D"/>
    <w:rsid w:val="003F77F9"/>
    <w:rsid w:val="0040009E"/>
    <w:rsid w:val="00400148"/>
    <w:rsid w:val="004006CA"/>
    <w:rsid w:val="00400FA0"/>
    <w:rsid w:val="004015B3"/>
    <w:rsid w:val="00401C92"/>
    <w:rsid w:val="00401DD3"/>
    <w:rsid w:val="004026BA"/>
    <w:rsid w:val="00402C7B"/>
    <w:rsid w:val="00403524"/>
    <w:rsid w:val="004046B3"/>
    <w:rsid w:val="004046CB"/>
    <w:rsid w:val="004046F2"/>
    <w:rsid w:val="00404FAE"/>
    <w:rsid w:val="00405300"/>
    <w:rsid w:val="004056CF"/>
    <w:rsid w:val="0040582C"/>
    <w:rsid w:val="004069AB"/>
    <w:rsid w:val="00406A9D"/>
    <w:rsid w:val="00406C1A"/>
    <w:rsid w:val="00406F10"/>
    <w:rsid w:val="0040762F"/>
    <w:rsid w:val="00407A4A"/>
    <w:rsid w:val="00407E3D"/>
    <w:rsid w:val="004106BA"/>
    <w:rsid w:val="00410B10"/>
    <w:rsid w:val="004128A7"/>
    <w:rsid w:val="00412A86"/>
    <w:rsid w:val="00413DB8"/>
    <w:rsid w:val="00414A66"/>
    <w:rsid w:val="00414EE6"/>
    <w:rsid w:val="004152D0"/>
    <w:rsid w:val="00415DBD"/>
    <w:rsid w:val="0041629E"/>
    <w:rsid w:val="004165B6"/>
    <w:rsid w:val="00416769"/>
    <w:rsid w:val="004167AA"/>
    <w:rsid w:val="00416D92"/>
    <w:rsid w:val="0041713D"/>
    <w:rsid w:val="00417605"/>
    <w:rsid w:val="00417A35"/>
    <w:rsid w:val="00417D6C"/>
    <w:rsid w:val="00420113"/>
    <w:rsid w:val="00420BAD"/>
    <w:rsid w:val="00421177"/>
    <w:rsid w:val="0042217C"/>
    <w:rsid w:val="004225E0"/>
    <w:rsid w:val="00422BA6"/>
    <w:rsid w:val="004244F3"/>
    <w:rsid w:val="004245EC"/>
    <w:rsid w:val="00424629"/>
    <w:rsid w:val="00424FC2"/>
    <w:rsid w:val="004251C0"/>
    <w:rsid w:val="00425C7A"/>
    <w:rsid w:val="00427894"/>
    <w:rsid w:val="00427C3A"/>
    <w:rsid w:val="00427D4F"/>
    <w:rsid w:val="004309D0"/>
    <w:rsid w:val="00430F69"/>
    <w:rsid w:val="0043147D"/>
    <w:rsid w:val="00431715"/>
    <w:rsid w:val="00431FCF"/>
    <w:rsid w:val="00432381"/>
    <w:rsid w:val="0043266C"/>
    <w:rsid w:val="004327C2"/>
    <w:rsid w:val="00432910"/>
    <w:rsid w:val="00433F48"/>
    <w:rsid w:val="00434124"/>
    <w:rsid w:val="004345C1"/>
    <w:rsid w:val="004346AC"/>
    <w:rsid w:val="0043486B"/>
    <w:rsid w:val="00434D91"/>
    <w:rsid w:val="004366B5"/>
    <w:rsid w:val="004367A0"/>
    <w:rsid w:val="004369AB"/>
    <w:rsid w:val="00436BEB"/>
    <w:rsid w:val="00436C48"/>
    <w:rsid w:val="0044086C"/>
    <w:rsid w:val="00440B0F"/>
    <w:rsid w:val="00440CA0"/>
    <w:rsid w:val="0044237A"/>
    <w:rsid w:val="00442B71"/>
    <w:rsid w:val="00442CDE"/>
    <w:rsid w:val="00442FBE"/>
    <w:rsid w:val="004434A5"/>
    <w:rsid w:val="0044377B"/>
    <w:rsid w:val="00443A1F"/>
    <w:rsid w:val="00443DAC"/>
    <w:rsid w:val="00443DC9"/>
    <w:rsid w:val="004443A0"/>
    <w:rsid w:val="004449E2"/>
    <w:rsid w:val="004450E8"/>
    <w:rsid w:val="00445A6D"/>
    <w:rsid w:val="0044629C"/>
    <w:rsid w:val="00447023"/>
    <w:rsid w:val="004470EF"/>
    <w:rsid w:val="004475AB"/>
    <w:rsid w:val="0044767C"/>
    <w:rsid w:val="004476EC"/>
    <w:rsid w:val="00447CC6"/>
    <w:rsid w:val="00447DCA"/>
    <w:rsid w:val="00450013"/>
    <w:rsid w:val="0045052F"/>
    <w:rsid w:val="00450B48"/>
    <w:rsid w:val="0045165D"/>
    <w:rsid w:val="00451801"/>
    <w:rsid w:val="004520DF"/>
    <w:rsid w:val="0045242A"/>
    <w:rsid w:val="004525BA"/>
    <w:rsid w:val="00453A5C"/>
    <w:rsid w:val="00453B0B"/>
    <w:rsid w:val="004547A2"/>
    <w:rsid w:val="00454A24"/>
    <w:rsid w:val="00455CE5"/>
    <w:rsid w:val="0045713C"/>
    <w:rsid w:val="0046043F"/>
    <w:rsid w:val="00460BCB"/>
    <w:rsid w:val="00460BEF"/>
    <w:rsid w:val="00460C9E"/>
    <w:rsid w:val="00460E10"/>
    <w:rsid w:val="00460E95"/>
    <w:rsid w:val="00461989"/>
    <w:rsid w:val="00461D11"/>
    <w:rsid w:val="0046253E"/>
    <w:rsid w:val="004629FD"/>
    <w:rsid w:val="00462A1D"/>
    <w:rsid w:val="00462B14"/>
    <w:rsid w:val="004632FF"/>
    <w:rsid w:val="00463869"/>
    <w:rsid w:val="00464083"/>
    <w:rsid w:val="00464D72"/>
    <w:rsid w:val="004658AF"/>
    <w:rsid w:val="00466200"/>
    <w:rsid w:val="0046628B"/>
    <w:rsid w:val="0046694A"/>
    <w:rsid w:val="004671A3"/>
    <w:rsid w:val="0046797D"/>
    <w:rsid w:val="004679AA"/>
    <w:rsid w:val="00467C37"/>
    <w:rsid w:val="00467E11"/>
    <w:rsid w:val="00470866"/>
    <w:rsid w:val="004716AC"/>
    <w:rsid w:val="00471C9E"/>
    <w:rsid w:val="004726FF"/>
    <w:rsid w:val="0047277A"/>
    <w:rsid w:val="00472E53"/>
    <w:rsid w:val="00473CE4"/>
    <w:rsid w:val="00474F87"/>
    <w:rsid w:val="0047538B"/>
    <w:rsid w:val="00476755"/>
    <w:rsid w:val="0047695B"/>
    <w:rsid w:val="004773A4"/>
    <w:rsid w:val="00477F5B"/>
    <w:rsid w:val="004800EA"/>
    <w:rsid w:val="00480446"/>
    <w:rsid w:val="00481019"/>
    <w:rsid w:val="004817D2"/>
    <w:rsid w:val="004819DF"/>
    <w:rsid w:val="00481BB8"/>
    <w:rsid w:val="00484BB8"/>
    <w:rsid w:val="00485261"/>
    <w:rsid w:val="00486041"/>
    <w:rsid w:val="00486795"/>
    <w:rsid w:val="00486C46"/>
    <w:rsid w:val="00490060"/>
    <w:rsid w:val="00490351"/>
    <w:rsid w:val="00491583"/>
    <w:rsid w:val="00491603"/>
    <w:rsid w:val="00491ADF"/>
    <w:rsid w:val="0049252B"/>
    <w:rsid w:val="0049287C"/>
    <w:rsid w:val="004929AC"/>
    <w:rsid w:val="00492AFA"/>
    <w:rsid w:val="00493247"/>
    <w:rsid w:val="004938AC"/>
    <w:rsid w:val="0049438B"/>
    <w:rsid w:val="00494D23"/>
    <w:rsid w:val="00494D65"/>
    <w:rsid w:val="00494E96"/>
    <w:rsid w:val="00494F11"/>
    <w:rsid w:val="0049676B"/>
    <w:rsid w:val="00496BE2"/>
    <w:rsid w:val="00497052"/>
    <w:rsid w:val="00497C21"/>
    <w:rsid w:val="004A08E0"/>
    <w:rsid w:val="004A0D2C"/>
    <w:rsid w:val="004A1674"/>
    <w:rsid w:val="004A2471"/>
    <w:rsid w:val="004A25B4"/>
    <w:rsid w:val="004A2B18"/>
    <w:rsid w:val="004A2C1F"/>
    <w:rsid w:val="004A3533"/>
    <w:rsid w:val="004A3811"/>
    <w:rsid w:val="004A44B2"/>
    <w:rsid w:val="004A481A"/>
    <w:rsid w:val="004A4CC6"/>
    <w:rsid w:val="004A55FF"/>
    <w:rsid w:val="004A5D87"/>
    <w:rsid w:val="004A5EB1"/>
    <w:rsid w:val="004A6121"/>
    <w:rsid w:val="004A6302"/>
    <w:rsid w:val="004A6449"/>
    <w:rsid w:val="004A67A6"/>
    <w:rsid w:val="004A7253"/>
    <w:rsid w:val="004A7B28"/>
    <w:rsid w:val="004A7DA7"/>
    <w:rsid w:val="004B01A2"/>
    <w:rsid w:val="004B02CA"/>
    <w:rsid w:val="004B0730"/>
    <w:rsid w:val="004B0DD0"/>
    <w:rsid w:val="004B1300"/>
    <w:rsid w:val="004B20D8"/>
    <w:rsid w:val="004B2178"/>
    <w:rsid w:val="004B25C6"/>
    <w:rsid w:val="004B25F0"/>
    <w:rsid w:val="004B266D"/>
    <w:rsid w:val="004B2808"/>
    <w:rsid w:val="004B2AB9"/>
    <w:rsid w:val="004B31BB"/>
    <w:rsid w:val="004B3623"/>
    <w:rsid w:val="004B4321"/>
    <w:rsid w:val="004B4791"/>
    <w:rsid w:val="004B4E9C"/>
    <w:rsid w:val="004B50C7"/>
    <w:rsid w:val="004B55E3"/>
    <w:rsid w:val="004B5BC5"/>
    <w:rsid w:val="004B5C60"/>
    <w:rsid w:val="004B5C6C"/>
    <w:rsid w:val="004B5F36"/>
    <w:rsid w:val="004B5FDC"/>
    <w:rsid w:val="004B62E0"/>
    <w:rsid w:val="004B6618"/>
    <w:rsid w:val="004B6C4A"/>
    <w:rsid w:val="004B736F"/>
    <w:rsid w:val="004B7404"/>
    <w:rsid w:val="004B7F89"/>
    <w:rsid w:val="004C0E6C"/>
    <w:rsid w:val="004C0E90"/>
    <w:rsid w:val="004C111C"/>
    <w:rsid w:val="004C1464"/>
    <w:rsid w:val="004C1A59"/>
    <w:rsid w:val="004C2264"/>
    <w:rsid w:val="004C2B45"/>
    <w:rsid w:val="004C2C59"/>
    <w:rsid w:val="004C3BDA"/>
    <w:rsid w:val="004C434D"/>
    <w:rsid w:val="004C471C"/>
    <w:rsid w:val="004C5713"/>
    <w:rsid w:val="004C57CE"/>
    <w:rsid w:val="004C596B"/>
    <w:rsid w:val="004C5CEB"/>
    <w:rsid w:val="004C5D4D"/>
    <w:rsid w:val="004C5E93"/>
    <w:rsid w:val="004C5FF1"/>
    <w:rsid w:val="004C644B"/>
    <w:rsid w:val="004C728D"/>
    <w:rsid w:val="004C72AD"/>
    <w:rsid w:val="004C7ABE"/>
    <w:rsid w:val="004C7FB2"/>
    <w:rsid w:val="004D0514"/>
    <w:rsid w:val="004D0762"/>
    <w:rsid w:val="004D10D7"/>
    <w:rsid w:val="004D1904"/>
    <w:rsid w:val="004D19C8"/>
    <w:rsid w:val="004D1D54"/>
    <w:rsid w:val="004D1D55"/>
    <w:rsid w:val="004D24B6"/>
    <w:rsid w:val="004D3A84"/>
    <w:rsid w:val="004D3C63"/>
    <w:rsid w:val="004D45BB"/>
    <w:rsid w:val="004D477C"/>
    <w:rsid w:val="004D4CEF"/>
    <w:rsid w:val="004D5331"/>
    <w:rsid w:val="004D6174"/>
    <w:rsid w:val="004D63B1"/>
    <w:rsid w:val="004D6CBC"/>
    <w:rsid w:val="004D76B1"/>
    <w:rsid w:val="004D7D28"/>
    <w:rsid w:val="004D7E21"/>
    <w:rsid w:val="004E0355"/>
    <w:rsid w:val="004E11EF"/>
    <w:rsid w:val="004E15AB"/>
    <w:rsid w:val="004E17DB"/>
    <w:rsid w:val="004E1CC0"/>
    <w:rsid w:val="004E1F6B"/>
    <w:rsid w:val="004E2B07"/>
    <w:rsid w:val="004E2CD4"/>
    <w:rsid w:val="004E3AEC"/>
    <w:rsid w:val="004E3D5F"/>
    <w:rsid w:val="004E3E30"/>
    <w:rsid w:val="004E4F5E"/>
    <w:rsid w:val="004E64A6"/>
    <w:rsid w:val="004E6DC1"/>
    <w:rsid w:val="004F0A5E"/>
    <w:rsid w:val="004F0DFF"/>
    <w:rsid w:val="004F168B"/>
    <w:rsid w:val="004F1B6A"/>
    <w:rsid w:val="004F1DBD"/>
    <w:rsid w:val="004F26CC"/>
    <w:rsid w:val="004F28D9"/>
    <w:rsid w:val="004F2D52"/>
    <w:rsid w:val="004F32E5"/>
    <w:rsid w:val="004F3BDB"/>
    <w:rsid w:val="004F3DBC"/>
    <w:rsid w:val="004F3EB9"/>
    <w:rsid w:val="004F563A"/>
    <w:rsid w:val="004F589A"/>
    <w:rsid w:val="004F5AD7"/>
    <w:rsid w:val="004F6263"/>
    <w:rsid w:val="004F67FD"/>
    <w:rsid w:val="004F68CC"/>
    <w:rsid w:val="005008BD"/>
    <w:rsid w:val="00500AAF"/>
    <w:rsid w:val="00501AF3"/>
    <w:rsid w:val="00501F43"/>
    <w:rsid w:val="005021EE"/>
    <w:rsid w:val="0050250B"/>
    <w:rsid w:val="0050283B"/>
    <w:rsid w:val="00503CFE"/>
    <w:rsid w:val="00503D09"/>
    <w:rsid w:val="0050491D"/>
    <w:rsid w:val="005055B3"/>
    <w:rsid w:val="00506406"/>
    <w:rsid w:val="00507F6E"/>
    <w:rsid w:val="005101B1"/>
    <w:rsid w:val="00510E08"/>
    <w:rsid w:val="005117A6"/>
    <w:rsid w:val="005121E6"/>
    <w:rsid w:val="005125B4"/>
    <w:rsid w:val="00513003"/>
    <w:rsid w:val="0051328B"/>
    <w:rsid w:val="005144F3"/>
    <w:rsid w:val="00514C72"/>
    <w:rsid w:val="00514EFD"/>
    <w:rsid w:val="00515E1D"/>
    <w:rsid w:val="0051657E"/>
    <w:rsid w:val="00516664"/>
    <w:rsid w:val="00516EA4"/>
    <w:rsid w:val="0051707D"/>
    <w:rsid w:val="0051726E"/>
    <w:rsid w:val="00517DD3"/>
    <w:rsid w:val="0052016D"/>
    <w:rsid w:val="0052045A"/>
    <w:rsid w:val="00520BED"/>
    <w:rsid w:val="00520F10"/>
    <w:rsid w:val="00521025"/>
    <w:rsid w:val="00521114"/>
    <w:rsid w:val="00521227"/>
    <w:rsid w:val="0052150F"/>
    <w:rsid w:val="005215D0"/>
    <w:rsid w:val="00523D10"/>
    <w:rsid w:val="00524AAA"/>
    <w:rsid w:val="00524C89"/>
    <w:rsid w:val="00525AE1"/>
    <w:rsid w:val="00525B9D"/>
    <w:rsid w:val="005264C2"/>
    <w:rsid w:val="005265E9"/>
    <w:rsid w:val="0052798B"/>
    <w:rsid w:val="00527B8A"/>
    <w:rsid w:val="00530176"/>
    <w:rsid w:val="005304F4"/>
    <w:rsid w:val="00530663"/>
    <w:rsid w:val="00530BA9"/>
    <w:rsid w:val="00530C79"/>
    <w:rsid w:val="00531114"/>
    <w:rsid w:val="005315F4"/>
    <w:rsid w:val="005325A3"/>
    <w:rsid w:val="0053275B"/>
    <w:rsid w:val="00532D1A"/>
    <w:rsid w:val="00533276"/>
    <w:rsid w:val="005337BC"/>
    <w:rsid w:val="0053387B"/>
    <w:rsid w:val="00534427"/>
    <w:rsid w:val="0053480D"/>
    <w:rsid w:val="00534833"/>
    <w:rsid w:val="005354A6"/>
    <w:rsid w:val="005354FF"/>
    <w:rsid w:val="005356E9"/>
    <w:rsid w:val="0053590C"/>
    <w:rsid w:val="00535A3D"/>
    <w:rsid w:val="00536014"/>
    <w:rsid w:val="00536E46"/>
    <w:rsid w:val="005375BD"/>
    <w:rsid w:val="005377AD"/>
    <w:rsid w:val="00537DE4"/>
    <w:rsid w:val="005408BB"/>
    <w:rsid w:val="00540E24"/>
    <w:rsid w:val="00541160"/>
    <w:rsid w:val="00541425"/>
    <w:rsid w:val="0054150B"/>
    <w:rsid w:val="00541915"/>
    <w:rsid w:val="00541C8B"/>
    <w:rsid w:val="00541F8D"/>
    <w:rsid w:val="00542532"/>
    <w:rsid w:val="00542A03"/>
    <w:rsid w:val="00542E0B"/>
    <w:rsid w:val="0054320D"/>
    <w:rsid w:val="00544013"/>
    <w:rsid w:val="005449FA"/>
    <w:rsid w:val="00544B1D"/>
    <w:rsid w:val="005459AD"/>
    <w:rsid w:val="00545FF1"/>
    <w:rsid w:val="00546CBA"/>
    <w:rsid w:val="005470B9"/>
    <w:rsid w:val="005477E8"/>
    <w:rsid w:val="0055017C"/>
    <w:rsid w:val="00550B24"/>
    <w:rsid w:val="00550D34"/>
    <w:rsid w:val="00551414"/>
    <w:rsid w:val="0055153C"/>
    <w:rsid w:val="00552975"/>
    <w:rsid w:val="00553BB1"/>
    <w:rsid w:val="005540F3"/>
    <w:rsid w:val="00555668"/>
    <w:rsid w:val="00555981"/>
    <w:rsid w:val="00555E9A"/>
    <w:rsid w:val="005562BB"/>
    <w:rsid w:val="0055798E"/>
    <w:rsid w:val="00557FB7"/>
    <w:rsid w:val="00560C7C"/>
    <w:rsid w:val="00561364"/>
    <w:rsid w:val="00561AEB"/>
    <w:rsid w:val="00561C00"/>
    <w:rsid w:val="00563C6F"/>
    <w:rsid w:val="00563CE6"/>
    <w:rsid w:val="00564766"/>
    <w:rsid w:val="00564A9F"/>
    <w:rsid w:val="00564F22"/>
    <w:rsid w:val="0056503D"/>
    <w:rsid w:val="005650B7"/>
    <w:rsid w:val="00566387"/>
    <w:rsid w:val="00566AA4"/>
    <w:rsid w:val="00567B17"/>
    <w:rsid w:val="00567E9E"/>
    <w:rsid w:val="00567EA6"/>
    <w:rsid w:val="00567F05"/>
    <w:rsid w:val="00570042"/>
    <w:rsid w:val="005704EF"/>
    <w:rsid w:val="0057076A"/>
    <w:rsid w:val="005712A8"/>
    <w:rsid w:val="00572233"/>
    <w:rsid w:val="00572376"/>
    <w:rsid w:val="00572610"/>
    <w:rsid w:val="00572F99"/>
    <w:rsid w:val="00572FF3"/>
    <w:rsid w:val="0057305D"/>
    <w:rsid w:val="005733D6"/>
    <w:rsid w:val="0057385F"/>
    <w:rsid w:val="00573FAB"/>
    <w:rsid w:val="005740D3"/>
    <w:rsid w:val="005743D5"/>
    <w:rsid w:val="00574542"/>
    <w:rsid w:val="00574C92"/>
    <w:rsid w:val="00574DCD"/>
    <w:rsid w:val="00574F47"/>
    <w:rsid w:val="00574FE9"/>
    <w:rsid w:val="0057575D"/>
    <w:rsid w:val="005757E1"/>
    <w:rsid w:val="00575B36"/>
    <w:rsid w:val="00575EC7"/>
    <w:rsid w:val="0057621E"/>
    <w:rsid w:val="00577BBC"/>
    <w:rsid w:val="005805D6"/>
    <w:rsid w:val="005808D2"/>
    <w:rsid w:val="005808F3"/>
    <w:rsid w:val="00580B97"/>
    <w:rsid w:val="00580E54"/>
    <w:rsid w:val="00580EEA"/>
    <w:rsid w:val="00581B8B"/>
    <w:rsid w:val="00582142"/>
    <w:rsid w:val="00582181"/>
    <w:rsid w:val="005828D8"/>
    <w:rsid w:val="00582A2D"/>
    <w:rsid w:val="00582E1E"/>
    <w:rsid w:val="00583457"/>
    <w:rsid w:val="005839A6"/>
    <w:rsid w:val="00583DF0"/>
    <w:rsid w:val="00584702"/>
    <w:rsid w:val="00584B75"/>
    <w:rsid w:val="00584CD8"/>
    <w:rsid w:val="00585249"/>
    <w:rsid w:val="00586A33"/>
    <w:rsid w:val="00586DD8"/>
    <w:rsid w:val="00586EFC"/>
    <w:rsid w:val="005873C6"/>
    <w:rsid w:val="00587A23"/>
    <w:rsid w:val="00587FB1"/>
    <w:rsid w:val="005901B0"/>
    <w:rsid w:val="00592234"/>
    <w:rsid w:val="0059223B"/>
    <w:rsid w:val="005928D7"/>
    <w:rsid w:val="0059369C"/>
    <w:rsid w:val="005939B7"/>
    <w:rsid w:val="00593AFA"/>
    <w:rsid w:val="00595730"/>
    <w:rsid w:val="00597108"/>
    <w:rsid w:val="00597857"/>
    <w:rsid w:val="00597A77"/>
    <w:rsid w:val="005A0666"/>
    <w:rsid w:val="005A06D9"/>
    <w:rsid w:val="005A07B6"/>
    <w:rsid w:val="005A08FD"/>
    <w:rsid w:val="005A1013"/>
    <w:rsid w:val="005A11C8"/>
    <w:rsid w:val="005A1929"/>
    <w:rsid w:val="005A1CA4"/>
    <w:rsid w:val="005A2075"/>
    <w:rsid w:val="005A2245"/>
    <w:rsid w:val="005A30AB"/>
    <w:rsid w:val="005A44AD"/>
    <w:rsid w:val="005A45C6"/>
    <w:rsid w:val="005A4CD7"/>
    <w:rsid w:val="005A515A"/>
    <w:rsid w:val="005A62C1"/>
    <w:rsid w:val="005A6720"/>
    <w:rsid w:val="005A6A22"/>
    <w:rsid w:val="005A6D9D"/>
    <w:rsid w:val="005A757B"/>
    <w:rsid w:val="005A764A"/>
    <w:rsid w:val="005A78C7"/>
    <w:rsid w:val="005A7BE4"/>
    <w:rsid w:val="005A7D72"/>
    <w:rsid w:val="005B0223"/>
    <w:rsid w:val="005B1192"/>
    <w:rsid w:val="005B135C"/>
    <w:rsid w:val="005B1B5E"/>
    <w:rsid w:val="005B1CFF"/>
    <w:rsid w:val="005B1D2C"/>
    <w:rsid w:val="005B20DE"/>
    <w:rsid w:val="005B220E"/>
    <w:rsid w:val="005B2395"/>
    <w:rsid w:val="005B364C"/>
    <w:rsid w:val="005B3B3D"/>
    <w:rsid w:val="005B4060"/>
    <w:rsid w:val="005B439D"/>
    <w:rsid w:val="005B440B"/>
    <w:rsid w:val="005B4914"/>
    <w:rsid w:val="005B5161"/>
    <w:rsid w:val="005B58B2"/>
    <w:rsid w:val="005B5D19"/>
    <w:rsid w:val="005B5DBA"/>
    <w:rsid w:val="005B5F3F"/>
    <w:rsid w:val="005B6563"/>
    <w:rsid w:val="005B68C9"/>
    <w:rsid w:val="005C01D2"/>
    <w:rsid w:val="005C01E2"/>
    <w:rsid w:val="005C09BF"/>
    <w:rsid w:val="005C09E6"/>
    <w:rsid w:val="005C11C3"/>
    <w:rsid w:val="005C1601"/>
    <w:rsid w:val="005C17EA"/>
    <w:rsid w:val="005C1E49"/>
    <w:rsid w:val="005C231B"/>
    <w:rsid w:val="005C289C"/>
    <w:rsid w:val="005C29F1"/>
    <w:rsid w:val="005C2B62"/>
    <w:rsid w:val="005C2C71"/>
    <w:rsid w:val="005C3486"/>
    <w:rsid w:val="005C3B54"/>
    <w:rsid w:val="005C3D9B"/>
    <w:rsid w:val="005C4544"/>
    <w:rsid w:val="005C45D9"/>
    <w:rsid w:val="005C5E44"/>
    <w:rsid w:val="005C5F3C"/>
    <w:rsid w:val="005C61B7"/>
    <w:rsid w:val="005C6334"/>
    <w:rsid w:val="005C6687"/>
    <w:rsid w:val="005C6B79"/>
    <w:rsid w:val="005C6C2B"/>
    <w:rsid w:val="005C6F1D"/>
    <w:rsid w:val="005C7071"/>
    <w:rsid w:val="005C7494"/>
    <w:rsid w:val="005C7D56"/>
    <w:rsid w:val="005C7EF3"/>
    <w:rsid w:val="005D031F"/>
    <w:rsid w:val="005D0D4A"/>
    <w:rsid w:val="005D1188"/>
    <w:rsid w:val="005D156E"/>
    <w:rsid w:val="005D17C0"/>
    <w:rsid w:val="005D214D"/>
    <w:rsid w:val="005D2C7A"/>
    <w:rsid w:val="005D510D"/>
    <w:rsid w:val="005D59FD"/>
    <w:rsid w:val="005D5BFF"/>
    <w:rsid w:val="005D5F41"/>
    <w:rsid w:val="005D622A"/>
    <w:rsid w:val="005D6AD5"/>
    <w:rsid w:val="005E00BB"/>
    <w:rsid w:val="005E02CA"/>
    <w:rsid w:val="005E0715"/>
    <w:rsid w:val="005E075C"/>
    <w:rsid w:val="005E089B"/>
    <w:rsid w:val="005E0C52"/>
    <w:rsid w:val="005E0D73"/>
    <w:rsid w:val="005E1275"/>
    <w:rsid w:val="005E1BC1"/>
    <w:rsid w:val="005E1EE5"/>
    <w:rsid w:val="005E2072"/>
    <w:rsid w:val="005E2BEC"/>
    <w:rsid w:val="005E30A3"/>
    <w:rsid w:val="005E3DC0"/>
    <w:rsid w:val="005E41EB"/>
    <w:rsid w:val="005E4370"/>
    <w:rsid w:val="005E4761"/>
    <w:rsid w:val="005E4C66"/>
    <w:rsid w:val="005E5489"/>
    <w:rsid w:val="005E67A5"/>
    <w:rsid w:val="005E754F"/>
    <w:rsid w:val="005E7A78"/>
    <w:rsid w:val="005E7B96"/>
    <w:rsid w:val="005F0396"/>
    <w:rsid w:val="005F0D53"/>
    <w:rsid w:val="005F116C"/>
    <w:rsid w:val="005F11E1"/>
    <w:rsid w:val="005F1623"/>
    <w:rsid w:val="005F19DB"/>
    <w:rsid w:val="005F1F42"/>
    <w:rsid w:val="005F36F1"/>
    <w:rsid w:val="005F433B"/>
    <w:rsid w:val="005F5023"/>
    <w:rsid w:val="005F5447"/>
    <w:rsid w:val="005F5592"/>
    <w:rsid w:val="005F5CA9"/>
    <w:rsid w:val="005F63DF"/>
    <w:rsid w:val="005F6DF1"/>
    <w:rsid w:val="005F79DE"/>
    <w:rsid w:val="005F7F15"/>
    <w:rsid w:val="00600353"/>
    <w:rsid w:val="00600681"/>
    <w:rsid w:val="00600E94"/>
    <w:rsid w:val="00601A86"/>
    <w:rsid w:val="00601CF8"/>
    <w:rsid w:val="00601D26"/>
    <w:rsid w:val="00602F02"/>
    <w:rsid w:val="0060314B"/>
    <w:rsid w:val="00603192"/>
    <w:rsid w:val="006036B7"/>
    <w:rsid w:val="00603D8A"/>
    <w:rsid w:val="00603E64"/>
    <w:rsid w:val="006043D1"/>
    <w:rsid w:val="00604503"/>
    <w:rsid w:val="006046F1"/>
    <w:rsid w:val="00604F71"/>
    <w:rsid w:val="00605453"/>
    <w:rsid w:val="00605565"/>
    <w:rsid w:val="00606034"/>
    <w:rsid w:val="00606B86"/>
    <w:rsid w:val="006070FD"/>
    <w:rsid w:val="0060728A"/>
    <w:rsid w:val="00607530"/>
    <w:rsid w:val="006107D6"/>
    <w:rsid w:val="00610B22"/>
    <w:rsid w:val="00610E57"/>
    <w:rsid w:val="00611297"/>
    <w:rsid w:val="00611799"/>
    <w:rsid w:val="00611816"/>
    <w:rsid w:val="006125CD"/>
    <w:rsid w:val="0061277F"/>
    <w:rsid w:val="00612C11"/>
    <w:rsid w:val="00614A85"/>
    <w:rsid w:val="00614D4E"/>
    <w:rsid w:val="00614EEB"/>
    <w:rsid w:val="00614F4E"/>
    <w:rsid w:val="006155F1"/>
    <w:rsid w:val="00615A60"/>
    <w:rsid w:val="00616031"/>
    <w:rsid w:val="00616660"/>
    <w:rsid w:val="006170CE"/>
    <w:rsid w:val="0062077B"/>
    <w:rsid w:val="00621CA8"/>
    <w:rsid w:val="006224A2"/>
    <w:rsid w:val="00622BE0"/>
    <w:rsid w:val="006233B9"/>
    <w:rsid w:val="0062394E"/>
    <w:rsid w:val="00623EA4"/>
    <w:rsid w:val="00623FBC"/>
    <w:rsid w:val="00624B4E"/>
    <w:rsid w:val="00624C4B"/>
    <w:rsid w:val="00624E94"/>
    <w:rsid w:val="00625086"/>
    <w:rsid w:val="00625539"/>
    <w:rsid w:val="00625A76"/>
    <w:rsid w:val="00625D19"/>
    <w:rsid w:val="00625DFE"/>
    <w:rsid w:val="006261CE"/>
    <w:rsid w:val="00626230"/>
    <w:rsid w:val="0062696C"/>
    <w:rsid w:val="00627DB3"/>
    <w:rsid w:val="00630B23"/>
    <w:rsid w:val="00630E8C"/>
    <w:rsid w:val="00630F00"/>
    <w:rsid w:val="00631CE8"/>
    <w:rsid w:val="0063258B"/>
    <w:rsid w:val="006325D2"/>
    <w:rsid w:val="00632D48"/>
    <w:rsid w:val="0063383C"/>
    <w:rsid w:val="00633C39"/>
    <w:rsid w:val="006343F3"/>
    <w:rsid w:val="006347C4"/>
    <w:rsid w:val="00635846"/>
    <w:rsid w:val="0063661E"/>
    <w:rsid w:val="006367BD"/>
    <w:rsid w:val="00636BB9"/>
    <w:rsid w:val="006371D5"/>
    <w:rsid w:val="00637E78"/>
    <w:rsid w:val="00637ED9"/>
    <w:rsid w:val="0064095E"/>
    <w:rsid w:val="00641B06"/>
    <w:rsid w:val="00641B31"/>
    <w:rsid w:val="00642066"/>
    <w:rsid w:val="00643258"/>
    <w:rsid w:val="00643AF8"/>
    <w:rsid w:val="00643D42"/>
    <w:rsid w:val="00644237"/>
    <w:rsid w:val="00644738"/>
    <w:rsid w:val="0064495A"/>
    <w:rsid w:val="00644A7D"/>
    <w:rsid w:val="00644F31"/>
    <w:rsid w:val="0064569D"/>
    <w:rsid w:val="00645E3F"/>
    <w:rsid w:val="00647F56"/>
    <w:rsid w:val="006503E1"/>
    <w:rsid w:val="006510A6"/>
    <w:rsid w:val="006511EB"/>
    <w:rsid w:val="00651AA0"/>
    <w:rsid w:val="00651C27"/>
    <w:rsid w:val="00651D68"/>
    <w:rsid w:val="00652F62"/>
    <w:rsid w:val="006536BD"/>
    <w:rsid w:val="0065387E"/>
    <w:rsid w:val="006538DE"/>
    <w:rsid w:val="00653952"/>
    <w:rsid w:val="00654371"/>
    <w:rsid w:val="0065437B"/>
    <w:rsid w:val="0065473A"/>
    <w:rsid w:val="00654A27"/>
    <w:rsid w:val="0065516C"/>
    <w:rsid w:val="0065586F"/>
    <w:rsid w:val="00655AE3"/>
    <w:rsid w:val="00655CA6"/>
    <w:rsid w:val="006560F6"/>
    <w:rsid w:val="0065631D"/>
    <w:rsid w:val="00656583"/>
    <w:rsid w:val="00656AAB"/>
    <w:rsid w:val="00656B9A"/>
    <w:rsid w:val="00656E60"/>
    <w:rsid w:val="006600F0"/>
    <w:rsid w:val="00660372"/>
    <w:rsid w:val="00660F3A"/>
    <w:rsid w:val="0066121C"/>
    <w:rsid w:val="00661571"/>
    <w:rsid w:val="0066200E"/>
    <w:rsid w:val="00662D4A"/>
    <w:rsid w:val="0066314F"/>
    <w:rsid w:val="006638BB"/>
    <w:rsid w:val="00663C37"/>
    <w:rsid w:val="0066424B"/>
    <w:rsid w:val="006647E8"/>
    <w:rsid w:val="00664839"/>
    <w:rsid w:val="00664B7C"/>
    <w:rsid w:val="006654A4"/>
    <w:rsid w:val="00665C3C"/>
    <w:rsid w:val="00666E6D"/>
    <w:rsid w:val="00666E80"/>
    <w:rsid w:val="00667270"/>
    <w:rsid w:val="00667C2E"/>
    <w:rsid w:val="00667F62"/>
    <w:rsid w:val="0067023B"/>
    <w:rsid w:val="00670BE5"/>
    <w:rsid w:val="006723C9"/>
    <w:rsid w:val="006723EF"/>
    <w:rsid w:val="006725FB"/>
    <w:rsid w:val="00673035"/>
    <w:rsid w:val="00673419"/>
    <w:rsid w:val="0067373F"/>
    <w:rsid w:val="006746C0"/>
    <w:rsid w:val="00674CAE"/>
    <w:rsid w:val="00675057"/>
    <w:rsid w:val="006753DF"/>
    <w:rsid w:val="0067550B"/>
    <w:rsid w:val="0067643A"/>
    <w:rsid w:val="00677898"/>
    <w:rsid w:val="00677FC1"/>
    <w:rsid w:val="00680767"/>
    <w:rsid w:val="00680A37"/>
    <w:rsid w:val="00680F5C"/>
    <w:rsid w:val="00681157"/>
    <w:rsid w:val="00681188"/>
    <w:rsid w:val="0068126F"/>
    <w:rsid w:val="0068175C"/>
    <w:rsid w:val="00681A53"/>
    <w:rsid w:val="00682B4C"/>
    <w:rsid w:val="006830D4"/>
    <w:rsid w:val="006831D8"/>
    <w:rsid w:val="006837D2"/>
    <w:rsid w:val="00683A81"/>
    <w:rsid w:val="006845F7"/>
    <w:rsid w:val="006852F2"/>
    <w:rsid w:val="006856C7"/>
    <w:rsid w:val="00686262"/>
    <w:rsid w:val="006862FB"/>
    <w:rsid w:val="0069161C"/>
    <w:rsid w:val="00691F3A"/>
    <w:rsid w:val="006929DA"/>
    <w:rsid w:val="0069352A"/>
    <w:rsid w:val="00693754"/>
    <w:rsid w:val="0069383F"/>
    <w:rsid w:val="00693CAF"/>
    <w:rsid w:val="0069414E"/>
    <w:rsid w:val="006945E2"/>
    <w:rsid w:val="0069464E"/>
    <w:rsid w:val="0069515A"/>
    <w:rsid w:val="00695A84"/>
    <w:rsid w:val="006966AB"/>
    <w:rsid w:val="00696AED"/>
    <w:rsid w:val="00697077"/>
    <w:rsid w:val="006977D2"/>
    <w:rsid w:val="006978F8"/>
    <w:rsid w:val="00697D8B"/>
    <w:rsid w:val="00697E11"/>
    <w:rsid w:val="006A01A6"/>
    <w:rsid w:val="006A021F"/>
    <w:rsid w:val="006A0780"/>
    <w:rsid w:val="006A08CA"/>
    <w:rsid w:val="006A0EAB"/>
    <w:rsid w:val="006A15A5"/>
    <w:rsid w:val="006A17A7"/>
    <w:rsid w:val="006A192E"/>
    <w:rsid w:val="006A19BE"/>
    <w:rsid w:val="006A19F9"/>
    <w:rsid w:val="006A1D3F"/>
    <w:rsid w:val="006A24FD"/>
    <w:rsid w:val="006A2946"/>
    <w:rsid w:val="006A2B8D"/>
    <w:rsid w:val="006A3EBA"/>
    <w:rsid w:val="006A4183"/>
    <w:rsid w:val="006A42B4"/>
    <w:rsid w:val="006A44A4"/>
    <w:rsid w:val="006A4777"/>
    <w:rsid w:val="006A4B61"/>
    <w:rsid w:val="006A4F35"/>
    <w:rsid w:val="006A5103"/>
    <w:rsid w:val="006A51E1"/>
    <w:rsid w:val="006A54AB"/>
    <w:rsid w:val="006A5914"/>
    <w:rsid w:val="006A59F4"/>
    <w:rsid w:val="006A5CB7"/>
    <w:rsid w:val="006A5FC4"/>
    <w:rsid w:val="006A60C8"/>
    <w:rsid w:val="006A6117"/>
    <w:rsid w:val="006A66F2"/>
    <w:rsid w:val="006A6B81"/>
    <w:rsid w:val="006A7458"/>
    <w:rsid w:val="006A7691"/>
    <w:rsid w:val="006A788A"/>
    <w:rsid w:val="006A798D"/>
    <w:rsid w:val="006A7EC8"/>
    <w:rsid w:val="006B0A5B"/>
    <w:rsid w:val="006B0D35"/>
    <w:rsid w:val="006B195C"/>
    <w:rsid w:val="006B1AEA"/>
    <w:rsid w:val="006B24C5"/>
    <w:rsid w:val="006B26F2"/>
    <w:rsid w:val="006B27E4"/>
    <w:rsid w:val="006B286C"/>
    <w:rsid w:val="006B36E0"/>
    <w:rsid w:val="006B4CB8"/>
    <w:rsid w:val="006B4F9F"/>
    <w:rsid w:val="006B53E1"/>
    <w:rsid w:val="006B6406"/>
    <w:rsid w:val="006B6725"/>
    <w:rsid w:val="006B7B8F"/>
    <w:rsid w:val="006C04FB"/>
    <w:rsid w:val="006C053F"/>
    <w:rsid w:val="006C081F"/>
    <w:rsid w:val="006C0C59"/>
    <w:rsid w:val="006C12C5"/>
    <w:rsid w:val="006C1C62"/>
    <w:rsid w:val="006C1F0B"/>
    <w:rsid w:val="006C2085"/>
    <w:rsid w:val="006C20A1"/>
    <w:rsid w:val="006C2744"/>
    <w:rsid w:val="006C3731"/>
    <w:rsid w:val="006C3E2B"/>
    <w:rsid w:val="006C423F"/>
    <w:rsid w:val="006C5247"/>
    <w:rsid w:val="006C55E2"/>
    <w:rsid w:val="006C5860"/>
    <w:rsid w:val="006C5FD1"/>
    <w:rsid w:val="006C62B6"/>
    <w:rsid w:val="006C64F0"/>
    <w:rsid w:val="006C7E7E"/>
    <w:rsid w:val="006D0ADC"/>
    <w:rsid w:val="006D13DD"/>
    <w:rsid w:val="006D1704"/>
    <w:rsid w:val="006D215E"/>
    <w:rsid w:val="006D269A"/>
    <w:rsid w:val="006D2924"/>
    <w:rsid w:val="006D2C0A"/>
    <w:rsid w:val="006D3A85"/>
    <w:rsid w:val="006D3CFC"/>
    <w:rsid w:val="006D3F5B"/>
    <w:rsid w:val="006D4338"/>
    <w:rsid w:val="006D4A59"/>
    <w:rsid w:val="006D5479"/>
    <w:rsid w:val="006D58A8"/>
    <w:rsid w:val="006D5A83"/>
    <w:rsid w:val="006D6447"/>
    <w:rsid w:val="006D7359"/>
    <w:rsid w:val="006D7995"/>
    <w:rsid w:val="006D7B33"/>
    <w:rsid w:val="006D7BB7"/>
    <w:rsid w:val="006D7BF3"/>
    <w:rsid w:val="006D7C4F"/>
    <w:rsid w:val="006D7E4D"/>
    <w:rsid w:val="006E0514"/>
    <w:rsid w:val="006E0C3E"/>
    <w:rsid w:val="006E0CD1"/>
    <w:rsid w:val="006E1056"/>
    <w:rsid w:val="006E219E"/>
    <w:rsid w:val="006E2267"/>
    <w:rsid w:val="006E284A"/>
    <w:rsid w:val="006E2C2C"/>
    <w:rsid w:val="006E2C86"/>
    <w:rsid w:val="006E2D80"/>
    <w:rsid w:val="006E2DD5"/>
    <w:rsid w:val="006E318D"/>
    <w:rsid w:val="006E330E"/>
    <w:rsid w:val="006E36A6"/>
    <w:rsid w:val="006E3AFC"/>
    <w:rsid w:val="006E3F67"/>
    <w:rsid w:val="006E5E14"/>
    <w:rsid w:val="006E62C4"/>
    <w:rsid w:val="006E63BA"/>
    <w:rsid w:val="006E64BA"/>
    <w:rsid w:val="006E7366"/>
    <w:rsid w:val="006E7A90"/>
    <w:rsid w:val="006F0CE0"/>
    <w:rsid w:val="006F11BE"/>
    <w:rsid w:val="006F1265"/>
    <w:rsid w:val="006F1373"/>
    <w:rsid w:val="006F1A62"/>
    <w:rsid w:val="006F2624"/>
    <w:rsid w:val="006F2776"/>
    <w:rsid w:val="006F3903"/>
    <w:rsid w:val="006F3EAF"/>
    <w:rsid w:val="006F574F"/>
    <w:rsid w:val="006F6774"/>
    <w:rsid w:val="006F7B99"/>
    <w:rsid w:val="006F7EBF"/>
    <w:rsid w:val="00700126"/>
    <w:rsid w:val="0070089C"/>
    <w:rsid w:val="00700B44"/>
    <w:rsid w:val="007012D9"/>
    <w:rsid w:val="007012E2"/>
    <w:rsid w:val="00701681"/>
    <w:rsid w:val="007016C1"/>
    <w:rsid w:val="007018BF"/>
    <w:rsid w:val="007019B1"/>
    <w:rsid w:val="00701FC7"/>
    <w:rsid w:val="00703116"/>
    <w:rsid w:val="00703151"/>
    <w:rsid w:val="007031AE"/>
    <w:rsid w:val="00703AFE"/>
    <w:rsid w:val="007048EB"/>
    <w:rsid w:val="0070524A"/>
    <w:rsid w:val="00705BF7"/>
    <w:rsid w:val="00706179"/>
    <w:rsid w:val="00706425"/>
    <w:rsid w:val="00707341"/>
    <w:rsid w:val="007077AF"/>
    <w:rsid w:val="00707A0F"/>
    <w:rsid w:val="007107A6"/>
    <w:rsid w:val="00711E38"/>
    <w:rsid w:val="0071216A"/>
    <w:rsid w:val="00712266"/>
    <w:rsid w:val="00712BE8"/>
    <w:rsid w:val="00712C21"/>
    <w:rsid w:val="00713027"/>
    <w:rsid w:val="0071357E"/>
    <w:rsid w:val="007135B2"/>
    <w:rsid w:val="00713686"/>
    <w:rsid w:val="00713FDD"/>
    <w:rsid w:val="0071434D"/>
    <w:rsid w:val="00714B13"/>
    <w:rsid w:val="007154EE"/>
    <w:rsid w:val="00715668"/>
    <w:rsid w:val="0071573B"/>
    <w:rsid w:val="00715F46"/>
    <w:rsid w:val="0071615D"/>
    <w:rsid w:val="00716B4A"/>
    <w:rsid w:val="00717969"/>
    <w:rsid w:val="007201CA"/>
    <w:rsid w:val="00720DD8"/>
    <w:rsid w:val="0072122E"/>
    <w:rsid w:val="007213BD"/>
    <w:rsid w:val="00721D09"/>
    <w:rsid w:val="00721EF3"/>
    <w:rsid w:val="00722EBF"/>
    <w:rsid w:val="00722F42"/>
    <w:rsid w:val="0072346A"/>
    <w:rsid w:val="0072381B"/>
    <w:rsid w:val="00723B44"/>
    <w:rsid w:val="00723C01"/>
    <w:rsid w:val="007243B6"/>
    <w:rsid w:val="007243E3"/>
    <w:rsid w:val="00724569"/>
    <w:rsid w:val="00724B62"/>
    <w:rsid w:val="00724D40"/>
    <w:rsid w:val="00725351"/>
    <w:rsid w:val="00725836"/>
    <w:rsid w:val="00725D4A"/>
    <w:rsid w:val="00726291"/>
    <w:rsid w:val="0072694A"/>
    <w:rsid w:val="00726BD0"/>
    <w:rsid w:val="00726DFB"/>
    <w:rsid w:val="00727459"/>
    <w:rsid w:val="00727979"/>
    <w:rsid w:val="00727F34"/>
    <w:rsid w:val="00727FCF"/>
    <w:rsid w:val="00730B20"/>
    <w:rsid w:val="00730E6E"/>
    <w:rsid w:val="00730FD9"/>
    <w:rsid w:val="00731F80"/>
    <w:rsid w:val="0073214B"/>
    <w:rsid w:val="00732866"/>
    <w:rsid w:val="00732DA1"/>
    <w:rsid w:val="0073301C"/>
    <w:rsid w:val="007334B5"/>
    <w:rsid w:val="007336EE"/>
    <w:rsid w:val="00733A82"/>
    <w:rsid w:val="00733BAC"/>
    <w:rsid w:val="0073428B"/>
    <w:rsid w:val="0073448C"/>
    <w:rsid w:val="00735628"/>
    <w:rsid w:val="007359E5"/>
    <w:rsid w:val="00736777"/>
    <w:rsid w:val="00736853"/>
    <w:rsid w:val="007369C2"/>
    <w:rsid w:val="00737444"/>
    <w:rsid w:val="00740052"/>
    <w:rsid w:val="0074033E"/>
    <w:rsid w:val="00740662"/>
    <w:rsid w:val="00740B50"/>
    <w:rsid w:val="007418C0"/>
    <w:rsid w:val="00741D96"/>
    <w:rsid w:val="007420C2"/>
    <w:rsid w:val="00742191"/>
    <w:rsid w:val="007421D9"/>
    <w:rsid w:val="00742755"/>
    <w:rsid w:val="007429DD"/>
    <w:rsid w:val="007429F4"/>
    <w:rsid w:val="00742A3B"/>
    <w:rsid w:val="00742E1F"/>
    <w:rsid w:val="00742F03"/>
    <w:rsid w:val="00743C99"/>
    <w:rsid w:val="00744433"/>
    <w:rsid w:val="00745012"/>
    <w:rsid w:val="00745A5A"/>
    <w:rsid w:val="00745DDF"/>
    <w:rsid w:val="00745F98"/>
    <w:rsid w:val="00746247"/>
    <w:rsid w:val="00746A78"/>
    <w:rsid w:val="00746A91"/>
    <w:rsid w:val="00746C2E"/>
    <w:rsid w:val="007470AD"/>
    <w:rsid w:val="0074711B"/>
    <w:rsid w:val="007473C7"/>
    <w:rsid w:val="007478D2"/>
    <w:rsid w:val="00747A4B"/>
    <w:rsid w:val="00747D7E"/>
    <w:rsid w:val="0075171C"/>
    <w:rsid w:val="0075289C"/>
    <w:rsid w:val="0075292C"/>
    <w:rsid w:val="00753879"/>
    <w:rsid w:val="00754225"/>
    <w:rsid w:val="007548AF"/>
    <w:rsid w:val="00754F1D"/>
    <w:rsid w:val="0075575B"/>
    <w:rsid w:val="00755C4B"/>
    <w:rsid w:val="00756D2C"/>
    <w:rsid w:val="00756E9B"/>
    <w:rsid w:val="0075796F"/>
    <w:rsid w:val="00757975"/>
    <w:rsid w:val="00761124"/>
    <w:rsid w:val="00761CD2"/>
    <w:rsid w:val="00762048"/>
    <w:rsid w:val="007624B8"/>
    <w:rsid w:val="007627E7"/>
    <w:rsid w:val="0076280A"/>
    <w:rsid w:val="00763076"/>
    <w:rsid w:val="00763728"/>
    <w:rsid w:val="007639AE"/>
    <w:rsid w:val="007639E9"/>
    <w:rsid w:val="00763FEF"/>
    <w:rsid w:val="007640F3"/>
    <w:rsid w:val="0076411E"/>
    <w:rsid w:val="007643D3"/>
    <w:rsid w:val="007643E5"/>
    <w:rsid w:val="00764E57"/>
    <w:rsid w:val="00764F11"/>
    <w:rsid w:val="007658CA"/>
    <w:rsid w:val="00766499"/>
    <w:rsid w:val="00766519"/>
    <w:rsid w:val="00766590"/>
    <w:rsid w:val="00766816"/>
    <w:rsid w:val="00766959"/>
    <w:rsid w:val="00766EDA"/>
    <w:rsid w:val="00767579"/>
    <w:rsid w:val="0076772A"/>
    <w:rsid w:val="00770233"/>
    <w:rsid w:val="0077023D"/>
    <w:rsid w:val="0077093C"/>
    <w:rsid w:val="00770B49"/>
    <w:rsid w:val="00770FEA"/>
    <w:rsid w:val="007710E6"/>
    <w:rsid w:val="00771105"/>
    <w:rsid w:val="00771AF6"/>
    <w:rsid w:val="00771C81"/>
    <w:rsid w:val="00771F41"/>
    <w:rsid w:val="00772C18"/>
    <w:rsid w:val="00773681"/>
    <w:rsid w:val="00773E5B"/>
    <w:rsid w:val="00773F3A"/>
    <w:rsid w:val="00773FA5"/>
    <w:rsid w:val="00774E1C"/>
    <w:rsid w:val="00775242"/>
    <w:rsid w:val="00777448"/>
    <w:rsid w:val="00777B3E"/>
    <w:rsid w:val="0078017C"/>
    <w:rsid w:val="00780623"/>
    <w:rsid w:val="007806F0"/>
    <w:rsid w:val="0078071F"/>
    <w:rsid w:val="00780ED3"/>
    <w:rsid w:val="007811A8"/>
    <w:rsid w:val="007817B3"/>
    <w:rsid w:val="0078197E"/>
    <w:rsid w:val="007820BA"/>
    <w:rsid w:val="00782616"/>
    <w:rsid w:val="007836C1"/>
    <w:rsid w:val="00783875"/>
    <w:rsid w:val="00783E84"/>
    <w:rsid w:val="0078412B"/>
    <w:rsid w:val="00784716"/>
    <w:rsid w:val="00784787"/>
    <w:rsid w:val="00785231"/>
    <w:rsid w:val="007872B2"/>
    <w:rsid w:val="007872C2"/>
    <w:rsid w:val="0078753D"/>
    <w:rsid w:val="00787629"/>
    <w:rsid w:val="00787AC9"/>
    <w:rsid w:val="00787CEF"/>
    <w:rsid w:val="00787F2C"/>
    <w:rsid w:val="00787F79"/>
    <w:rsid w:val="00790470"/>
    <w:rsid w:val="007917F4"/>
    <w:rsid w:val="007925D4"/>
    <w:rsid w:val="00792616"/>
    <w:rsid w:val="007929FC"/>
    <w:rsid w:val="00792DB8"/>
    <w:rsid w:val="00792F90"/>
    <w:rsid w:val="007933A9"/>
    <w:rsid w:val="00793A82"/>
    <w:rsid w:val="007940A7"/>
    <w:rsid w:val="007945EC"/>
    <w:rsid w:val="00794790"/>
    <w:rsid w:val="00794A10"/>
    <w:rsid w:val="00794EC1"/>
    <w:rsid w:val="00795398"/>
    <w:rsid w:val="00795ACF"/>
    <w:rsid w:val="00795FFD"/>
    <w:rsid w:val="007961FB"/>
    <w:rsid w:val="007971D0"/>
    <w:rsid w:val="007977EC"/>
    <w:rsid w:val="007A016F"/>
    <w:rsid w:val="007A0838"/>
    <w:rsid w:val="007A08FF"/>
    <w:rsid w:val="007A0BD5"/>
    <w:rsid w:val="007A1D1A"/>
    <w:rsid w:val="007A3B27"/>
    <w:rsid w:val="007A4273"/>
    <w:rsid w:val="007A44DD"/>
    <w:rsid w:val="007A50A3"/>
    <w:rsid w:val="007A50CE"/>
    <w:rsid w:val="007A53CD"/>
    <w:rsid w:val="007A551C"/>
    <w:rsid w:val="007A5818"/>
    <w:rsid w:val="007A5A05"/>
    <w:rsid w:val="007A5ADA"/>
    <w:rsid w:val="007A5B3D"/>
    <w:rsid w:val="007A5C70"/>
    <w:rsid w:val="007A60D3"/>
    <w:rsid w:val="007A653E"/>
    <w:rsid w:val="007A753A"/>
    <w:rsid w:val="007A7AE0"/>
    <w:rsid w:val="007A7B59"/>
    <w:rsid w:val="007A7CD6"/>
    <w:rsid w:val="007A7D2D"/>
    <w:rsid w:val="007B0A20"/>
    <w:rsid w:val="007B109A"/>
    <w:rsid w:val="007B1E77"/>
    <w:rsid w:val="007B25C5"/>
    <w:rsid w:val="007B29E8"/>
    <w:rsid w:val="007B2C96"/>
    <w:rsid w:val="007B321B"/>
    <w:rsid w:val="007B361A"/>
    <w:rsid w:val="007B396E"/>
    <w:rsid w:val="007B408F"/>
    <w:rsid w:val="007B4224"/>
    <w:rsid w:val="007B4A6B"/>
    <w:rsid w:val="007B4D16"/>
    <w:rsid w:val="007B4DFB"/>
    <w:rsid w:val="007B5724"/>
    <w:rsid w:val="007B5A0B"/>
    <w:rsid w:val="007B61FC"/>
    <w:rsid w:val="007B648D"/>
    <w:rsid w:val="007B742E"/>
    <w:rsid w:val="007B763B"/>
    <w:rsid w:val="007B76A3"/>
    <w:rsid w:val="007B786C"/>
    <w:rsid w:val="007B7F27"/>
    <w:rsid w:val="007C005F"/>
    <w:rsid w:val="007C079F"/>
    <w:rsid w:val="007C07EF"/>
    <w:rsid w:val="007C0A48"/>
    <w:rsid w:val="007C0AC2"/>
    <w:rsid w:val="007C0CFC"/>
    <w:rsid w:val="007C1141"/>
    <w:rsid w:val="007C139D"/>
    <w:rsid w:val="007C1BC3"/>
    <w:rsid w:val="007C1C11"/>
    <w:rsid w:val="007C3AD8"/>
    <w:rsid w:val="007C3C78"/>
    <w:rsid w:val="007C4266"/>
    <w:rsid w:val="007C6894"/>
    <w:rsid w:val="007C7259"/>
    <w:rsid w:val="007C7501"/>
    <w:rsid w:val="007C7CD5"/>
    <w:rsid w:val="007D09F2"/>
    <w:rsid w:val="007D0B54"/>
    <w:rsid w:val="007D0F47"/>
    <w:rsid w:val="007D15BE"/>
    <w:rsid w:val="007D1609"/>
    <w:rsid w:val="007D2510"/>
    <w:rsid w:val="007D30FC"/>
    <w:rsid w:val="007D4B56"/>
    <w:rsid w:val="007D4E05"/>
    <w:rsid w:val="007D513C"/>
    <w:rsid w:val="007D5334"/>
    <w:rsid w:val="007D62DC"/>
    <w:rsid w:val="007D7236"/>
    <w:rsid w:val="007D78FD"/>
    <w:rsid w:val="007D7C3D"/>
    <w:rsid w:val="007D7CE0"/>
    <w:rsid w:val="007D7D25"/>
    <w:rsid w:val="007D7EEB"/>
    <w:rsid w:val="007E0125"/>
    <w:rsid w:val="007E0AC1"/>
    <w:rsid w:val="007E1082"/>
    <w:rsid w:val="007E1210"/>
    <w:rsid w:val="007E1343"/>
    <w:rsid w:val="007E1FCF"/>
    <w:rsid w:val="007E2215"/>
    <w:rsid w:val="007E2278"/>
    <w:rsid w:val="007E247C"/>
    <w:rsid w:val="007E2634"/>
    <w:rsid w:val="007E3E5F"/>
    <w:rsid w:val="007E49BB"/>
    <w:rsid w:val="007E4F4E"/>
    <w:rsid w:val="007E512D"/>
    <w:rsid w:val="007E595E"/>
    <w:rsid w:val="007E63AC"/>
    <w:rsid w:val="007E66FF"/>
    <w:rsid w:val="007E6B64"/>
    <w:rsid w:val="007E710F"/>
    <w:rsid w:val="007E76F3"/>
    <w:rsid w:val="007E79E0"/>
    <w:rsid w:val="007E7D66"/>
    <w:rsid w:val="007F0E03"/>
    <w:rsid w:val="007F141F"/>
    <w:rsid w:val="007F1D87"/>
    <w:rsid w:val="007F2005"/>
    <w:rsid w:val="007F2711"/>
    <w:rsid w:val="007F34D6"/>
    <w:rsid w:val="007F43C3"/>
    <w:rsid w:val="007F47ED"/>
    <w:rsid w:val="007F4A62"/>
    <w:rsid w:val="007F5060"/>
    <w:rsid w:val="007F5069"/>
    <w:rsid w:val="007F5877"/>
    <w:rsid w:val="007F710B"/>
    <w:rsid w:val="007F7E05"/>
    <w:rsid w:val="00800041"/>
    <w:rsid w:val="008004D1"/>
    <w:rsid w:val="00800F89"/>
    <w:rsid w:val="008019F9"/>
    <w:rsid w:val="00801A05"/>
    <w:rsid w:val="00801A0D"/>
    <w:rsid w:val="008027A5"/>
    <w:rsid w:val="00802970"/>
    <w:rsid w:val="008032A5"/>
    <w:rsid w:val="008035B1"/>
    <w:rsid w:val="0080402D"/>
    <w:rsid w:val="0080482A"/>
    <w:rsid w:val="00805BD5"/>
    <w:rsid w:val="0080649F"/>
    <w:rsid w:val="00806530"/>
    <w:rsid w:val="008065F5"/>
    <w:rsid w:val="0080764D"/>
    <w:rsid w:val="0080782E"/>
    <w:rsid w:val="00807DAB"/>
    <w:rsid w:val="00807F79"/>
    <w:rsid w:val="00810068"/>
    <w:rsid w:val="00810074"/>
    <w:rsid w:val="008100A3"/>
    <w:rsid w:val="00810335"/>
    <w:rsid w:val="00810543"/>
    <w:rsid w:val="00811644"/>
    <w:rsid w:val="00811BCC"/>
    <w:rsid w:val="00811D37"/>
    <w:rsid w:val="00811E05"/>
    <w:rsid w:val="008123FC"/>
    <w:rsid w:val="008128B3"/>
    <w:rsid w:val="0081360D"/>
    <w:rsid w:val="008139E0"/>
    <w:rsid w:val="00813CA3"/>
    <w:rsid w:val="00814122"/>
    <w:rsid w:val="008142A6"/>
    <w:rsid w:val="0081665E"/>
    <w:rsid w:val="0081727D"/>
    <w:rsid w:val="008176AD"/>
    <w:rsid w:val="00817AE0"/>
    <w:rsid w:val="00817B9D"/>
    <w:rsid w:val="00817DE2"/>
    <w:rsid w:val="00817FCD"/>
    <w:rsid w:val="00820A0C"/>
    <w:rsid w:val="00820B01"/>
    <w:rsid w:val="00820EB5"/>
    <w:rsid w:val="00820EEB"/>
    <w:rsid w:val="00821419"/>
    <w:rsid w:val="0082196B"/>
    <w:rsid w:val="00821D25"/>
    <w:rsid w:val="00821F55"/>
    <w:rsid w:val="0082207A"/>
    <w:rsid w:val="008224F3"/>
    <w:rsid w:val="008241B1"/>
    <w:rsid w:val="008257C9"/>
    <w:rsid w:val="00825AE1"/>
    <w:rsid w:val="00825CCB"/>
    <w:rsid w:val="0082625E"/>
    <w:rsid w:val="008262D7"/>
    <w:rsid w:val="00826BC0"/>
    <w:rsid w:val="00826BF4"/>
    <w:rsid w:val="00827FBC"/>
    <w:rsid w:val="0083069C"/>
    <w:rsid w:val="00830C8C"/>
    <w:rsid w:val="00830FAE"/>
    <w:rsid w:val="0083132D"/>
    <w:rsid w:val="0083148C"/>
    <w:rsid w:val="00831853"/>
    <w:rsid w:val="00831A2C"/>
    <w:rsid w:val="00831ACD"/>
    <w:rsid w:val="00831B53"/>
    <w:rsid w:val="00832861"/>
    <w:rsid w:val="00832A3B"/>
    <w:rsid w:val="00832B5B"/>
    <w:rsid w:val="00832B60"/>
    <w:rsid w:val="00832DCE"/>
    <w:rsid w:val="00832DDE"/>
    <w:rsid w:val="00832FCA"/>
    <w:rsid w:val="00833262"/>
    <w:rsid w:val="0083333B"/>
    <w:rsid w:val="008333DF"/>
    <w:rsid w:val="00833819"/>
    <w:rsid w:val="008340BC"/>
    <w:rsid w:val="00834AC4"/>
    <w:rsid w:val="00836071"/>
    <w:rsid w:val="00836467"/>
    <w:rsid w:val="00836559"/>
    <w:rsid w:val="00836995"/>
    <w:rsid w:val="00837092"/>
    <w:rsid w:val="0083712E"/>
    <w:rsid w:val="00840983"/>
    <w:rsid w:val="00840B90"/>
    <w:rsid w:val="00841252"/>
    <w:rsid w:val="00841DB8"/>
    <w:rsid w:val="00842D0A"/>
    <w:rsid w:val="008434CF"/>
    <w:rsid w:val="00843D5D"/>
    <w:rsid w:val="00844237"/>
    <w:rsid w:val="00844895"/>
    <w:rsid w:val="008448C2"/>
    <w:rsid w:val="008448CC"/>
    <w:rsid w:val="008448E8"/>
    <w:rsid w:val="00844A20"/>
    <w:rsid w:val="008450B8"/>
    <w:rsid w:val="008453B9"/>
    <w:rsid w:val="00845AC9"/>
    <w:rsid w:val="00845F21"/>
    <w:rsid w:val="00846494"/>
    <w:rsid w:val="00847216"/>
    <w:rsid w:val="00850909"/>
    <w:rsid w:val="00851026"/>
    <w:rsid w:val="00851795"/>
    <w:rsid w:val="00851ECA"/>
    <w:rsid w:val="00852012"/>
    <w:rsid w:val="008528B6"/>
    <w:rsid w:val="00852C3D"/>
    <w:rsid w:val="008548D7"/>
    <w:rsid w:val="00854F7A"/>
    <w:rsid w:val="00856B58"/>
    <w:rsid w:val="00856F44"/>
    <w:rsid w:val="0085723B"/>
    <w:rsid w:val="0085728E"/>
    <w:rsid w:val="0085730A"/>
    <w:rsid w:val="008573CB"/>
    <w:rsid w:val="00857D07"/>
    <w:rsid w:val="008607C5"/>
    <w:rsid w:val="00861125"/>
    <w:rsid w:val="0086153A"/>
    <w:rsid w:val="00861F61"/>
    <w:rsid w:val="008622A7"/>
    <w:rsid w:val="008628A9"/>
    <w:rsid w:val="008629EE"/>
    <w:rsid w:val="008630DA"/>
    <w:rsid w:val="008635B7"/>
    <w:rsid w:val="0086365C"/>
    <w:rsid w:val="00864489"/>
    <w:rsid w:val="00864501"/>
    <w:rsid w:val="008646BB"/>
    <w:rsid w:val="008647B4"/>
    <w:rsid w:val="00864906"/>
    <w:rsid w:val="00864AEE"/>
    <w:rsid w:val="00865897"/>
    <w:rsid w:val="00867076"/>
    <w:rsid w:val="008671C4"/>
    <w:rsid w:val="0086747E"/>
    <w:rsid w:val="008679FB"/>
    <w:rsid w:val="00867B8B"/>
    <w:rsid w:val="008713EA"/>
    <w:rsid w:val="0087144E"/>
    <w:rsid w:val="00871665"/>
    <w:rsid w:val="00871E1F"/>
    <w:rsid w:val="00872486"/>
    <w:rsid w:val="00872696"/>
    <w:rsid w:val="008734EA"/>
    <w:rsid w:val="00873563"/>
    <w:rsid w:val="008736CF"/>
    <w:rsid w:val="00873A87"/>
    <w:rsid w:val="00873F19"/>
    <w:rsid w:val="0087420B"/>
    <w:rsid w:val="00874288"/>
    <w:rsid w:val="0087464E"/>
    <w:rsid w:val="00875F24"/>
    <w:rsid w:val="008760C5"/>
    <w:rsid w:val="00877B04"/>
    <w:rsid w:val="00877E9A"/>
    <w:rsid w:val="00880715"/>
    <w:rsid w:val="00880DD7"/>
    <w:rsid w:val="00881CDE"/>
    <w:rsid w:val="0088220A"/>
    <w:rsid w:val="00882788"/>
    <w:rsid w:val="00882825"/>
    <w:rsid w:val="00882E59"/>
    <w:rsid w:val="00882F73"/>
    <w:rsid w:val="008838C2"/>
    <w:rsid w:val="00883FA7"/>
    <w:rsid w:val="008843C8"/>
    <w:rsid w:val="008848B8"/>
    <w:rsid w:val="00884AFD"/>
    <w:rsid w:val="00885057"/>
    <w:rsid w:val="00885362"/>
    <w:rsid w:val="008853B9"/>
    <w:rsid w:val="008857ED"/>
    <w:rsid w:val="00886E00"/>
    <w:rsid w:val="00887251"/>
    <w:rsid w:val="00887449"/>
    <w:rsid w:val="0089039A"/>
    <w:rsid w:val="00890743"/>
    <w:rsid w:val="00892175"/>
    <w:rsid w:val="00892323"/>
    <w:rsid w:val="00892A24"/>
    <w:rsid w:val="00892ABB"/>
    <w:rsid w:val="00892E1C"/>
    <w:rsid w:val="008940D4"/>
    <w:rsid w:val="00894E24"/>
    <w:rsid w:val="00895623"/>
    <w:rsid w:val="008957FC"/>
    <w:rsid w:val="008959B6"/>
    <w:rsid w:val="00895DE9"/>
    <w:rsid w:val="00895F8C"/>
    <w:rsid w:val="008960EA"/>
    <w:rsid w:val="00896E3F"/>
    <w:rsid w:val="00896F5B"/>
    <w:rsid w:val="008A0C7E"/>
    <w:rsid w:val="008A103A"/>
    <w:rsid w:val="008A2FF5"/>
    <w:rsid w:val="008A39ED"/>
    <w:rsid w:val="008A3A1E"/>
    <w:rsid w:val="008A4321"/>
    <w:rsid w:val="008A4CF3"/>
    <w:rsid w:val="008A4D55"/>
    <w:rsid w:val="008A515D"/>
    <w:rsid w:val="008A52FB"/>
    <w:rsid w:val="008A55BA"/>
    <w:rsid w:val="008A55EE"/>
    <w:rsid w:val="008A58EA"/>
    <w:rsid w:val="008A5EC9"/>
    <w:rsid w:val="008A5FEC"/>
    <w:rsid w:val="008A6015"/>
    <w:rsid w:val="008A62E7"/>
    <w:rsid w:val="008A630D"/>
    <w:rsid w:val="008A63E4"/>
    <w:rsid w:val="008A6505"/>
    <w:rsid w:val="008A7E99"/>
    <w:rsid w:val="008B01F5"/>
    <w:rsid w:val="008B029F"/>
    <w:rsid w:val="008B0B35"/>
    <w:rsid w:val="008B0B87"/>
    <w:rsid w:val="008B1513"/>
    <w:rsid w:val="008B16BA"/>
    <w:rsid w:val="008B187C"/>
    <w:rsid w:val="008B187F"/>
    <w:rsid w:val="008B1A67"/>
    <w:rsid w:val="008B1D82"/>
    <w:rsid w:val="008B1E2C"/>
    <w:rsid w:val="008B20DF"/>
    <w:rsid w:val="008B2190"/>
    <w:rsid w:val="008B2206"/>
    <w:rsid w:val="008B272D"/>
    <w:rsid w:val="008B2B6F"/>
    <w:rsid w:val="008B2EF4"/>
    <w:rsid w:val="008B304E"/>
    <w:rsid w:val="008B3325"/>
    <w:rsid w:val="008B3BE2"/>
    <w:rsid w:val="008B4600"/>
    <w:rsid w:val="008B46DD"/>
    <w:rsid w:val="008B47D8"/>
    <w:rsid w:val="008B4930"/>
    <w:rsid w:val="008B494F"/>
    <w:rsid w:val="008B535A"/>
    <w:rsid w:val="008B54BE"/>
    <w:rsid w:val="008B7A1B"/>
    <w:rsid w:val="008C02E2"/>
    <w:rsid w:val="008C0745"/>
    <w:rsid w:val="008C08A0"/>
    <w:rsid w:val="008C0E8C"/>
    <w:rsid w:val="008C17BE"/>
    <w:rsid w:val="008C1E8F"/>
    <w:rsid w:val="008C1E96"/>
    <w:rsid w:val="008C29DF"/>
    <w:rsid w:val="008C3098"/>
    <w:rsid w:val="008C37D0"/>
    <w:rsid w:val="008C39B0"/>
    <w:rsid w:val="008C3F78"/>
    <w:rsid w:val="008C5FB6"/>
    <w:rsid w:val="008C68B7"/>
    <w:rsid w:val="008C6F4B"/>
    <w:rsid w:val="008C7345"/>
    <w:rsid w:val="008C75AB"/>
    <w:rsid w:val="008C7629"/>
    <w:rsid w:val="008C77B2"/>
    <w:rsid w:val="008C7E90"/>
    <w:rsid w:val="008D00F4"/>
    <w:rsid w:val="008D0DE3"/>
    <w:rsid w:val="008D1635"/>
    <w:rsid w:val="008D1914"/>
    <w:rsid w:val="008D19B2"/>
    <w:rsid w:val="008D1C05"/>
    <w:rsid w:val="008D1E93"/>
    <w:rsid w:val="008D22A7"/>
    <w:rsid w:val="008D24ED"/>
    <w:rsid w:val="008D372C"/>
    <w:rsid w:val="008D4095"/>
    <w:rsid w:val="008D4EEC"/>
    <w:rsid w:val="008D5015"/>
    <w:rsid w:val="008D6773"/>
    <w:rsid w:val="008D6AF6"/>
    <w:rsid w:val="008D7044"/>
    <w:rsid w:val="008D7192"/>
    <w:rsid w:val="008D7290"/>
    <w:rsid w:val="008D74DE"/>
    <w:rsid w:val="008D7CAA"/>
    <w:rsid w:val="008E10A1"/>
    <w:rsid w:val="008E199E"/>
    <w:rsid w:val="008E2BAF"/>
    <w:rsid w:val="008E2BF1"/>
    <w:rsid w:val="008E32AA"/>
    <w:rsid w:val="008E3A53"/>
    <w:rsid w:val="008E59F1"/>
    <w:rsid w:val="008E5A48"/>
    <w:rsid w:val="008E5FA0"/>
    <w:rsid w:val="008E6680"/>
    <w:rsid w:val="008E6708"/>
    <w:rsid w:val="008E7010"/>
    <w:rsid w:val="008E7552"/>
    <w:rsid w:val="008E781D"/>
    <w:rsid w:val="008F03E9"/>
    <w:rsid w:val="008F044B"/>
    <w:rsid w:val="008F1D3D"/>
    <w:rsid w:val="008F2F5F"/>
    <w:rsid w:val="008F3355"/>
    <w:rsid w:val="008F378D"/>
    <w:rsid w:val="008F3A90"/>
    <w:rsid w:val="008F42A8"/>
    <w:rsid w:val="008F440B"/>
    <w:rsid w:val="008F5CAC"/>
    <w:rsid w:val="008F5CF7"/>
    <w:rsid w:val="008F5E22"/>
    <w:rsid w:val="008F7723"/>
    <w:rsid w:val="0090063C"/>
    <w:rsid w:val="00901B5A"/>
    <w:rsid w:val="00901E31"/>
    <w:rsid w:val="009021B1"/>
    <w:rsid w:val="00903B58"/>
    <w:rsid w:val="00903D15"/>
    <w:rsid w:val="00904335"/>
    <w:rsid w:val="00904A2B"/>
    <w:rsid w:val="00905279"/>
    <w:rsid w:val="009055B7"/>
    <w:rsid w:val="0090594F"/>
    <w:rsid w:val="009059CB"/>
    <w:rsid w:val="00905CB1"/>
    <w:rsid w:val="0090636F"/>
    <w:rsid w:val="0090691D"/>
    <w:rsid w:val="00906DC2"/>
    <w:rsid w:val="00907521"/>
    <w:rsid w:val="009076F5"/>
    <w:rsid w:val="009100D3"/>
    <w:rsid w:val="0091036F"/>
    <w:rsid w:val="0091060F"/>
    <w:rsid w:val="00910774"/>
    <w:rsid w:val="0091155D"/>
    <w:rsid w:val="009117AB"/>
    <w:rsid w:val="00912914"/>
    <w:rsid w:val="0091294A"/>
    <w:rsid w:val="00912E14"/>
    <w:rsid w:val="00914C82"/>
    <w:rsid w:val="009150D2"/>
    <w:rsid w:val="009159CC"/>
    <w:rsid w:val="00915BDD"/>
    <w:rsid w:val="009161BC"/>
    <w:rsid w:val="00916F4A"/>
    <w:rsid w:val="00916FD4"/>
    <w:rsid w:val="00917088"/>
    <w:rsid w:val="0091716B"/>
    <w:rsid w:val="00917362"/>
    <w:rsid w:val="00917DD8"/>
    <w:rsid w:val="00917FD0"/>
    <w:rsid w:val="009200BA"/>
    <w:rsid w:val="009202D8"/>
    <w:rsid w:val="0092056E"/>
    <w:rsid w:val="009214C6"/>
    <w:rsid w:val="009218BE"/>
    <w:rsid w:val="00921A0C"/>
    <w:rsid w:val="00921AD5"/>
    <w:rsid w:val="00922702"/>
    <w:rsid w:val="00922713"/>
    <w:rsid w:val="0092272A"/>
    <w:rsid w:val="00923372"/>
    <w:rsid w:val="0092337E"/>
    <w:rsid w:val="009235DD"/>
    <w:rsid w:val="00923984"/>
    <w:rsid w:val="00923B24"/>
    <w:rsid w:val="00924AC3"/>
    <w:rsid w:val="00924C00"/>
    <w:rsid w:val="00924F0C"/>
    <w:rsid w:val="0092520D"/>
    <w:rsid w:val="00925EF8"/>
    <w:rsid w:val="009266A1"/>
    <w:rsid w:val="009270AE"/>
    <w:rsid w:val="00927934"/>
    <w:rsid w:val="009307CD"/>
    <w:rsid w:val="009309CE"/>
    <w:rsid w:val="009312C0"/>
    <w:rsid w:val="00931BBD"/>
    <w:rsid w:val="00931CAE"/>
    <w:rsid w:val="0093222A"/>
    <w:rsid w:val="0093257C"/>
    <w:rsid w:val="00932B32"/>
    <w:rsid w:val="00933582"/>
    <w:rsid w:val="00933FDC"/>
    <w:rsid w:val="00934069"/>
    <w:rsid w:val="00934421"/>
    <w:rsid w:val="00934BA2"/>
    <w:rsid w:val="0093540C"/>
    <w:rsid w:val="009359DC"/>
    <w:rsid w:val="00935B8F"/>
    <w:rsid w:val="00935CF1"/>
    <w:rsid w:val="0093621B"/>
    <w:rsid w:val="009375CB"/>
    <w:rsid w:val="0094000C"/>
    <w:rsid w:val="00940C4B"/>
    <w:rsid w:val="00940E38"/>
    <w:rsid w:val="00941156"/>
    <w:rsid w:val="00941EC8"/>
    <w:rsid w:val="009420E5"/>
    <w:rsid w:val="009426B5"/>
    <w:rsid w:val="0094279C"/>
    <w:rsid w:val="00942C57"/>
    <w:rsid w:val="009430E1"/>
    <w:rsid w:val="00944834"/>
    <w:rsid w:val="0094492C"/>
    <w:rsid w:val="00944A24"/>
    <w:rsid w:val="00945673"/>
    <w:rsid w:val="00945D79"/>
    <w:rsid w:val="00945E5B"/>
    <w:rsid w:val="00946856"/>
    <w:rsid w:val="00946F9D"/>
    <w:rsid w:val="00947473"/>
    <w:rsid w:val="00947BC9"/>
    <w:rsid w:val="00950775"/>
    <w:rsid w:val="00950863"/>
    <w:rsid w:val="00950CCC"/>
    <w:rsid w:val="0095157C"/>
    <w:rsid w:val="00951750"/>
    <w:rsid w:val="00951AF5"/>
    <w:rsid w:val="00951DEB"/>
    <w:rsid w:val="00952320"/>
    <w:rsid w:val="009524DA"/>
    <w:rsid w:val="00952502"/>
    <w:rsid w:val="009532B2"/>
    <w:rsid w:val="009542A9"/>
    <w:rsid w:val="00954320"/>
    <w:rsid w:val="00954BF7"/>
    <w:rsid w:val="00954C17"/>
    <w:rsid w:val="00954DB3"/>
    <w:rsid w:val="00954F54"/>
    <w:rsid w:val="00955215"/>
    <w:rsid w:val="009562B4"/>
    <w:rsid w:val="00956FC1"/>
    <w:rsid w:val="0095711C"/>
    <w:rsid w:val="00957772"/>
    <w:rsid w:val="00960086"/>
    <w:rsid w:val="0096035E"/>
    <w:rsid w:val="009604B5"/>
    <w:rsid w:val="0096053E"/>
    <w:rsid w:val="00960696"/>
    <w:rsid w:val="00960968"/>
    <w:rsid w:val="00960BE4"/>
    <w:rsid w:val="00960ED2"/>
    <w:rsid w:val="0096116B"/>
    <w:rsid w:val="00961444"/>
    <w:rsid w:val="009615D5"/>
    <w:rsid w:val="00961915"/>
    <w:rsid w:val="00961C10"/>
    <w:rsid w:val="00961C90"/>
    <w:rsid w:val="00961F96"/>
    <w:rsid w:val="0096257A"/>
    <w:rsid w:val="0096271E"/>
    <w:rsid w:val="009632C0"/>
    <w:rsid w:val="0096349F"/>
    <w:rsid w:val="0096458F"/>
    <w:rsid w:val="00964669"/>
    <w:rsid w:val="00964FC0"/>
    <w:rsid w:val="00966893"/>
    <w:rsid w:val="00966DDC"/>
    <w:rsid w:val="00967041"/>
    <w:rsid w:val="0096711A"/>
    <w:rsid w:val="009673A5"/>
    <w:rsid w:val="0096744F"/>
    <w:rsid w:val="00967A90"/>
    <w:rsid w:val="00967DB9"/>
    <w:rsid w:val="00970332"/>
    <w:rsid w:val="00971C25"/>
    <w:rsid w:val="00971DF5"/>
    <w:rsid w:val="00971FF8"/>
    <w:rsid w:val="00972257"/>
    <w:rsid w:val="00972A12"/>
    <w:rsid w:val="00972B17"/>
    <w:rsid w:val="00972CAC"/>
    <w:rsid w:val="00972EA1"/>
    <w:rsid w:val="00973705"/>
    <w:rsid w:val="00973770"/>
    <w:rsid w:val="00973912"/>
    <w:rsid w:val="009743B6"/>
    <w:rsid w:val="00974CD0"/>
    <w:rsid w:val="0097533A"/>
    <w:rsid w:val="00975C74"/>
    <w:rsid w:val="009764F3"/>
    <w:rsid w:val="00976B50"/>
    <w:rsid w:val="00976B66"/>
    <w:rsid w:val="00976EA0"/>
    <w:rsid w:val="00977461"/>
    <w:rsid w:val="00977C43"/>
    <w:rsid w:val="00977E50"/>
    <w:rsid w:val="009801A9"/>
    <w:rsid w:val="0098048B"/>
    <w:rsid w:val="00980674"/>
    <w:rsid w:val="009809BB"/>
    <w:rsid w:val="00981649"/>
    <w:rsid w:val="00981A4A"/>
    <w:rsid w:val="00982045"/>
    <w:rsid w:val="009824EF"/>
    <w:rsid w:val="0098378F"/>
    <w:rsid w:val="00984341"/>
    <w:rsid w:val="00984614"/>
    <w:rsid w:val="00985140"/>
    <w:rsid w:val="00985B91"/>
    <w:rsid w:val="00985EE8"/>
    <w:rsid w:val="00985F38"/>
    <w:rsid w:val="0098626C"/>
    <w:rsid w:val="00986875"/>
    <w:rsid w:val="00986C24"/>
    <w:rsid w:val="00987060"/>
    <w:rsid w:val="00987309"/>
    <w:rsid w:val="009878C7"/>
    <w:rsid w:val="00987C68"/>
    <w:rsid w:val="00987C87"/>
    <w:rsid w:val="00987EC7"/>
    <w:rsid w:val="00990FFB"/>
    <w:rsid w:val="009916EB"/>
    <w:rsid w:val="0099205A"/>
    <w:rsid w:val="009929AE"/>
    <w:rsid w:val="00992BE9"/>
    <w:rsid w:val="00992DBD"/>
    <w:rsid w:val="00992FDF"/>
    <w:rsid w:val="0099337C"/>
    <w:rsid w:val="00993596"/>
    <w:rsid w:val="00993653"/>
    <w:rsid w:val="00993B21"/>
    <w:rsid w:val="00993D0C"/>
    <w:rsid w:val="00994090"/>
    <w:rsid w:val="00994BFD"/>
    <w:rsid w:val="00994DD4"/>
    <w:rsid w:val="00994DE7"/>
    <w:rsid w:val="00995CC3"/>
    <w:rsid w:val="00995F13"/>
    <w:rsid w:val="00996341"/>
    <w:rsid w:val="009969B5"/>
    <w:rsid w:val="00997559"/>
    <w:rsid w:val="00997A33"/>
    <w:rsid w:val="00997B9C"/>
    <w:rsid w:val="00997F16"/>
    <w:rsid w:val="009A019E"/>
    <w:rsid w:val="009A1AE2"/>
    <w:rsid w:val="009A2219"/>
    <w:rsid w:val="009A245A"/>
    <w:rsid w:val="009A2502"/>
    <w:rsid w:val="009A3372"/>
    <w:rsid w:val="009A3EFA"/>
    <w:rsid w:val="009A42AE"/>
    <w:rsid w:val="009A4362"/>
    <w:rsid w:val="009A511D"/>
    <w:rsid w:val="009A57FE"/>
    <w:rsid w:val="009A584E"/>
    <w:rsid w:val="009A5863"/>
    <w:rsid w:val="009A68BE"/>
    <w:rsid w:val="009A71FF"/>
    <w:rsid w:val="009A7258"/>
    <w:rsid w:val="009A7358"/>
    <w:rsid w:val="009A7961"/>
    <w:rsid w:val="009A7A24"/>
    <w:rsid w:val="009B22A3"/>
    <w:rsid w:val="009B24F0"/>
    <w:rsid w:val="009B25C8"/>
    <w:rsid w:val="009B3239"/>
    <w:rsid w:val="009B3292"/>
    <w:rsid w:val="009B3301"/>
    <w:rsid w:val="009B3E25"/>
    <w:rsid w:val="009B4558"/>
    <w:rsid w:val="009B4CFE"/>
    <w:rsid w:val="009B555C"/>
    <w:rsid w:val="009B57A9"/>
    <w:rsid w:val="009B64E0"/>
    <w:rsid w:val="009B6AD4"/>
    <w:rsid w:val="009B7AE3"/>
    <w:rsid w:val="009C02DF"/>
    <w:rsid w:val="009C0894"/>
    <w:rsid w:val="009C133E"/>
    <w:rsid w:val="009C21B4"/>
    <w:rsid w:val="009C2F80"/>
    <w:rsid w:val="009C2FD5"/>
    <w:rsid w:val="009C346C"/>
    <w:rsid w:val="009C369C"/>
    <w:rsid w:val="009C4AB0"/>
    <w:rsid w:val="009C4CE4"/>
    <w:rsid w:val="009C56FB"/>
    <w:rsid w:val="009C58B5"/>
    <w:rsid w:val="009C5AD2"/>
    <w:rsid w:val="009C5EB9"/>
    <w:rsid w:val="009C618E"/>
    <w:rsid w:val="009C62FD"/>
    <w:rsid w:val="009C647E"/>
    <w:rsid w:val="009C6C67"/>
    <w:rsid w:val="009C7357"/>
    <w:rsid w:val="009C7429"/>
    <w:rsid w:val="009C7B48"/>
    <w:rsid w:val="009C7DC2"/>
    <w:rsid w:val="009D0D97"/>
    <w:rsid w:val="009D0FD3"/>
    <w:rsid w:val="009D1607"/>
    <w:rsid w:val="009D16CA"/>
    <w:rsid w:val="009D1820"/>
    <w:rsid w:val="009D1CE9"/>
    <w:rsid w:val="009D239C"/>
    <w:rsid w:val="009D344F"/>
    <w:rsid w:val="009D3B27"/>
    <w:rsid w:val="009D3BE5"/>
    <w:rsid w:val="009D3DC5"/>
    <w:rsid w:val="009D40ED"/>
    <w:rsid w:val="009D4FDB"/>
    <w:rsid w:val="009D51CC"/>
    <w:rsid w:val="009D53F6"/>
    <w:rsid w:val="009D5423"/>
    <w:rsid w:val="009D5481"/>
    <w:rsid w:val="009D5866"/>
    <w:rsid w:val="009D7337"/>
    <w:rsid w:val="009D77CC"/>
    <w:rsid w:val="009D7D79"/>
    <w:rsid w:val="009D7E87"/>
    <w:rsid w:val="009E04A2"/>
    <w:rsid w:val="009E0677"/>
    <w:rsid w:val="009E08AC"/>
    <w:rsid w:val="009E0BB9"/>
    <w:rsid w:val="009E0F01"/>
    <w:rsid w:val="009E142F"/>
    <w:rsid w:val="009E153C"/>
    <w:rsid w:val="009E1616"/>
    <w:rsid w:val="009E1C57"/>
    <w:rsid w:val="009E1EB6"/>
    <w:rsid w:val="009E1EFA"/>
    <w:rsid w:val="009E21EB"/>
    <w:rsid w:val="009E2C13"/>
    <w:rsid w:val="009E2CAC"/>
    <w:rsid w:val="009E2D17"/>
    <w:rsid w:val="009E3A0A"/>
    <w:rsid w:val="009E3A54"/>
    <w:rsid w:val="009E4086"/>
    <w:rsid w:val="009E44FC"/>
    <w:rsid w:val="009E45F3"/>
    <w:rsid w:val="009E4D04"/>
    <w:rsid w:val="009E53CE"/>
    <w:rsid w:val="009E540A"/>
    <w:rsid w:val="009E69C8"/>
    <w:rsid w:val="009E6CD4"/>
    <w:rsid w:val="009E6D3C"/>
    <w:rsid w:val="009E6D76"/>
    <w:rsid w:val="009E756B"/>
    <w:rsid w:val="009E7BB0"/>
    <w:rsid w:val="009F0BED"/>
    <w:rsid w:val="009F0CA3"/>
    <w:rsid w:val="009F1721"/>
    <w:rsid w:val="009F1DC8"/>
    <w:rsid w:val="009F211D"/>
    <w:rsid w:val="009F2CBB"/>
    <w:rsid w:val="009F2DC1"/>
    <w:rsid w:val="009F2EC8"/>
    <w:rsid w:val="009F3932"/>
    <w:rsid w:val="009F3A21"/>
    <w:rsid w:val="009F498B"/>
    <w:rsid w:val="009F63A2"/>
    <w:rsid w:val="009F67A1"/>
    <w:rsid w:val="009F67B0"/>
    <w:rsid w:val="009F6FB7"/>
    <w:rsid w:val="009F72F8"/>
    <w:rsid w:val="00A006AF"/>
    <w:rsid w:val="00A009B7"/>
    <w:rsid w:val="00A00AC0"/>
    <w:rsid w:val="00A01EAA"/>
    <w:rsid w:val="00A020F8"/>
    <w:rsid w:val="00A024D5"/>
    <w:rsid w:val="00A029E5"/>
    <w:rsid w:val="00A030FE"/>
    <w:rsid w:val="00A04453"/>
    <w:rsid w:val="00A04920"/>
    <w:rsid w:val="00A04D4D"/>
    <w:rsid w:val="00A04E44"/>
    <w:rsid w:val="00A04EFD"/>
    <w:rsid w:val="00A050AA"/>
    <w:rsid w:val="00A051B6"/>
    <w:rsid w:val="00A057FE"/>
    <w:rsid w:val="00A05AD3"/>
    <w:rsid w:val="00A05C15"/>
    <w:rsid w:val="00A05D3E"/>
    <w:rsid w:val="00A062A4"/>
    <w:rsid w:val="00A0649F"/>
    <w:rsid w:val="00A06880"/>
    <w:rsid w:val="00A06EC1"/>
    <w:rsid w:val="00A07D98"/>
    <w:rsid w:val="00A113D2"/>
    <w:rsid w:val="00A115A9"/>
    <w:rsid w:val="00A1173A"/>
    <w:rsid w:val="00A11815"/>
    <w:rsid w:val="00A11AD6"/>
    <w:rsid w:val="00A11CCF"/>
    <w:rsid w:val="00A12108"/>
    <w:rsid w:val="00A12573"/>
    <w:rsid w:val="00A126F5"/>
    <w:rsid w:val="00A12BF8"/>
    <w:rsid w:val="00A13075"/>
    <w:rsid w:val="00A1326D"/>
    <w:rsid w:val="00A136F0"/>
    <w:rsid w:val="00A13CCC"/>
    <w:rsid w:val="00A142DD"/>
    <w:rsid w:val="00A146EB"/>
    <w:rsid w:val="00A14D21"/>
    <w:rsid w:val="00A1558C"/>
    <w:rsid w:val="00A159AC"/>
    <w:rsid w:val="00A15CBE"/>
    <w:rsid w:val="00A15D39"/>
    <w:rsid w:val="00A15F95"/>
    <w:rsid w:val="00A16C82"/>
    <w:rsid w:val="00A16DDB"/>
    <w:rsid w:val="00A17CE1"/>
    <w:rsid w:val="00A20022"/>
    <w:rsid w:val="00A20439"/>
    <w:rsid w:val="00A20768"/>
    <w:rsid w:val="00A20808"/>
    <w:rsid w:val="00A2093F"/>
    <w:rsid w:val="00A215B7"/>
    <w:rsid w:val="00A21B02"/>
    <w:rsid w:val="00A22353"/>
    <w:rsid w:val="00A23080"/>
    <w:rsid w:val="00A233EF"/>
    <w:rsid w:val="00A23605"/>
    <w:rsid w:val="00A236A4"/>
    <w:rsid w:val="00A23EF8"/>
    <w:rsid w:val="00A24011"/>
    <w:rsid w:val="00A24654"/>
    <w:rsid w:val="00A24A19"/>
    <w:rsid w:val="00A24B29"/>
    <w:rsid w:val="00A24C56"/>
    <w:rsid w:val="00A24E28"/>
    <w:rsid w:val="00A2542B"/>
    <w:rsid w:val="00A255B7"/>
    <w:rsid w:val="00A2588E"/>
    <w:rsid w:val="00A25A97"/>
    <w:rsid w:val="00A25F75"/>
    <w:rsid w:val="00A261FF"/>
    <w:rsid w:val="00A263E2"/>
    <w:rsid w:val="00A26564"/>
    <w:rsid w:val="00A26A22"/>
    <w:rsid w:val="00A26F76"/>
    <w:rsid w:val="00A27707"/>
    <w:rsid w:val="00A278C5"/>
    <w:rsid w:val="00A27FED"/>
    <w:rsid w:val="00A30648"/>
    <w:rsid w:val="00A30872"/>
    <w:rsid w:val="00A318A4"/>
    <w:rsid w:val="00A32098"/>
    <w:rsid w:val="00A328A9"/>
    <w:rsid w:val="00A329B0"/>
    <w:rsid w:val="00A32BC8"/>
    <w:rsid w:val="00A32D43"/>
    <w:rsid w:val="00A3330B"/>
    <w:rsid w:val="00A33586"/>
    <w:rsid w:val="00A336A9"/>
    <w:rsid w:val="00A339E0"/>
    <w:rsid w:val="00A344AA"/>
    <w:rsid w:val="00A34C96"/>
    <w:rsid w:val="00A34F6A"/>
    <w:rsid w:val="00A351D9"/>
    <w:rsid w:val="00A35393"/>
    <w:rsid w:val="00A368EF"/>
    <w:rsid w:val="00A3692D"/>
    <w:rsid w:val="00A37652"/>
    <w:rsid w:val="00A37D39"/>
    <w:rsid w:val="00A37F44"/>
    <w:rsid w:val="00A40079"/>
    <w:rsid w:val="00A4012D"/>
    <w:rsid w:val="00A40D27"/>
    <w:rsid w:val="00A41258"/>
    <w:rsid w:val="00A412A9"/>
    <w:rsid w:val="00A41E2F"/>
    <w:rsid w:val="00A42ED8"/>
    <w:rsid w:val="00A431C5"/>
    <w:rsid w:val="00A43645"/>
    <w:rsid w:val="00A437F3"/>
    <w:rsid w:val="00A440C6"/>
    <w:rsid w:val="00A44120"/>
    <w:rsid w:val="00A461A6"/>
    <w:rsid w:val="00A46471"/>
    <w:rsid w:val="00A46778"/>
    <w:rsid w:val="00A46A0C"/>
    <w:rsid w:val="00A46DFA"/>
    <w:rsid w:val="00A46F28"/>
    <w:rsid w:val="00A471CE"/>
    <w:rsid w:val="00A47AA1"/>
    <w:rsid w:val="00A503A9"/>
    <w:rsid w:val="00A50D28"/>
    <w:rsid w:val="00A5103D"/>
    <w:rsid w:val="00A51323"/>
    <w:rsid w:val="00A513ED"/>
    <w:rsid w:val="00A51EA8"/>
    <w:rsid w:val="00A52C18"/>
    <w:rsid w:val="00A535AA"/>
    <w:rsid w:val="00A5364A"/>
    <w:rsid w:val="00A53E89"/>
    <w:rsid w:val="00A5410F"/>
    <w:rsid w:val="00A54254"/>
    <w:rsid w:val="00A54A3B"/>
    <w:rsid w:val="00A55378"/>
    <w:rsid w:val="00A55A82"/>
    <w:rsid w:val="00A55FF0"/>
    <w:rsid w:val="00A565DD"/>
    <w:rsid w:val="00A56667"/>
    <w:rsid w:val="00A56ECC"/>
    <w:rsid w:val="00A57ECA"/>
    <w:rsid w:val="00A60A67"/>
    <w:rsid w:val="00A60A78"/>
    <w:rsid w:val="00A60C28"/>
    <w:rsid w:val="00A612FD"/>
    <w:rsid w:val="00A61631"/>
    <w:rsid w:val="00A6179F"/>
    <w:rsid w:val="00A61ABA"/>
    <w:rsid w:val="00A61FF2"/>
    <w:rsid w:val="00A620F0"/>
    <w:rsid w:val="00A62468"/>
    <w:rsid w:val="00A63374"/>
    <w:rsid w:val="00A636CF"/>
    <w:rsid w:val="00A63ADC"/>
    <w:rsid w:val="00A63DE9"/>
    <w:rsid w:val="00A640AE"/>
    <w:rsid w:val="00A64769"/>
    <w:rsid w:val="00A64B09"/>
    <w:rsid w:val="00A65514"/>
    <w:rsid w:val="00A65DF0"/>
    <w:rsid w:val="00A65F5B"/>
    <w:rsid w:val="00A66041"/>
    <w:rsid w:val="00A66181"/>
    <w:rsid w:val="00A66435"/>
    <w:rsid w:val="00A669DE"/>
    <w:rsid w:val="00A67128"/>
    <w:rsid w:val="00A678DB"/>
    <w:rsid w:val="00A679D4"/>
    <w:rsid w:val="00A70317"/>
    <w:rsid w:val="00A7136E"/>
    <w:rsid w:val="00A72582"/>
    <w:rsid w:val="00A72B32"/>
    <w:rsid w:val="00A730D0"/>
    <w:rsid w:val="00A74407"/>
    <w:rsid w:val="00A7440C"/>
    <w:rsid w:val="00A74ADA"/>
    <w:rsid w:val="00A74C20"/>
    <w:rsid w:val="00A7662C"/>
    <w:rsid w:val="00A76FC6"/>
    <w:rsid w:val="00A778DC"/>
    <w:rsid w:val="00A77A93"/>
    <w:rsid w:val="00A8058C"/>
    <w:rsid w:val="00A80751"/>
    <w:rsid w:val="00A808A0"/>
    <w:rsid w:val="00A80F2B"/>
    <w:rsid w:val="00A820CE"/>
    <w:rsid w:val="00A821F8"/>
    <w:rsid w:val="00A823BB"/>
    <w:rsid w:val="00A82E0D"/>
    <w:rsid w:val="00A83732"/>
    <w:rsid w:val="00A8376D"/>
    <w:rsid w:val="00A84FDB"/>
    <w:rsid w:val="00A850DE"/>
    <w:rsid w:val="00A85C36"/>
    <w:rsid w:val="00A85DAB"/>
    <w:rsid w:val="00A8657A"/>
    <w:rsid w:val="00A867E5"/>
    <w:rsid w:val="00A86C70"/>
    <w:rsid w:val="00A86D32"/>
    <w:rsid w:val="00A8788A"/>
    <w:rsid w:val="00A90413"/>
    <w:rsid w:val="00A91D16"/>
    <w:rsid w:val="00A928C6"/>
    <w:rsid w:val="00A92A64"/>
    <w:rsid w:val="00A92A72"/>
    <w:rsid w:val="00A92B60"/>
    <w:rsid w:val="00A92D75"/>
    <w:rsid w:val="00A938B5"/>
    <w:rsid w:val="00A93C05"/>
    <w:rsid w:val="00A93D0E"/>
    <w:rsid w:val="00A94CD8"/>
    <w:rsid w:val="00A94DDA"/>
    <w:rsid w:val="00A94E6E"/>
    <w:rsid w:val="00A952BF"/>
    <w:rsid w:val="00A955D3"/>
    <w:rsid w:val="00A957C9"/>
    <w:rsid w:val="00A95C05"/>
    <w:rsid w:val="00A97087"/>
    <w:rsid w:val="00A972DE"/>
    <w:rsid w:val="00AA0477"/>
    <w:rsid w:val="00AA0993"/>
    <w:rsid w:val="00AA169C"/>
    <w:rsid w:val="00AA17B8"/>
    <w:rsid w:val="00AA1D8C"/>
    <w:rsid w:val="00AA2234"/>
    <w:rsid w:val="00AA2476"/>
    <w:rsid w:val="00AA2576"/>
    <w:rsid w:val="00AA2744"/>
    <w:rsid w:val="00AA2B93"/>
    <w:rsid w:val="00AA2E83"/>
    <w:rsid w:val="00AA3857"/>
    <w:rsid w:val="00AA3D0A"/>
    <w:rsid w:val="00AA3EA9"/>
    <w:rsid w:val="00AA48CE"/>
    <w:rsid w:val="00AA4ED7"/>
    <w:rsid w:val="00AA553D"/>
    <w:rsid w:val="00AA558E"/>
    <w:rsid w:val="00AA5714"/>
    <w:rsid w:val="00AA5757"/>
    <w:rsid w:val="00AA61D5"/>
    <w:rsid w:val="00AA6674"/>
    <w:rsid w:val="00AA6747"/>
    <w:rsid w:val="00AA6AB0"/>
    <w:rsid w:val="00AA6B53"/>
    <w:rsid w:val="00AA6CE2"/>
    <w:rsid w:val="00AA70B8"/>
    <w:rsid w:val="00AA78BE"/>
    <w:rsid w:val="00AA7FF4"/>
    <w:rsid w:val="00AB0EC0"/>
    <w:rsid w:val="00AB1329"/>
    <w:rsid w:val="00AB1FCB"/>
    <w:rsid w:val="00AB3C20"/>
    <w:rsid w:val="00AB3C63"/>
    <w:rsid w:val="00AB4039"/>
    <w:rsid w:val="00AB4085"/>
    <w:rsid w:val="00AB4109"/>
    <w:rsid w:val="00AB4AE4"/>
    <w:rsid w:val="00AB4D27"/>
    <w:rsid w:val="00AB4EF8"/>
    <w:rsid w:val="00AB5532"/>
    <w:rsid w:val="00AB57ED"/>
    <w:rsid w:val="00AB6209"/>
    <w:rsid w:val="00AB662F"/>
    <w:rsid w:val="00AB66B4"/>
    <w:rsid w:val="00AB6EFA"/>
    <w:rsid w:val="00AB6F98"/>
    <w:rsid w:val="00AB7586"/>
    <w:rsid w:val="00AB7B27"/>
    <w:rsid w:val="00AB7BCF"/>
    <w:rsid w:val="00AB7DB3"/>
    <w:rsid w:val="00AB7F40"/>
    <w:rsid w:val="00AC08D9"/>
    <w:rsid w:val="00AC0B00"/>
    <w:rsid w:val="00AC0B4C"/>
    <w:rsid w:val="00AC156C"/>
    <w:rsid w:val="00AC17EC"/>
    <w:rsid w:val="00AC18C4"/>
    <w:rsid w:val="00AC1A9D"/>
    <w:rsid w:val="00AC4896"/>
    <w:rsid w:val="00AC4A14"/>
    <w:rsid w:val="00AC507D"/>
    <w:rsid w:val="00AC56B4"/>
    <w:rsid w:val="00AC5983"/>
    <w:rsid w:val="00AC5AFF"/>
    <w:rsid w:val="00AC5F46"/>
    <w:rsid w:val="00AC6A32"/>
    <w:rsid w:val="00AC6B94"/>
    <w:rsid w:val="00AC759B"/>
    <w:rsid w:val="00AC782A"/>
    <w:rsid w:val="00AD01CC"/>
    <w:rsid w:val="00AD03E8"/>
    <w:rsid w:val="00AD0AB0"/>
    <w:rsid w:val="00AD0CB1"/>
    <w:rsid w:val="00AD137E"/>
    <w:rsid w:val="00AD18B0"/>
    <w:rsid w:val="00AD21A9"/>
    <w:rsid w:val="00AD268E"/>
    <w:rsid w:val="00AD276A"/>
    <w:rsid w:val="00AD2A9A"/>
    <w:rsid w:val="00AD2DD9"/>
    <w:rsid w:val="00AD2F8E"/>
    <w:rsid w:val="00AD32D1"/>
    <w:rsid w:val="00AD43DC"/>
    <w:rsid w:val="00AD4423"/>
    <w:rsid w:val="00AD4441"/>
    <w:rsid w:val="00AD4BBC"/>
    <w:rsid w:val="00AD4F10"/>
    <w:rsid w:val="00AD5C11"/>
    <w:rsid w:val="00AD6FBC"/>
    <w:rsid w:val="00AD71ED"/>
    <w:rsid w:val="00AD7B20"/>
    <w:rsid w:val="00AD7F19"/>
    <w:rsid w:val="00AD7F43"/>
    <w:rsid w:val="00AD7FF8"/>
    <w:rsid w:val="00AE008C"/>
    <w:rsid w:val="00AE1318"/>
    <w:rsid w:val="00AE169F"/>
    <w:rsid w:val="00AE22D7"/>
    <w:rsid w:val="00AE2320"/>
    <w:rsid w:val="00AE2B3B"/>
    <w:rsid w:val="00AE2D98"/>
    <w:rsid w:val="00AE368E"/>
    <w:rsid w:val="00AE4F76"/>
    <w:rsid w:val="00AE50C8"/>
    <w:rsid w:val="00AE5252"/>
    <w:rsid w:val="00AE5E5D"/>
    <w:rsid w:val="00AE6587"/>
    <w:rsid w:val="00AE6E89"/>
    <w:rsid w:val="00AE6F03"/>
    <w:rsid w:val="00AE7384"/>
    <w:rsid w:val="00AF0EE7"/>
    <w:rsid w:val="00AF0F0C"/>
    <w:rsid w:val="00AF139C"/>
    <w:rsid w:val="00AF22F0"/>
    <w:rsid w:val="00AF29C3"/>
    <w:rsid w:val="00AF2B0A"/>
    <w:rsid w:val="00AF34CB"/>
    <w:rsid w:val="00AF36E6"/>
    <w:rsid w:val="00AF3772"/>
    <w:rsid w:val="00AF3788"/>
    <w:rsid w:val="00AF37DB"/>
    <w:rsid w:val="00AF3A67"/>
    <w:rsid w:val="00AF3BD5"/>
    <w:rsid w:val="00AF3C40"/>
    <w:rsid w:val="00AF3DB9"/>
    <w:rsid w:val="00AF3DEC"/>
    <w:rsid w:val="00AF4153"/>
    <w:rsid w:val="00AF41CF"/>
    <w:rsid w:val="00AF5AED"/>
    <w:rsid w:val="00AF63B5"/>
    <w:rsid w:val="00AF69E8"/>
    <w:rsid w:val="00AF6A16"/>
    <w:rsid w:val="00AF6DF4"/>
    <w:rsid w:val="00AF6FAA"/>
    <w:rsid w:val="00AF73A6"/>
    <w:rsid w:val="00AF74FB"/>
    <w:rsid w:val="00AF7D88"/>
    <w:rsid w:val="00B00748"/>
    <w:rsid w:val="00B00F78"/>
    <w:rsid w:val="00B0147A"/>
    <w:rsid w:val="00B016D4"/>
    <w:rsid w:val="00B01948"/>
    <w:rsid w:val="00B025C4"/>
    <w:rsid w:val="00B03538"/>
    <w:rsid w:val="00B035B7"/>
    <w:rsid w:val="00B03E17"/>
    <w:rsid w:val="00B0499C"/>
    <w:rsid w:val="00B04A8B"/>
    <w:rsid w:val="00B0632B"/>
    <w:rsid w:val="00B066BB"/>
    <w:rsid w:val="00B06A90"/>
    <w:rsid w:val="00B06BC1"/>
    <w:rsid w:val="00B078AA"/>
    <w:rsid w:val="00B10E83"/>
    <w:rsid w:val="00B1227C"/>
    <w:rsid w:val="00B1244D"/>
    <w:rsid w:val="00B1279C"/>
    <w:rsid w:val="00B13C54"/>
    <w:rsid w:val="00B14AD9"/>
    <w:rsid w:val="00B14B98"/>
    <w:rsid w:val="00B1512A"/>
    <w:rsid w:val="00B151F2"/>
    <w:rsid w:val="00B158D5"/>
    <w:rsid w:val="00B1669A"/>
    <w:rsid w:val="00B1673C"/>
    <w:rsid w:val="00B207BD"/>
    <w:rsid w:val="00B208B8"/>
    <w:rsid w:val="00B209D1"/>
    <w:rsid w:val="00B20C27"/>
    <w:rsid w:val="00B21C10"/>
    <w:rsid w:val="00B21E14"/>
    <w:rsid w:val="00B21EF2"/>
    <w:rsid w:val="00B21F1B"/>
    <w:rsid w:val="00B2245B"/>
    <w:rsid w:val="00B22637"/>
    <w:rsid w:val="00B22FCD"/>
    <w:rsid w:val="00B232A4"/>
    <w:rsid w:val="00B23CFB"/>
    <w:rsid w:val="00B24585"/>
    <w:rsid w:val="00B24F5B"/>
    <w:rsid w:val="00B2505B"/>
    <w:rsid w:val="00B25472"/>
    <w:rsid w:val="00B255E2"/>
    <w:rsid w:val="00B2566D"/>
    <w:rsid w:val="00B2778F"/>
    <w:rsid w:val="00B277DB"/>
    <w:rsid w:val="00B30145"/>
    <w:rsid w:val="00B30272"/>
    <w:rsid w:val="00B30892"/>
    <w:rsid w:val="00B30CC1"/>
    <w:rsid w:val="00B30DB4"/>
    <w:rsid w:val="00B31BED"/>
    <w:rsid w:val="00B31DB6"/>
    <w:rsid w:val="00B31FDC"/>
    <w:rsid w:val="00B322E0"/>
    <w:rsid w:val="00B32ED5"/>
    <w:rsid w:val="00B3334A"/>
    <w:rsid w:val="00B3439E"/>
    <w:rsid w:val="00B3447B"/>
    <w:rsid w:val="00B348F0"/>
    <w:rsid w:val="00B34B3F"/>
    <w:rsid w:val="00B34DAF"/>
    <w:rsid w:val="00B350F6"/>
    <w:rsid w:val="00B355D1"/>
    <w:rsid w:val="00B367F2"/>
    <w:rsid w:val="00B36AB4"/>
    <w:rsid w:val="00B36F32"/>
    <w:rsid w:val="00B3723A"/>
    <w:rsid w:val="00B37CB5"/>
    <w:rsid w:val="00B40664"/>
    <w:rsid w:val="00B41137"/>
    <w:rsid w:val="00B41333"/>
    <w:rsid w:val="00B4137B"/>
    <w:rsid w:val="00B4153F"/>
    <w:rsid w:val="00B421DA"/>
    <w:rsid w:val="00B42695"/>
    <w:rsid w:val="00B4386F"/>
    <w:rsid w:val="00B43949"/>
    <w:rsid w:val="00B43A89"/>
    <w:rsid w:val="00B442BC"/>
    <w:rsid w:val="00B443B6"/>
    <w:rsid w:val="00B44956"/>
    <w:rsid w:val="00B45544"/>
    <w:rsid w:val="00B45B23"/>
    <w:rsid w:val="00B471C9"/>
    <w:rsid w:val="00B47F9B"/>
    <w:rsid w:val="00B47FD3"/>
    <w:rsid w:val="00B508C2"/>
    <w:rsid w:val="00B50CD9"/>
    <w:rsid w:val="00B51912"/>
    <w:rsid w:val="00B51F99"/>
    <w:rsid w:val="00B522CB"/>
    <w:rsid w:val="00B54436"/>
    <w:rsid w:val="00B563FB"/>
    <w:rsid w:val="00B57C2E"/>
    <w:rsid w:val="00B57FC3"/>
    <w:rsid w:val="00B6032A"/>
    <w:rsid w:val="00B613AE"/>
    <w:rsid w:val="00B613DE"/>
    <w:rsid w:val="00B614F8"/>
    <w:rsid w:val="00B61571"/>
    <w:rsid w:val="00B615E3"/>
    <w:rsid w:val="00B624D2"/>
    <w:rsid w:val="00B6268A"/>
    <w:rsid w:val="00B633D9"/>
    <w:rsid w:val="00B6386D"/>
    <w:rsid w:val="00B64B87"/>
    <w:rsid w:val="00B64D23"/>
    <w:rsid w:val="00B65291"/>
    <w:rsid w:val="00B6537E"/>
    <w:rsid w:val="00B66547"/>
    <w:rsid w:val="00B67056"/>
    <w:rsid w:val="00B67074"/>
    <w:rsid w:val="00B67B3E"/>
    <w:rsid w:val="00B67FFC"/>
    <w:rsid w:val="00B70E33"/>
    <w:rsid w:val="00B71284"/>
    <w:rsid w:val="00B7128C"/>
    <w:rsid w:val="00B7154C"/>
    <w:rsid w:val="00B71AAB"/>
    <w:rsid w:val="00B71C1E"/>
    <w:rsid w:val="00B7221F"/>
    <w:rsid w:val="00B727B6"/>
    <w:rsid w:val="00B72B60"/>
    <w:rsid w:val="00B735E5"/>
    <w:rsid w:val="00B73888"/>
    <w:rsid w:val="00B73C73"/>
    <w:rsid w:val="00B74875"/>
    <w:rsid w:val="00B74EAB"/>
    <w:rsid w:val="00B76087"/>
    <w:rsid w:val="00B7655C"/>
    <w:rsid w:val="00B765EB"/>
    <w:rsid w:val="00B768F5"/>
    <w:rsid w:val="00B76A64"/>
    <w:rsid w:val="00B76F39"/>
    <w:rsid w:val="00B76F88"/>
    <w:rsid w:val="00B7731A"/>
    <w:rsid w:val="00B80337"/>
    <w:rsid w:val="00B80672"/>
    <w:rsid w:val="00B8074E"/>
    <w:rsid w:val="00B817C1"/>
    <w:rsid w:val="00B81CC3"/>
    <w:rsid w:val="00B82D5F"/>
    <w:rsid w:val="00B83FF5"/>
    <w:rsid w:val="00B84552"/>
    <w:rsid w:val="00B84967"/>
    <w:rsid w:val="00B85210"/>
    <w:rsid w:val="00B854A0"/>
    <w:rsid w:val="00B85865"/>
    <w:rsid w:val="00B8658D"/>
    <w:rsid w:val="00B86CDF"/>
    <w:rsid w:val="00B8756E"/>
    <w:rsid w:val="00B87A74"/>
    <w:rsid w:val="00B87B4E"/>
    <w:rsid w:val="00B90C86"/>
    <w:rsid w:val="00B90DB7"/>
    <w:rsid w:val="00B90F2A"/>
    <w:rsid w:val="00B9188C"/>
    <w:rsid w:val="00B92060"/>
    <w:rsid w:val="00B933AD"/>
    <w:rsid w:val="00B93C66"/>
    <w:rsid w:val="00B94B57"/>
    <w:rsid w:val="00B94F49"/>
    <w:rsid w:val="00B9538A"/>
    <w:rsid w:val="00B95521"/>
    <w:rsid w:val="00B9575C"/>
    <w:rsid w:val="00B95875"/>
    <w:rsid w:val="00B95C23"/>
    <w:rsid w:val="00B96CBA"/>
    <w:rsid w:val="00B96D70"/>
    <w:rsid w:val="00B971C2"/>
    <w:rsid w:val="00B97279"/>
    <w:rsid w:val="00B977FB"/>
    <w:rsid w:val="00B97948"/>
    <w:rsid w:val="00B97C0A"/>
    <w:rsid w:val="00B97C7D"/>
    <w:rsid w:val="00BA0A82"/>
    <w:rsid w:val="00BA0C34"/>
    <w:rsid w:val="00BA0EF6"/>
    <w:rsid w:val="00BA1006"/>
    <w:rsid w:val="00BA1279"/>
    <w:rsid w:val="00BA18BC"/>
    <w:rsid w:val="00BA219A"/>
    <w:rsid w:val="00BA2E5D"/>
    <w:rsid w:val="00BA30B8"/>
    <w:rsid w:val="00BA3519"/>
    <w:rsid w:val="00BA3ECC"/>
    <w:rsid w:val="00BA4325"/>
    <w:rsid w:val="00BA4E03"/>
    <w:rsid w:val="00BA58B4"/>
    <w:rsid w:val="00BA5A9B"/>
    <w:rsid w:val="00BA6E40"/>
    <w:rsid w:val="00BA746A"/>
    <w:rsid w:val="00BA74A4"/>
    <w:rsid w:val="00BA7BB9"/>
    <w:rsid w:val="00BA7BF1"/>
    <w:rsid w:val="00BB0DC1"/>
    <w:rsid w:val="00BB0F56"/>
    <w:rsid w:val="00BB1472"/>
    <w:rsid w:val="00BB16DB"/>
    <w:rsid w:val="00BB1997"/>
    <w:rsid w:val="00BB1A90"/>
    <w:rsid w:val="00BB2845"/>
    <w:rsid w:val="00BB28A2"/>
    <w:rsid w:val="00BB2C4C"/>
    <w:rsid w:val="00BB31A9"/>
    <w:rsid w:val="00BB32ED"/>
    <w:rsid w:val="00BB338E"/>
    <w:rsid w:val="00BB357C"/>
    <w:rsid w:val="00BB46CD"/>
    <w:rsid w:val="00BB4B26"/>
    <w:rsid w:val="00BB558C"/>
    <w:rsid w:val="00BB6171"/>
    <w:rsid w:val="00BB657E"/>
    <w:rsid w:val="00BB6907"/>
    <w:rsid w:val="00BB6E6A"/>
    <w:rsid w:val="00BB7219"/>
    <w:rsid w:val="00BB7832"/>
    <w:rsid w:val="00BB7F21"/>
    <w:rsid w:val="00BC091F"/>
    <w:rsid w:val="00BC0E6F"/>
    <w:rsid w:val="00BC1C89"/>
    <w:rsid w:val="00BC2447"/>
    <w:rsid w:val="00BC3093"/>
    <w:rsid w:val="00BC33B7"/>
    <w:rsid w:val="00BC3AA4"/>
    <w:rsid w:val="00BC3CAC"/>
    <w:rsid w:val="00BC4106"/>
    <w:rsid w:val="00BC42C0"/>
    <w:rsid w:val="00BC462E"/>
    <w:rsid w:val="00BC5B27"/>
    <w:rsid w:val="00BC5DF9"/>
    <w:rsid w:val="00BC63B8"/>
    <w:rsid w:val="00BC73A4"/>
    <w:rsid w:val="00BC7BFC"/>
    <w:rsid w:val="00BD0F08"/>
    <w:rsid w:val="00BD13E2"/>
    <w:rsid w:val="00BD1932"/>
    <w:rsid w:val="00BD22EE"/>
    <w:rsid w:val="00BD25E0"/>
    <w:rsid w:val="00BD28A0"/>
    <w:rsid w:val="00BD2B76"/>
    <w:rsid w:val="00BD2CF5"/>
    <w:rsid w:val="00BD3278"/>
    <w:rsid w:val="00BD36A5"/>
    <w:rsid w:val="00BD3A80"/>
    <w:rsid w:val="00BD3CAF"/>
    <w:rsid w:val="00BD405F"/>
    <w:rsid w:val="00BD42AB"/>
    <w:rsid w:val="00BD42B8"/>
    <w:rsid w:val="00BD4C61"/>
    <w:rsid w:val="00BD4D02"/>
    <w:rsid w:val="00BD4F47"/>
    <w:rsid w:val="00BD5256"/>
    <w:rsid w:val="00BD550D"/>
    <w:rsid w:val="00BD5FB2"/>
    <w:rsid w:val="00BD65BE"/>
    <w:rsid w:val="00BD673E"/>
    <w:rsid w:val="00BD690C"/>
    <w:rsid w:val="00BD6C2B"/>
    <w:rsid w:val="00BD7354"/>
    <w:rsid w:val="00BD7928"/>
    <w:rsid w:val="00BD7D75"/>
    <w:rsid w:val="00BE01ED"/>
    <w:rsid w:val="00BE1A4E"/>
    <w:rsid w:val="00BE1EB7"/>
    <w:rsid w:val="00BE23E3"/>
    <w:rsid w:val="00BE2726"/>
    <w:rsid w:val="00BE288F"/>
    <w:rsid w:val="00BE2DBD"/>
    <w:rsid w:val="00BE3063"/>
    <w:rsid w:val="00BE58F4"/>
    <w:rsid w:val="00BE5DA1"/>
    <w:rsid w:val="00BE610C"/>
    <w:rsid w:val="00BE65F5"/>
    <w:rsid w:val="00BE682C"/>
    <w:rsid w:val="00BE6E07"/>
    <w:rsid w:val="00BE6F2A"/>
    <w:rsid w:val="00BE7FBA"/>
    <w:rsid w:val="00BF0169"/>
    <w:rsid w:val="00BF140C"/>
    <w:rsid w:val="00BF1590"/>
    <w:rsid w:val="00BF2265"/>
    <w:rsid w:val="00BF238E"/>
    <w:rsid w:val="00BF33DC"/>
    <w:rsid w:val="00BF3AC0"/>
    <w:rsid w:val="00BF483F"/>
    <w:rsid w:val="00BF4C78"/>
    <w:rsid w:val="00BF4DA7"/>
    <w:rsid w:val="00BF4E00"/>
    <w:rsid w:val="00BF526A"/>
    <w:rsid w:val="00BF54C9"/>
    <w:rsid w:val="00BF60EB"/>
    <w:rsid w:val="00BF66A9"/>
    <w:rsid w:val="00BF6855"/>
    <w:rsid w:val="00BF6D57"/>
    <w:rsid w:val="00BF74B9"/>
    <w:rsid w:val="00BF7BF2"/>
    <w:rsid w:val="00C00FC1"/>
    <w:rsid w:val="00C010DE"/>
    <w:rsid w:val="00C02BBF"/>
    <w:rsid w:val="00C0330C"/>
    <w:rsid w:val="00C036DB"/>
    <w:rsid w:val="00C03E97"/>
    <w:rsid w:val="00C04429"/>
    <w:rsid w:val="00C046D4"/>
    <w:rsid w:val="00C04CF8"/>
    <w:rsid w:val="00C04DC7"/>
    <w:rsid w:val="00C05A72"/>
    <w:rsid w:val="00C060A1"/>
    <w:rsid w:val="00C063A4"/>
    <w:rsid w:val="00C0683E"/>
    <w:rsid w:val="00C077CE"/>
    <w:rsid w:val="00C10141"/>
    <w:rsid w:val="00C10399"/>
    <w:rsid w:val="00C1101E"/>
    <w:rsid w:val="00C1110E"/>
    <w:rsid w:val="00C11D1C"/>
    <w:rsid w:val="00C12FD3"/>
    <w:rsid w:val="00C134D4"/>
    <w:rsid w:val="00C13535"/>
    <w:rsid w:val="00C1433E"/>
    <w:rsid w:val="00C146E7"/>
    <w:rsid w:val="00C154AF"/>
    <w:rsid w:val="00C159CC"/>
    <w:rsid w:val="00C15E21"/>
    <w:rsid w:val="00C15EF9"/>
    <w:rsid w:val="00C1618B"/>
    <w:rsid w:val="00C16735"/>
    <w:rsid w:val="00C16931"/>
    <w:rsid w:val="00C16BDA"/>
    <w:rsid w:val="00C176EA"/>
    <w:rsid w:val="00C17D44"/>
    <w:rsid w:val="00C20136"/>
    <w:rsid w:val="00C20C27"/>
    <w:rsid w:val="00C20CC6"/>
    <w:rsid w:val="00C21555"/>
    <w:rsid w:val="00C2159C"/>
    <w:rsid w:val="00C2182A"/>
    <w:rsid w:val="00C21A8F"/>
    <w:rsid w:val="00C21EF2"/>
    <w:rsid w:val="00C21FC9"/>
    <w:rsid w:val="00C224DB"/>
    <w:rsid w:val="00C22525"/>
    <w:rsid w:val="00C22C35"/>
    <w:rsid w:val="00C22EB9"/>
    <w:rsid w:val="00C2392A"/>
    <w:rsid w:val="00C244EA"/>
    <w:rsid w:val="00C249A2"/>
    <w:rsid w:val="00C24B18"/>
    <w:rsid w:val="00C24DC8"/>
    <w:rsid w:val="00C252A8"/>
    <w:rsid w:val="00C252DC"/>
    <w:rsid w:val="00C26BFC"/>
    <w:rsid w:val="00C26CA0"/>
    <w:rsid w:val="00C26F71"/>
    <w:rsid w:val="00C274D4"/>
    <w:rsid w:val="00C30A56"/>
    <w:rsid w:val="00C318D3"/>
    <w:rsid w:val="00C31E5E"/>
    <w:rsid w:val="00C320C4"/>
    <w:rsid w:val="00C32246"/>
    <w:rsid w:val="00C328B7"/>
    <w:rsid w:val="00C339E2"/>
    <w:rsid w:val="00C3400A"/>
    <w:rsid w:val="00C346E2"/>
    <w:rsid w:val="00C34711"/>
    <w:rsid w:val="00C35B31"/>
    <w:rsid w:val="00C36267"/>
    <w:rsid w:val="00C36288"/>
    <w:rsid w:val="00C3656F"/>
    <w:rsid w:val="00C36968"/>
    <w:rsid w:val="00C408F3"/>
    <w:rsid w:val="00C40C1C"/>
    <w:rsid w:val="00C40E27"/>
    <w:rsid w:val="00C40FD2"/>
    <w:rsid w:val="00C420FF"/>
    <w:rsid w:val="00C421E3"/>
    <w:rsid w:val="00C422E6"/>
    <w:rsid w:val="00C42877"/>
    <w:rsid w:val="00C42CF8"/>
    <w:rsid w:val="00C42EC2"/>
    <w:rsid w:val="00C43283"/>
    <w:rsid w:val="00C43328"/>
    <w:rsid w:val="00C43714"/>
    <w:rsid w:val="00C438F5"/>
    <w:rsid w:val="00C45119"/>
    <w:rsid w:val="00C452CC"/>
    <w:rsid w:val="00C45FF4"/>
    <w:rsid w:val="00C46561"/>
    <w:rsid w:val="00C46C6B"/>
    <w:rsid w:val="00C46F6B"/>
    <w:rsid w:val="00C476CF"/>
    <w:rsid w:val="00C47B88"/>
    <w:rsid w:val="00C47CB2"/>
    <w:rsid w:val="00C47D1B"/>
    <w:rsid w:val="00C47DFB"/>
    <w:rsid w:val="00C504BE"/>
    <w:rsid w:val="00C51591"/>
    <w:rsid w:val="00C518EA"/>
    <w:rsid w:val="00C51946"/>
    <w:rsid w:val="00C51C3F"/>
    <w:rsid w:val="00C51F4D"/>
    <w:rsid w:val="00C520D3"/>
    <w:rsid w:val="00C5239D"/>
    <w:rsid w:val="00C52574"/>
    <w:rsid w:val="00C5285A"/>
    <w:rsid w:val="00C52FE4"/>
    <w:rsid w:val="00C53C48"/>
    <w:rsid w:val="00C54049"/>
    <w:rsid w:val="00C540D6"/>
    <w:rsid w:val="00C5442C"/>
    <w:rsid w:val="00C54D25"/>
    <w:rsid w:val="00C54E6B"/>
    <w:rsid w:val="00C54E80"/>
    <w:rsid w:val="00C55537"/>
    <w:rsid w:val="00C55760"/>
    <w:rsid w:val="00C559ED"/>
    <w:rsid w:val="00C55B3C"/>
    <w:rsid w:val="00C5667A"/>
    <w:rsid w:val="00C56C5B"/>
    <w:rsid w:val="00C56CFC"/>
    <w:rsid w:val="00C56E17"/>
    <w:rsid w:val="00C5717E"/>
    <w:rsid w:val="00C57FB5"/>
    <w:rsid w:val="00C600EA"/>
    <w:rsid w:val="00C60BD0"/>
    <w:rsid w:val="00C60C8C"/>
    <w:rsid w:val="00C62045"/>
    <w:rsid w:val="00C627D8"/>
    <w:rsid w:val="00C6296B"/>
    <w:rsid w:val="00C63CB2"/>
    <w:rsid w:val="00C644BB"/>
    <w:rsid w:val="00C64604"/>
    <w:rsid w:val="00C65868"/>
    <w:rsid w:val="00C66A41"/>
    <w:rsid w:val="00C674B1"/>
    <w:rsid w:val="00C67614"/>
    <w:rsid w:val="00C67751"/>
    <w:rsid w:val="00C70104"/>
    <w:rsid w:val="00C70283"/>
    <w:rsid w:val="00C702AC"/>
    <w:rsid w:val="00C70592"/>
    <w:rsid w:val="00C70602"/>
    <w:rsid w:val="00C707E1"/>
    <w:rsid w:val="00C70AE3"/>
    <w:rsid w:val="00C714BE"/>
    <w:rsid w:val="00C71559"/>
    <w:rsid w:val="00C71BF6"/>
    <w:rsid w:val="00C72306"/>
    <w:rsid w:val="00C73A58"/>
    <w:rsid w:val="00C749F7"/>
    <w:rsid w:val="00C74A6D"/>
    <w:rsid w:val="00C7513D"/>
    <w:rsid w:val="00C75CA1"/>
    <w:rsid w:val="00C761E3"/>
    <w:rsid w:val="00C77427"/>
    <w:rsid w:val="00C776C4"/>
    <w:rsid w:val="00C77860"/>
    <w:rsid w:val="00C77BF9"/>
    <w:rsid w:val="00C801F3"/>
    <w:rsid w:val="00C80233"/>
    <w:rsid w:val="00C80BFA"/>
    <w:rsid w:val="00C80DBA"/>
    <w:rsid w:val="00C8127A"/>
    <w:rsid w:val="00C81C36"/>
    <w:rsid w:val="00C82A90"/>
    <w:rsid w:val="00C83263"/>
    <w:rsid w:val="00C834B8"/>
    <w:rsid w:val="00C8436F"/>
    <w:rsid w:val="00C8447D"/>
    <w:rsid w:val="00C84750"/>
    <w:rsid w:val="00C84B2B"/>
    <w:rsid w:val="00C84EAA"/>
    <w:rsid w:val="00C8530F"/>
    <w:rsid w:val="00C868BD"/>
    <w:rsid w:val="00C86B68"/>
    <w:rsid w:val="00C87068"/>
    <w:rsid w:val="00C87F61"/>
    <w:rsid w:val="00C90F0A"/>
    <w:rsid w:val="00C91479"/>
    <w:rsid w:val="00C91A3B"/>
    <w:rsid w:val="00C93463"/>
    <w:rsid w:val="00C93CF2"/>
    <w:rsid w:val="00C94BAE"/>
    <w:rsid w:val="00C95B4B"/>
    <w:rsid w:val="00C95FB3"/>
    <w:rsid w:val="00C961F8"/>
    <w:rsid w:val="00C96D42"/>
    <w:rsid w:val="00C97872"/>
    <w:rsid w:val="00C97948"/>
    <w:rsid w:val="00C97F73"/>
    <w:rsid w:val="00CA02C8"/>
    <w:rsid w:val="00CA0559"/>
    <w:rsid w:val="00CA076E"/>
    <w:rsid w:val="00CA0A48"/>
    <w:rsid w:val="00CA0EE9"/>
    <w:rsid w:val="00CA0F38"/>
    <w:rsid w:val="00CA136D"/>
    <w:rsid w:val="00CA1795"/>
    <w:rsid w:val="00CA1A7C"/>
    <w:rsid w:val="00CA1A86"/>
    <w:rsid w:val="00CA1B79"/>
    <w:rsid w:val="00CA2015"/>
    <w:rsid w:val="00CA352E"/>
    <w:rsid w:val="00CA3559"/>
    <w:rsid w:val="00CA3635"/>
    <w:rsid w:val="00CA38B4"/>
    <w:rsid w:val="00CA3DA7"/>
    <w:rsid w:val="00CA4567"/>
    <w:rsid w:val="00CA492A"/>
    <w:rsid w:val="00CA5CCE"/>
    <w:rsid w:val="00CA5D03"/>
    <w:rsid w:val="00CA7435"/>
    <w:rsid w:val="00CB07DA"/>
    <w:rsid w:val="00CB1862"/>
    <w:rsid w:val="00CB285D"/>
    <w:rsid w:val="00CB2C49"/>
    <w:rsid w:val="00CB4B06"/>
    <w:rsid w:val="00CB5713"/>
    <w:rsid w:val="00CB5DC9"/>
    <w:rsid w:val="00CC03C1"/>
    <w:rsid w:val="00CC134C"/>
    <w:rsid w:val="00CC1CF4"/>
    <w:rsid w:val="00CC1DBA"/>
    <w:rsid w:val="00CC1E38"/>
    <w:rsid w:val="00CC2425"/>
    <w:rsid w:val="00CC2740"/>
    <w:rsid w:val="00CC2A64"/>
    <w:rsid w:val="00CC308D"/>
    <w:rsid w:val="00CC3322"/>
    <w:rsid w:val="00CC4952"/>
    <w:rsid w:val="00CC4B53"/>
    <w:rsid w:val="00CC50D6"/>
    <w:rsid w:val="00CC531D"/>
    <w:rsid w:val="00CC5765"/>
    <w:rsid w:val="00CC6327"/>
    <w:rsid w:val="00CC69F8"/>
    <w:rsid w:val="00CC6C1C"/>
    <w:rsid w:val="00CC7C71"/>
    <w:rsid w:val="00CC7FAD"/>
    <w:rsid w:val="00CD10E2"/>
    <w:rsid w:val="00CD2395"/>
    <w:rsid w:val="00CD309D"/>
    <w:rsid w:val="00CD339E"/>
    <w:rsid w:val="00CD3B30"/>
    <w:rsid w:val="00CD3BBB"/>
    <w:rsid w:val="00CD3D6A"/>
    <w:rsid w:val="00CD43E5"/>
    <w:rsid w:val="00CD49CA"/>
    <w:rsid w:val="00CD4DB7"/>
    <w:rsid w:val="00CD5609"/>
    <w:rsid w:val="00CD5F8C"/>
    <w:rsid w:val="00CD6098"/>
    <w:rsid w:val="00CD688D"/>
    <w:rsid w:val="00CD6A1F"/>
    <w:rsid w:val="00CD6AA0"/>
    <w:rsid w:val="00CD6BE0"/>
    <w:rsid w:val="00CD7A21"/>
    <w:rsid w:val="00CE1506"/>
    <w:rsid w:val="00CE15D8"/>
    <w:rsid w:val="00CE1981"/>
    <w:rsid w:val="00CE1D10"/>
    <w:rsid w:val="00CE1FFE"/>
    <w:rsid w:val="00CE2620"/>
    <w:rsid w:val="00CE267F"/>
    <w:rsid w:val="00CE2C4C"/>
    <w:rsid w:val="00CE2E76"/>
    <w:rsid w:val="00CE35FB"/>
    <w:rsid w:val="00CE3BE7"/>
    <w:rsid w:val="00CE3C05"/>
    <w:rsid w:val="00CE3DC1"/>
    <w:rsid w:val="00CE3E79"/>
    <w:rsid w:val="00CE4803"/>
    <w:rsid w:val="00CE5910"/>
    <w:rsid w:val="00CE5F84"/>
    <w:rsid w:val="00CE678C"/>
    <w:rsid w:val="00CE6A5C"/>
    <w:rsid w:val="00CE6ABE"/>
    <w:rsid w:val="00CE6F73"/>
    <w:rsid w:val="00CE75B9"/>
    <w:rsid w:val="00CE75BE"/>
    <w:rsid w:val="00CE7C78"/>
    <w:rsid w:val="00CE7E38"/>
    <w:rsid w:val="00CF076D"/>
    <w:rsid w:val="00CF147B"/>
    <w:rsid w:val="00CF1563"/>
    <w:rsid w:val="00CF1F87"/>
    <w:rsid w:val="00CF22AC"/>
    <w:rsid w:val="00CF23C9"/>
    <w:rsid w:val="00CF2EF0"/>
    <w:rsid w:val="00CF3386"/>
    <w:rsid w:val="00CF3A0E"/>
    <w:rsid w:val="00CF3D60"/>
    <w:rsid w:val="00CF3F71"/>
    <w:rsid w:val="00CF462A"/>
    <w:rsid w:val="00CF4E6A"/>
    <w:rsid w:val="00CF4FB3"/>
    <w:rsid w:val="00CF533E"/>
    <w:rsid w:val="00CF5771"/>
    <w:rsid w:val="00CF5986"/>
    <w:rsid w:val="00CF5A76"/>
    <w:rsid w:val="00CF6DCE"/>
    <w:rsid w:val="00CF7119"/>
    <w:rsid w:val="00CF7CD2"/>
    <w:rsid w:val="00D00D77"/>
    <w:rsid w:val="00D027BF"/>
    <w:rsid w:val="00D02818"/>
    <w:rsid w:val="00D0365E"/>
    <w:rsid w:val="00D042E5"/>
    <w:rsid w:val="00D04493"/>
    <w:rsid w:val="00D04FCF"/>
    <w:rsid w:val="00D05023"/>
    <w:rsid w:val="00D0559E"/>
    <w:rsid w:val="00D056E7"/>
    <w:rsid w:val="00D06241"/>
    <w:rsid w:val="00D064B7"/>
    <w:rsid w:val="00D066FE"/>
    <w:rsid w:val="00D07661"/>
    <w:rsid w:val="00D077B9"/>
    <w:rsid w:val="00D10D4B"/>
    <w:rsid w:val="00D10E43"/>
    <w:rsid w:val="00D116F3"/>
    <w:rsid w:val="00D11B05"/>
    <w:rsid w:val="00D11BA3"/>
    <w:rsid w:val="00D11F20"/>
    <w:rsid w:val="00D12789"/>
    <w:rsid w:val="00D14481"/>
    <w:rsid w:val="00D14E00"/>
    <w:rsid w:val="00D15762"/>
    <w:rsid w:val="00D16A45"/>
    <w:rsid w:val="00D17BEE"/>
    <w:rsid w:val="00D17CB1"/>
    <w:rsid w:val="00D20166"/>
    <w:rsid w:val="00D20697"/>
    <w:rsid w:val="00D2208C"/>
    <w:rsid w:val="00D2214F"/>
    <w:rsid w:val="00D222AF"/>
    <w:rsid w:val="00D229AA"/>
    <w:rsid w:val="00D22CC0"/>
    <w:rsid w:val="00D22D2D"/>
    <w:rsid w:val="00D22DB8"/>
    <w:rsid w:val="00D24497"/>
    <w:rsid w:val="00D24698"/>
    <w:rsid w:val="00D26152"/>
    <w:rsid w:val="00D26C4F"/>
    <w:rsid w:val="00D26D9F"/>
    <w:rsid w:val="00D27445"/>
    <w:rsid w:val="00D279CE"/>
    <w:rsid w:val="00D27A0C"/>
    <w:rsid w:val="00D27A1E"/>
    <w:rsid w:val="00D27BD0"/>
    <w:rsid w:val="00D300C5"/>
    <w:rsid w:val="00D30C6C"/>
    <w:rsid w:val="00D30CC0"/>
    <w:rsid w:val="00D3131B"/>
    <w:rsid w:val="00D32102"/>
    <w:rsid w:val="00D32A95"/>
    <w:rsid w:val="00D32B81"/>
    <w:rsid w:val="00D331F4"/>
    <w:rsid w:val="00D34A0E"/>
    <w:rsid w:val="00D34F84"/>
    <w:rsid w:val="00D352FB"/>
    <w:rsid w:val="00D35825"/>
    <w:rsid w:val="00D35B9E"/>
    <w:rsid w:val="00D35D48"/>
    <w:rsid w:val="00D3656E"/>
    <w:rsid w:val="00D3729E"/>
    <w:rsid w:val="00D37F2E"/>
    <w:rsid w:val="00D40104"/>
    <w:rsid w:val="00D41335"/>
    <w:rsid w:val="00D4145B"/>
    <w:rsid w:val="00D41C7D"/>
    <w:rsid w:val="00D4230C"/>
    <w:rsid w:val="00D42426"/>
    <w:rsid w:val="00D43A9E"/>
    <w:rsid w:val="00D43D44"/>
    <w:rsid w:val="00D4446D"/>
    <w:rsid w:val="00D449AC"/>
    <w:rsid w:val="00D44E8A"/>
    <w:rsid w:val="00D44F55"/>
    <w:rsid w:val="00D45CDB"/>
    <w:rsid w:val="00D463F5"/>
    <w:rsid w:val="00D46666"/>
    <w:rsid w:val="00D46BAA"/>
    <w:rsid w:val="00D46CF1"/>
    <w:rsid w:val="00D46CF4"/>
    <w:rsid w:val="00D46EC8"/>
    <w:rsid w:val="00D475A6"/>
    <w:rsid w:val="00D475FC"/>
    <w:rsid w:val="00D47DEF"/>
    <w:rsid w:val="00D504A9"/>
    <w:rsid w:val="00D505DB"/>
    <w:rsid w:val="00D50BDD"/>
    <w:rsid w:val="00D51955"/>
    <w:rsid w:val="00D5217A"/>
    <w:rsid w:val="00D525C7"/>
    <w:rsid w:val="00D538B5"/>
    <w:rsid w:val="00D53FD5"/>
    <w:rsid w:val="00D54822"/>
    <w:rsid w:val="00D54969"/>
    <w:rsid w:val="00D56207"/>
    <w:rsid w:val="00D56570"/>
    <w:rsid w:val="00D566EB"/>
    <w:rsid w:val="00D56924"/>
    <w:rsid w:val="00D56941"/>
    <w:rsid w:val="00D5787F"/>
    <w:rsid w:val="00D57DD3"/>
    <w:rsid w:val="00D6041B"/>
    <w:rsid w:val="00D609F8"/>
    <w:rsid w:val="00D61BE6"/>
    <w:rsid w:val="00D62489"/>
    <w:rsid w:val="00D62D6F"/>
    <w:rsid w:val="00D636FD"/>
    <w:rsid w:val="00D63988"/>
    <w:rsid w:val="00D63AB2"/>
    <w:rsid w:val="00D640DA"/>
    <w:rsid w:val="00D64891"/>
    <w:rsid w:val="00D65801"/>
    <w:rsid w:val="00D658A3"/>
    <w:rsid w:val="00D66AD8"/>
    <w:rsid w:val="00D6785A"/>
    <w:rsid w:val="00D679B2"/>
    <w:rsid w:val="00D70002"/>
    <w:rsid w:val="00D709ED"/>
    <w:rsid w:val="00D713CE"/>
    <w:rsid w:val="00D7205C"/>
    <w:rsid w:val="00D72277"/>
    <w:rsid w:val="00D7242A"/>
    <w:rsid w:val="00D742C7"/>
    <w:rsid w:val="00D7441A"/>
    <w:rsid w:val="00D7463B"/>
    <w:rsid w:val="00D7470E"/>
    <w:rsid w:val="00D751BD"/>
    <w:rsid w:val="00D756AA"/>
    <w:rsid w:val="00D75A12"/>
    <w:rsid w:val="00D75B43"/>
    <w:rsid w:val="00D7741B"/>
    <w:rsid w:val="00D800AB"/>
    <w:rsid w:val="00D805C4"/>
    <w:rsid w:val="00D809AA"/>
    <w:rsid w:val="00D81091"/>
    <w:rsid w:val="00D81EC2"/>
    <w:rsid w:val="00D835AD"/>
    <w:rsid w:val="00D837DA"/>
    <w:rsid w:val="00D83CFC"/>
    <w:rsid w:val="00D84325"/>
    <w:rsid w:val="00D84C0E"/>
    <w:rsid w:val="00D84D83"/>
    <w:rsid w:val="00D85D23"/>
    <w:rsid w:val="00D86102"/>
    <w:rsid w:val="00D86117"/>
    <w:rsid w:val="00D868AA"/>
    <w:rsid w:val="00D86CD8"/>
    <w:rsid w:val="00D87C21"/>
    <w:rsid w:val="00D90234"/>
    <w:rsid w:val="00D90A8E"/>
    <w:rsid w:val="00D90BC6"/>
    <w:rsid w:val="00D91127"/>
    <w:rsid w:val="00D911F3"/>
    <w:rsid w:val="00D91276"/>
    <w:rsid w:val="00D9193A"/>
    <w:rsid w:val="00D91B7C"/>
    <w:rsid w:val="00D92861"/>
    <w:rsid w:val="00D92AB0"/>
    <w:rsid w:val="00D92FEF"/>
    <w:rsid w:val="00D9371C"/>
    <w:rsid w:val="00D93DFE"/>
    <w:rsid w:val="00D947C8"/>
    <w:rsid w:val="00D94B6C"/>
    <w:rsid w:val="00D952C4"/>
    <w:rsid w:val="00D95D7E"/>
    <w:rsid w:val="00D96769"/>
    <w:rsid w:val="00D96AF5"/>
    <w:rsid w:val="00D96AF8"/>
    <w:rsid w:val="00D96C18"/>
    <w:rsid w:val="00D96E9D"/>
    <w:rsid w:val="00D97110"/>
    <w:rsid w:val="00D978B6"/>
    <w:rsid w:val="00D97E46"/>
    <w:rsid w:val="00DA0333"/>
    <w:rsid w:val="00DA11FD"/>
    <w:rsid w:val="00DA1AB0"/>
    <w:rsid w:val="00DA206A"/>
    <w:rsid w:val="00DA2465"/>
    <w:rsid w:val="00DA3620"/>
    <w:rsid w:val="00DA3A3D"/>
    <w:rsid w:val="00DA3B6A"/>
    <w:rsid w:val="00DA3DC0"/>
    <w:rsid w:val="00DA3E0F"/>
    <w:rsid w:val="00DA406D"/>
    <w:rsid w:val="00DA46E3"/>
    <w:rsid w:val="00DA5210"/>
    <w:rsid w:val="00DA5F39"/>
    <w:rsid w:val="00DA6251"/>
    <w:rsid w:val="00DA66C0"/>
    <w:rsid w:val="00DA68F9"/>
    <w:rsid w:val="00DA6CB6"/>
    <w:rsid w:val="00DA7025"/>
    <w:rsid w:val="00DA77CC"/>
    <w:rsid w:val="00DA7BA8"/>
    <w:rsid w:val="00DB0607"/>
    <w:rsid w:val="00DB0B87"/>
    <w:rsid w:val="00DB12E0"/>
    <w:rsid w:val="00DB1808"/>
    <w:rsid w:val="00DB1C58"/>
    <w:rsid w:val="00DB1E06"/>
    <w:rsid w:val="00DB255C"/>
    <w:rsid w:val="00DB3418"/>
    <w:rsid w:val="00DB365C"/>
    <w:rsid w:val="00DB3C3D"/>
    <w:rsid w:val="00DB3CB8"/>
    <w:rsid w:val="00DB44DC"/>
    <w:rsid w:val="00DB4B53"/>
    <w:rsid w:val="00DB4BB3"/>
    <w:rsid w:val="00DB4BCB"/>
    <w:rsid w:val="00DB63FD"/>
    <w:rsid w:val="00DB71B5"/>
    <w:rsid w:val="00DB7FE4"/>
    <w:rsid w:val="00DB7FF4"/>
    <w:rsid w:val="00DC0155"/>
    <w:rsid w:val="00DC0678"/>
    <w:rsid w:val="00DC0E64"/>
    <w:rsid w:val="00DC0EE5"/>
    <w:rsid w:val="00DC0F87"/>
    <w:rsid w:val="00DC0FB8"/>
    <w:rsid w:val="00DC10A0"/>
    <w:rsid w:val="00DC12F1"/>
    <w:rsid w:val="00DC2005"/>
    <w:rsid w:val="00DC26EC"/>
    <w:rsid w:val="00DC2B38"/>
    <w:rsid w:val="00DC3425"/>
    <w:rsid w:val="00DC3D7A"/>
    <w:rsid w:val="00DC4010"/>
    <w:rsid w:val="00DC47C5"/>
    <w:rsid w:val="00DC4810"/>
    <w:rsid w:val="00DC4ABB"/>
    <w:rsid w:val="00DC551B"/>
    <w:rsid w:val="00DC5832"/>
    <w:rsid w:val="00DC5C35"/>
    <w:rsid w:val="00DC6915"/>
    <w:rsid w:val="00DC691E"/>
    <w:rsid w:val="00DC69D0"/>
    <w:rsid w:val="00DC6F93"/>
    <w:rsid w:val="00DC7E76"/>
    <w:rsid w:val="00DD0087"/>
    <w:rsid w:val="00DD0469"/>
    <w:rsid w:val="00DD0B8E"/>
    <w:rsid w:val="00DD116D"/>
    <w:rsid w:val="00DD1239"/>
    <w:rsid w:val="00DD19D7"/>
    <w:rsid w:val="00DD19F1"/>
    <w:rsid w:val="00DD25EF"/>
    <w:rsid w:val="00DD40A6"/>
    <w:rsid w:val="00DD4214"/>
    <w:rsid w:val="00DD4335"/>
    <w:rsid w:val="00DD4C08"/>
    <w:rsid w:val="00DD5B2E"/>
    <w:rsid w:val="00DD65C9"/>
    <w:rsid w:val="00DD67AC"/>
    <w:rsid w:val="00DD6E09"/>
    <w:rsid w:val="00DD6EB4"/>
    <w:rsid w:val="00DD6F14"/>
    <w:rsid w:val="00DD7104"/>
    <w:rsid w:val="00DD7128"/>
    <w:rsid w:val="00DD72E5"/>
    <w:rsid w:val="00DD756B"/>
    <w:rsid w:val="00DD7A00"/>
    <w:rsid w:val="00DD7E03"/>
    <w:rsid w:val="00DE05B2"/>
    <w:rsid w:val="00DE0631"/>
    <w:rsid w:val="00DE073D"/>
    <w:rsid w:val="00DE0C33"/>
    <w:rsid w:val="00DE3173"/>
    <w:rsid w:val="00DE387D"/>
    <w:rsid w:val="00DE3A6D"/>
    <w:rsid w:val="00DE43C4"/>
    <w:rsid w:val="00DE446F"/>
    <w:rsid w:val="00DE4654"/>
    <w:rsid w:val="00DE547F"/>
    <w:rsid w:val="00DE5494"/>
    <w:rsid w:val="00DE709A"/>
    <w:rsid w:val="00DE7AA3"/>
    <w:rsid w:val="00DF0DED"/>
    <w:rsid w:val="00DF1AFC"/>
    <w:rsid w:val="00DF23A6"/>
    <w:rsid w:val="00DF258D"/>
    <w:rsid w:val="00DF2A24"/>
    <w:rsid w:val="00DF2C47"/>
    <w:rsid w:val="00DF3769"/>
    <w:rsid w:val="00DF387B"/>
    <w:rsid w:val="00DF3D80"/>
    <w:rsid w:val="00DF4E63"/>
    <w:rsid w:val="00DF5B17"/>
    <w:rsid w:val="00DF5CAF"/>
    <w:rsid w:val="00DF5FEF"/>
    <w:rsid w:val="00DF6304"/>
    <w:rsid w:val="00DF694E"/>
    <w:rsid w:val="00DF6972"/>
    <w:rsid w:val="00DF6BE9"/>
    <w:rsid w:val="00DF7244"/>
    <w:rsid w:val="00DF771C"/>
    <w:rsid w:val="00DF7CC5"/>
    <w:rsid w:val="00DF7CE2"/>
    <w:rsid w:val="00DF7E6E"/>
    <w:rsid w:val="00DF7EE7"/>
    <w:rsid w:val="00E00353"/>
    <w:rsid w:val="00E0061F"/>
    <w:rsid w:val="00E00A79"/>
    <w:rsid w:val="00E01163"/>
    <w:rsid w:val="00E02328"/>
    <w:rsid w:val="00E033DB"/>
    <w:rsid w:val="00E03B1F"/>
    <w:rsid w:val="00E03D3E"/>
    <w:rsid w:val="00E03DF7"/>
    <w:rsid w:val="00E047CA"/>
    <w:rsid w:val="00E04DC4"/>
    <w:rsid w:val="00E04EC5"/>
    <w:rsid w:val="00E06A58"/>
    <w:rsid w:val="00E07983"/>
    <w:rsid w:val="00E0798D"/>
    <w:rsid w:val="00E10494"/>
    <w:rsid w:val="00E11DE0"/>
    <w:rsid w:val="00E12912"/>
    <w:rsid w:val="00E129E2"/>
    <w:rsid w:val="00E13308"/>
    <w:rsid w:val="00E13463"/>
    <w:rsid w:val="00E1376E"/>
    <w:rsid w:val="00E142C7"/>
    <w:rsid w:val="00E148DE"/>
    <w:rsid w:val="00E14D87"/>
    <w:rsid w:val="00E15AFB"/>
    <w:rsid w:val="00E15C7C"/>
    <w:rsid w:val="00E15F38"/>
    <w:rsid w:val="00E160FB"/>
    <w:rsid w:val="00E16595"/>
    <w:rsid w:val="00E16DF9"/>
    <w:rsid w:val="00E17242"/>
    <w:rsid w:val="00E17B2E"/>
    <w:rsid w:val="00E201EB"/>
    <w:rsid w:val="00E20642"/>
    <w:rsid w:val="00E209FA"/>
    <w:rsid w:val="00E20E02"/>
    <w:rsid w:val="00E212A0"/>
    <w:rsid w:val="00E21878"/>
    <w:rsid w:val="00E22371"/>
    <w:rsid w:val="00E223AB"/>
    <w:rsid w:val="00E22FD7"/>
    <w:rsid w:val="00E230D1"/>
    <w:rsid w:val="00E23F55"/>
    <w:rsid w:val="00E242CC"/>
    <w:rsid w:val="00E24307"/>
    <w:rsid w:val="00E247C9"/>
    <w:rsid w:val="00E24BA7"/>
    <w:rsid w:val="00E258BF"/>
    <w:rsid w:val="00E25F23"/>
    <w:rsid w:val="00E26132"/>
    <w:rsid w:val="00E26E91"/>
    <w:rsid w:val="00E274C6"/>
    <w:rsid w:val="00E27BBF"/>
    <w:rsid w:val="00E27C7C"/>
    <w:rsid w:val="00E27E81"/>
    <w:rsid w:val="00E3048F"/>
    <w:rsid w:val="00E30B92"/>
    <w:rsid w:val="00E30C51"/>
    <w:rsid w:val="00E31400"/>
    <w:rsid w:val="00E3145F"/>
    <w:rsid w:val="00E31866"/>
    <w:rsid w:val="00E3223B"/>
    <w:rsid w:val="00E328B0"/>
    <w:rsid w:val="00E33372"/>
    <w:rsid w:val="00E35539"/>
    <w:rsid w:val="00E3671B"/>
    <w:rsid w:val="00E369F8"/>
    <w:rsid w:val="00E36A73"/>
    <w:rsid w:val="00E36BA0"/>
    <w:rsid w:val="00E36BBE"/>
    <w:rsid w:val="00E36CC9"/>
    <w:rsid w:val="00E36FCF"/>
    <w:rsid w:val="00E37FC1"/>
    <w:rsid w:val="00E40035"/>
    <w:rsid w:val="00E42043"/>
    <w:rsid w:val="00E42698"/>
    <w:rsid w:val="00E42E27"/>
    <w:rsid w:val="00E43928"/>
    <w:rsid w:val="00E43A20"/>
    <w:rsid w:val="00E43C4F"/>
    <w:rsid w:val="00E44687"/>
    <w:rsid w:val="00E446E0"/>
    <w:rsid w:val="00E44898"/>
    <w:rsid w:val="00E44EE7"/>
    <w:rsid w:val="00E45A3D"/>
    <w:rsid w:val="00E465FC"/>
    <w:rsid w:val="00E46B72"/>
    <w:rsid w:val="00E46B85"/>
    <w:rsid w:val="00E46C57"/>
    <w:rsid w:val="00E470BC"/>
    <w:rsid w:val="00E47243"/>
    <w:rsid w:val="00E475F8"/>
    <w:rsid w:val="00E478FD"/>
    <w:rsid w:val="00E47D3C"/>
    <w:rsid w:val="00E500C1"/>
    <w:rsid w:val="00E5054B"/>
    <w:rsid w:val="00E505A8"/>
    <w:rsid w:val="00E50A9C"/>
    <w:rsid w:val="00E50EFF"/>
    <w:rsid w:val="00E5122C"/>
    <w:rsid w:val="00E51EE5"/>
    <w:rsid w:val="00E5225E"/>
    <w:rsid w:val="00E5228A"/>
    <w:rsid w:val="00E52504"/>
    <w:rsid w:val="00E53552"/>
    <w:rsid w:val="00E535DF"/>
    <w:rsid w:val="00E5373F"/>
    <w:rsid w:val="00E5403E"/>
    <w:rsid w:val="00E5437D"/>
    <w:rsid w:val="00E54C0A"/>
    <w:rsid w:val="00E5580F"/>
    <w:rsid w:val="00E55C49"/>
    <w:rsid w:val="00E55C97"/>
    <w:rsid w:val="00E55D4D"/>
    <w:rsid w:val="00E572E3"/>
    <w:rsid w:val="00E57626"/>
    <w:rsid w:val="00E57A7A"/>
    <w:rsid w:val="00E57E6E"/>
    <w:rsid w:val="00E57FD7"/>
    <w:rsid w:val="00E60A7C"/>
    <w:rsid w:val="00E612C6"/>
    <w:rsid w:val="00E622A4"/>
    <w:rsid w:val="00E63034"/>
    <w:rsid w:val="00E63813"/>
    <w:rsid w:val="00E6608F"/>
    <w:rsid w:val="00E667A5"/>
    <w:rsid w:val="00E67282"/>
    <w:rsid w:val="00E67E85"/>
    <w:rsid w:val="00E67F32"/>
    <w:rsid w:val="00E701B9"/>
    <w:rsid w:val="00E70587"/>
    <w:rsid w:val="00E707E3"/>
    <w:rsid w:val="00E70C74"/>
    <w:rsid w:val="00E710D6"/>
    <w:rsid w:val="00E7202C"/>
    <w:rsid w:val="00E7396A"/>
    <w:rsid w:val="00E74014"/>
    <w:rsid w:val="00E7456B"/>
    <w:rsid w:val="00E74CBA"/>
    <w:rsid w:val="00E759F1"/>
    <w:rsid w:val="00E7732D"/>
    <w:rsid w:val="00E80072"/>
    <w:rsid w:val="00E80463"/>
    <w:rsid w:val="00E80529"/>
    <w:rsid w:val="00E80B44"/>
    <w:rsid w:val="00E815A3"/>
    <w:rsid w:val="00E81633"/>
    <w:rsid w:val="00E81B34"/>
    <w:rsid w:val="00E83996"/>
    <w:rsid w:val="00E83E70"/>
    <w:rsid w:val="00E84151"/>
    <w:rsid w:val="00E8456A"/>
    <w:rsid w:val="00E84AF4"/>
    <w:rsid w:val="00E84E74"/>
    <w:rsid w:val="00E855AF"/>
    <w:rsid w:val="00E862D1"/>
    <w:rsid w:val="00E868ED"/>
    <w:rsid w:val="00E8731E"/>
    <w:rsid w:val="00E8762B"/>
    <w:rsid w:val="00E87E96"/>
    <w:rsid w:val="00E900F7"/>
    <w:rsid w:val="00E91124"/>
    <w:rsid w:val="00E91350"/>
    <w:rsid w:val="00E919C2"/>
    <w:rsid w:val="00E91DAF"/>
    <w:rsid w:val="00E91E8B"/>
    <w:rsid w:val="00E9213D"/>
    <w:rsid w:val="00E92221"/>
    <w:rsid w:val="00E92580"/>
    <w:rsid w:val="00E92AD7"/>
    <w:rsid w:val="00E931FC"/>
    <w:rsid w:val="00E93988"/>
    <w:rsid w:val="00E94E5B"/>
    <w:rsid w:val="00E9514C"/>
    <w:rsid w:val="00E95272"/>
    <w:rsid w:val="00E9527A"/>
    <w:rsid w:val="00E95339"/>
    <w:rsid w:val="00E9585D"/>
    <w:rsid w:val="00E95C0D"/>
    <w:rsid w:val="00E95CF6"/>
    <w:rsid w:val="00E95F7A"/>
    <w:rsid w:val="00E964B3"/>
    <w:rsid w:val="00E967B9"/>
    <w:rsid w:val="00E9709D"/>
    <w:rsid w:val="00E976DF"/>
    <w:rsid w:val="00E979F3"/>
    <w:rsid w:val="00E97F4E"/>
    <w:rsid w:val="00EA048A"/>
    <w:rsid w:val="00EA053E"/>
    <w:rsid w:val="00EA0787"/>
    <w:rsid w:val="00EA0BD7"/>
    <w:rsid w:val="00EA1122"/>
    <w:rsid w:val="00EA12DB"/>
    <w:rsid w:val="00EA13EF"/>
    <w:rsid w:val="00EA1538"/>
    <w:rsid w:val="00EA252D"/>
    <w:rsid w:val="00EA2CA9"/>
    <w:rsid w:val="00EA3F8A"/>
    <w:rsid w:val="00EA440C"/>
    <w:rsid w:val="00EA46AB"/>
    <w:rsid w:val="00EA492B"/>
    <w:rsid w:val="00EA4F4A"/>
    <w:rsid w:val="00EA5B88"/>
    <w:rsid w:val="00EA5E6D"/>
    <w:rsid w:val="00EA6752"/>
    <w:rsid w:val="00EA6B79"/>
    <w:rsid w:val="00EA6EEE"/>
    <w:rsid w:val="00EA702E"/>
    <w:rsid w:val="00EA7F90"/>
    <w:rsid w:val="00EB0008"/>
    <w:rsid w:val="00EB0ABE"/>
    <w:rsid w:val="00EB0DEE"/>
    <w:rsid w:val="00EB0F2F"/>
    <w:rsid w:val="00EB19A9"/>
    <w:rsid w:val="00EB2ACD"/>
    <w:rsid w:val="00EB302A"/>
    <w:rsid w:val="00EB3D2F"/>
    <w:rsid w:val="00EB4B08"/>
    <w:rsid w:val="00EB505B"/>
    <w:rsid w:val="00EB50CA"/>
    <w:rsid w:val="00EB5754"/>
    <w:rsid w:val="00EB6FAD"/>
    <w:rsid w:val="00EB6FC0"/>
    <w:rsid w:val="00EB7629"/>
    <w:rsid w:val="00EC02B0"/>
    <w:rsid w:val="00EC02D6"/>
    <w:rsid w:val="00EC0454"/>
    <w:rsid w:val="00EC0E81"/>
    <w:rsid w:val="00EC1186"/>
    <w:rsid w:val="00EC1E3F"/>
    <w:rsid w:val="00EC1F6A"/>
    <w:rsid w:val="00EC293A"/>
    <w:rsid w:val="00EC2C64"/>
    <w:rsid w:val="00EC3210"/>
    <w:rsid w:val="00EC3211"/>
    <w:rsid w:val="00EC494A"/>
    <w:rsid w:val="00EC4F5B"/>
    <w:rsid w:val="00EC5E44"/>
    <w:rsid w:val="00EC6AEA"/>
    <w:rsid w:val="00EC6E24"/>
    <w:rsid w:val="00EC6EC4"/>
    <w:rsid w:val="00EC717E"/>
    <w:rsid w:val="00EC77FB"/>
    <w:rsid w:val="00EC7AAC"/>
    <w:rsid w:val="00ED19B4"/>
    <w:rsid w:val="00ED2513"/>
    <w:rsid w:val="00ED2933"/>
    <w:rsid w:val="00ED3247"/>
    <w:rsid w:val="00ED3709"/>
    <w:rsid w:val="00ED39EA"/>
    <w:rsid w:val="00ED3F67"/>
    <w:rsid w:val="00ED4697"/>
    <w:rsid w:val="00ED508E"/>
    <w:rsid w:val="00ED57F7"/>
    <w:rsid w:val="00ED6171"/>
    <w:rsid w:val="00ED638F"/>
    <w:rsid w:val="00ED66EE"/>
    <w:rsid w:val="00ED6930"/>
    <w:rsid w:val="00ED6A1A"/>
    <w:rsid w:val="00ED6B34"/>
    <w:rsid w:val="00ED6CCB"/>
    <w:rsid w:val="00ED6F6F"/>
    <w:rsid w:val="00ED744F"/>
    <w:rsid w:val="00ED7B80"/>
    <w:rsid w:val="00EE0296"/>
    <w:rsid w:val="00EE0663"/>
    <w:rsid w:val="00EE12C8"/>
    <w:rsid w:val="00EE14A5"/>
    <w:rsid w:val="00EE156F"/>
    <w:rsid w:val="00EE2BD4"/>
    <w:rsid w:val="00EE2C82"/>
    <w:rsid w:val="00EE38E4"/>
    <w:rsid w:val="00EE4434"/>
    <w:rsid w:val="00EE4CAE"/>
    <w:rsid w:val="00EE4E1A"/>
    <w:rsid w:val="00EE5498"/>
    <w:rsid w:val="00EE6B72"/>
    <w:rsid w:val="00EE70B0"/>
    <w:rsid w:val="00EE70B8"/>
    <w:rsid w:val="00EF03A4"/>
    <w:rsid w:val="00EF06D8"/>
    <w:rsid w:val="00EF0D2C"/>
    <w:rsid w:val="00EF0ECB"/>
    <w:rsid w:val="00EF18B9"/>
    <w:rsid w:val="00EF2E02"/>
    <w:rsid w:val="00EF318A"/>
    <w:rsid w:val="00EF3421"/>
    <w:rsid w:val="00EF348C"/>
    <w:rsid w:val="00EF3F8E"/>
    <w:rsid w:val="00EF4A1A"/>
    <w:rsid w:val="00EF4B63"/>
    <w:rsid w:val="00EF4D19"/>
    <w:rsid w:val="00EF4D25"/>
    <w:rsid w:val="00EF4D80"/>
    <w:rsid w:val="00EF510A"/>
    <w:rsid w:val="00EF5933"/>
    <w:rsid w:val="00EF5F99"/>
    <w:rsid w:val="00EF5FFA"/>
    <w:rsid w:val="00EF61A5"/>
    <w:rsid w:val="00EF62A6"/>
    <w:rsid w:val="00EF7476"/>
    <w:rsid w:val="00EF79AE"/>
    <w:rsid w:val="00EF7CFB"/>
    <w:rsid w:val="00EF7F9C"/>
    <w:rsid w:val="00F00107"/>
    <w:rsid w:val="00F00A30"/>
    <w:rsid w:val="00F00C59"/>
    <w:rsid w:val="00F0131F"/>
    <w:rsid w:val="00F01764"/>
    <w:rsid w:val="00F01E21"/>
    <w:rsid w:val="00F02517"/>
    <w:rsid w:val="00F0388F"/>
    <w:rsid w:val="00F03978"/>
    <w:rsid w:val="00F03FC5"/>
    <w:rsid w:val="00F04068"/>
    <w:rsid w:val="00F041C3"/>
    <w:rsid w:val="00F04D61"/>
    <w:rsid w:val="00F053C6"/>
    <w:rsid w:val="00F06255"/>
    <w:rsid w:val="00F063AF"/>
    <w:rsid w:val="00F06872"/>
    <w:rsid w:val="00F10101"/>
    <w:rsid w:val="00F10300"/>
    <w:rsid w:val="00F10F79"/>
    <w:rsid w:val="00F1120A"/>
    <w:rsid w:val="00F113A7"/>
    <w:rsid w:val="00F11475"/>
    <w:rsid w:val="00F11634"/>
    <w:rsid w:val="00F11EA1"/>
    <w:rsid w:val="00F12BD2"/>
    <w:rsid w:val="00F13041"/>
    <w:rsid w:val="00F13C0F"/>
    <w:rsid w:val="00F14325"/>
    <w:rsid w:val="00F146DB"/>
    <w:rsid w:val="00F14737"/>
    <w:rsid w:val="00F14F25"/>
    <w:rsid w:val="00F15F17"/>
    <w:rsid w:val="00F16992"/>
    <w:rsid w:val="00F16B7F"/>
    <w:rsid w:val="00F16C92"/>
    <w:rsid w:val="00F16E99"/>
    <w:rsid w:val="00F1787D"/>
    <w:rsid w:val="00F17A81"/>
    <w:rsid w:val="00F212E3"/>
    <w:rsid w:val="00F2130E"/>
    <w:rsid w:val="00F21A92"/>
    <w:rsid w:val="00F21B1D"/>
    <w:rsid w:val="00F21D92"/>
    <w:rsid w:val="00F21DBE"/>
    <w:rsid w:val="00F22AFA"/>
    <w:rsid w:val="00F23547"/>
    <w:rsid w:val="00F23F63"/>
    <w:rsid w:val="00F24329"/>
    <w:rsid w:val="00F24429"/>
    <w:rsid w:val="00F2452C"/>
    <w:rsid w:val="00F2507D"/>
    <w:rsid w:val="00F254BF"/>
    <w:rsid w:val="00F25853"/>
    <w:rsid w:val="00F25CA0"/>
    <w:rsid w:val="00F25F02"/>
    <w:rsid w:val="00F27862"/>
    <w:rsid w:val="00F309D0"/>
    <w:rsid w:val="00F31124"/>
    <w:rsid w:val="00F31E0B"/>
    <w:rsid w:val="00F32793"/>
    <w:rsid w:val="00F32BA2"/>
    <w:rsid w:val="00F33068"/>
    <w:rsid w:val="00F3333E"/>
    <w:rsid w:val="00F33ECF"/>
    <w:rsid w:val="00F34A17"/>
    <w:rsid w:val="00F356AD"/>
    <w:rsid w:val="00F35D50"/>
    <w:rsid w:val="00F35EE4"/>
    <w:rsid w:val="00F35F41"/>
    <w:rsid w:val="00F3623B"/>
    <w:rsid w:val="00F37BBF"/>
    <w:rsid w:val="00F37D83"/>
    <w:rsid w:val="00F37F06"/>
    <w:rsid w:val="00F4072C"/>
    <w:rsid w:val="00F408A8"/>
    <w:rsid w:val="00F41207"/>
    <w:rsid w:val="00F413FD"/>
    <w:rsid w:val="00F4166C"/>
    <w:rsid w:val="00F418FB"/>
    <w:rsid w:val="00F42BCC"/>
    <w:rsid w:val="00F42E36"/>
    <w:rsid w:val="00F430C6"/>
    <w:rsid w:val="00F43A11"/>
    <w:rsid w:val="00F43E60"/>
    <w:rsid w:val="00F44754"/>
    <w:rsid w:val="00F449B7"/>
    <w:rsid w:val="00F46772"/>
    <w:rsid w:val="00F46E66"/>
    <w:rsid w:val="00F47359"/>
    <w:rsid w:val="00F47826"/>
    <w:rsid w:val="00F47C83"/>
    <w:rsid w:val="00F47C94"/>
    <w:rsid w:val="00F47D9F"/>
    <w:rsid w:val="00F50D3F"/>
    <w:rsid w:val="00F51138"/>
    <w:rsid w:val="00F51614"/>
    <w:rsid w:val="00F51D5A"/>
    <w:rsid w:val="00F525D4"/>
    <w:rsid w:val="00F52720"/>
    <w:rsid w:val="00F539F3"/>
    <w:rsid w:val="00F53ED3"/>
    <w:rsid w:val="00F54334"/>
    <w:rsid w:val="00F54766"/>
    <w:rsid w:val="00F5548F"/>
    <w:rsid w:val="00F555CE"/>
    <w:rsid w:val="00F558DC"/>
    <w:rsid w:val="00F563C2"/>
    <w:rsid w:val="00F5674B"/>
    <w:rsid w:val="00F56804"/>
    <w:rsid w:val="00F569BB"/>
    <w:rsid w:val="00F56F8D"/>
    <w:rsid w:val="00F5722C"/>
    <w:rsid w:val="00F61A1A"/>
    <w:rsid w:val="00F61D65"/>
    <w:rsid w:val="00F62782"/>
    <w:rsid w:val="00F62D5B"/>
    <w:rsid w:val="00F62EB3"/>
    <w:rsid w:val="00F648FC"/>
    <w:rsid w:val="00F65003"/>
    <w:rsid w:val="00F65E1D"/>
    <w:rsid w:val="00F65FB9"/>
    <w:rsid w:val="00F660AB"/>
    <w:rsid w:val="00F6707A"/>
    <w:rsid w:val="00F67461"/>
    <w:rsid w:val="00F6756A"/>
    <w:rsid w:val="00F676BF"/>
    <w:rsid w:val="00F67744"/>
    <w:rsid w:val="00F70430"/>
    <w:rsid w:val="00F7091F"/>
    <w:rsid w:val="00F70DD2"/>
    <w:rsid w:val="00F719E4"/>
    <w:rsid w:val="00F71A50"/>
    <w:rsid w:val="00F72249"/>
    <w:rsid w:val="00F7256E"/>
    <w:rsid w:val="00F727CA"/>
    <w:rsid w:val="00F7297F"/>
    <w:rsid w:val="00F72BFE"/>
    <w:rsid w:val="00F7380F"/>
    <w:rsid w:val="00F7388D"/>
    <w:rsid w:val="00F73DE6"/>
    <w:rsid w:val="00F73EE1"/>
    <w:rsid w:val="00F73F85"/>
    <w:rsid w:val="00F75340"/>
    <w:rsid w:val="00F75491"/>
    <w:rsid w:val="00F75571"/>
    <w:rsid w:val="00F75D5B"/>
    <w:rsid w:val="00F76369"/>
    <w:rsid w:val="00F766DB"/>
    <w:rsid w:val="00F77BE3"/>
    <w:rsid w:val="00F8072E"/>
    <w:rsid w:val="00F80880"/>
    <w:rsid w:val="00F810DF"/>
    <w:rsid w:val="00F81569"/>
    <w:rsid w:val="00F815C8"/>
    <w:rsid w:val="00F825C8"/>
    <w:rsid w:val="00F82661"/>
    <w:rsid w:val="00F82B3A"/>
    <w:rsid w:val="00F834CA"/>
    <w:rsid w:val="00F836E6"/>
    <w:rsid w:val="00F83FB5"/>
    <w:rsid w:val="00F84374"/>
    <w:rsid w:val="00F851A6"/>
    <w:rsid w:val="00F8533E"/>
    <w:rsid w:val="00F8538E"/>
    <w:rsid w:val="00F85AB5"/>
    <w:rsid w:val="00F85B0D"/>
    <w:rsid w:val="00F85EBB"/>
    <w:rsid w:val="00F861AF"/>
    <w:rsid w:val="00F8636A"/>
    <w:rsid w:val="00F87123"/>
    <w:rsid w:val="00F905FA"/>
    <w:rsid w:val="00F914BE"/>
    <w:rsid w:val="00F91672"/>
    <w:rsid w:val="00F927D1"/>
    <w:rsid w:val="00F92A3A"/>
    <w:rsid w:val="00F93B21"/>
    <w:rsid w:val="00F93EE0"/>
    <w:rsid w:val="00F94F8F"/>
    <w:rsid w:val="00F95522"/>
    <w:rsid w:val="00F964E9"/>
    <w:rsid w:val="00F966DB"/>
    <w:rsid w:val="00F96CCF"/>
    <w:rsid w:val="00F96D52"/>
    <w:rsid w:val="00F9785E"/>
    <w:rsid w:val="00F97F19"/>
    <w:rsid w:val="00FA0EEA"/>
    <w:rsid w:val="00FA119C"/>
    <w:rsid w:val="00FA14F6"/>
    <w:rsid w:val="00FA1F1D"/>
    <w:rsid w:val="00FA2394"/>
    <w:rsid w:val="00FA2760"/>
    <w:rsid w:val="00FA2BD8"/>
    <w:rsid w:val="00FA2D63"/>
    <w:rsid w:val="00FA2E6C"/>
    <w:rsid w:val="00FA3765"/>
    <w:rsid w:val="00FA4311"/>
    <w:rsid w:val="00FA4B38"/>
    <w:rsid w:val="00FA4D26"/>
    <w:rsid w:val="00FA5A6F"/>
    <w:rsid w:val="00FA5A72"/>
    <w:rsid w:val="00FA5EBC"/>
    <w:rsid w:val="00FA5EFF"/>
    <w:rsid w:val="00FA79C3"/>
    <w:rsid w:val="00FA7F44"/>
    <w:rsid w:val="00FB01A8"/>
    <w:rsid w:val="00FB0E6E"/>
    <w:rsid w:val="00FB114D"/>
    <w:rsid w:val="00FB158B"/>
    <w:rsid w:val="00FB2414"/>
    <w:rsid w:val="00FB26F6"/>
    <w:rsid w:val="00FB2B87"/>
    <w:rsid w:val="00FB495D"/>
    <w:rsid w:val="00FB4A88"/>
    <w:rsid w:val="00FB55C2"/>
    <w:rsid w:val="00FB5897"/>
    <w:rsid w:val="00FB60E3"/>
    <w:rsid w:val="00FB6384"/>
    <w:rsid w:val="00FB63BF"/>
    <w:rsid w:val="00FB6450"/>
    <w:rsid w:val="00FC08C6"/>
    <w:rsid w:val="00FC132D"/>
    <w:rsid w:val="00FC2191"/>
    <w:rsid w:val="00FC2615"/>
    <w:rsid w:val="00FC26C3"/>
    <w:rsid w:val="00FC2721"/>
    <w:rsid w:val="00FC3044"/>
    <w:rsid w:val="00FC3751"/>
    <w:rsid w:val="00FC392B"/>
    <w:rsid w:val="00FC3AED"/>
    <w:rsid w:val="00FC3DC9"/>
    <w:rsid w:val="00FC421B"/>
    <w:rsid w:val="00FC4505"/>
    <w:rsid w:val="00FC459F"/>
    <w:rsid w:val="00FC4BF1"/>
    <w:rsid w:val="00FC5A59"/>
    <w:rsid w:val="00FC5CE5"/>
    <w:rsid w:val="00FC5FC2"/>
    <w:rsid w:val="00FC6FF4"/>
    <w:rsid w:val="00FC7236"/>
    <w:rsid w:val="00FC7A47"/>
    <w:rsid w:val="00FC7C92"/>
    <w:rsid w:val="00FD11CC"/>
    <w:rsid w:val="00FD1A1B"/>
    <w:rsid w:val="00FD21B4"/>
    <w:rsid w:val="00FD2D97"/>
    <w:rsid w:val="00FD338C"/>
    <w:rsid w:val="00FD357F"/>
    <w:rsid w:val="00FD3A2A"/>
    <w:rsid w:val="00FD3B26"/>
    <w:rsid w:val="00FD4504"/>
    <w:rsid w:val="00FD5814"/>
    <w:rsid w:val="00FD58FC"/>
    <w:rsid w:val="00FD7003"/>
    <w:rsid w:val="00FD78DD"/>
    <w:rsid w:val="00FD7C01"/>
    <w:rsid w:val="00FD7C48"/>
    <w:rsid w:val="00FE01C8"/>
    <w:rsid w:val="00FE0599"/>
    <w:rsid w:val="00FE05F9"/>
    <w:rsid w:val="00FE13A7"/>
    <w:rsid w:val="00FE157F"/>
    <w:rsid w:val="00FE1F7B"/>
    <w:rsid w:val="00FE1FD5"/>
    <w:rsid w:val="00FE2343"/>
    <w:rsid w:val="00FE2649"/>
    <w:rsid w:val="00FE27F6"/>
    <w:rsid w:val="00FE3C6C"/>
    <w:rsid w:val="00FE3CDF"/>
    <w:rsid w:val="00FE4DF4"/>
    <w:rsid w:val="00FE51A0"/>
    <w:rsid w:val="00FE5296"/>
    <w:rsid w:val="00FE5E4E"/>
    <w:rsid w:val="00FE62AE"/>
    <w:rsid w:val="00FE64AA"/>
    <w:rsid w:val="00FE64FF"/>
    <w:rsid w:val="00FE72EF"/>
    <w:rsid w:val="00FE752C"/>
    <w:rsid w:val="00FE789C"/>
    <w:rsid w:val="00FE7B76"/>
    <w:rsid w:val="00FE7D88"/>
    <w:rsid w:val="00FF07DF"/>
    <w:rsid w:val="00FF17FC"/>
    <w:rsid w:val="00FF1C2A"/>
    <w:rsid w:val="00FF272A"/>
    <w:rsid w:val="00FF2FF4"/>
    <w:rsid w:val="00FF3361"/>
    <w:rsid w:val="00FF3A76"/>
    <w:rsid w:val="00FF3AE2"/>
    <w:rsid w:val="00FF406D"/>
    <w:rsid w:val="00FF5837"/>
    <w:rsid w:val="00FF583A"/>
    <w:rsid w:val="00FF6738"/>
    <w:rsid w:val="00FF67A1"/>
    <w:rsid w:val="00FF69A4"/>
    <w:rsid w:val="00FF6A30"/>
    <w:rsid w:val="00FF7B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8E4356"/>
  <w15:docId w15:val="{9A1BC9BA-769A-4A03-BE60-AB855D135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iPriority="0" w:unhideWhenUsed="1"/>
    <w:lsdException w:name="List Bullet 2"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iPriority="0"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F8C"/>
    <w:rPr>
      <w:rFonts w:ascii="GE Inspira" w:hAnsi="GE Inspira"/>
      <w:szCs w:val="24"/>
      <w:lang w:eastAsia="ko-KR"/>
    </w:rPr>
  </w:style>
  <w:style w:type="paragraph" w:styleId="Heading1">
    <w:name w:val="heading 1"/>
    <w:basedOn w:val="ListNumber"/>
    <w:next w:val="BodyText1"/>
    <w:link w:val="Heading1Char"/>
    <w:qFormat/>
    <w:rsid w:val="00001F8C"/>
    <w:pPr>
      <w:numPr>
        <w:numId w:val="8"/>
      </w:numPr>
      <w:spacing w:before="360"/>
      <w:outlineLvl w:val="0"/>
    </w:pPr>
    <w:rPr>
      <w:rFonts w:cs="Arial"/>
      <w:b/>
      <w:sz w:val="28"/>
      <w:lang w:val="it-IT"/>
    </w:rPr>
  </w:style>
  <w:style w:type="paragraph" w:styleId="Heading2">
    <w:name w:val="heading 2"/>
    <w:basedOn w:val="ListNumber2"/>
    <w:next w:val="BodyText2"/>
    <w:link w:val="Heading2Char"/>
    <w:qFormat/>
    <w:rsid w:val="00F810DF"/>
    <w:pPr>
      <w:numPr>
        <w:ilvl w:val="1"/>
        <w:numId w:val="8"/>
      </w:numPr>
      <w:tabs>
        <w:tab w:val="clear" w:pos="4806"/>
        <w:tab w:val="num" w:pos="1026"/>
      </w:tabs>
      <w:spacing w:before="240"/>
      <w:ind w:left="1026"/>
      <w:outlineLvl w:val="1"/>
    </w:pPr>
    <w:rPr>
      <w:b/>
      <w:bCs/>
      <w:sz w:val="24"/>
    </w:rPr>
  </w:style>
  <w:style w:type="paragraph" w:styleId="Heading3">
    <w:name w:val="heading 3"/>
    <w:basedOn w:val="ListNumber3"/>
    <w:next w:val="BodyText3"/>
    <w:link w:val="Heading3Char"/>
    <w:qFormat/>
    <w:rsid w:val="0033004C"/>
    <w:pPr>
      <w:keepNext/>
      <w:numPr>
        <w:ilvl w:val="2"/>
        <w:numId w:val="8"/>
      </w:numPr>
      <w:spacing w:before="240"/>
      <w:outlineLvl w:val="2"/>
    </w:pPr>
    <w:rPr>
      <w:b/>
      <w:bCs/>
      <w:sz w:val="22"/>
      <w:lang w:val="en-GB" w:eastAsia="zh-CN"/>
    </w:rPr>
  </w:style>
  <w:style w:type="paragraph" w:styleId="Heading4">
    <w:name w:val="heading 4"/>
    <w:basedOn w:val="ListNumber4"/>
    <w:next w:val="BodyText3"/>
    <w:link w:val="Heading4Char"/>
    <w:qFormat/>
    <w:rsid w:val="00580E54"/>
    <w:pPr>
      <w:keepNext/>
      <w:numPr>
        <w:ilvl w:val="3"/>
        <w:numId w:val="8"/>
      </w:numPr>
      <w:tabs>
        <w:tab w:val="left" w:pos="1872"/>
      </w:tabs>
      <w:spacing w:before="240" w:after="60"/>
      <w:outlineLvl w:val="3"/>
    </w:pPr>
    <w:rPr>
      <w:rFonts w:eastAsia="Times New Roman"/>
      <w:b/>
      <w:szCs w:val="20"/>
      <w:lang w:eastAsia="en-US"/>
    </w:rPr>
  </w:style>
  <w:style w:type="paragraph" w:styleId="Heading5">
    <w:name w:val="heading 5"/>
    <w:basedOn w:val="Normal"/>
    <w:next w:val="BlockText"/>
    <w:semiHidden/>
    <w:qFormat/>
    <w:pPr>
      <w:keepNext/>
      <w:spacing w:before="120"/>
      <w:outlineLvl w:val="4"/>
    </w:pPr>
    <w:rPr>
      <w:rFonts w:ascii="Times New Roman" w:eastAsia="Times New Roman" w:hAnsi="Times New Roman"/>
      <w:szCs w:val="20"/>
      <w:u w:val="single"/>
      <w:lang w:eastAsia="en-US"/>
    </w:rPr>
  </w:style>
  <w:style w:type="paragraph" w:styleId="Heading6">
    <w:name w:val="heading 6"/>
    <w:basedOn w:val="Normal"/>
    <w:next w:val="Normal"/>
    <w:semiHidden/>
    <w:qFormat/>
    <w:pPr>
      <w:keepNext/>
      <w:outlineLvl w:val="5"/>
    </w:pPr>
    <w:rPr>
      <w:rFonts w:ascii="Times New Roman" w:eastAsia="Times New Roman" w:hAnsi="Times New Roman"/>
      <w:b/>
      <w:szCs w:val="20"/>
      <w:lang w:eastAsia="en-US"/>
    </w:rPr>
  </w:style>
  <w:style w:type="paragraph" w:styleId="Heading7">
    <w:name w:val="heading 7"/>
    <w:basedOn w:val="Normal"/>
    <w:next w:val="Normal"/>
    <w:semiHidden/>
    <w:qFormat/>
    <w:pPr>
      <w:spacing w:before="240" w:after="60"/>
      <w:outlineLvl w:val="6"/>
    </w:pPr>
    <w:rPr>
      <w:rFonts w:ascii="Times New Roman" w:eastAsia="Times New Roman" w:hAnsi="Times New Roman"/>
      <w:szCs w:val="20"/>
      <w:lang w:eastAsia="en-US"/>
    </w:rPr>
  </w:style>
  <w:style w:type="paragraph" w:styleId="Heading8">
    <w:name w:val="heading 8"/>
    <w:basedOn w:val="Normal"/>
    <w:next w:val="Normal"/>
    <w:semiHidden/>
    <w:qFormat/>
    <w:pPr>
      <w:spacing w:before="240" w:after="60"/>
      <w:outlineLvl w:val="7"/>
    </w:pPr>
    <w:rPr>
      <w:rFonts w:ascii="Times New Roman" w:eastAsia="Times New Roman" w:hAnsi="Times New Roman"/>
      <w:i/>
      <w:szCs w:val="20"/>
      <w:lang w:eastAsia="en-US"/>
    </w:rPr>
  </w:style>
  <w:style w:type="paragraph" w:styleId="Heading9">
    <w:name w:val="heading 9"/>
    <w:basedOn w:val="Normal"/>
    <w:next w:val="Normal"/>
    <w:semiHidden/>
    <w:qFormat/>
    <w:pPr>
      <w:spacing w:before="240" w:after="60"/>
      <w:jc w:val="center"/>
      <w:outlineLvl w:val="8"/>
    </w:pPr>
    <w:rPr>
      <w:rFonts w:ascii="Times New Roman" w:eastAsia="Times New Roman" w:hAnsi="Times New Roman"/>
      <w:b/>
      <w:sz w:val="36"/>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uiPriority w:val="99"/>
    <w:rsid w:val="004B7F89"/>
    <w:pPr>
      <w:numPr>
        <w:numId w:val="2"/>
      </w:numPr>
      <w:spacing w:after="60"/>
    </w:pPr>
  </w:style>
  <w:style w:type="paragraph" w:customStyle="1" w:styleId="BodyText1">
    <w:name w:val="Body Text 1"/>
    <w:basedOn w:val="Normal"/>
    <w:rsid w:val="003B4AE5"/>
    <w:pPr>
      <w:spacing w:before="60" w:after="120"/>
      <w:ind w:left="360"/>
    </w:pPr>
    <w:rPr>
      <w:rFonts w:eastAsia="Times New Roman"/>
      <w:szCs w:val="20"/>
      <w:lang w:val="en-GB" w:eastAsia="zh-CN"/>
    </w:rPr>
  </w:style>
  <w:style w:type="paragraph" w:styleId="ListNumber2">
    <w:name w:val="List Number 2"/>
    <w:basedOn w:val="Normal"/>
    <w:uiPriority w:val="99"/>
    <w:rsid w:val="00CA5CCE"/>
    <w:pPr>
      <w:numPr>
        <w:numId w:val="1"/>
      </w:numPr>
      <w:tabs>
        <w:tab w:val="left" w:pos="936"/>
      </w:tabs>
      <w:spacing w:after="60"/>
      <w:ind w:left="936"/>
    </w:pPr>
  </w:style>
  <w:style w:type="paragraph" w:styleId="BodyText2">
    <w:name w:val="Body Text 2"/>
    <w:basedOn w:val="Normal"/>
    <w:link w:val="BodyText2Char"/>
    <w:uiPriority w:val="99"/>
    <w:rsid w:val="003B4AE5"/>
    <w:pPr>
      <w:spacing w:before="60" w:after="120"/>
      <w:ind w:left="936"/>
    </w:pPr>
    <w:rPr>
      <w:rFonts w:eastAsia="Times New Roman" w:cs="Arial"/>
      <w:szCs w:val="20"/>
      <w:lang w:eastAsia="en-US"/>
    </w:rPr>
  </w:style>
  <w:style w:type="paragraph" w:styleId="ListNumber3">
    <w:name w:val="List Number 3"/>
    <w:basedOn w:val="Normal"/>
    <w:uiPriority w:val="99"/>
    <w:rsid w:val="00150FF8"/>
    <w:pPr>
      <w:numPr>
        <w:numId w:val="3"/>
      </w:numPr>
      <w:tabs>
        <w:tab w:val="left" w:pos="1584"/>
      </w:tabs>
      <w:spacing w:after="60"/>
      <w:ind w:left="1584"/>
    </w:pPr>
  </w:style>
  <w:style w:type="paragraph" w:styleId="BodyText3">
    <w:name w:val="Body Text 3"/>
    <w:basedOn w:val="Normal"/>
    <w:link w:val="BodyText3Char"/>
    <w:uiPriority w:val="99"/>
    <w:rsid w:val="003B4AE5"/>
    <w:pPr>
      <w:spacing w:before="60" w:after="120"/>
      <w:ind w:left="1584"/>
    </w:pPr>
    <w:rPr>
      <w:rFonts w:eastAsia="Times New Roman"/>
      <w:szCs w:val="20"/>
      <w:lang w:eastAsia="en-US"/>
    </w:rPr>
  </w:style>
  <w:style w:type="paragraph" w:styleId="ListNumber4">
    <w:name w:val="List Number 4"/>
    <w:basedOn w:val="Normal"/>
    <w:uiPriority w:val="99"/>
    <w:semiHidden/>
  </w:style>
  <w:style w:type="paragraph" w:styleId="BlockText">
    <w:name w:val="Block Text"/>
    <w:basedOn w:val="Normal"/>
    <w:semiHidden/>
    <w:pPr>
      <w:spacing w:after="120"/>
      <w:ind w:left="1440" w:right="1440"/>
    </w:pPr>
    <w:rPr>
      <w:rFonts w:eastAsia="Times New Roman"/>
      <w:szCs w:val="20"/>
      <w:lang w:eastAsia="en-US"/>
    </w:rPr>
  </w:style>
  <w:style w:type="paragraph" w:styleId="Header">
    <w:name w:val="header"/>
    <w:aliases w:val="Appendix,Cover Page"/>
    <w:basedOn w:val="Normal"/>
    <w:link w:val="HeaderChar"/>
    <w:autoRedefine/>
    <w:uiPriority w:val="99"/>
    <w:pPr>
      <w:tabs>
        <w:tab w:val="center" w:pos="4320"/>
        <w:tab w:val="right" w:pos="8640"/>
      </w:tabs>
    </w:pPr>
    <w:rPr>
      <w:sz w:val="26"/>
    </w:rPr>
  </w:style>
  <w:style w:type="paragraph" w:styleId="Footer">
    <w:name w:val="footer"/>
    <w:aliases w:val="f"/>
    <w:basedOn w:val="Normal"/>
    <w:link w:val="FooterChar"/>
    <w:uiPriority w:val="99"/>
    <w:pPr>
      <w:tabs>
        <w:tab w:val="center" w:pos="4320"/>
        <w:tab w:val="right" w:pos="8640"/>
      </w:tabs>
    </w:pPr>
  </w:style>
  <w:style w:type="paragraph" w:customStyle="1" w:styleId="SectionHeading">
    <w:name w:val="Section Heading"/>
    <w:basedOn w:val="Normal"/>
    <w:pPr>
      <w:keepNext/>
      <w:keepLines/>
      <w:spacing w:before="240" w:after="80"/>
      <w:jc w:val="center"/>
    </w:pPr>
    <w:rPr>
      <w:rFonts w:eastAsia="Times New Roman"/>
      <w:b/>
      <w:kern w:val="28"/>
      <w:sz w:val="36"/>
      <w:szCs w:val="20"/>
      <w:lang w:eastAsia="en-US"/>
    </w:rPr>
  </w:style>
  <w:style w:type="paragraph" w:customStyle="1" w:styleId="Krishna">
    <w:name w:val="Krishna"/>
    <w:basedOn w:val="Normal"/>
    <w:autoRedefine/>
    <w:semiHidden/>
    <w:pPr>
      <w:tabs>
        <w:tab w:val="left" w:pos="-450"/>
        <w:tab w:val="left" w:pos="-90"/>
      </w:tabs>
      <w:ind w:right="-90"/>
      <w:jc w:val="center"/>
      <w:outlineLvl w:val="0"/>
    </w:pPr>
    <w:rPr>
      <w:rFonts w:eastAsia="Times New Roman" w:cs="Arial"/>
      <w:b/>
      <w:noProof/>
      <w:snapToGrid w:val="0"/>
      <w:color w:val="000000"/>
      <w:szCs w:val="20"/>
      <w:lang w:eastAsia="en-US"/>
    </w:rPr>
  </w:style>
  <w:style w:type="character" w:styleId="Hyperlink">
    <w:name w:val="Hyperlink"/>
    <w:uiPriority w:val="99"/>
    <w:rsid w:val="00725351"/>
    <w:rPr>
      <w:rFonts w:ascii="GE Inspira" w:hAnsi="GE Inspira"/>
      <w:b w:val="0"/>
      <w:i w:val="0"/>
      <w:color w:val="0000FF"/>
      <w:sz w:val="20"/>
      <w:u w:val="single"/>
    </w:rPr>
  </w:style>
  <w:style w:type="character" w:styleId="FollowedHyperlink">
    <w:name w:val="FollowedHyperlink"/>
    <w:semiHidden/>
    <w:rPr>
      <w:color w:val="800080"/>
      <w:u w:val="single"/>
    </w:rPr>
  </w:style>
  <w:style w:type="paragraph" w:styleId="TOC1">
    <w:name w:val="toc 1"/>
    <w:basedOn w:val="Normal"/>
    <w:next w:val="Normal"/>
    <w:uiPriority w:val="39"/>
    <w:rsid w:val="00F73DE6"/>
    <w:pPr>
      <w:tabs>
        <w:tab w:val="left" w:pos="432"/>
        <w:tab w:val="right" w:leader="dot" w:pos="9360"/>
      </w:tabs>
      <w:spacing w:before="60" w:after="60"/>
    </w:pPr>
    <w:rPr>
      <w:b/>
      <w:bCs/>
      <w:caps/>
      <w:szCs w:val="28"/>
    </w:rPr>
  </w:style>
  <w:style w:type="paragraph" w:styleId="TOC2">
    <w:name w:val="toc 2"/>
    <w:basedOn w:val="Normal"/>
    <w:next w:val="Normal"/>
    <w:uiPriority w:val="39"/>
    <w:rsid w:val="00F73DE6"/>
    <w:pPr>
      <w:tabs>
        <w:tab w:val="left" w:pos="936"/>
        <w:tab w:val="right" w:leader="dot" w:pos="9360"/>
      </w:tabs>
      <w:ind w:left="403"/>
    </w:pPr>
    <w:rPr>
      <w:bCs/>
      <w:smallCaps/>
    </w:rPr>
  </w:style>
  <w:style w:type="paragraph" w:styleId="TOC3">
    <w:name w:val="toc 3"/>
    <w:basedOn w:val="Normal"/>
    <w:next w:val="Normal"/>
    <w:autoRedefine/>
    <w:uiPriority w:val="39"/>
    <w:rsid w:val="008004D1"/>
    <w:pPr>
      <w:tabs>
        <w:tab w:val="left" w:pos="1584"/>
        <w:tab w:val="right" w:leader="dot" w:pos="9360"/>
      </w:tabs>
      <w:ind w:left="936"/>
    </w:pPr>
    <w:rPr>
      <w:i/>
      <w:iCs/>
    </w:rPr>
  </w:style>
  <w:style w:type="paragraph" w:styleId="TOC4">
    <w:name w:val="toc 4"/>
    <w:basedOn w:val="Normal"/>
    <w:next w:val="Normal"/>
    <w:autoRedefine/>
    <w:uiPriority w:val="39"/>
    <w:pPr>
      <w:ind w:left="400"/>
    </w:pPr>
    <w:rPr>
      <w:rFonts w:ascii="Times New Roman" w:hAnsi="Times New Roman"/>
    </w:rPr>
  </w:style>
  <w:style w:type="paragraph" w:styleId="TOC5">
    <w:name w:val="toc 5"/>
    <w:basedOn w:val="Normal"/>
    <w:next w:val="Normal"/>
    <w:autoRedefine/>
    <w:uiPriority w:val="39"/>
    <w:pPr>
      <w:ind w:left="600"/>
    </w:pPr>
    <w:rPr>
      <w:rFonts w:ascii="Times New Roman" w:hAnsi="Times New Roman"/>
    </w:rPr>
  </w:style>
  <w:style w:type="paragraph" w:styleId="TOC6">
    <w:name w:val="toc 6"/>
    <w:basedOn w:val="Normal"/>
    <w:next w:val="Normal"/>
    <w:autoRedefine/>
    <w:uiPriority w:val="39"/>
    <w:pPr>
      <w:ind w:left="800"/>
    </w:pPr>
    <w:rPr>
      <w:rFonts w:ascii="Times New Roman" w:hAnsi="Times New Roman"/>
    </w:rPr>
  </w:style>
  <w:style w:type="paragraph" w:styleId="TOC7">
    <w:name w:val="toc 7"/>
    <w:basedOn w:val="Normal"/>
    <w:next w:val="Normal"/>
    <w:autoRedefine/>
    <w:uiPriority w:val="39"/>
    <w:pPr>
      <w:ind w:left="1000"/>
    </w:pPr>
    <w:rPr>
      <w:rFonts w:ascii="Times New Roman" w:hAnsi="Times New Roman"/>
    </w:rPr>
  </w:style>
  <w:style w:type="paragraph" w:styleId="TOC8">
    <w:name w:val="toc 8"/>
    <w:basedOn w:val="Normal"/>
    <w:next w:val="Normal"/>
    <w:autoRedefine/>
    <w:uiPriority w:val="39"/>
    <w:pPr>
      <w:ind w:left="1200"/>
    </w:pPr>
    <w:rPr>
      <w:rFonts w:ascii="Times New Roman" w:hAnsi="Times New Roman"/>
    </w:rPr>
  </w:style>
  <w:style w:type="paragraph" w:styleId="TOC9">
    <w:name w:val="toc 9"/>
    <w:basedOn w:val="Normal"/>
    <w:next w:val="Normal"/>
    <w:autoRedefine/>
    <w:uiPriority w:val="39"/>
    <w:pPr>
      <w:ind w:left="1400"/>
    </w:pPr>
    <w:rPr>
      <w:rFonts w:ascii="Times New Roman" w:hAnsi="Times New Roman"/>
    </w:rPr>
  </w:style>
  <w:style w:type="paragraph" w:styleId="BodyTextIndent">
    <w:name w:val="Body Text Indent"/>
    <w:basedOn w:val="Normal"/>
    <w:semiHidden/>
    <w:pPr>
      <w:tabs>
        <w:tab w:val="num" w:pos="720"/>
      </w:tabs>
      <w:ind w:left="720"/>
    </w:pPr>
  </w:style>
  <w:style w:type="paragraph" w:styleId="BodyTextIndent2">
    <w:name w:val="Body Text Indent 2"/>
    <w:basedOn w:val="Normal"/>
    <w:autoRedefine/>
    <w:semiHidden/>
    <w:rsid w:val="00A850DE"/>
    <w:pPr>
      <w:tabs>
        <w:tab w:val="left" w:pos="8175"/>
      </w:tabs>
      <w:autoSpaceDE w:val="0"/>
      <w:autoSpaceDN w:val="0"/>
      <w:adjustRightInd w:val="0"/>
      <w:spacing w:before="60" w:after="120"/>
      <w:ind w:left="547"/>
    </w:pPr>
    <w:rPr>
      <w:lang w:eastAsia="en-U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5">
    <w:name w:val="List 5"/>
    <w:basedOn w:val="Normal"/>
    <w:semiHidden/>
    <w:pPr>
      <w:ind w:left="1800" w:hanging="360"/>
    </w:pPr>
  </w:style>
  <w:style w:type="paragraph" w:styleId="ListContinue2">
    <w:name w:val="List Continue 2"/>
    <w:basedOn w:val="Normal"/>
    <w:semiHidden/>
    <w:pPr>
      <w:spacing w:after="120"/>
      <w:ind w:left="720"/>
    </w:pPr>
  </w:style>
  <w:style w:type="paragraph" w:styleId="ListContinue5">
    <w:name w:val="List Continue 5"/>
    <w:basedOn w:val="Normal"/>
    <w:semiHidden/>
    <w:pPr>
      <w:spacing w:after="120"/>
      <w:ind w:left="1800"/>
    </w:pPr>
  </w:style>
  <w:style w:type="paragraph" w:customStyle="1" w:styleId="InsideAddress">
    <w:name w:val="Inside Address"/>
    <w:basedOn w:val="Normal"/>
    <w:semiHidden/>
  </w:style>
  <w:style w:type="paragraph" w:styleId="BodyText">
    <w:name w:val="Body Text"/>
    <w:aliases w:val="Body Text Char1,Body Text Char Char,contents Char Char,body text Char Char,Body Text Bullet Char Char,Body Text Char,contents Char,body text Char,Body Text Bullet Char,body text,bt"/>
    <w:basedOn w:val="Normal"/>
    <w:link w:val="BodyTextChar2"/>
    <w:semiHidden/>
    <w:pPr>
      <w:spacing w:after="120"/>
    </w:pPr>
  </w:style>
  <w:style w:type="paragraph" w:customStyle="1" w:styleId="ReferenceLine">
    <w:name w:val="Reference Line"/>
    <w:basedOn w:val="BodyText"/>
    <w:semiHidden/>
  </w:style>
  <w:style w:type="character" w:styleId="CommentReference">
    <w:name w:val="annotation reference"/>
    <w:aliases w:val="TechID"/>
    <w:semiHidden/>
    <w:rPr>
      <w:sz w:val="16"/>
    </w:rPr>
  </w:style>
  <w:style w:type="paragraph" w:customStyle="1" w:styleId="FrontFooter">
    <w:name w:val="Front Footer"/>
    <w:basedOn w:val="Normal"/>
    <w:semiHidden/>
    <w:pPr>
      <w:spacing w:after="60"/>
    </w:pPr>
    <w:rPr>
      <w:rFonts w:eastAsia="Times New Roman"/>
      <w:sz w:val="16"/>
      <w:szCs w:val="20"/>
      <w:lang w:val="en-GB" w:eastAsia="zh-CN"/>
    </w:rPr>
  </w:style>
  <w:style w:type="paragraph" w:customStyle="1" w:styleId="NormalBold">
    <w:name w:val="Normal Bold"/>
    <w:basedOn w:val="Normal"/>
    <w:rsid w:val="004A4CC6"/>
    <w:pPr>
      <w:spacing w:before="60" w:after="60"/>
    </w:pPr>
    <w:rPr>
      <w:rFonts w:eastAsia="Times New Roman"/>
      <w:b/>
      <w:sz w:val="24"/>
      <w:szCs w:val="20"/>
      <w:lang w:val="en-GB" w:eastAsia="zh-CN"/>
    </w:rPr>
  </w:style>
  <w:style w:type="paragraph" w:customStyle="1" w:styleId="TITLEPAGEMAIN">
    <w:name w:val="TITLE PAGE (MAIN)"/>
    <w:basedOn w:val="BodyText"/>
    <w:pPr>
      <w:pBdr>
        <w:top w:val="single" w:sz="36" w:space="4" w:color="auto"/>
      </w:pBdr>
      <w:suppressAutoHyphens/>
      <w:spacing w:before="60"/>
      <w:jc w:val="both"/>
    </w:pPr>
    <w:rPr>
      <w:rFonts w:eastAsia="Times New Roman"/>
      <w:b/>
      <w:spacing w:val="-9"/>
      <w:sz w:val="36"/>
      <w:szCs w:val="20"/>
      <w:lang w:val="en-GB" w:eastAsia="zh-CN"/>
    </w:rPr>
  </w:style>
  <w:style w:type="paragraph" w:customStyle="1" w:styleId="TITLEPAGESUB">
    <w:name w:val="TITLE PAGE (SUB)"/>
    <w:basedOn w:val="BodyText"/>
    <w:pPr>
      <w:suppressAutoHyphens/>
      <w:spacing w:before="60"/>
      <w:jc w:val="center"/>
    </w:pPr>
    <w:rPr>
      <w:rFonts w:eastAsia="Times New Roman"/>
      <w:b/>
      <w:spacing w:val="-6"/>
      <w:sz w:val="36"/>
      <w:szCs w:val="20"/>
      <w:lang w:val="en-GB" w:eastAsia="zh-CN"/>
    </w:rPr>
  </w:style>
  <w:style w:type="character" w:styleId="PageNumber">
    <w:name w:val="page number"/>
    <w:basedOn w:val="DefaultParagraphFont"/>
  </w:style>
  <w:style w:type="paragraph" w:styleId="ListBullet2">
    <w:name w:val="List Bullet 2"/>
    <w:basedOn w:val="Normal"/>
    <w:uiPriority w:val="99"/>
    <w:rsid w:val="003B4AE5"/>
    <w:pPr>
      <w:numPr>
        <w:numId w:val="7"/>
      </w:numPr>
      <w:tabs>
        <w:tab w:val="left" w:pos="720"/>
      </w:tabs>
      <w:spacing w:after="120"/>
      <w:ind w:left="1296"/>
    </w:pPr>
    <w:rPr>
      <w:rFonts w:eastAsia="Times New Roman" w:cs="Arial"/>
      <w:szCs w:val="20"/>
      <w:lang w:eastAsia="zh-CN"/>
    </w:rPr>
  </w:style>
  <w:style w:type="paragraph" w:styleId="BodyTextIndent3">
    <w:name w:val="Body Text Indent 3"/>
    <w:basedOn w:val="Normal"/>
    <w:semiHidden/>
    <w:pPr>
      <w:spacing w:after="120"/>
      <w:ind w:left="1080"/>
    </w:pPr>
    <w:rPr>
      <w:iCs/>
    </w:rPr>
  </w:style>
  <w:style w:type="paragraph" w:customStyle="1" w:styleId="Byline">
    <w:name w:val="Byline"/>
    <w:basedOn w:val="Normal"/>
    <w:autoRedefine/>
    <w:semiHidden/>
    <w:pPr>
      <w:spacing w:after="120" w:line="280" w:lineRule="exact"/>
    </w:pPr>
    <w:rPr>
      <w:rFonts w:eastAsia="Times New Roman"/>
      <w:iCs/>
      <w:szCs w:val="20"/>
      <w:lang w:eastAsia="en-US"/>
    </w:rPr>
  </w:style>
  <w:style w:type="paragraph" w:styleId="BalloonText">
    <w:name w:val="Balloon Text"/>
    <w:basedOn w:val="Normal"/>
    <w:link w:val="BalloonTextChar"/>
    <w:uiPriority w:val="99"/>
    <w:semiHidden/>
    <w:rPr>
      <w:rFonts w:ascii="Tahoma" w:hAnsi="Tahoma" w:cs="Tahoma"/>
      <w:sz w:val="16"/>
      <w:szCs w:val="16"/>
    </w:rPr>
  </w:style>
  <w:style w:type="paragraph" w:styleId="Caption">
    <w:name w:val="caption"/>
    <w:basedOn w:val="Normal"/>
    <w:next w:val="Normal"/>
    <w:qFormat/>
    <w:rsid w:val="0033004C"/>
    <w:pPr>
      <w:spacing w:before="120"/>
    </w:pPr>
    <w:rPr>
      <w:b/>
      <w:bCs/>
      <w:szCs w:val="20"/>
      <w:lang w:val="en-GB" w:eastAsia="zh-CN"/>
    </w:rPr>
  </w:style>
  <w:style w:type="paragraph" w:customStyle="1" w:styleId="TableText">
    <w:name w:val="Table Text"/>
    <w:basedOn w:val="Normal"/>
    <w:link w:val="TableTextChar"/>
    <w:pPr>
      <w:spacing w:before="60" w:after="60"/>
    </w:pPr>
    <w:rPr>
      <w:rFonts w:eastAsia="Times New Roman"/>
      <w:szCs w:val="20"/>
      <w:lang w:eastAsia="en-US"/>
    </w:rPr>
  </w:style>
  <w:style w:type="paragraph" w:customStyle="1" w:styleId="TableHeading">
    <w:name w:val="Table Heading"/>
    <w:basedOn w:val="Normal"/>
    <w:uiPriority w:val="99"/>
    <w:rsid w:val="00572376"/>
    <w:pPr>
      <w:keepLines/>
      <w:spacing w:before="120" w:after="40"/>
    </w:pPr>
    <w:rPr>
      <w:rFonts w:cs="Arial"/>
      <w:b/>
      <w:snapToGrid w:val="0"/>
      <w:szCs w:val="20"/>
      <w:lang w:eastAsia="en-US"/>
    </w:rPr>
  </w:style>
  <w:style w:type="paragraph" w:styleId="DocumentMap">
    <w:name w:val="Document Map"/>
    <w:basedOn w:val="Normal"/>
    <w:semiHidden/>
    <w:pPr>
      <w:shd w:val="clear" w:color="auto" w:fill="000080"/>
    </w:pPr>
    <w:rPr>
      <w:rFonts w:ascii="Tahoma" w:hAnsi="Tahoma" w:cs="Tahoma"/>
    </w:rPr>
  </w:style>
  <w:style w:type="character" w:customStyle="1" w:styleId="BulletList">
    <w:name w:val="Bullet List"/>
    <w:basedOn w:val="DefaultParagraphFont"/>
    <w:semiHidden/>
  </w:style>
  <w:style w:type="paragraph" w:styleId="CommentText">
    <w:name w:val="annotation text"/>
    <w:basedOn w:val="Normal"/>
    <w:semiHidden/>
    <w:rPr>
      <w:rFonts w:eastAsia="Times New Roman"/>
      <w:szCs w:val="20"/>
      <w:lang w:val="en-GB" w:eastAsia="zh-CN"/>
    </w:rPr>
  </w:style>
  <w:style w:type="paragraph" w:customStyle="1" w:styleId="ReturnAddress">
    <w:name w:val="Return Address"/>
    <w:basedOn w:val="Normal"/>
    <w:semiHidden/>
    <w:pPr>
      <w:jc w:val="center"/>
    </w:pPr>
    <w:rPr>
      <w:rFonts w:eastAsia="Times New Roman"/>
      <w:spacing w:val="-3"/>
      <w:szCs w:val="20"/>
      <w:lang w:val="en-GB" w:eastAsia="zh-CN"/>
    </w:rPr>
  </w:style>
  <w:style w:type="paragraph" w:styleId="TOCHeading">
    <w:name w:val="TOC Heading"/>
    <w:basedOn w:val="Heading1"/>
    <w:next w:val="Normal"/>
    <w:uiPriority w:val="39"/>
    <w:unhideWhenUsed/>
    <w:qFormat/>
    <w:rsid w:val="004128A7"/>
    <w:pPr>
      <w:keepNext/>
      <w:keepLines/>
      <w:numPr>
        <w:numId w:val="0"/>
      </w:numPr>
      <w:spacing w:before="480" w:after="0" w:line="276" w:lineRule="auto"/>
      <w:outlineLvl w:val="9"/>
    </w:pPr>
    <w:rPr>
      <w:rFonts w:ascii="Cambria" w:eastAsia="MS Gothic" w:hAnsi="Cambria" w:cs="Times New Roman"/>
      <w:bCs/>
      <w:color w:val="365F91"/>
      <w:szCs w:val="28"/>
      <w:lang w:val="en-US" w:eastAsia="ja-JP"/>
    </w:rPr>
  </w:style>
  <w:style w:type="paragraph" w:customStyle="1" w:styleId="xl24">
    <w:name w:val="xl24"/>
    <w:basedOn w:val="Normal"/>
    <w:semiHidden/>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cs="Arial Unicode MS"/>
      <w:sz w:val="18"/>
      <w:szCs w:val="18"/>
      <w:lang w:eastAsia="en-US"/>
    </w:rPr>
  </w:style>
  <w:style w:type="paragraph" w:customStyle="1" w:styleId="xl25">
    <w:name w:val="xl25"/>
    <w:basedOn w:val="Normal"/>
    <w:semiHidden/>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eastAsia="Arial Unicode MS" w:cs="Arial Unicode MS"/>
      <w:b/>
      <w:bCs/>
      <w:sz w:val="18"/>
      <w:szCs w:val="18"/>
      <w:lang w:eastAsia="en-US"/>
    </w:rPr>
  </w:style>
  <w:style w:type="paragraph" w:customStyle="1" w:styleId="xl26">
    <w:name w:val="xl26"/>
    <w:basedOn w:val="Normal"/>
    <w:semiHidden/>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cs="Arial Unicode MS"/>
      <w:sz w:val="18"/>
      <w:szCs w:val="18"/>
      <w:lang w:eastAsia="en-US"/>
    </w:rPr>
  </w:style>
  <w:style w:type="paragraph" w:customStyle="1" w:styleId="xl27">
    <w:name w:val="xl27"/>
    <w:basedOn w:val="Normal"/>
    <w:semiHidden/>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Arial Unicode MS" w:cs="Arial Unicode MS"/>
      <w:color w:val="000000"/>
      <w:sz w:val="18"/>
      <w:szCs w:val="18"/>
      <w:lang w:eastAsia="en-US"/>
    </w:rPr>
  </w:style>
  <w:style w:type="paragraph" w:styleId="CommentSubject">
    <w:name w:val="annotation subject"/>
    <w:basedOn w:val="CommentText"/>
    <w:next w:val="CommentText"/>
    <w:semiHidden/>
    <w:rPr>
      <w:rFonts w:ascii="Arial" w:eastAsia="Batang" w:hAnsi="Arial"/>
      <w:b/>
      <w:bCs/>
      <w:lang w:val="en-US" w:eastAsia="ko-KR"/>
    </w:rPr>
  </w:style>
  <w:style w:type="character" w:customStyle="1" w:styleId="system">
    <w:name w:val="system"/>
    <w:basedOn w:val="DefaultParagraphFont"/>
  </w:style>
  <w:style w:type="paragraph" w:styleId="PlainText">
    <w:name w:val="Plain Text"/>
    <w:basedOn w:val="Normal"/>
    <w:semiHidden/>
    <w:rPr>
      <w:rFonts w:ascii="Courier New" w:eastAsia="Times New Roman" w:hAnsi="Courier New" w:cs="Courier New"/>
      <w:szCs w:val="20"/>
      <w:lang w:eastAsia="en-US"/>
    </w:rPr>
  </w:style>
  <w:style w:type="paragraph" w:customStyle="1" w:styleId="xl28">
    <w:name w:val="xl28"/>
    <w:basedOn w:val="Normal"/>
    <w:semiHidden/>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cs="Arial Unicode MS"/>
      <w:sz w:val="24"/>
      <w:lang w:eastAsia="en-US"/>
    </w:rPr>
  </w:style>
  <w:style w:type="paragraph" w:customStyle="1" w:styleId="xl29">
    <w:name w:val="xl29"/>
    <w:basedOn w:val="Normal"/>
    <w:semiHidden/>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z w:val="24"/>
      <w:lang w:eastAsia="en-US"/>
    </w:rPr>
  </w:style>
  <w:style w:type="paragraph" w:customStyle="1" w:styleId="xl30">
    <w:name w:val="xl30"/>
    <w:basedOn w:val="Normal"/>
    <w:semiHidden/>
    <w:pPr>
      <w:pBdr>
        <w:bottom w:val="single" w:sz="4" w:space="0" w:color="auto"/>
        <w:right w:val="single" w:sz="4" w:space="0" w:color="auto"/>
      </w:pBdr>
      <w:spacing w:before="100" w:beforeAutospacing="1" w:after="100" w:afterAutospacing="1"/>
      <w:jc w:val="center"/>
      <w:textAlignment w:val="top"/>
    </w:pPr>
    <w:rPr>
      <w:rFonts w:eastAsia="Arial Unicode MS" w:cs="Arial Unicode MS"/>
      <w:sz w:val="24"/>
      <w:lang w:eastAsia="en-US"/>
    </w:rPr>
  </w:style>
  <w:style w:type="paragraph" w:customStyle="1" w:styleId="xl31">
    <w:name w:val="xl31"/>
    <w:basedOn w:val="Normal"/>
    <w:semiHidden/>
    <w:pPr>
      <w:pBdr>
        <w:bottom w:val="single" w:sz="4" w:space="0" w:color="auto"/>
        <w:right w:val="single" w:sz="4" w:space="0" w:color="auto"/>
      </w:pBdr>
      <w:spacing w:before="100" w:beforeAutospacing="1" w:after="100" w:afterAutospacing="1"/>
      <w:jc w:val="center"/>
    </w:pPr>
    <w:rPr>
      <w:rFonts w:eastAsia="Arial Unicode MS" w:cs="Arial Unicode MS"/>
      <w:sz w:val="24"/>
      <w:lang w:eastAsia="en-US"/>
    </w:rPr>
  </w:style>
  <w:style w:type="paragraph" w:customStyle="1" w:styleId="xl32">
    <w:name w:val="xl32"/>
    <w:basedOn w:val="Normal"/>
    <w:semiHidden/>
    <w:pPr>
      <w:pBdr>
        <w:top w:val="single" w:sz="4" w:space="0" w:color="auto"/>
        <w:left w:val="single" w:sz="4" w:space="0" w:color="auto"/>
        <w:right w:val="single" w:sz="4" w:space="0" w:color="auto"/>
      </w:pBdr>
      <w:spacing w:before="100" w:beforeAutospacing="1" w:after="100" w:afterAutospacing="1"/>
      <w:jc w:val="center"/>
    </w:pPr>
    <w:rPr>
      <w:rFonts w:eastAsia="Arial Unicode MS" w:cs="Arial Unicode MS"/>
      <w:sz w:val="24"/>
      <w:lang w:eastAsia="en-US"/>
    </w:rPr>
  </w:style>
  <w:style w:type="paragraph" w:customStyle="1" w:styleId="xl33">
    <w:name w:val="xl33"/>
    <w:basedOn w:val="Normal"/>
    <w:semiHidden/>
    <w:pPr>
      <w:pBdr>
        <w:left w:val="single" w:sz="4" w:space="0" w:color="auto"/>
        <w:right w:val="single" w:sz="4" w:space="0" w:color="auto"/>
      </w:pBdr>
      <w:spacing w:before="100" w:beforeAutospacing="1" w:after="100" w:afterAutospacing="1"/>
      <w:jc w:val="center"/>
    </w:pPr>
    <w:rPr>
      <w:rFonts w:eastAsia="Arial Unicode MS" w:cs="Arial Unicode MS"/>
      <w:sz w:val="24"/>
      <w:lang w:eastAsia="en-US"/>
    </w:rPr>
  </w:style>
  <w:style w:type="paragraph" w:customStyle="1" w:styleId="xl34">
    <w:name w:val="xl34"/>
    <w:basedOn w:val="Normal"/>
    <w:semiHidden/>
    <w:pPr>
      <w:pBdr>
        <w:left w:val="single" w:sz="4" w:space="0" w:color="auto"/>
        <w:bottom w:val="single" w:sz="4" w:space="0" w:color="auto"/>
        <w:right w:val="single" w:sz="4" w:space="0" w:color="auto"/>
      </w:pBdr>
      <w:spacing w:before="100" w:beforeAutospacing="1" w:after="100" w:afterAutospacing="1"/>
      <w:jc w:val="center"/>
    </w:pPr>
    <w:rPr>
      <w:rFonts w:eastAsia="Arial Unicode MS" w:cs="Arial Unicode MS"/>
      <w:sz w:val="24"/>
      <w:lang w:eastAsia="en-US"/>
    </w:rPr>
  </w:style>
  <w:style w:type="paragraph" w:customStyle="1" w:styleId="xl35">
    <w:name w:val="xl35"/>
    <w:basedOn w:val="Normal"/>
    <w:semiHidden/>
    <w:pPr>
      <w:pBdr>
        <w:left w:val="single" w:sz="4" w:space="0" w:color="auto"/>
        <w:right w:val="single" w:sz="4" w:space="0" w:color="auto"/>
      </w:pBdr>
      <w:spacing w:before="100" w:beforeAutospacing="1" w:after="100" w:afterAutospacing="1"/>
    </w:pPr>
    <w:rPr>
      <w:rFonts w:eastAsia="Arial Unicode MS" w:cs="Arial Unicode MS"/>
      <w:sz w:val="24"/>
      <w:lang w:eastAsia="en-US"/>
    </w:rPr>
  </w:style>
  <w:style w:type="paragraph" w:customStyle="1" w:styleId="xl36">
    <w:name w:val="xl36"/>
    <w:basedOn w:val="Normal"/>
    <w:semiHidden/>
    <w:pPr>
      <w:pBdr>
        <w:top w:val="single" w:sz="4" w:space="0" w:color="auto"/>
        <w:left w:val="single" w:sz="4" w:space="0" w:color="auto"/>
        <w:right w:val="single" w:sz="4" w:space="0" w:color="auto"/>
      </w:pBdr>
      <w:spacing w:before="100" w:beforeAutospacing="1" w:after="100" w:afterAutospacing="1"/>
      <w:textAlignment w:val="top"/>
    </w:pPr>
    <w:rPr>
      <w:rFonts w:eastAsia="Arial Unicode MS" w:cs="Arial Unicode MS"/>
      <w:sz w:val="24"/>
      <w:lang w:eastAsia="en-US"/>
    </w:rPr>
  </w:style>
  <w:style w:type="paragraph" w:customStyle="1" w:styleId="xl37">
    <w:name w:val="xl37"/>
    <w:basedOn w:val="Normal"/>
    <w:semiHidden/>
    <w:pPr>
      <w:pBdr>
        <w:left w:val="single" w:sz="4" w:space="0" w:color="auto"/>
        <w:bottom w:val="single" w:sz="4" w:space="0" w:color="auto"/>
        <w:right w:val="single" w:sz="4" w:space="0" w:color="auto"/>
      </w:pBdr>
      <w:spacing w:before="100" w:beforeAutospacing="1" w:after="100" w:afterAutospacing="1"/>
      <w:textAlignment w:val="top"/>
    </w:pPr>
    <w:rPr>
      <w:rFonts w:eastAsia="Arial Unicode MS" w:cs="Arial Unicode MS"/>
      <w:sz w:val="24"/>
      <w:lang w:eastAsia="en-US"/>
    </w:rPr>
  </w:style>
  <w:style w:type="paragraph" w:customStyle="1" w:styleId="xl38">
    <w:name w:val="xl38"/>
    <w:basedOn w:val="Normal"/>
    <w:semiHidden/>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pPr>
    <w:rPr>
      <w:rFonts w:eastAsia="Arial Unicode MS" w:cs="Arial Unicode MS"/>
      <w:sz w:val="24"/>
      <w:lang w:eastAsia="en-US"/>
    </w:rPr>
  </w:style>
  <w:style w:type="paragraph" w:customStyle="1" w:styleId="xl39">
    <w:name w:val="xl39"/>
    <w:basedOn w:val="Normal"/>
    <w:semiHidden/>
    <w:pPr>
      <w:pBdr>
        <w:top w:val="single" w:sz="4" w:space="0" w:color="auto"/>
        <w:bottom w:val="single" w:sz="4" w:space="0" w:color="auto"/>
        <w:right w:val="single" w:sz="4" w:space="0" w:color="auto"/>
      </w:pBdr>
      <w:shd w:val="clear" w:color="auto" w:fill="C0C0C0"/>
      <w:spacing w:before="100" w:beforeAutospacing="1" w:after="100" w:afterAutospacing="1"/>
      <w:jc w:val="center"/>
    </w:pPr>
    <w:rPr>
      <w:rFonts w:eastAsia="Arial Unicode MS" w:cs="Arial Unicode MS"/>
      <w:sz w:val="24"/>
      <w:lang w:eastAsia="en-US"/>
    </w:rPr>
  </w:style>
  <w:style w:type="paragraph" w:customStyle="1" w:styleId="xl40">
    <w:name w:val="xl40"/>
    <w:basedOn w:val="Normal"/>
    <w:semiHidden/>
    <w:pPr>
      <w:pBdr>
        <w:top w:val="single" w:sz="4" w:space="0" w:color="auto"/>
        <w:bottom w:val="single" w:sz="4" w:space="0" w:color="auto"/>
        <w:right w:val="single" w:sz="4" w:space="0" w:color="auto"/>
      </w:pBdr>
      <w:shd w:val="clear" w:color="auto" w:fill="C0C0C0"/>
      <w:spacing w:before="100" w:beforeAutospacing="1" w:after="100" w:afterAutospacing="1"/>
    </w:pPr>
    <w:rPr>
      <w:rFonts w:eastAsia="Arial Unicode MS" w:cs="Arial Unicode MS"/>
      <w:sz w:val="24"/>
      <w:lang w:eastAsia="en-US"/>
    </w:rPr>
  </w:style>
  <w:style w:type="paragraph" w:styleId="EndnoteText">
    <w:name w:val="endnote text"/>
    <w:basedOn w:val="Normal"/>
    <w:semiHidden/>
    <w:pPr>
      <w:spacing w:before="60" w:after="120"/>
    </w:pPr>
    <w:rPr>
      <w:rFonts w:eastAsia="Times New Roman"/>
      <w:sz w:val="24"/>
      <w:lang w:eastAsia="en-US"/>
    </w:rPr>
  </w:style>
  <w:style w:type="paragraph" w:styleId="ListParagraph">
    <w:name w:val="List Paragraph"/>
    <w:basedOn w:val="Normal"/>
    <w:uiPriority w:val="34"/>
    <w:qFormat/>
    <w:rsid w:val="004366B5"/>
    <w:pPr>
      <w:ind w:left="720"/>
    </w:pPr>
  </w:style>
  <w:style w:type="paragraph" w:customStyle="1" w:styleId="FormTitle">
    <w:name w:val="Form Title"/>
    <w:basedOn w:val="BodyText1"/>
    <w:autoRedefine/>
    <w:rsid w:val="00A92D75"/>
    <w:pPr>
      <w:tabs>
        <w:tab w:val="left" w:pos="864"/>
      </w:tabs>
      <w:spacing w:before="120"/>
      <w:jc w:val="center"/>
    </w:pPr>
    <w:rPr>
      <w:b/>
      <w:bCs/>
      <w:sz w:val="32"/>
    </w:rPr>
  </w:style>
  <w:style w:type="character" w:customStyle="1" w:styleId="webfx-spellchecker-word">
    <w:name w:val="webfx-spellchecker-word"/>
    <w:basedOn w:val="DefaultParagraphFont"/>
    <w:semiHidden/>
  </w:style>
  <w:style w:type="character" w:customStyle="1" w:styleId="SystemName">
    <w:name w:val="SystemName"/>
    <w:rPr>
      <w:rFonts w:ascii="GE Inspira" w:hAnsi="GE Inspira"/>
      <w:b/>
      <w:sz w:val="36"/>
    </w:rPr>
  </w:style>
  <w:style w:type="paragraph" w:customStyle="1" w:styleId="table">
    <w:name w:val="table"/>
    <w:basedOn w:val="Normal"/>
    <w:semiHidden/>
    <w:pPr>
      <w:tabs>
        <w:tab w:val="left" w:pos="540"/>
        <w:tab w:val="left" w:pos="900"/>
        <w:tab w:val="left" w:pos="2340"/>
        <w:tab w:val="left" w:pos="2790"/>
      </w:tabs>
      <w:spacing w:before="60" w:after="120" w:line="200" w:lineRule="atLeast"/>
    </w:pPr>
    <w:rPr>
      <w:rFonts w:ascii="Arial" w:eastAsia="Times New Roman" w:hAnsi="Arial"/>
      <w:szCs w:val="20"/>
      <w:lang w:eastAsia="en-US"/>
    </w:rPr>
  </w:style>
  <w:style w:type="paragraph" w:styleId="NormalIndent">
    <w:name w:val="Normal Indent"/>
    <w:basedOn w:val="Normal"/>
    <w:semiHidden/>
    <w:rsid w:val="00A850DE"/>
    <w:pPr>
      <w:ind w:left="720"/>
    </w:pPr>
    <w:rPr>
      <w:rFonts w:eastAsia="Times New Roman"/>
      <w:sz w:val="22"/>
      <w:szCs w:val="20"/>
      <w:lang w:val="en-GB" w:eastAsia="zh-CN"/>
    </w:rPr>
  </w:style>
  <w:style w:type="paragraph" w:customStyle="1" w:styleId="BodyTextIndent1">
    <w:name w:val="Body Text Indent 1"/>
    <w:basedOn w:val="BodyText1"/>
    <w:semiHidden/>
    <w:rsid w:val="00793A82"/>
    <w:pPr>
      <w:ind w:left="720"/>
    </w:pPr>
    <w:rPr>
      <w:szCs w:val="24"/>
      <w:lang w:val="en-US" w:eastAsia="en-US"/>
    </w:rPr>
  </w:style>
  <w:style w:type="numbering" w:customStyle="1" w:styleId="Style1">
    <w:name w:val="Style1"/>
    <w:uiPriority w:val="99"/>
    <w:rsid w:val="00001F8C"/>
    <w:pPr>
      <w:numPr>
        <w:numId w:val="4"/>
      </w:numPr>
    </w:pPr>
  </w:style>
  <w:style w:type="paragraph" w:styleId="Title">
    <w:name w:val="Title"/>
    <w:basedOn w:val="Normal"/>
    <w:next w:val="Normal"/>
    <w:link w:val="TitleChar"/>
    <w:uiPriority w:val="10"/>
    <w:semiHidden/>
    <w:qFormat/>
    <w:rsid w:val="00725351"/>
    <w:pPr>
      <w:spacing w:before="240" w:after="60"/>
      <w:jc w:val="center"/>
      <w:outlineLvl w:val="0"/>
    </w:pPr>
    <w:rPr>
      <w:rFonts w:ascii="Cambria" w:eastAsia="Times New Roman" w:hAnsi="Cambria"/>
      <w:b/>
      <w:bCs/>
      <w:kern w:val="28"/>
      <w:sz w:val="32"/>
      <w:szCs w:val="32"/>
    </w:rPr>
  </w:style>
  <w:style w:type="character" w:customStyle="1" w:styleId="TitleChar">
    <w:name w:val="Title Char"/>
    <w:link w:val="Title"/>
    <w:uiPriority w:val="10"/>
    <w:semiHidden/>
    <w:rsid w:val="00725351"/>
    <w:rPr>
      <w:rFonts w:ascii="Cambria" w:eastAsia="Times New Roman" w:hAnsi="Cambria" w:cs="Times New Roman"/>
      <w:b/>
      <w:bCs/>
      <w:kern w:val="28"/>
      <w:sz w:val="32"/>
      <w:szCs w:val="32"/>
      <w:lang w:eastAsia="ko-KR"/>
    </w:rPr>
  </w:style>
  <w:style w:type="paragraph" w:styleId="ListBullet">
    <w:name w:val="List Bullet"/>
    <w:basedOn w:val="Normal"/>
    <w:uiPriority w:val="99"/>
    <w:rsid w:val="00BE65F5"/>
    <w:pPr>
      <w:numPr>
        <w:numId w:val="5"/>
      </w:numPr>
      <w:spacing w:after="120"/>
      <w:contextualSpacing/>
    </w:pPr>
  </w:style>
  <w:style w:type="paragraph" w:styleId="ListBullet3">
    <w:name w:val="List Bullet 3"/>
    <w:basedOn w:val="Normal"/>
    <w:uiPriority w:val="99"/>
    <w:rsid w:val="003B4AE5"/>
    <w:pPr>
      <w:numPr>
        <w:numId w:val="6"/>
      </w:numPr>
      <w:tabs>
        <w:tab w:val="clear" w:pos="1080"/>
        <w:tab w:val="left" w:pos="1440"/>
      </w:tabs>
      <w:spacing w:after="120"/>
      <w:ind w:left="1944"/>
      <w:contextualSpacing/>
    </w:pPr>
  </w:style>
  <w:style w:type="character" w:customStyle="1" w:styleId="DocID">
    <w:name w:val="Doc ID"/>
    <w:rsid w:val="00170964"/>
    <w:rPr>
      <w:rFonts w:ascii="GE Inspira" w:hAnsi="GE Inspira"/>
      <w:sz w:val="20"/>
    </w:rPr>
  </w:style>
  <w:style w:type="character" w:customStyle="1" w:styleId="BodyText2Char">
    <w:name w:val="Body Text 2 Char"/>
    <w:link w:val="BodyText2"/>
    <w:uiPriority w:val="99"/>
    <w:rsid w:val="00754225"/>
    <w:rPr>
      <w:rFonts w:ascii="GE Inspira" w:eastAsia="Times New Roman" w:hAnsi="GE Inspira" w:cs="Arial"/>
    </w:rPr>
  </w:style>
  <w:style w:type="character" w:customStyle="1" w:styleId="BodyText3Char">
    <w:name w:val="Body Text 3 Char"/>
    <w:link w:val="BodyText3"/>
    <w:uiPriority w:val="99"/>
    <w:rsid w:val="006F0CE0"/>
    <w:rPr>
      <w:rFonts w:ascii="GE Inspira" w:eastAsia="Times New Roman" w:hAnsi="GE Inspira"/>
    </w:rPr>
  </w:style>
  <w:style w:type="character" w:customStyle="1" w:styleId="TableTextChar">
    <w:name w:val="Table Text Char"/>
    <w:link w:val="TableText"/>
    <w:rsid w:val="00D92FEF"/>
    <w:rPr>
      <w:rFonts w:ascii="GE Inspira" w:eastAsia="Times New Roman" w:hAnsi="GE Inspira"/>
    </w:rPr>
  </w:style>
  <w:style w:type="table" w:styleId="TableGrid">
    <w:name w:val="Table Grid"/>
    <w:basedOn w:val="TableNormal"/>
    <w:uiPriority w:val="59"/>
    <w:rsid w:val="00EA46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4">
    <w:name w:val="Body Text 4"/>
    <w:basedOn w:val="Normal"/>
    <w:qFormat/>
    <w:rsid w:val="00F810DF"/>
    <w:pPr>
      <w:spacing w:before="60" w:after="120"/>
      <w:ind w:left="2520"/>
    </w:pPr>
  </w:style>
  <w:style w:type="table" w:customStyle="1" w:styleId="TableGrid1">
    <w:name w:val="Table Grid1"/>
    <w:basedOn w:val="TableNormal"/>
    <w:next w:val="TableGrid"/>
    <w:uiPriority w:val="59"/>
    <w:rsid w:val="00A26F76"/>
    <w:rPr>
      <w:rFonts w:eastAsia="Times New Roman"/>
      <w:lang w:val="en-IE" w:eastAsia="en-I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A26F76"/>
    <w:rPr>
      <w:rFonts w:eastAsia="Times New Roman"/>
      <w:lang w:val="en-IE" w:eastAsia="en-I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 Header"/>
    <w:basedOn w:val="Normal"/>
    <w:uiPriority w:val="99"/>
    <w:rsid w:val="005C09E6"/>
    <w:pPr>
      <w:spacing w:before="60"/>
      <w:jc w:val="center"/>
    </w:pPr>
    <w:rPr>
      <w:rFonts w:ascii="Arial Black" w:eastAsia="Times New Roman" w:hAnsi="Arial Black"/>
      <w:spacing w:val="-5"/>
      <w:sz w:val="16"/>
      <w:szCs w:val="20"/>
      <w:lang w:eastAsia="en-US"/>
    </w:rPr>
  </w:style>
  <w:style w:type="paragraph" w:styleId="NormalWeb">
    <w:name w:val="Normal (Web)"/>
    <w:basedOn w:val="Normal"/>
    <w:uiPriority w:val="99"/>
    <w:semiHidden/>
    <w:unhideWhenUsed/>
    <w:rsid w:val="009E2CAC"/>
    <w:pPr>
      <w:spacing w:before="100" w:beforeAutospacing="1" w:after="100" w:afterAutospacing="1"/>
    </w:pPr>
    <w:rPr>
      <w:rFonts w:ascii="Times New Roman" w:eastAsiaTheme="minorEastAsia" w:hAnsi="Times New Roman"/>
      <w:sz w:val="24"/>
      <w:lang w:eastAsia="en-US"/>
    </w:rPr>
  </w:style>
  <w:style w:type="character" w:customStyle="1" w:styleId="Heading2Char">
    <w:name w:val="Heading 2 Char"/>
    <w:basedOn w:val="DefaultParagraphFont"/>
    <w:link w:val="Heading2"/>
    <w:rsid w:val="00DB1C58"/>
    <w:rPr>
      <w:rFonts w:ascii="GE Inspira" w:hAnsi="GE Inspira"/>
      <w:b/>
      <w:bCs/>
      <w:sz w:val="24"/>
      <w:szCs w:val="24"/>
      <w:lang w:eastAsia="ko-KR"/>
    </w:rPr>
  </w:style>
  <w:style w:type="paragraph" w:styleId="Revision">
    <w:name w:val="Revision"/>
    <w:hidden/>
    <w:uiPriority w:val="99"/>
    <w:semiHidden/>
    <w:rsid w:val="009E04A2"/>
    <w:rPr>
      <w:rFonts w:ascii="GE Inspira" w:hAnsi="GE Inspira"/>
      <w:szCs w:val="24"/>
      <w:lang w:eastAsia="ko-KR"/>
    </w:rPr>
  </w:style>
  <w:style w:type="character" w:customStyle="1" w:styleId="HeaderChar">
    <w:name w:val="Header Char"/>
    <w:aliases w:val="Appendix Char,Cover Page Char"/>
    <w:basedOn w:val="DefaultParagraphFont"/>
    <w:link w:val="Header"/>
    <w:uiPriority w:val="99"/>
    <w:rsid w:val="00E81633"/>
    <w:rPr>
      <w:rFonts w:ascii="GE Inspira" w:hAnsi="GE Inspira"/>
      <w:sz w:val="26"/>
      <w:szCs w:val="24"/>
      <w:lang w:eastAsia="ko-KR"/>
    </w:rPr>
  </w:style>
  <w:style w:type="character" w:customStyle="1" w:styleId="FooterChar">
    <w:name w:val="Footer Char"/>
    <w:aliases w:val="f Char"/>
    <w:basedOn w:val="DefaultParagraphFont"/>
    <w:link w:val="Footer"/>
    <w:uiPriority w:val="99"/>
    <w:rsid w:val="00E81633"/>
    <w:rPr>
      <w:rFonts w:ascii="GE Inspira" w:hAnsi="GE Inspira"/>
      <w:szCs w:val="24"/>
      <w:lang w:eastAsia="ko-KR"/>
    </w:rPr>
  </w:style>
  <w:style w:type="character" w:customStyle="1" w:styleId="Heading1Char">
    <w:name w:val="Heading 1 Char"/>
    <w:basedOn w:val="DefaultParagraphFont"/>
    <w:link w:val="Heading1"/>
    <w:rsid w:val="00E81633"/>
    <w:rPr>
      <w:rFonts w:ascii="GE Inspira" w:hAnsi="GE Inspira" w:cs="Arial"/>
      <w:b/>
      <w:sz w:val="28"/>
      <w:szCs w:val="24"/>
      <w:lang w:val="it-IT" w:eastAsia="ko-KR"/>
    </w:rPr>
  </w:style>
  <w:style w:type="character" w:customStyle="1" w:styleId="Heading3Char">
    <w:name w:val="Heading 3 Char"/>
    <w:basedOn w:val="DefaultParagraphFont"/>
    <w:link w:val="Heading3"/>
    <w:rsid w:val="00E81633"/>
    <w:rPr>
      <w:rFonts w:ascii="GE Inspira" w:hAnsi="GE Inspira"/>
      <w:b/>
      <w:bCs/>
      <w:sz w:val="22"/>
      <w:szCs w:val="24"/>
      <w:lang w:val="en-GB" w:eastAsia="zh-CN"/>
    </w:rPr>
  </w:style>
  <w:style w:type="character" w:customStyle="1" w:styleId="Heading4Char">
    <w:name w:val="Heading 4 Char"/>
    <w:basedOn w:val="DefaultParagraphFont"/>
    <w:link w:val="Heading4"/>
    <w:rsid w:val="00E81633"/>
    <w:rPr>
      <w:rFonts w:ascii="GE Inspira" w:eastAsia="Times New Roman" w:hAnsi="GE Inspira"/>
      <w:b/>
    </w:rPr>
  </w:style>
  <w:style w:type="character" w:customStyle="1" w:styleId="BodyTextChar2">
    <w:name w:val="Body Text Char2"/>
    <w:aliases w:val="Body Text Char1 Char,Body Text Char Char Char,contents Char Char Char,body text Char Char Char,Body Text Bullet Char Char Char,Body Text Char Char1,contents Char Char1,body text Char Char1,Body Text Bullet Char Char1,body text Char1"/>
    <w:basedOn w:val="DefaultParagraphFont"/>
    <w:link w:val="BodyText"/>
    <w:semiHidden/>
    <w:rsid w:val="00E81633"/>
    <w:rPr>
      <w:rFonts w:ascii="GE Inspira" w:hAnsi="GE Inspira"/>
      <w:szCs w:val="24"/>
      <w:lang w:eastAsia="ko-KR"/>
    </w:rPr>
  </w:style>
  <w:style w:type="character" w:customStyle="1" w:styleId="BalloonTextChar">
    <w:name w:val="Balloon Text Char"/>
    <w:basedOn w:val="DefaultParagraphFont"/>
    <w:link w:val="BalloonText"/>
    <w:uiPriority w:val="99"/>
    <w:semiHidden/>
    <w:rsid w:val="00E81633"/>
    <w:rPr>
      <w:rFonts w:ascii="Tahoma" w:hAnsi="Tahoma" w:cs="Tahoma"/>
      <w:sz w:val="16"/>
      <w:szCs w:val="16"/>
      <w:lang w:eastAsia="ko-KR"/>
    </w:rPr>
  </w:style>
  <w:style w:type="character" w:customStyle="1" w:styleId="m1">
    <w:name w:val="m1"/>
    <w:basedOn w:val="DefaultParagraphFont"/>
    <w:rsid w:val="00E84AF4"/>
    <w:rPr>
      <w:color w:val="0000FF"/>
    </w:rPr>
  </w:style>
  <w:style w:type="character" w:customStyle="1" w:styleId="t1">
    <w:name w:val="t1"/>
    <w:basedOn w:val="DefaultParagraphFont"/>
    <w:rsid w:val="00E84AF4"/>
    <w:rPr>
      <w:color w:val="990000"/>
    </w:rPr>
  </w:style>
  <w:style w:type="character" w:customStyle="1" w:styleId="b1">
    <w:name w:val="b1"/>
    <w:basedOn w:val="DefaultParagraphFont"/>
    <w:rsid w:val="00E84AF4"/>
    <w:rPr>
      <w:rFonts w:ascii="Courier New" w:hAnsi="Courier New" w:cs="Courier New" w:hint="default"/>
      <w:b/>
      <w:bCs/>
      <w:strike w:val="0"/>
      <w:dstrike w:val="0"/>
      <w:color w:val="FF0000"/>
      <w:u w:val="none"/>
      <w:effect w:val="none"/>
    </w:rPr>
  </w:style>
  <w:style w:type="character" w:customStyle="1" w:styleId="tx1">
    <w:name w:val="tx1"/>
    <w:basedOn w:val="DefaultParagraphFont"/>
    <w:rsid w:val="00E84AF4"/>
    <w:rPr>
      <w:b/>
      <w:bCs/>
    </w:rPr>
  </w:style>
  <w:style w:type="character" w:customStyle="1" w:styleId="UnresolvedMention1">
    <w:name w:val="Unresolved Mention1"/>
    <w:basedOn w:val="DefaultParagraphFont"/>
    <w:uiPriority w:val="99"/>
    <w:semiHidden/>
    <w:unhideWhenUsed/>
    <w:rsid w:val="003E67B6"/>
    <w:rPr>
      <w:color w:val="808080"/>
      <w:shd w:val="clear" w:color="auto" w:fill="E6E6E6"/>
    </w:rPr>
  </w:style>
  <w:style w:type="character" w:customStyle="1" w:styleId="UnresolvedMention2">
    <w:name w:val="Unresolved Mention2"/>
    <w:basedOn w:val="DefaultParagraphFont"/>
    <w:uiPriority w:val="99"/>
    <w:semiHidden/>
    <w:unhideWhenUsed/>
    <w:rsid w:val="00C43714"/>
    <w:rPr>
      <w:color w:val="808080"/>
      <w:shd w:val="clear" w:color="auto" w:fill="E6E6E6"/>
    </w:rPr>
  </w:style>
  <w:style w:type="character" w:customStyle="1" w:styleId="UnresolvedMention3">
    <w:name w:val="Unresolved Mention3"/>
    <w:basedOn w:val="DefaultParagraphFont"/>
    <w:uiPriority w:val="99"/>
    <w:semiHidden/>
    <w:unhideWhenUsed/>
    <w:rsid w:val="00717969"/>
    <w:rPr>
      <w:color w:val="808080"/>
      <w:shd w:val="clear" w:color="auto" w:fill="E6E6E6"/>
    </w:rPr>
  </w:style>
  <w:style w:type="character" w:customStyle="1" w:styleId="UnresolvedMention4">
    <w:name w:val="Unresolved Mention4"/>
    <w:basedOn w:val="DefaultParagraphFont"/>
    <w:uiPriority w:val="99"/>
    <w:semiHidden/>
    <w:unhideWhenUsed/>
    <w:rsid w:val="00BD4F47"/>
    <w:rPr>
      <w:color w:val="808080"/>
      <w:shd w:val="clear" w:color="auto" w:fill="E6E6E6"/>
    </w:rPr>
  </w:style>
  <w:style w:type="character" w:styleId="UnresolvedMention">
    <w:name w:val="Unresolved Mention"/>
    <w:basedOn w:val="DefaultParagraphFont"/>
    <w:uiPriority w:val="99"/>
    <w:semiHidden/>
    <w:unhideWhenUsed/>
    <w:rsid w:val="000B0C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3989">
      <w:bodyDiv w:val="1"/>
      <w:marLeft w:val="0"/>
      <w:marRight w:val="0"/>
      <w:marTop w:val="0"/>
      <w:marBottom w:val="0"/>
      <w:divBdr>
        <w:top w:val="none" w:sz="0" w:space="0" w:color="auto"/>
        <w:left w:val="none" w:sz="0" w:space="0" w:color="auto"/>
        <w:bottom w:val="none" w:sz="0" w:space="0" w:color="auto"/>
        <w:right w:val="none" w:sz="0" w:space="0" w:color="auto"/>
      </w:divBdr>
    </w:div>
    <w:div w:id="41712925">
      <w:bodyDiv w:val="1"/>
      <w:marLeft w:val="0"/>
      <w:marRight w:val="0"/>
      <w:marTop w:val="0"/>
      <w:marBottom w:val="0"/>
      <w:divBdr>
        <w:top w:val="none" w:sz="0" w:space="0" w:color="auto"/>
        <w:left w:val="none" w:sz="0" w:space="0" w:color="auto"/>
        <w:bottom w:val="none" w:sz="0" w:space="0" w:color="auto"/>
        <w:right w:val="none" w:sz="0" w:space="0" w:color="auto"/>
      </w:divBdr>
    </w:div>
    <w:div w:id="79641279">
      <w:bodyDiv w:val="1"/>
      <w:marLeft w:val="0"/>
      <w:marRight w:val="0"/>
      <w:marTop w:val="0"/>
      <w:marBottom w:val="0"/>
      <w:divBdr>
        <w:top w:val="none" w:sz="0" w:space="0" w:color="auto"/>
        <w:left w:val="none" w:sz="0" w:space="0" w:color="auto"/>
        <w:bottom w:val="none" w:sz="0" w:space="0" w:color="auto"/>
        <w:right w:val="none" w:sz="0" w:space="0" w:color="auto"/>
      </w:divBdr>
    </w:div>
    <w:div w:id="93136446">
      <w:bodyDiv w:val="1"/>
      <w:marLeft w:val="0"/>
      <w:marRight w:val="0"/>
      <w:marTop w:val="0"/>
      <w:marBottom w:val="0"/>
      <w:divBdr>
        <w:top w:val="none" w:sz="0" w:space="0" w:color="auto"/>
        <w:left w:val="none" w:sz="0" w:space="0" w:color="auto"/>
        <w:bottom w:val="none" w:sz="0" w:space="0" w:color="auto"/>
        <w:right w:val="none" w:sz="0" w:space="0" w:color="auto"/>
      </w:divBdr>
      <w:divsChild>
        <w:div w:id="58478634">
          <w:marLeft w:val="547"/>
          <w:marRight w:val="0"/>
          <w:marTop w:val="0"/>
          <w:marBottom w:val="0"/>
          <w:divBdr>
            <w:top w:val="none" w:sz="0" w:space="0" w:color="auto"/>
            <w:left w:val="none" w:sz="0" w:space="0" w:color="auto"/>
            <w:bottom w:val="none" w:sz="0" w:space="0" w:color="auto"/>
            <w:right w:val="none" w:sz="0" w:space="0" w:color="auto"/>
          </w:divBdr>
        </w:div>
        <w:div w:id="231163886">
          <w:marLeft w:val="547"/>
          <w:marRight w:val="0"/>
          <w:marTop w:val="0"/>
          <w:marBottom w:val="0"/>
          <w:divBdr>
            <w:top w:val="none" w:sz="0" w:space="0" w:color="auto"/>
            <w:left w:val="none" w:sz="0" w:space="0" w:color="auto"/>
            <w:bottom w:val="none" w:sz="0" w:space="0" w:color="auto"/>
            <w:right w:val="none" w:sz="0" w:space="0" w:color="auto"/>
          </w:divBdr>
        </w:div>
        <w:div w:id="1231690420">
          <w:marLeft w:val="547"/>
          <w:marRight w:val="0"/>
          <w:marTop w:val="0"/>
          <w:marBottom w:val="0"/>
          <w:divBdr>
            <w:top w:val="none" w:sz="0" w:space="0" w:color="auto"/>
            <w:left w:val="none" w:sz="0" w:space="0" w:color="auto"/>
            <w:bottom w:val="none" w:sz="0" w:space="0" w:color="auto"/>
            <w:right w:val="none" w:sz="0" w:space="0" w:color="auto"/>
          </w:divBdr>
        </w:div>
      </w:divsChild>
    </w:div>
    <w:div w:id="131095511">
      <w:bodyDiv w:val="1"/>
      <w:marLeft w:val="0"/>
      <w:marRight w:val="0"/>
      <w:marTop w:val="0"/>
      <w:marBottom w:val="0"/>
      <w:divBdr>
        <w:top w:val="none" w:sz="0" w:space="0" w:color="auto"/>
        <w:left w:val="none" w:sz="0" w:space="0" w:color="auto"/>
        <w:bottom w:val="none" w:sz="0" w:space="0" w:color="auto"/>
        <w:right w:val="none" w:sz="0" w:space="0" w:color="auto"/>
      </w:divBdr>
    </w:div>
    <w:div w:id="154999211">
      <w:bodyDiv w:val="1"/>
      <w:marLeft w:val="0"/>
      <w:marRight w:val="0"/>
      <w:marTop w:val="0"/>
      <w:marBottom w:val="0"/>
      <w:divBdr>
        <w:top w:val="none" w:sz="0" w:space="0" w:color="auto"/>
        <w:left w:val="none" w:sz="0" w:space="0" w:color="auto"/>
        <w:bottom w:val="none" w:sz="0" w:space="0" w:color="auto"/>
        <w:right w:val="none" w:sz="0" w:space="0" w:color="auto"/>
      </w:divBdr>
    </w:div>
    <w:div w:id="179703506">
      <w:bodyDiv w:val="1"/>
      <w:marLeft w:val="0"/>
      <w:marRight w:val="0"/>
      <w:marTop w:val="0"/>
      <w:marBottom w:val="0"/>
      <w:divBdr>
        <w:top w:val="none" w:sz="0" w:space="0" w:color="auto"/>
        <w:left w:val="none" w:sz="0" w:space="0" w:color="auto"/>
        <w:bottom w:val="none" w:sz="0" w:space="0" w:color="auto"/>
        <w:right w:val="none" w:sz="0" w:space="0" w:color="auto"/>
      </w:divBdr>
    </w:div>
    <w:div w:id="228924635">
      <w:bodyDiv w:val="1"/>
      <w:marLeft w:val="0"/>
      <w:marRight w:val="0"/>
      <w:marTop w:val="0"/>
      <w:marBottom w:val="0"/>
      <w:divBdr>
        <w:top w:val="none" w:sz="0" w:space="0" w:color="auto"/>
        <w:left w:val="none" w:sz="0" w:space="0" w:color="auto"/>
        <w:bottom w:val="none" w:sz="0" w:space="0" w:color="auto"/>
        <w:right w:val="none" w:sz="0" w:space="0" w:color="auto"/>
      </w:divBdr>
    </w:div>
    <w:div w:id="359010115">
      <w:bodyDiv w:val="1"/>
      <w:marLeft w:val="0"/>
      <w:marRight w:val="0"/>
      <w:marTop w:val="0"/>
      <w:marBottom w:val="0"/>
      <w:divBdr>
        <w:top w:val="none" w:sz="0" w:space="0" w:color="auto"/>
        <w:left w:val="none" w:sz="0" w:space="0" w:color="auto"/>
        <w:bottom w:val="none" w:sz="0" w:space="0" w:color="auto"/>
        <w:right w:val="none" w:sz="0" w:space="0" w:color="auto"/>
      </w:divBdr>
    </w:div>
    <w:div w:id="416754870">
      <w:bodyDiv w:val="1"/>
      <w:marLeft w:val="0"/>
      <w:marRight w:val="0"/>
      <w:marTop w:val="0"/>
      <w:marBottom w:val="0"/>
      <w:divBdr>
        <w:top w:val="none" w:sz="0" w:space="0" w:color="auto"/>
        <w:left w:val="none" w:sz="0" w:space="0" w:color="auto"/>
        <w:bottom w:val="none" w:sz="0" w:space="0" w:color="auto"/>
        <w:right w:val="none" w:sz="0" w:space="0" w:color="auto"/>
      </w:divBdr>
    </w:div>
    <w:div w:id="423691943">
      <w:bodyDiv w:val="1"/>
      <w:marLeft w:val="0"/>
      <w:marRight w:val="0"/>
      <w:marTop w:val="0"/>
      <w:marBottom w:val="0"/>
      <w:divBdr>
        <w:top w:val="none" w:sz="0" w:space="0" w:color="auto"/>
        <w:left w:val="none" w:sz="0" w:space="0" w:color="auto"/>
        <w:bottom w:val="none" w:sz="0" w:space="0" w:color="auto"/>
        <w:right w:val="none" w:sz="0" w:space="0" w:color="auto"/>
      </w:divBdr>
    </w:div>
    <w:div w:id="452790846">
      <w:bodyDiv w:val="1"/>
      <w:marLeft w:val="0"/>
      <w:marRight w:val="0"/>
      <w:marTop w:val="0"/>
      <w:marBottom w:val="0"/>
      <w:divBdr>
        <w:top w:val="none" w:sz="0" w:space="0" w:color="auto"/>
        <w:left w:val="none" w:sz="0" w:space="0" w:color="auto"/>
        <w:bottom w:val="none" w:sz="0" w:space="0" w:color="auto"/>
        <w:right w:val="none" w:sz="0" w:space="0" w:color="auto"/>
      </w:divBdr>
      <w:divsChild>
        <w:div w:id="1599558956">
          <w:marLeft w:val="0"/>
          <w:marRight w:val="0"/>
          <w:marTop w:val="0"/>
          <w:marBottom w:val="0"/>
          <w:divBdr>
            <w:top w:val="none" w:sz="0" w:space="0" w:color="auto"/>
            <w:left w:val="none" w:sz="0" w:space="0" w:color="auto"/>
            <w:bottom w:val="none" w:sz="0" w:space="0" w:color="auto"/>
            <w:right w:val="none" w:sz="0" w:space="0" w:color="auto"/>
          </w:divBdr>
          <w:divsChild>
            <w:div w:id="1287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66942">
      <w:bodyDiv w:val="1"/>
      <w:marLeft w:val="0"/>
      <w:marRight w:val="0"/>
      <w:marTop w:val="0"/>
      <w:marBottom w:val="0"/>
      <w:divBdr>
        <w:top w:val="none" w:sz="0" w:space="0" w:color="auto"/>
        <w:left w:val="none" w:sz="0" w:space="0" w:color="auto"/>
        <w:bottom w:val="none" w:sz="0" w:space="0" w:color="auto"/>
        <w:right w:val="none" w:sz="0" w:space="0" w:color="auto"/>
      </w:divBdr>
    </w:div>
    <w:div w:id="537281738">
      <w:bodyDiv w:val="1"/>
      <w:marLeft w:val="0"/>
      <w:marRight w:val="0"/>
      <w:marTop w:val="0"/>
      <w:marBottom w:val="0"/>
      <w:divBdr>
        <w:top w:val="none" w:sz="0" w:space="0" w:color="auto"/>
        <w:left w:val="none" w:sz="0" w:space="0" w:color="auto"/>
        <w:bottom w:val="none" w:sz="0" w:space="0" w:color="auto"/>
        <w:right w:val="none" w:sz="0" w:space="0" w:color="auto"/>
      </w:divBdr>
    </w:div>
    <w:div w:id="566300530">
      <w:bodyDiv w:val="1"/>
      <w:marLeft w:val="0"/>
      <w:marRight w:val="0"/>
      <w:marTop w:val="0"/>
      <w:marBottom w:val="0"/>
      <w:divBdr>
        <w:top w:val="none" w:sz="0" w:space="0" w:color="auto"/>
        <w:left w:val="none" w:sz="0" w:space="0" w:color="auto"/>
        <w:bottom w:val="none" w:sz="0" w:space="0" w:color="auto"/>
        <w:right w:val="none" w:sz="0" w:space="0" w:color="auto"/>
      </w:divBdr>
      <w:divsChild>
        <w:div w:id="1802530604">
          <w:marLeft w:val="0"/>
          <w:marRight w:val="0"/>
          <w:marTop w:val="0"/>
          <w:marBottom w:val="0"/>
          <w:divBdr>
            <w:top w:val="none" w:sz="0" w:space="0" w:color="auto"/>
            <w:left w:val="none" w:sz="0" w:space="0" w:color="auto"/>
            <w:bottom w:val="none" w:sz="0" w:space="0" w:color="auto"/>
            <w:right w:val="none" w:sz="0" w:space="0" w:color="auto"/>
          </w:divBdr>
          <w:divsChild>
            <w:div w:id="133642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4353">
      <w:bodyDiv w:val="1"/>
      <w:marLeft w:val="0"/>
      <w:marRight w:val="0"/>
      <w:marTop w:val="0"/>
      <w:marBottom w:val="0"/>
      <w:divBdr>
        <w:top w:val="none" w:sz="0" w:space="0" w:color="auto"/>
        <w:left w:val="none" w:sz="0" w:space="0" w:color="auto"/>
        <w:bottom w:val="none" w:sz="0" w:space="0" w:color="auto"/>
        <w:right w:val="none" w:sz="0" w:space="0" w:color="auto"/>
      </w:divBdr>
    </w:div>
    <w:div w:id="635993085">
      <w:bodyDiv w:val="1"/>
      <w:marLeft w:val="0"/>
      <w:marRight w:val="0"/>
      <w:marTop w:val="0"/>
      <w:marBottom w:val="0"/>
      <w:divBdr>
        <w:top w:val="none" w:sz="0" w:space="0" w:color="auto"/>
        <w:left w:val="none" w:sz="0" w:space="0" w:color="auto"/>
        <w:bottom w:val="none" w:sz="0" w:space="0" w:color="auto"/>
        <w:right w:val="none" w:sz="0" w:space="0" w:color="auto"/>
      </w:divBdr>
    </w:div>
    <w:div w:id="649020239">
      <w:bodyDiv w:val="1"/>
      <w:marLeft w:val="0"/>
      <w:marRight w:val="0"/>
      <w:marTop w:val="0"/>
      <w:marBottom w:val="0"/>
      <w:divBdr>
        <w:top w:val="none" w:sz="0" w:space="0" w:color="auto"/>
        <w:left w:val="none" w:sz="0" w:space="0" w:color="auto"/>
        <w:bottom w:val="none" w:sz="0" w:space="0" w:color="auto"/>
        <w:right w:val="none" w:sz="0" w:space="0" w:color="auto"/>
      </w:divBdr>
    </w:div>
    <w:div w:id="660086921">
      <w:bodyDiv w:val="1"/>
      <w:marLeft w:val="0"/>
      <w:marRight w:val="0"/>
      <w:marTop w:val="0"/>
      <w:marBottom w:val="0"/>
      <w:divBdr>
        <w:top w:val="none" w:sz="0" w:space="0" w:color="auto"/>
        <w:left w:val="none" w:sz="0" w:space="0" w:color="auto"/>
        <w:bottom w:val="none" w:sz="0" w:space="0" w:color="auto"/>
        <w:right w:val="none" w:sz="0" w:space="0" w:color="auto"/>
      </w:divBdr>
    </w:div>
    <w:div w:id="791482036">
      <w:bodyDiv w:val="1"/>
      <w:marLeft w:val="0"/>
      <w:marRight w:val="0"/>
      <w:marTop w:val="0"/>
      <w:marBottom w:val="0"/>
      <w:divBdr>
        <w:top w:val="none" w:sz="0" w:space="0" w:color="auto"/>
        <w:left w:val="none" w:sz="0" w:space="0" w:color="auto"/>
        <w:bottom w:val="none" w:sz="0" w:space="0" w:color="auto"/>
        <w:right w:val="none" w:sz="0" w:space="0" w:color="auto"/>
      </w:divBdr>
    </w:div>
    <w:div w:id="792603564">
      <w:bodyDiv w:val="1"/>
      <w:marLeft w:val="0"/>
      <w:marRight w:val="0"/>
      <w:marTop w:val="0"/>
      <w:marBottom w:val="0"/>
      <w:divBdr>
        <w:top w:val="none" w:sz="0" w:space="0" w:color="auto"/>
        <w:left w:val="none" w:sz="0" w:space="0" w:color="auto"/>
        <w:bottom w:val="none" w:sz="0" w:space="0" w:color="auto"/>
        <w:right w:val="none" w:sz="0" w:space="0" w:color="auto"/>
      </w:divBdr>
      <w:divsChild>
        <w:div w:id="369495726">
          <w:marLeft w:val="360"/>
          <w:marRight w:val="0"/>
          <w:marTop w:val="200"/>
          <w:marBottom w:val="0"/>
          <w:divBdr>
            <w:top w:val="none" w:sz="0" w:space="0" w:color="auto"/>
            <w:left w:val="none" w:sz="0" w:space="0" w:color="auto"/>
            <w:bottom w:val="none" w:sz="0" w:space="0" w:color="auto"/>
            <w:right w:val="none" w:sz="0" w:space="0" w:color="auto"/>
          </w:divBdr>
        </w:div>
        <w:div w:id="831526026">
          <w:marLeft w:val="360"/>
          <w:marRight w:val="0"/>
          <w:marTop w:val="200"/>
          <w:marBottom w:val="0"/>
          <w:divBdr>
            <w:top w:val="none" w:sz="0" w:space="0" w:color="auto"/>
            <w:left w:val="none" w:sz="0" w:space="0" w:color="auto"/>
            <w:bottom w:val="none" w:sz="0" w:space="0" w:color="auto"/>
            <w:right w:val="none" w:sz="0" w:space="0" w:color="auto"/>
          </w:divBdr>
        </w:div>
        <w:div w:id="1418138351">
          <w:marLeft w:val="360"/>
          <w:marRight w:val="0"/>
          <w:marTop w:val="200"/>
          <w:marBottom w:val="0"/>
          <w:divBdr>
            <w:top w:val="none" w:sz="0" w:space="0" w:color="auto"/>
            <w:left w:val="none" w:sz="0" w:space="0" w:color="auto"/>
            <w:bottom w:val="none" w:sz="0" w:space="0" w:color="auto"/>
            <w:right w:val="none" w:sz="0" w:space="0" w:color="auto"/>
          </w:divBdr>
        </w:div>
        <w:div w:id="1537158815">
          <w:marLeft w:val="360"/>
          <w:marRight w:val="0"/>
          <w:marTop w:val="200"/>
          <w:marBottom w:val="0"/>
          <w:divBdr>
            <w:top w:val="none" w:sz="0" w:space="0" w:color="auto"/>
            <w:left w:val="none" w:sz="0" w:space="0" w:color="auto"/>
            <w:bottom w:val="none" w:sz="0" w:space="0" w:color="auto"/>
            <w:right w:val="none" w:sz="0" w:space="0" w:color="auto"/>
          </w:divBdr>
        </w:div>
        <w:div w:id="1687826332">
          <w:marLeft w:val="360"/>
          <w:marRight w:val="0"/>
          <w:marTop w:val="200"/>
          <w:marBottom w:val="0"/>
          <w:divBdr>
            <w:top w:val="none" w:sz="0" w:space="0" w:color="auto"/>
            <w:left w:val="none" w:sz="0" w:space="0" w:color="auto"/>
            <w:bottom w:val="none" w:sz="0" w:space="0" w:color="auto"/>
            <w:right w:val="none" w:sz="0" w:space="0" w:color="auto"/>
          </w:divBdr>
        </w:div>
      </w:divsChild>
    </w:div>
    <w:div w:id="836116713">
      <w:bodyDiv w:val="1"/>
      <w:marLeft w:val="0"/>
      <w:marRight w:val="0"/>
      <w:marTop w:val="0"/>
      <w:marBottom w:val="0"/>
      <w:divBdr>
        <w:top w:val="none" w:sz="0" w:space="0" w:color="auto"/>
        <w:left w:val="none" w:sz="0" w:space="0" w:color="auto"/>
        <w:bottom w:val="none" w:sz="0" w:space="0" w:color="auto"/>
        <w:right w:val="none" w:sz="0" w:space="0" w:color="auto"/>
      </w:divBdr>
    </w:div>
    <w:div w:id="872693838">
      <w:bodyDiv w:val="1"/>
      <w:marLeft w:val="0"/>
      <w:marRight w:val="0"/>
      <w:marTop w:val="0"/>
      <w:marBottom w:val="0"/>
      <w:divBdr>
        <w:top w:val="none" w:sz="0" w:space="0" w:color="auto"/>
        <w:left w:val="none" w:sz="0" w:space="0" w:color="auto"/>
        <w:bottom w:val="none" w:sz="0" w:space="0" w:color="auto"/>
        <w:right w:val="none" w:sz="0" w:space="0" w:color="auto"/>
      </w:divBdr>
    </w:div>
    <w:div w:id="948009705">
      <w:bodyDiv w:val="1"/>
      <w:marLeft w:val="0"/>
      <w:marRight w:val="0"/>
      <w:marTop w:val="0"/>
      <w:marBottom w:val="0"/>
      <w:divBdr>
        <w:top w:val="none" w:sz="0" w:space="0" w:color="auto"/>
        <w:left w:val="none" w:sz="0" w:space="0" w:color="auto"/>
        <w:bottom w:val="none" w:sz="0" w:space="0" w:color="auto"/>
        <w:right w:val="none" w:sz="0" w:space="0" w:color="auto"/>
      </w:divBdr>
      <w:divsChild>
        <w:div w:id="1043020598">
          <w:marLeft w:val="547"/>
          <w:marRight w:val="0"/>
          <w:marTop w:val="0"/>
          <w:marBottom w:val="0"/>
          <w:divBdr>
            <w:top w:val="none" w:sz="0" w:space="0" w:color="auto"/>
            <w:left w:val="none" w:sz="0" w:space="0" w:color="auto"/>
            <w:bottom w:val="none" w:sz="0" w:space="0" w:color="auto"/>
            <w:right w:val="none" w:sz="0" w:space="0" w:color="auto"/>
          </w:divBdr>
        </w:div>
        <w:div w:id="1677925717">
          <w:marLeft w:val="547"/>
          <w:marRight w:val="0"/>
          <w:marTop w:val="0"/>
          <w:marBottom w:val="0"/>
          <w:divBdr>
            <w:top w:val="none" w:sz="0" w:space="0" w:color="auto"/>
            <w:left w:val="none" w:sz="0" w:space="0" w:color="auto"/>
            <w:bottom w:val="none" w:sz="0" w:space="0" w:color="auto"/>
            <w:right w:val="none" w:sz="0" w:space="0" w:color="auto"/>
          </w:divBdr>
        </w:div>
        <w:div w:id="1690376882">
          <w:marLeft w:val="547"/>
          <w:marRight w:val="0"/>
          <w:marTop w:val="0"/>
          <w:marBottom w:val="0"/>
          <w:divBdr>
            <w:top w:val="none" w:sz="0" w:space="0" w:color="auto"/>
            <w:left w:val="none" w:sz="0" w:space="0" w:color="auto"/>
            <w:bottom w:val="none" w:sz="0" w:space="0" w:color="auto"/>
            <w:right w:val="none" w:sz="0" w:space="0" w:color="auto"/>
          </w:divBdr>
        </w:div>
        <w:div w:id="1775247439">
          <w:marLeft w:val="547"/>
          <w:marRight w:val="0"/>
          <w:marTop w:val="0"/>
          <w:marBottom w:val="0"/>
          <w:divBdr>
            <w:top w:val="none" w:sz="0" w:space="0" w:color="auto"/>
            <w:left w:val="none" w:sz="0" w:space="0" w:color="auto"/>
            <w:bottom w:val="none" w:sz="0" w:space="0" w:color="auto"/>
            <w:right w:val="none" w:sz="0" w:space="0" w:color="auto"/>
          </w:divBdr>
        </w:div>
      </w:divsChild>
    </w:div>
    <w:div w:id="956571126">
      <w:bodyDiv w:val="1"/>
      <w:marLeft w:val="0"/>
      <w:marRight w:val="0"/>
      <w:marTop w:val="0"/>
      <w:marBottom w:val="0"/>
      <w:divBdr>
        <w:top w:val="none" w:sz="0" w:space="0" w:color="auto"/>
        <w:left w:val="none" w:sz="0" w:space="0" w:color="auto"/>
        <w:bottom w:val="none" w:sz="0" w:space="0" w:color="auto"/>
        <w:right w:val="none" w:sz="0" w:space="0" w:color="auto"/>
      </w:divBdr>
    </w:div>
    <w:div w:id="1117213661">
      <w:bodyDiv w:val="1"/>
      <w:marLeft w:val="0"/>
      <w:marRight w:val="0"/>
      <w:marTop w:val="0"/>
      <w:marBottom w:val="0"/>
      <w:divBdr>
        <w:top w:val="none" w:sz="0" w:space="0" w:color="auto"/>
        <w:left w:val="none" w:sz="0" w:space="0" w:color="auto"/>
        <w:bottom w:val="none" w:sz="0" w:space="0" w:color="auto"/>
        <w:right w:val="none" w:sz="0" w:space="0" w:color="auto"/>
      </w:divBdr>
    </w:div>
    <w:div w:id="1163009132">
      <w:bodyDiv w:val="1"/>
      <w:marLeft w:val="0"/>
      <w:marRight w:val="0"/>
      <w:marTop w:val="0"/>
      <w:marBottom w:val="0"/>
      <w:divBdr>
        <w:top w:val="none" w:sz="0" w:space="0" w:color="auto"/>
        <w:left w:val="none" w:sz="0" w:space="0" w:color="auto"/>
        <w:bottom w:val="none" w:sz="0" w:space="0" w:color="auto"/>
        <w:right w:val="none" w:sz="0" w:space="0" w:color="auto"/>
      </w:divBdr>
    </w:div>
    <w:div w:id="1215772365">
      <w:bodyDiv w:val="1"/>
      <w:marLeft w:val="0"/>
      <w:marRight w:val="0"/>
      <w:marTop w:val="0"/>
      <w:marBottom w:val="0"/>
      <w:divBdr>
        <w:top w:val="none" w:sz="0" w:space="0" w:color="auto"/>
        <w:left w:val="none" w:sz="0" w:space="0" w:color="auto"/>
        <w:bottom w:val="none" w:sz="0" w:space="0" w:color="auto"/>
        <w:right w:val="none" w:sz="0" w:space="0" w:color="auto"/>
      </w:divBdr>
    </w:div>
    <w:div w:id="1255239185">
      <w:bodyDiv w:val="1"/>
      <w:marLeft w:val="0"/>
      <w:marRight w:val="0"/>
      <w:marTop w:val="0"/>
      <w:marBottom w:val="0"/>
      <w:divBdr>
        <w:top w:val="none" w:sz="0" w:space="0" w:color="auto"/>
        <w:left w:val="none" w:sz="0" w:space="0" w:color="auto"/>
        <w:bottom w:val="none" w:sz="0" w:space="0" w:color="auto"/>
        <w:right w:val="none" w:sz="0" w:space="0" w:color="auto"/>
      </w:divBdr>
      <w:divsChild>
        <w:div w:id="816537452">
          <w:marLeft w:val="720"/>
          <w:marRight w:val="0"/>
          <w:marTop w:val="0"/>
          <w:marBottom w:val="0"/>
          <w:divBdr>
            <w:top w:val="none" w:sz="0" w:space="0" w:color="auto"/>
            <w:left w:val="none" w:sz="0" w:space="0" w:color="auto"/>
            <w:bottom w:val="none" w:sz="0" w:space="0" w:color="auto"/>
            <w:right w:val="none" w:sz="0" w:space="0" w:color="auto"/>
          </w:divBdr>
        </w:div>
      </w:divsChild>
    </w:div>
    <w:div w:id="1265334764">
      <w:bodyDiv w:val="1"/>
      <w:marLeft w:val="0"/>
      <w:marRight w:val="0"/>
      <w:marTop w:val="0"/>
      <w:marBottom w:val="0"/>
      <w:divBdr>
        <w:top w:val="none" w:sz="0" w:space="0" w:color="auto"/>
        <w:left w:val="none" w:sz="0" w:space="0" w:color="auto"/>
        <w:bottom w:val="none" w:sz="0" w:space="0" w:color="auto"/>
        <w:right w:val="none" w:sz="0" w:space="0" w:color="auto"/>
      </w:divBdr>
      <w:divsChild>
        <w:div w:id="50227754">
          <w:marLeft w:val="547"/>
          <w:marRight w:val="0"/>
          <w:marTop w:val="0"/>
          <w:marBottom w:val="0"/>
          <w:divBdr>
            <w:top w:val="none" w:sz="0" w:space="0" w:color="auto"/>
            <w:left w:val="none" w:sz="0" w:space="0" w:color="auto"/>
            <w:bottom w:val="none" w:sz="0" w:space="0" w:color="auto"/>
            <w:right w:val="none" w:sz="0" w:space="0" w:color="auto"/>
          </w:divBdr>
        </w:div>
        <w:div w:id="926883313">
          <w:marLeft w:val="547"/>
          <w:marRight w:val="0"/>
          <w:marTop w:val="0"/>
          <w:marBottom w:val="0"/>
          <w:divBdr>
            <w:top w:val="none" w:sz="0" w:space="0" w:color="auto"/>
            <w:left w:val="none" w:sz="0" w:space="0" w:color="auto"/>
            <w:bottom w:val="none" w:sz="0" w:space="0" w:color="auto"/>
            <w:right w:val="none" w:sz="0" w:space="0" w:color="auto"/>
          </w:divBdr>
        </w:div>
        <w:div w:id="1695040140">
          <w:marLeft w:val="547"/>
          <w:marRight w:val="0"/>
          <w:marTop w:val="0"/>
          <w:marBottom w:val="0"/>
          <w:divBdr>
            <w:top w:val="none" w:sz="0" w:space="0" w:color="auto"/>
            <w:left w:val="none" w:sz="0" w:space="0" w:color="auto"/>
            <w:bottom w:val="none" w:sz="0" w:space="0" w:color="auto"/>
            <w:right w:val="none" w:sz="0" w:space="0" w:color="auto"/>
          </w:divBdr>
        </w:div>
        <w:div w:id="1857963298">
          <w:marLeft w:val="547"/>
          <w:marRight w:val="0"/>
          <w:marTop w:val="0"/>
          <w:marBottom w:val="0"/>
          <w:divBdr>
            <w:top w:val="none" w:sz="0" w:space="0" w:color="auto"/>
            <w:left w:val="none" w:sz="0" w:space="0" w:color="auto"/>
            <w:bottom w:val="none" w:sz="0" w:space="0" w:color="auto"/>
            <w:right w:val="none" w:sz="0" w:space="0" w:color="auto"/>
          </w:divBdr>
        </w:div>
      </w:divsChild>
    </w:div>
    <w:div w:id="1297030660">
      <w:bodyDiv w:val="1"/>
      <w:marLeft w:val="0"/>
      <w:marRight w:val="360"/>
      <w:marTop w:val="0"/>
      <w:marBottom w:val="0"/>
      <w:divBdr>
        <w:top w:val="none" w:sz="0" w:space="0" w:color="auto"/>
        <w:left w:val="none" w:sz="0" w:space="0" w:color="auto"/>
        <w:bottom w:val="none" w:sz="0" w:space="0" w:color="auto"/>
        <w:right w:val="none" w:sz="0" w:space="0" w:color="auto"/>
      </w:divBdr>
      <w:divsChild>
        <w:div w:id="1298072368">
          <w:marLeft w:val="240"/>
          <w:marRight w:val="240"/>
          <w:marTop w:val="0"/>
          <w:marBottom w:val="0"/>
          <w:divBdr>
            <w:top w:val="none" w:sz="0" w:space="0" w:color="auto"/>
            <w:left w:val="none" w:sz="0" w:space="0" w:color="auto"/>
            <w:bottom w:val="none" w:sz="0" w:space="0" w:color="auto"/>
            <w:right w:val="none" w:sz="0" w:space="0" w:color="auto"/>
          </w:divBdr>
          <w:divsChild>
            <w:div w:id="372584763">
              <w:marLeft w:val="0"/>
              <w:marRight w:val="0"/>
              <w:marTop w:val="0"/>
              <w:marBottom w:val="0"/>
              <w:divBdr>
                <w:top w:val="none" w:sz="0" w:space="0" w:color="auto"/>
                <w:left w:val="none" w:sz="0" w:space="0" w:color="auto"/>
                <w:bottom w:val="none" w:sz="0" w:space="0" w:color="auto"/>
                <w:right w:val="none" w:sz="0" w:space="0" w:color="auto"/>
              </w:divBdr>
              <w:divsChild>
                <w:div w:id="1959872367">
                  <w:marLeft w:val="240"/>
                  <w:marRight w:val="240"/>
                  <w:marTop w:val="0"/>
                  <w:marBottom w:val="0"/>
                  <w:divBdr>
                    <w:top w:val="none" w:sz="0" w:space="0" w:color="auto"/>
                    <w:left w:val="none" w:sz="0" w:space="0" w:color="auto"/>
                    <w:bottom w:val="none" w:sz="0" w:space="0" w:color="auto"/>
                    <w:right w:val="none" w:sz="0" w:space="0" w:color="auto"/>
                  </w:divBdr>
                  <w:divsChild>
                    <w:div w:id="658507044">
                      <w:marLeft w:val="240"/>
                      <w:marRight w:val="0"/>
                      <w:marTop w:val="0"/>
                      <w:marBottom w:val="0"/>
                      <w:divBdr>
                        <w:top w:val="none" w:sz="0" w:space="0" w:color="auto"/>
                        <w:left w:val="none" w:sz="0" w:space="0" w:color="auto"/>
                        <w:bottom w:val="none" w:sz="0" w:space="0" w:color="auto"/>
                        <w:right w:val="none" w:sz="0" w:space="0" w:color="auto"/>
                      </w:divBdr>
                    </w:div>
                    <w:div w:id="878905351">
                      <w:marLeft w:val="0"/>
                      <w:marRight w:val="0"/>
                      <w:marTop w:val="0"/>
                      <w:marBottom w:val="0"/>
                      <w:divBdr>
                        <w:top w:val="none" w:sz="0" w:space="0" w:color="auto"/>
                        <w:left w:val="none" w:sz="0" w:space="0" w:color="auto"/>
                        <w:bottom w:val="none" w:sz="0" w:space="0" w:color="auto"/>
                        <w:right w:val="none" w:sz="0" w:space="0" w:color="auto"/>
                      </w:divBdr>
                      <w:divsChild>
                        <w:div w:id="149487831">
                          <w:marLeft w:val="240"/>
                          <w:marRight w:val="240"/>
                          <w:marTop w:val="0"/>
                          <w:marBottom w:val="0"/>
                          <w:divBdr>
                            <w:top w:val="none" w:sz="0" w:space="0" w:color="auto"/>
                            <w:left w:val="none" w:sz="0" w:space="0" w:color="auto"/>
                            <w:bottom w:val="none" w:sz="0" w:space="0" w:color="auto"/>
                            <w:right w:val="none" w:sz="0" w:space="0" w:color="auto"/>
                          </w:divBdr>
                          <w:divsChild>
                            <w:div w:id="292098608">
                              <w:marLeft w:val="240"/>
                              <w:marRight w:val="0"/>
                              <w:marTop w:val="0"/>
                              <w:marBottom w:val="0"/>
                              <w:divBdr>
                                <w:top w:val="none" w:sz="0" w:space="0" w:color="auto"/>
                                <w:left w:val="none" w:sz="0" w:space="0" w:color="auto"/>
                                <w:bottom w:val="none" w:sz="0" w:space="0" w:color="auto"/>
                                <w:right w:val="none" w:sz="0" w:space="0" w:color="auto"/>
                              </w:divBdr>
                            </w:div>
                            <w:div w:id="864027291">
                              <w:marLeft w:val="0"/>
                              <w:marRight w:val="0"/>
                              <w:marTop w:val="0"/>
                              <w:marBottom w:val="0"/>
                              <w:divBdr>
                                <w:top w:val="none" w:sz="0" w:space="0" w:color="auto"/>
                                <w:left w:val="none" w:sz="0" w:space="0" w:color="auto"/>
                                <w:bottom w:val="none" w:sz="0" w:space="0" w:color="auto"/>
                                <w:right w:val="none" w:sz="0" w:space="0" w:color="auto"/>
                              </w:divBdr>
                              <w:divsChild>
                                <w:div w:id="639726632">
                                  <w:marLeft w:val="240"/>
                                  <w:marRight w:val="240"/>
                                  <w:marTop w:val="0"/>
                                  <w:marBottom w:val="0"/>
                                  <w:divBdr>
                                    <w:top w:val="none" w:sz="0" w:space="0" w:color="auto"/>
                                    <w:left w:val="none" w:sz="0" w:space="0" w:color="auto"/>
                                    <w:bottom w:val="none" w:sz="0" w:space="0" w:color="auto"/>
                                    <w:right w:val="none" w:sz="0" w:space="0" w:color="auto"/>
                                  </w:divBdr>
                                  <w:divsChild>
                                    <w:div w:id="1611549936">
                                      <w:marLeft w:val="240"/>
                                      <w:marRight w:val="0"/>
                                      <w:marTop w:val="0"/>
                                      <w:marBottom w:val="0"/>
                                      <w:divBdr>
                                        <w:top w:val="none" w:sz="0" w:space="0" w:color="auto"/>
                                        <w:left w:val="none" w:sz="0" w:space="0" w:color="auto"/>
                                        <w:bottom w:val="none" w:sz="0" w:space="0" w:color="auto"/>
                                        <w:right w:val="none" w:sz="0" w:space="0" w:color="auto"/>
                                      </w:divBdr>
                                    </w:div>
                                  </w:divsChild>
                                </w:div>
                                <w:div w:id="926764687">
                                  <w:marLeft w:val="240"/>
                                  <w:marRight w:val="240"/>
                                  <w:marTop w:val="0"/>
                                  <w:marBottom w:val="0"/>
                                  <w:divBdr>
                                    <w:top w:val="none" w:sz="0" w:space="0" w:color="auto"/>
                                    <w:left w:val="none" w:sz="0" w:space="0" w:color="auto"/>
                                    <w:bottom w:val="none" w:sz="0" w:space="0" w:color="auto"/>
                                    <w:right w:val="none" w:sz="0" w:space="0" w:color="auto"/>
                                  </w:divBdr>
                                  <w:divsChild>
                                    <w:div w:id="1234581849">
                                      <w:marLeft w:val="240"/>
                                      <w:marRight w:val="0"/>
                                      <w:marTop w:val="0"/>
                                      <w:marBottom w:val="0"/>
                                      <w:divBdr>
                                        <w:top w:val="none" w:sz="0" w:space="0" w:color="auto"/>
                                        <w:left w:val="none" w:sz="0" w:space="0" w:color="auto"/>
                                        <w:bottom w:val="none" w:sz="0" w:space="0" w:color="auto"/>
                                        <w:right w:val="none" w:sz="0" w:space="0" w:color="auto"/>
                                      </w:divBdr>
                                    </w:div>
                                  </w:divsChild>
                                </w:div>
                                <w:div w:id="112905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59882">
                          <w:marLeft w:val="240"/>
                          <w:marRight w:val="240"/>
                          <w:marTop w:val="0"/>
                          <w:marBottom w:val="0"/>
                          <w:divBdr>
                            <w:top w:val="none" w:sz="0" w:space="0" w:color="auto"/>
                            <w:left w:val="none" w:sz="0" w:space="0" w:color="auto"/>
                            <w:bottom w:val="none" w:sz="0" w:space="0" w:color="auto"/>
                            <w:right w:val="none" w:sz="0" w:space="0" w:color="auto"/>
                          </w:divBdr>
                          <w:divsChild>
                            <w:div w:id="1571034798">
                              <w:marLeft w:val="0"/>
                              <w:marRight w:val="0"/>
                              <w:marTop w:val="0"/>
                              <w:marBottom w:val="0"/>
                              <w:divBdr>
                                <w:top w:val="none" w:sz="0" w:space="0" w:color="auto"/>
                                <w:left w:val="none" w:sz="0" w:space="0" w:color="auto"/>
                                <w:bottom w:val="none" w:sz="0" w:space="0" w:color="auto"/>
                                <w:right w:val="none" w:sz="0" w:space="0" w:color="auto"/>
                              </w:divBdr>
                              <w:divsChild>
                                <w:div w:id="181285086">
                                  <w:marLeft w:val="240"/>
                                  <w:marRight w:val="240"/>
                                  <w:marTop w:val="0"/>
                                  <w:marBottom w:val="0"/>
                                  <w:divBdr>
                                    <w:top w:val="none" w:sz="0" w:space="0" w:color="auto"/>
                                    <w:left w:val="none" w:sz="0" w:space="0" w:color="auto"/>
                                    <w:bottom w:val="none" w:sz="0" w:space="0" w:color="auto"/>
                                    <w:right w:val="none" w:sz="0" w:space="0" w:color="auto"/>
                                  </w:divBdr>
                                  <w:divsChild>
                                    <w:div w:id="1832795347">
                                      <w:marLeft w:val="240"/>
                                      <w:marRight w:val="0"/>
                                      <w:marTop w:val="0"/>
                                      <w:marBottom w:val="0"/>
                                      <w:divBdr>
                                        <w:top w:val="none" w:sz="0" w:space="0" w:color="auto"/>
                                        <w:left w:val="none" w:sz="0" w:space="0" w:color="auto"/>
                                        <w:bottom w:val="none" w:sz="0" w:space="0" w:color="auto"/>
                                        <w:right w:val="none" w:sz="0" w:space="0" w:color="auto"/>
                                      </w:divBdr>
                                    </w:div>
                                  </w:divsChild>
                                </w:div>
                                <w:div w:id="215512389">
                                  <w:marLeft w:val="240"/>
                                  <w:marRight w:val="240"/>
                                  <w:marTop w:val="0"/>
                                  <w:marBottom w:val="0"/>
                                  <w:divBdr>
                                    <w:top w:val="none" w:sz="0" w:space="0" w:color="auto"/>
                                    <w:left w:val="none" w:sz="0" w:space="0" w:color="auto"/>
                                    <w:bottom w:val="none" w:sz="0" w:space="0" w:color="auto"/>
                                    <w:right w:val="none" w:sz="0" w:space="0" w:color="auto"/>
                                  </w:divBdr>
                                  <w:divsChild>
                                    <w:div w:id="1510216869">
                                      <w:marLeft w:val="240"/>
                                      <w:marRight w:val="0"/>
                                      <w:marTop w:val="0"/>
                                      <w:marBottom w:val="0"/>
                                      <w:divBdr>
                                        <w:top w:val="none" w:sz="0" w:space="0" w:color="auto"/>
                                        <w:left w:val="none" w:sz="0" w:space="0" w:color="auto"/>
                                        <w:bottom w:val="none" w:sz="0" w:space="0" w:color="auto"/>
                                        <w:right w:val="none" w:sz="0" w:space="0" w:color="auto"/>
                                      </w:divBdr>
                                    </w:div>
                                  </w:divsChild>
                                </w:div>
                                <w:div w:id="2111386536">
                                  <w:marLeft w:val="0"/>
                                  <w:marRight w:val="0"/>
                                  <w:marTop w:val="0"/>
                                  <w:marBottom w:val="0"/>
                                  <w:divBdr>
                                    <w:top w:val="none" w:sz="0" w:space="0" w:color="auto"/>
                                    <w:left w:val="none" w:sz="0" w:space="0" w:color="auto"/>
                                    <w:bottom w:val="none" w:sz="0" w:space="0" w:color="auto"/>
                                    <w:right w:val="none" w:sz="0" w:space="0" w:color="auto"/>
                                  </w:divBdr>
                                </w:div>
                              </w:divsChild>
                            </w:div>
                            <w:div w:id="1940603965">
                              <w:marLeft w:val="240"/>
                              <w:marRight w:val="0"/>
                              <w:marTop w:val="0"/>
                              <w:marBottom w:val="0"/>
                              <w:divBdr>
                                <w:top w:val="none" w:sz="0" w:space="0" w:color="auto"/>
                                <w:left w:val="none" w:sz="0" w:space="0" w:color="auto"/>
                                <w:bottom w:val="none" w:sz="0" w:space="0" w:color="auto"/>
                                <w:right w:val="none" w:sz="0" w:space="0" w:color="auto"/>
                              </w:divBdr>
                            </w:div>
                          </w:divsChild>
                        </w:div>
                        <w:div w:id="470370512">
                          <w:marLeft w:val="240"/>
                          <w:marRight w:val="240"/>
                          <w:marTop w:val="0"/>
                          <w:marBottom w:val="0"/>
                          <w:divBdr>
                            <w:top w:val="none" w:sz="0" w:space="0" w:color="auto"/>
                            <w:left w:val="none" w:sz="0" w:space="0" w:color="auto"/>
                            <w:bottom w:val="none" w:sz="0" w:space="0" w:color="auto"/>
                            <w:right w:val="none" w:sz="0" w:space="0" w:color="auto"/>
                          </w:divBdr>
                          <w:divsChild>
                            <w:div w:id="875654869">
                              <w:marLeft w:val="0"/>
                              <w:marRight w:val="0"/>
                              <w:marTop w:val="0"/>
                              <w:marBottom w:val="0"/>
                              <w:divBdr>
                                <w:top w:val="none" w:sz="0" w:space="0" w:color="auto"/>
                                <w:left w:val="none" w:sz="0" w:space="0" w:color="auto"/>
                                <w:bottom w:val="none" w:sz="0" w:space="0" w:color="auto"/>
                                <w:right w:val="none" w:sz="0" w:space="0" w:color="auto"/>
                              </w:divBdr>
                              <w:divsChild>
                                <w:div w:id="75826584">
                                  <w:marLeft w:val="0"/>
                                  <w:marRight w:val="0"/>
                                  <w:marTop w:val="0"/>
                                  <w:marBottom w:val="0"/>
                                  <w:divBdr>
                                    <w:top w:val="none" w:sz="0" w:space="0" w:color="auto"/>
                                    <w:left w:val="none" w:sz="0" w:space="0" w:color="auto"/>
                                    <w:bottom w:val="none" w:sz="0" w:space="0" w:color="auto"/>
                                    <w:right w:val="none" w:sz="0" w:space="0" w:color="auto"/>
                                  </w:divBdr>
                                </w:div>
                                <w:div w:id="391658080">
                                  <w:marLeft w:val="240"/>
                                  <w:marRight w:val="240"/>
                                  <w:marTop w:val="0"/>
                                  <w:marBottom w:val="0"/>
                                  <w:divBdr>
                                    <w:top w:val="none" w:sz="0" w:space="0" w:color="auto"/>
                                    <w:left w:val="none" w:sz="0" w:space="0" w:color="auto"/>
                                    <w:bottom w:val="none" w:sz="0" w:space="0" w:color="auto"/>
                                    <w:right w:val="none" w:sz="0" w:space="0" w:color="auto"/>
                                  </w:divBdr>
                                  <w:divsChild>
                                    <w:div w:id="1407458510">
                                      <w:marLeft w:val="240"/>
                                      <w:marRight w:val="0"/>
                                      <w:marTop w:val="0"/>
                                      <w:marBottom w:val="0"/>
                                      <w:divBdr>
                                        <w:top w:val="none" w:sz="0" w:space="0" w:color="auto"/>
                                        <w:left w:val="none" w:sz="0" w:space="0" w:color="auto"/>
                                        <w:bottom w:val="none" w:sz="0" w:space="0" w:color="auto"/>
                                        <w:right w:val="none" w:sz="0" w:space="0" w:color="auto"/>
                                      </w:divBdr>
                                    </w:div>
                                  </w:divsChild>
                                </w:div>
                                <w:div w:id="510029383">
                                  <w:marLeft w:val="240"/>
                                  <w:marRight w:val="240"/>
                                  <w:marTop w:val="0"/>
                                  <w:marBottom w:val="0"/>
                                  <w:divBdr>
                                    <w:top w:val="none" w:sz="0" w:space="0" w:color="auto"/>
                                    <w:left w:val="none" w:sz="0" w:space="0" w:color="auto"/>
                                    <w:bottom w:val="none" w:sz="0" w:space="0" w:color="auto"/>
                                    <w:right w:val="none" w:sz="0" w:space="0" w:color="auto"/>
                                  </w:divBdr>
                                  <w:divsChild>
                                    <w:div w:id="94453365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34726074">
                              <w:marLeft w:val="240"/>
                              <w:marRight w:val="0"/>
                              <w:marTop w:val="0"/>
                              <w:marBottom w:val="0"/>
                              <w:divBdr>
                                <w:top w:val="none" w:sz="0" w:space="0" w:color="auto"/>
                                <w:left w:val="none" w:sz="0" w:space="0" w:color="auto"/>
                                <w:bottom w:val="none" w:sz="0" w:space="0" w:color="auto"/>
                                <w:right w:val="none" w:sz="0" w:space="0" w:color="auto"/>
                              </w:divBdr>
                            </w:div>
                          </w:divsChild>
                        </w:div>
                        <w:div w:id="567957737">
                          <w:marLeft w:val="240"/>
                          <w:marRight w:val="240"/>
                          <w:marTop w:val="0"/>
                          <w:marBottom w:val="0"/>
                          <w:divBdr>
                            <w:top w:val="none" w:sz="0" w:space="0" w:color="auto"/>
                            <w:left w:val="none" w:sz="0" w:space="0" w:color="auto"/>
                            <w:bottom w:val="none" w:sz="0" w:space="0" w:color="auto"/>
                            <w:right w:val="none" w:sz="0" w:space="0" w:color="auto"/>
                          </w:divBdr>
                          <w:divsChild>
                            <w:div w:id="996304817">
                              <w:marLeft w:val="0"/>
                              <w:marRight w:val="0"/>
                              <w:marTop w:val="0"/>
                              <w:marBottom w:val="0"/>
                              <w:divBdr>
                                <w:top w:val="none" w:sz="0" w:space="0" w:color="auto"/>
                                <w:left w:val="none" w:sz="0" w:space="0" w:color="auto"/>
                                <w:bottom w:val="none" w:sz="0" w:space="0" w:color="auto"/>
                                <w:right w:val="none" w:sz="0" w:space="0" w:color="auto"/>
                              </w:divBdr>
                              <w:divsChild>
                                <w:div w:id="1119646923">
                                  <w:marLeft w:val="240"/>
                                  <w:marRight w:val="240"/>
                                  <w:marTop w:val="0"/>
                                  <w:marBottom w:val="0"/>
                                  <w:divBdr>
                                    <w:top w:val="none" w:sz="0" w:space="0" w:color="auto"/>
                                    <w:left w:val="none" w:sz="0" w:space="0" w:color="auto"/>
                                    <w:bottom w:val="none" w:sz="0" w:space="0" w:color="auto"/>
                                    <w:right w:val="none" w:sz="0" w:space="0" w:color="auto"/>
                                  </w:divBdr>
                                  <w:divsChild>
                                    <w:div w:id="493760237">
                                      <w:marLeft w:val="240"/>
                                      <w:marRight w:val="0"/>
                                      <w:marTop w:val="0"/>
                                      <w:marBottom w:val="0"/>
                                      <w:divBdr>
                                        <w:top w:val="none" w:sz="0" w:space="0" w:color="auto"/>
                                        <w:left w:val="none" w:sz="0" w:space="0" w:color="auto"/>
                                        <w:bottom w:val="none" w:sz="0" w:space="0" w:color="auto"/>
                                        <w:right w:val="none" w:sz="0" w:space="0" w:color="auto"/>
                                      </w:divBdr>
                                    </w:div>
                                  </w:divsChild>
                                </w:div>
                                <w:div w:id="1291015746">
                                  <w:marLeft w:val="0"/>
                                  <w:marRight w:val="0"/>
                                  <w:marTop w:val="0"/>
                                  <w:marBottom w:val="0"/>
                                  <w:divBdr>
                                    <w:top w:val="none" w:sz="0" w:space="0" w:color="auto"/>
                                    <w:left w:val="none" w:sz="0" w:space="0" w:color="auto"/>
                                    <w:bottom w:val="none" w:sz="0" w:space="0" w:color="auto"/>
                                    <w:right w:val="none" w:sz="0" w:space="0" w:color="auto"/>
                                  </w:divBdr>
                                </w:div>
                                <w:div w:id="1525361485">
                                  <w:marLeft w:val="240"/>
                                  <w:marRight w:val="240"/>
                                  <w:marTop w:val="0"/>
                                  <w:marBottom w:val="0"/>
                                  <w:divBdr>
                                    <w:top w:val="none" w:sz="0" w:space="0" w:color="auto"/>
                                    <w:left w:val="none" w:sz="0" w:space="0" w:color="auto"/>
                                    <w:bottom w:val="none" w:sz="0" w:space="0" w:color="auto"/>
                                    <w:right w:val="none" w:sz="0" w:space="0" w:color="auto"/>
                                  </w:divBdr>
                                  <w:divsChild>
                                    <w:div w:id="7278016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70033925">
                              <w:marLeft w:val="240"/>
                              <w:marRight w:val="0"/>
                              <w:marTop w:val="0"/>
                              <w:marBottom w:val="0"/>
                              <w:divBdr>
                                <w:top w:val="none" w:sz="0" w:space="0" w:color="auto"/>
                                <w:left w:val="none" w:sz="0" w:space="0" w:color="auto"/>
                                <w:bottom w:val="none" w:sz="0" w:space="0" w:color="auto"/>
                                <w:right w:val="none" w:sz="0" w:space="0" w:color="auto"/>
                              </w:divBdr>
                            </w:div>
                          </w:divsChild>
                        </w:div>
                        <w:div w:id="1020164817">
                          <w:marLeft w:val="240"/>
                          <w:marRight w:val="240"/>
                          <w:marTop w:val="0"/>
                          <w:marBottom w:val="0"/>
                          <w:divBdr>
                            <w:top w:val="none" w:sz="0" w:space="0" w:color="auto"/>
                            <w:left w:val="none" w:sz="0" w:space="0" w:color="auto"/>
                            <w:bottom w:val="none" w:sz="0" w:space="0" w:color="auto"/>
                            <w:right w:val="none" w:sz="0" w:space="0" w:color="auto"/>
                          </w:divBdr>
                          <w:divsChild>
                            <w:div w:id="543566923">
                              <w:marLeft w:val="0"/>
                              <w:marRight w:val="0"/>
                              <w:marTop w:val="0"/>
                              <w:marBottom w:val="0"/>
                              <w:divBdr>
                                <w:top w:val="none" w:sz="0" w:space="0" w:color="auto"/>
                                <w:left w:val="none" w:sz="0" w:space="0" w:color="auto"/>
                                <w:bottom w:val="none" w:sz="0" w:space="0" w:color="auto"/>
                                <w:right w:val="none" w:sz="0" w:space="0" w:color="auto"/>
                              </w:divBdr>
                              <w:divsChild>
                                <w:div w:id="429551197">
                                  <w:marLeft w:val="0"/>
                                  <w:marRight w:val="0"/>
                                  <w:marTop w:val="0"/>
                                  <w:marBottom w:val="0"/>
                                  <w:divBdr>
                                    <w:top w:val="none" w:sz="0" w:space="0" w:color="auto"/>
                                    <w:left w:val="none" w:sz="0" w:space="0" w:color="auto"/>
                                    <w:bottom w:val="none" w:sz="0" w:space="0" w:color="auto"/>
                                    <w:right w:val="none" w:sz="0" w:space="0" w:color="auto"/>
                                  </w:divBdr>
                                </w:div>
                                <w:div w:id="630667335">
                                  <w:marLeft w:val="240"/>
                                  <w:marRight w:val="240"/>
                                  <w:marTop w:val="0"/>
                                  <w:marBottom w:val="0"/>
                                  <w:divBdr>
                                    <w:top w:val="none" w:sz="0" w:space="0" w:color="auto"/>
                                    <w:left w:val="none" w:sz="0" w:space="0" w:color="auto"/>
                                    <w:bottom w:val="none" w:sz="0" w:space="0" w:color="auto"/>
                                    <w:right w:val="none" w:sz="0" w:space="0" w:color="auto"/>
                                  </w:divBdr>
                                  <w:divsChild>
                                    <w:div w:id="1334989434">
                                      <w:marLeft w:val="240"/>
                                      <w:marRight w:val="0"/>
                                      <w:marTop w:val="0"/>
                                      <w:marBottom w:val="0"/>
                                      <w:divBdr>
                                        <w:top w:val="none" w:sz="0" w:space="0" w:color="auto"/>
                                        <w:left w:val="none" w:sz="0" w:space="0" w:color="auto"/>
                                        <w:bottom w:val="none" w:sz="0" w:space="0" w:color="auto"/>
                                        <w:right w:val="none" w:sz="0" w:space="0" w:color="auto"/>
                                      </w:divBdr>
                                    </w:div>
                                  </w:divsChild>
                                </w:div>
                                <w:div w:id="1100838921">
                                  <w:marLeft w:val="240"/>
                                  <w:marRight w:val="240"/>
                                  <w:marTop w:val="0"/>
                                  <w:marBottom w:val="0"/>
                                  <w:divBdr>
                                    <w:top w:val="none" w:sz="0" w:space="0" w:color="auto"/>
                                    <w:left w:val="none" w:sz="0" w:space="0" w:color="auto"/>
                                    <w:bottom w:val="none" w:sz="0" w:space="0" w:color="auto"/>
                                    <w:right w:val="none" w:sz="0" w:space="0" w:color="auto"/>
                                  </w:divBdr>
                                  <w:divsChild>
                                    <w:div w:id="833100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290743359">
                              <w:marLeft w:val="240"/>
                              <w:marRight w:val="0"/>
                              <w:marTop w:val="0"/>
                              <w:marBottom w:val="0"/>
                              <w:divBdr>
                                <w:top w:val="none" w:sz="0" w:space="0" w:color="auto"/>
                                <w:left w:val="none" w:sz="0" w:space="0" w:color="auto"/>
                                <w:bottom w:val="none" w:sz="0" w:space="0" w:color="auto"/>
                                <w:right w:val="none" w:sz="0" w:space="0" w:color="auto"/>
                              </w:divBdr>
                            </w:div>
                          </w:divsChild>
                        </w:div>
                        <w:div w:id="1944530505">
                          <w:marLeft w:val="0"/>
                          <w:marRight w:val="0"/>
                          <w:marTop w:val="0"/>
                          <w:marBottom w:val="0"/>
                          <w:divBdr>
                            <w:top w:val="none" w:sz="0" w:space="0" w:color="auto"/>
                            <w:left w:val="none" w:sz="0" w:space="0" w:color="auto"/>
                            <w:bottom w:val="none" w:sz="0" w:space="0" w:color="auto"/>
                            <w:right w:val="none" w:sz="0" w:space="0" w:color="auto"/>
                          </w:divBdr>
                        </w:div>
                        <w:div w:id="2085451313">
                          <w:marLeft w:val="240"/>
                          <w:marRight w:val="240"/>
                          <w:marTop w:val="0"/>
                          <w:marBottom w:val="0"/>
                          <w:divBdr>
                            <w:top w:val="none" w:sz="0" w:space="0" w:color="auto"/>
                            <w:left w:val="none" w:sz="0" w:space="0" w:color="auto"/>
                            <w:bottom w:val="none" w:sz="0" w:space="0" w:color="auto"/>
                            <w:right w:val="none" w:sz="0" w:space="0" w:color="auto"/>
                          </w:divBdr>
                          <w:divsChild>
                            <w:div w:id="1534229673">
                              <w:marLeft w:val="240"/>
                              <w:marRight w:val="0"/>
                              <w:marTop w:val="0"/>
                              <w:marBottom w:val="0"/>
                              <w:divBdr>
                                <w:top w:val="none" w:sz="0" w:space="0" w:color="auto"/>
                                <w:left w:val="none" w:sz="0" w:space="0" w:color="auto"/>
                                <w:bottom w:val="none" w:sz="0" w:space="0" w:color="auto"/>
                                <w:right w:val="none" w:sz="0" w:space="0" w:color="auto"/>
                              </w:divBdr>
                            </w:div>
                            <w:div w:id="1969896042">
                              <w:marLeft w:val="0"/>
                              <w:marRight w:val="0"/>
                              <w:marTop w:val="0"/>
                              <w:marBottom w:val="0"/>
                              <w:divBdr>
                                <w:top w:val="none" w:sz="0" w:space="0" w:color="auto"/>
                                <w:left w:val="none" w:sz="0" w:space="0" w:color="auto"/>
                                <w:bottom w:val="none" w:sz="0" w:space="0" w:color="auto"/>
                                <w:right w:val="none" w:sz="0" w:space="0" w:color="auto"/>
                              </w:divBdr>
                              <w:divsChild>
                                <w:div w:id="514615374">
                                  <w:marLeft w:val="240"/>
                                  <w:marRight w:val="240"/>
                                  <w:marTop w:val="0"/>
                                  <w:marBottom w:val="0"/>
                                  <w:divBdr>
                                    <w:top w:val="none" w:sz="0" w:space="0" w:color="auto"/>
                                    <w:left w:val="none" w:sz="0" w:space="0" w:color="auto"/>
                                    <w:bottom w:val="none" w:sz="0" w:space="0" w:color="auto"/>
                                    <w:right w:val="none" w:sz="0" w:space="0" w:color="auto"/>
                                  </w:divBdr>
                                  <w:divsChild>
                                    <w:div w:id="994071488">
                                      <w:marLeft w:val="240"/>
                                      <w:marRight w:val="0"/>
                                      <w:marTop w:val="0"/>
                                      <w:marBottom w:val="0"/>
                                      <w:divBdr>
                                        <w:top w:val="none" w:sz="0" w:space="0" w:color="auto"/>
                                        <w:left w:val="none" w:sz="0" w:space="0" w:color="auto"/>
                                        <w:bottom w:val="none" w:sz="0" w:space="0" w:color="auto"/>
                                        <w:right w:val="none" w:sz="0" w:space="0" w:color="auto"/>
                                      </w:divBdr>
                                    </w:div>
                                  </w:divsChild>
                                </w:div>
                                <w:div w:id="686249196">
                                  <w:marLeft w:val="0"/>
                                  <w:marRight w:val="0"/>
                                  <w:marTop w:val="0"/>
                                  <w:marBottom w:val="0"/>
                                  <w:divBdr>
                                    <w:top w:val="none" w:sz="0" w:space="0" w:color="auto"/>
                                    <w:left w:val="none" w:sz="0" w:space="0" w:color="auto"/>
                                    <w:bottom w:val="none" w:sz="0" w:space="0" w:color="auto"/>
                                    <w:right w:val="none" w:sz="0" w:space="0" w:color="auto"/>
                                  </w:divBdr>
                                </w:div>
                                <w:div w:id="1426271767">
                                  <w:marLeft w:val="240"/>
                                  <w:marRight w:val="240"/>
                                  <w:marTop w:val="0"/>
                                  <w:marBottom w:val="0"/>
                                  <w:divBdr>
                                    <w:top w:val="none" w:sz="0" w:space="0" w:color="auto"/>
                                    <w:left w:val="none" w:sz="0" w:space="0" w:color="auto"/>
                                    <w:bottom w:val="none" w:sz="0" w:space="0" w:color="auto"/>
                                    <w:right w:val="none" w:sz="0" w:space="0" w:color="auto"/>
                                  </w:divBdr>
                                  <w:divsChild>
                                    <w:div w:id="5057525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9502520">
      <w:bodyDiv w:val="1"/>
      <w:marLeft w:val="0"/>
      <w:marRight w:val="0"/>
      <w:marTop w:val="0"/>
      <w:marBottom w:val="0"/>
      <w:divBdr>
        <w:top w:val="none" w:sz="0" w:space="0" w:color="auto"/>
        <w:left w:val="none" w:sz="0" w:space="0" w:color="auto"/>
        <w:bottom w:val="none" w:sz="0" w:space="0" w:color="auto"/>
        <w:right w:val="none" w:sz="0" w:space="0" w:color="auto"/>
      </w:divBdr>
      <w:divsChild>
        <w:div w:id="253560693">
          <w:marLeft w:val="446"/>
          <w:marRight w:val="0"/>
          <w:marTop w:val="0"/>
          <w:marBottom w:val="0"/>
          <w:divBdr>
            <w:top w:val="none" w:sz="0" w:space="0" w:color="auto"/>
            <w:left w:val="none" w:sz="0" w:space="0" w:color="auto"/>
            <w:bottom w:val="none" w:sz="0" w:space="0" w:color="auto"/>
            <w:right w:val="none" w:sz="0" w:space="0" w:color="auto"/>
          </w:divBdr>
        </w:div>
        <w:div w:id="389503547">
          <w:marLeft w:val="446"/>
          <w:marRight w:val="0"/>
          <w:marTop w:val="0"/>
          <w:marBottom w:val="0"/>
          <w:divBdr>
            <w:top w:val="none" w:sz="0" w:space="0" w:color="auto"/>
            <w:left w:val="none" w:sz="0" w:space="0" w:color="auto"/>
            <w:bottom w:val="none" w:sz="0" w:space="0" w:color="auto"/>
            <w:right w:val="none" w:sz="0" w:space="0" w:color="auto"/>
          </w:divBdr>
        </w:div>
        <w:div w:id="459804091">
          <w:marLeft w:val="446"/>
          <w:marRight w:val="0"/>
          <w:marTop w:val="0"/>
          <w:marBottom w:val="0"/>
          <w:divBdr>
            <w:top w:val="none" w:sz="0" w:space="0" w:color="auto"/>
            <w:left w:val="none" w:sz="0" w:space="0" w:color="auto"/>
            <w:bottom w:val="none" w:sz="0" w:space="0" w:color="auto"/>
            <w:right w:val="none" w:sz="0" w:space="0" w:color="auto"/>
          </w:divBdr>
        </w:div>
        <w:div w:id="841626725">
          <w:marLeft w:val="446"/>
          <w:marRight w:val="0"/>
          <w:marTop w:val="0"/>
          <w:marBottom w:val="0"/>
          <w:divBdr>
            <w:top w:val="none" w:sz="0" w:space="0" w:color="auto"/>
            <w:left w:val="none" w:sz="0" w:space="0" w:color="auto"/>
            <w:bottom w:val="none" w:sz="0" w:space="0" w:color="auto"/>
            <w:right w:val="none" w:sz="0" w:space="0" w:color="auto"/>
          </w:divBdr>
        </w:div>
        <w:div w:id="1234436847">
          <w:marLeft w:val="446"/>
          <w:marRight w:val="0"/>
          <w:marTop w:val="0"/>
          <w:marBottom w:val="0"/>
          <w:divBdr>
            <w:top w:val="none" w:sz="0" w:space="0" w:color="auto"/>
            <w:left w:val="none" w:sz="0" w:space="0" w:color="auto"/>
            <w:bottom w:val="none" w:sz="0" w:space="0" w:color="auto"/>
            <w:right w:val="none" w:sz="0" w:space="0" w:color="auto"/>
          </w:divBdr>
        </w:div>
        <w:div w:id="1292437390">
          <w:marLeft w:val="446"/>
          <w:marRight w:val="0"/>
          <w:marTop w:val="0"/>
          <w:marBottom w:val="0"/>
          <w:divBdr>
            <w:top w:val="none" w:sz="0" w:space="0" w:color="auto"/>
            <w:left w:val="none" w:sz="0" w:space="0" w:color="auto"/>
            <w:bottom w:val="none" w:sz="0" w:space="0" w:color="auto"/>
            <w:right w:val="none" w:sz="0" w:space="0" w:color="auto"/>
          </w:divBdr>
        </w:div>
        <w:div w:id="2002732786">
          <w:marLeft w:val="446"/>
          <w:marRight w:val="0"/>
          <w:marTop w:val="0"/>
          <w:marBottom w:val="0"/>
          <w:divBdr>
            <w:top w:val="none" w:sz="0" w:space="0" w:color="auto"/>
            <w:left w:val="none" w:sz="0" w:space="0" w:color="auto"/>
            <w:bottom w:val="none" w:sz="0" w:space="0" w:color="auto"/>
            <w:right w:val="none" w:sz="0" w:space="0" w:color="auto"/>
          </w:divBdr>
        </w:div>
      </w:divsChild>
    </w:div>
    <w:div w:id="1438060161">
      <w:bodyDiv w:val="1"/>
      <w:marLeft w:val="0"/>
      <w:marRight w:val="0"/>
      <w:marTop w:val="0"/>
      <w:marBottom w:val="0"/>
      <w:divBdr>
        <w:top w:val="none" w:sz="0" w:space="0" w:color="auto"/>
        <w:left w:val="none" w:sz="0" w:space="0" w:color="auto"/>
        <w:bottom w:val="none" w:sz="0" w:space="0" w:color="auto"/>
        <w:right w:val="none" w:sz="0" w:space="0" w:color="auto"/>
      </w:divBdr>
    </w:div>
    <w:div w:id="1514683853">
      <w:bodyDiv w:val="1"/>
      <w:marLeft w:val="0"/>
      <w:marRight w:val="0"/>
      <w:marTop w:val="0"/>
      <w:marBottom w:val="0"/>
      <w:divBdr>
        <w:top w:val="none" w:sz="0" w:space="0" w:color="auto"/>
        <w:left w:val="none" w:sz="0" w:space="0" w:color="auto"/>
        <w:bottom w:val="none" w:sz="0" w:space="0" w:color="auto"/>
        <w:right w:val="none" w:sz="0" w:space="0" w:color="auto"/>
      </w:divBdr>
      <w:divsChild>
        <w:div w:id="1489590000">
          <w:marLeft w:val="0"/>
          <w:marRight w:val="0"/>
          <w:marTop w:val="0"/>
          <w:marBottom w:val="0"/>
          <w:divBdr>
            <w:top w:val="none" w:sz="0" w:space="0" w:color="auto"/>
            <w:left w:val="none" w:sz="0" w:space="0" w:color="auto"/>
            <w:bottom w:val="none" w:sz="0" w:space="0" w:color="auto"/>
            <w:right w:val="none" w:sz="0" w:space="0" w:color="auto"/>
          </w:divBdr>
          <w:divsChild>
            <w:div w:id="3008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52752">
      <w:bodyDiv w:val="1"/>
      <w:marLeft w:val="0"/>
      <w:marRight w:val="0"/>
      <w:marTop w:val="0"/>
      <w:marBottom w:val="0"/>
      <w:divBdr>
        <w:top w:val="none" w:sz="0" w:space="0" w:color="auto"/>
        <w:left w:val="none" w:sz="0" w:space="0" w:color="auto"/>
        <w:bottom w:val="none" w:sz="0" w:space="0" w:color="auto"/>
        <w:right w:val="none" w:sz="0" w:space="0" w:color="auto"/>
      </w:divBdr>
    </w:div>
    <w:div w:id="1561675130">
      <w:bodyDiv w:val="1"/>
      <w:marLeft w:val="0"/>
      <w:marRight w:val="0"/>
      <w:marTop w:val="0"/>
      <w:marBottom w:val="0"/>
      <w:divBdr>
        <w:top w:val="none" w:sz="0" w:space="0" w:color="auto"/>
        <w:left w:val="none" w:sz="0" w:space="0" w:color="auto"/>
        <w:bottom w:val="none" w:sz="0" w:space="0" w:color="auto"/>
        <w:right w:val="none" w:sz="0" w:space="0" w:color="auto"/>
      </w:divBdr>
    </w:div>
    <w:div w:id="1578709561">
      <w:bodyDiv w:val="1"/>
      <w:marLeft w:val="0"/>
      <w:marRight w:val="0"/>
      <w:marTop w:val="0"/>
      <w:marBottom w:val="0"/>
      <w:divBdr>
        <w:top w:val="none" w:sz="0" w:space="0" w:color="auto"/>
        <w:left w:val="none" w:sz="0" w:space="0" w:color="auto"/>
        <w:bottom w:val="none" w:sz="0" w:space="0" w:color="auto"/>
        <w:right w:val="none" w:sz="0" w:space="0" w:color="auto"/>
      </w:divBdr>
    </w:div>
    <w:div w:id="1589578750">
      <w:bodyDiv w:val="1"/>
      <w:marLeft w:val="0"/>
      <w:marRight w:val="0"/>
      <w:marTop w:val="0"/>
      <w:marBottom w:val="0"/>
      <w:divBdr>
        <w:top w:val="none" w:sz="0" w:space="0" w:color="auto"/>
        <w:left w:val="none" w:sz="0" w:space="0" w:color="auto"/>
        <w:bottom w:val="none" w:sz="0" w:space="0" w:color="auto"/>
        <w:right w:val="none" w:sz="0" w:space="0" w:color="auto"/>
      </w:divBdr>
    </w:div>
    <w:div w:id="1593972123">
      <w:bodyDiv w:val="1"/>
      <w:marLeft w:val="0"/>
      <w:marRight w:val="0"/>
      <w:marTop w:val="0"/>
      <w:marBottom w:val="0"/>
      <w:divBdr>
        <w:top w:val="none" w:sz="0" w:space="0" w:color="auto"/>
        <w:left w:val="none" w:sz="0" w:space="0" w:color="auto"/>
        <w:bottom w:val="none" w:sz="0" w:space="0" w:color="auto"/>
        <w:right w:val="none" w:sz="0" w:space="0" w:color="auto"/>
      </w:divBdr>
    </w:div>
    <w:div w:id="1595892003">
      <w:bodyDiv w:val="1"/>
      <w:marLeft w:val="0"/>
      <w:marRight w:val="0"/>
      <w:marTop w:val="0"/>
      <w:marBottom w:val="0"/>
      <w:divBdr>
        <w:top w:val="none" w:sz="0" w:space="0" w:color="auto"/>
        <w:left w:val="none" w:sz="0" w:space="0" w:color="auto"/>
        <w:bottom w:val="none" w:sz="0" w:space="0" w:color="auto"/>
        <w:right w:val="none" w:sz="0" w:space="0" w:color="auto"/>
      </w:divBdr>
      <w:divsChild>
        <w:div w:id="1246573817">
          <w:marLeft w:val="0"/>
          <w:marRight w:val="0"/>
          <w:marTop w:val="0"/>
          <w:marBottom w:val="0"/>
          <w:divBdr>
            <w:top w:val="none" w:sz="0" w:space="0" w:color="auto"/>
            <w:left w:val="none" w:sz="0" w:space="0" w:color="auto"/>
            <w:bottom w:val="none" w:sz="0" w:space="0" w:color="auto"/>
            <w:right w:val="none" w:sz="0" w:space="0" w:color="auto"/>
          </w:divBdr>
          <w:divsChild>
            <w:div w:id="53570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456048">
      <w:bodyDiv w:val="1"/>
      <w:marLeft w:val="0"/>
      <w:marRight w:val="0"/>
      <w:marTop w:val="0"/>
      <w:marBottom w:val="0"/>
      <w:divBdr>
        <w:top w:val="none" w:sz="0" w:space="0" w:color="auto"/>
        <w:left w:val="none" w:sz="0" w:space="0" w:color="auto"/>
        <w:bottom w:val="none" w:sz="0" w:space="0" w:color="auto"/>
        <w:right w:val="none" w:sz="0" w:space="0" w:color="auto"/>
      </w:divBdr>
      <w:divsChild>
        <w:div w:id="161698594">
          <w:marLeft w:val="547"/>
          <w:marRight w:val="0"/>
          <w:marTop w:val="0"/>
          <w:marBottom w:val="0"/>
          <w:divBdr>
            <w:top w:val="none" w:sz="0" w:space="0" w:color="auto"/>
            <w:left w:val="none" w:sz="0" w:space="0" w:color="auto"/>
            <w:bottom w:val="none" w:sz="0" w:space="0" w:color="auto"/>
            <w:right w:val="none" w:sz="0" w:space="0" w:color="auto"/>
          </w:divBdr>
        </w:div>
        <w:div w:id="848061933">
          <w:marLeft w:val="547"/>
          <w:marRight w:val="0"/>
          <w:marTop w:val="0"/>
          <w:marBottom w:val="0"/>
          <w:divBdr>
            <w:top w:val="none" w:sz="0" w:space="0" w:color="auto"/>
            <w:left w:val="none" w:sz="0" w:space="0" w:color="auto"/>
            <w:bottom w:val="none" w:sz="0" w:space="0" w:color="auto"/>
            <w:right w:val="none" w:sz="0" w:space="0" w:color="auto"/>
          </w:divBdr>
        </w:div>
        <w:div w:id="1222793196">
          <w:marLeft w:val="547"/>
          <w:marRight w:val="0"/>
          <w:marTop w:val="0"/>
          <w:marBottom w:val="0"/>
          <w:divBdr>
            <w:top w:val="none" w:sz="0" w:space="0" w:color="auto"/>
            <w:left w:val="none" w:sz="0" w:space="0" w:color="auto"/>
            <w:bottom w:val="none" w:sz="0" w:space="0" w:color="auto"/>
            <w:right w:val="none" w:sz="0" w:space="0" w:color="auto"/>
          </w:divBdr>
        </w:div>
        <w:div w:id="1741714813">
          <w:marLeft w:val="547"/>
          <w:marRight w:val="0"/>
          <w:marTop w:val="0"/>
          <w:marBottom w:val="0"/>
          <w:divBdr>
            <w:top w:val="none" w:sz="0" w:space="0" w:color="auto"/>
            <w:left w:val="none" w:sz="0" w:space="0" w:color="auto"/>
            <w:bottom w:val="none" w:sz="0" w:space="0" w:color="auto"/>
            <w:right w:val="none" w:sz="0" w:space="0" w:color="auto"/>
          </w:divBdr>
        </w:div>
      </w:divsChild>
    </w:div>
    <w:div w:id="1714113439">
      <w:bodyDiv w:val="1"/>
      <w:marLeft w:val="0"/>
      <w:marRight w:val="0"/>
      <w:marTop w:val="0"/>
      <w:marBottom w:val="0"/>
      <w:divBdr>
        <w:top w:val="none" w:sz="0" w:space="0" w:color="auto"/>
        <w:left w:val="none" w:sz="0" w:space="0" w:color="auto"/>
        <w:bottom w:val="none" w:sz="0" w:space="0" w:color="auto"/>
        <w:right w:val="none" w:sz="0" w:space="0" w:color="auto"/>
      </w:divBdr>
      <w:divsChild>
        <w:div w:id="373651385">
          <w:marLeft w:val="446"/>
          <w:marRight w:val="0"/>
          <w:marTop w:val="0"/>
          <w:marBottom w:val="0"/>
          <w:divBdr>
            <w:top w:val="none" w:sz="0" w:space="0" w:color="auto"/>
            <w:left w:val="none" w:sz="0" w:space="0" w:color="auto"/>
            <w:bottom w:val="none" w:sz="0" w:space="0" w:color="auto"/>
            <w:right w:val="none" w:sz="0" w:space="0" w:color="auto"/>
          </w:divBdr>
        </w:div>
        <w:div w:id="474956525">
          <w:marLeft w:val="1166"/>
          <w:marRight w:val="0"/>
          <w:marTop w:val="0"/>
          <w:marBottom w:val="0"/>
          <w:divBdr>
            <w:top w:val="none" w:sz="0" w:space="0" w:color="auto"/>
            <w:left w:val="none" w:sz="0" w:space="0" w:color="auto"/>
            <w:bottom w:val="none" w:sz="0" w:space="0" w:color="auto"/>
            <w:right w:val="none" w:sz="0" w:space="0" w:color="auto"/>
          </w:divBdr>
        </w:div>
        <w:div w:id="764959299">
          <w:marLeft w:val="1166"/>
          <w:marRight w:val="0"/>
          <w:marTop w:val="0"/>
          <w:marBottom w:val="0"/>
          <w:divBdr>
            <w:top w:val="none" w:sz="0" w:space="0" w:color="auto"/>
            <w:left w:val="none" w:sz="0" w:space="0" w:color="auto"/>
            <w:bottom w:val="none" w:sz="0" w:space="0" w:color="auto"/>
            <w:right w:val="none" w:sz="0" w:space="0" w:color="auto"/>
          </w:divBdr>
        </w:div>
        <w:div w:id="789208073">
          <w:marLeft w:val="446"/>
          <w:marRight w:val="0"/>
          <w:marTop w:val="0"/>
          <w:marBottom w:val="0"/>
          <w:divBdr>
            <w:top w:val="none" w:sz="0" w:space="0" w:color="auto"/>
            <w:left w:val="none" w:sz="0" w:space="0" w:color="auto"/>
            <w:bottom w:val="none" w:sz="0" w:space="0" w:color="auto"/>
            <w:right w:val="none" w:sz="0" w:space="0" w:color="auto"/>
          </w:divBdr>
        </w:div>
        <w:div w:id="1858347076">
          <w:marLeft w:val="446"/>
          <w:marRight w:val="0"/>
          <w:marTop w:val="0"/>
          <w:marBottom w:val="0"/>
          <w:divBdr>
            <w:top w:val="none" w:sz="0" w:space="0" w:color="auto"/>
            <w:left w:val="none" w:sz="0" w:space="0" w:color="auto"/>
            <w:bottom w:val="none" w:sz="0" w:space="0" w:color="auto"/>
            <w:right w:val="none" w:sz="0" w:space="0" w:color="auto"/>
          </w:divBdr>
        </w:div>
      </w:divsChild>
    </w:div>
    <w:div w:id="1730223021">
      <w:bodyDiv w:val="1"/>
      <w:marLeft w:val="0"/>
      <w:marRight w:val="0"/>
      <w:marTop w:val="0"/>
      <w:marBottom w:val="0"/>
      <w:divBdr>
        <w:top w:val="none" w:sz="0" w:space="0" w:color="auto"/>
        <w:left w:val="none" w:sz="0" w:space="0" w:color="auto"/>
        <w:bottom w:val="none" w:sz="0" w:space="0" w:color="auto"/>
        <w:right w:val="none" w:sz="0" w:space="0" w:color="auto"/>
      </w:divBdr>
      <w:divsChild>
        <w:div w:id="668602724">
          <w:marLeft w:val="446"/>
          <w:marRight w:val="0"/>
          <w:marTop w:val="0"/>
          <w:marBottom w:val="0"/>
          <w:divBdr>
            <w:top w:val="none" w:sz="0" w:space="0" w:color="auto"/>
            <w:left w:val="none" w:sz="0" w:space="0" w:color="auto"/>
            <w:bottom w:val="none" w:sz="0" w:space="0" w:color="auto"/>
            <w:right w:val="none" w:sz="0" w:space="0" w:color="auto"/>
          </w:divBdr>
        </w:div>
        <w:div w:id="681130051">
          <w:marLeft w:val="446"/>
          <w:marRight w:val="0"/>
          <w:marTop w:val="0"/>
          <w:marBottom w:val="0"/>
          <w:divBdr>
            <w:top w:val="none" w:sz="0" w:space="0" w:color="auto"/>
            <w:left w:val="none" w:sz="0" w:space="0" w:color="auto"/>
            <w:bottom w:val="none" w:sz="0" w:space="0" w:color="auto"/>
            <w:right w:val="none" w:sz="0" w:space="0" w:color="auto"/>
          </w:divBdr>
        </w:div>
        <w:div w:id="731318669">
          <w:marLeft w:val="446"/>
          <w:marRight w:val="0"/>
          <w:marTop w:val="0"/>
          <w:marBottom w:val="0"/>
          <w:divBdr>
            <w:top w:val="none" w:sz="0" w:space="0" w:color="auto"/>
            <w:left w:val="none" w:sz="0" w:space="0" w:color="auto"/>
            <w:bottom w:val="none" w:sz="0" w:space="0" w:color="auto"/>
            <w:right w:val="none" w:sz="0" w:space="0" w:color="auto"/>
          </w:divBdr>
        </w:div>
        <w:div w:id="997614314">
          <w:marLeft w:val="446"/>
          <w:marRight w:val="0"/>
          <w:marTop w:val="0"/>
          <w:marBottom w:val="0"/>
          <w:divBdr>
            <w:top w:val="none" w:sz="0" w:space="0" w:color="auto"/>
            <w:left w:val="none" w:sz="0" w:space="0" w:color="auto"/>
            <w:bottom w:val="none" w:sz="0" w:space="0" w:color="auto"/>
            <w:right w:val="none" w:sz="0" w:space="0" w:color="auto"/>
          </w:divBdr>
        </w:div>
        <w:div w:id="1310675563">
          <w:marLeft w:val="446"/>
          <w:marRight w:val="0"/>
          <w:marTop w:val="0"/>
          <w:marBottom w:val="0"/>
          <w:divBdr>
            <w:top w:val="none" w:sz="0" w:space="0" w:color="auto"/>
            <w:left w:val="none" w:sz="0" w:space="0" w:color="auto"/>
            <w:bottom w:val="none" w:sz="0" w:space="0" w:color="auto"/>
            <w:right w:val="none" w:sz="0" w:space="0" w:color="auto"/>
          </w:divBdr>
        </w:div>
        <w:div w:id="1551654373">
          <w:marLeft w:val="446"/>
          <w:marRight w:val="0"/>
          <w:marTop w:val="0"/>
          <w:marBottom w:val="0"/>
          <w:divBdr>
            <w:top w:val="none" w:sz="0" w:space="0" w:color="auto"/>
            <w:left w:val="none" w:sz="0" w:space="0" w:color="auto"/>
            <w:bottom w:val="none" w:sz="0" w:space="0" w:color="auto"/>
            <w:right w:val="none" w:sz="0" w:space="0" w:color="auto"/>
          </w:divBdr>
        </w:div>
        <w:div w:id="2088770280">
          <w:marLeft w:val="446"/>
          <w:marRight w:val="0"/>
          <w:marTop w:val="0"/>
          <w:marBottom w:val="0"/>
          <w:divBdr>
            <w:top w:val="none" w:sz="0" w:space="0" w:color="auto"/>
            <w:left w:val="none" w:sz="0" w:space="0" w:color="auto"/>
            <w:bottom w:val="none" w:sz="0" w:space="0" w:color="auto"/>
            <w:right w:val="none" w:sz="0" w:space="0" w:color="auto"/>
          </w:divBdr>
        </w:div>
      </w:divsChild>
    </w:div>
    <w:div w:id="1751586735">
      <w:bodyDiv w:val="1"/>
      <w:marLeft w:val="0"/>
      <w:marRight w:val="0"/>
      <w:marTop w:val="0"/>
      <w:marBottom w:val="0"/>
      <w:divBdr>
        <w:top w:val="none" w:sz="0" w:space="0" w:color="auto"/>
        <w:left w:val="none" w:sz="0" w:space="0" w:color="auto"/>
        <w:bottom w:val="none" w:sz="0" w:space="0" w:color="auto"/>
        <w:right w:val="none" w:sz="0" w:space="0" w:color="auto"/>
      </w:divBdr>
    </w:div>
    <w:div w:id="1886527144">
      <w:bodyDiv w:val="1"/>
      <w:marLeft w:val="0"/>
      <w:marRight w:val="0"/>
      <w:marTop w:val="0"/>
      <w:marBottom w:val="0"/>
      <w:divBdr>
        <w:top w:val="none" w:sz="0" w:space="0" w:color="auto"/>
        <w:left w:val="none" w:sz="0" w:space="0" w:color="auto"/>
        <w:bottom w:val="none" w:sz="0" w:space="0" w:color="auto"/>
        <w:right w:val="none" w:sz="0" w:space="0" w:color="auto"/>
      </w:divBdr>
    </w:div>
    <w:div w:id="1974023192">
      <w:bodyDiv w:val="1"/>
      <w:marLeft w:val="0"/>
      <w:marRight w:val="0"/>
      <w:marTop w:val="0"/>
      <w:marBottom w:val="0"/>
      <w:divBdr>
        <w:top w:val="none" w:sz="0" w:space="0" w:color="auto"/>
        <w:left w:val="none" w:sz="0" w:space="0" w:color="auto"/>
        <w:bottom w:val="none" w:sz="0" w:space="0" w:color="auto"/>
        <w:right w:val="none" w:sz="0" w:space="0" w:color="auto"/>
      </w:divBdr>
    </w:div>
    <w:div w:id="1987971568">
      <w:bodyDiv w:val="1"/>
      <w:marLeft w:val="0"/>
      <w:marRight w:val="0"/>
      <w:marTop w:val="0"/>
      <w:marBottom w:val="0"/>
      <w:divBdr>
        <w:top w:val="none" w:sz="0" w:space="0" w:color="auto"/>
        <w:left w:val="none" w:sz="0" w:space="0" w:color="auto"/>
        <w:bottom w:val="none" w:sz="0" w:space="0" w:color="auto"/>
        <w:right w:val="none" w:sz="0" w:space="0" w:color="auto"/>
      </w:divBdr>
    </w:div>
    <w:div w:id="2034501562">
      <w:bodyDiv w:val="1"/>
      <w:marLeft w:val="0"/>
      <w:marRight w:val="0"/>
      <w:marTop w:val="0"/>
      <w:marBottom w:val="0"/>
      <w:divBdr>
        <w:top w:val="none" w:sz="0" w:space="0" w:color="auto"/>
        <w:left w:val="none" w:sz="0" w:space="0" w:color="auto"/>
        <w:bottom w:val="none" w:sz="0" w:space="0" w:color="auto"/>
        <w:right w:val="none" w:sz="0" w:space="0" w:color="auto"/>
      </w:divBdr>
    </w:div>
    <w:div w:id="2094081341">
      <w:bodyDiv w:val="1"/>
      <w:marLeft w:val="0"/>
      <w:marRight w:val="0"/>
      <w:marTop w:val="0"/>
      <w:marBottom w:val="0"/>
      <w:divBdr>
        <w:top w:val="none" w:sz="0" w:space="0" w:color="auto"/>
        <w:left w:val="none" w:sz="0" w:space="0" w:color="auto"/>
        <w:bottom w:val="none" w:sz="0" w:space="0" w:color="auto"/>
        <w:right w:val="none" w:sz="0" w:space="0" w:color="auto"/>
      </w:divBdr>
      <w:divsChild>
        <w:div w:id="692418074">
          <w:marLeft w:val="0"/>
          <w:marRight w:val="0"/>
          <w:marTop w:val="0"/>
          <w:marBottom w:val="0"/>
          <w:divBdr>
            <w:top w:val="none" w:sz="0" w:space="0" w:color="auto"/>
            <w:left w:val="none" w:sz="0" w:space="0" w:color="auto"/>
            <w:bottom w:val="none" w:sz="0" w:space="0" w:color="auto"/>
            <w:right w:val="none" w:sz="0" w:space="0" w:color="auto"/>
          </w:divBdr>
          <w:divsChild>
            <w:div w:id="191589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3418">
      <w:bodyDiv w:val="1"/>
      <w:marLeft w:val="0"/>
      <w:marRight w:val="0"/>
      <w:marTop w:val="0"/>
      <w:marBottom w:val="0"/>
      <w:divBdr>
        <w:top w:val="none" w:sz="0" w:space="0" w:color="auto"/>
        <w:left w:val="none" w:sz="0" w:space="0" w:color="auto"/>
        <w:bottom w:val="none" w:sz="0" w:space="0" w:color="auto"/>
        <w:right w:val="none" w:sz="0" w:space="0" w:color="auto"/>
      </w:divBdr>
      <w:divsChild>
        <w:div w:id="129057258">
          <w:marLeft w:val="1166"/>
          <w:marRight w:val="0"/>
          <w:marTop w:val="0"/>
          <w:marBottom w:val="0"/>
          <w:divBdr>
            <w:top w:val="none" w:sz="0" w:space="0" w:color="auto"/>
            <w:left w:val="none" w:sz="0" w:space="0" w:color="auto"/>
            <w:bottom w:val="none" w:sz="0" w:space="0" w:color="auto"/>
            <w:right w:val="none" w:sz="0" w:space="0" w:color="auto"/>
          </w:divBdr>
        </w:div>
        <w:div w:id="1146972560">
          <w:marLeft w:val="1166"/>
          <w:marRight w:val="0"/>
          <w:marTop w:val="0"/>
          <w:marBottom w:val="0"/>
          <w:divBdr>
            <w:top w:val="none" w:sz="0" w:space="0" w:color="auto"/>
            <w:left w:val="none" w:sz="0" w:space="0" w:color="auto"/>
            <w:bottom w:val="none" w:sz="0" w:space="0" w:color="auto"/>
            <w:right w:val="none" w:sz="0" w:space="0" w:color="auto"/>
          </w:divBdr>
        </w:div>
        <w:div w:id="1582788620">
          <w:marLeft w:val="1166"/>
          <w:marRight w:val="0"/>
          <w:marTop w:val="0"/>
          <w:marBottom w:val="0"/>
          <w:divBdr>
            <w:top w:val="none" w:sz="0" w:space="0" w:color="auto"/>
            <w:left w:val="none" w:sz="0" w:space="0" w:color="auto"/>
            <w:bottom w:val="none" w:sz="0" w:space="0" w:color="auto"/>
            <w:right w:val="none" w:sz="0" w:space="0" w:color="auto"/>
          </w:divBdr>
        </w:div>
        <w:div w:id="1724863952">
          <w:marLeft w:val="1166"/>
          <w:marRight w:val="0"/>
          <w:marTop w:val="0"/>
          <w:marBottom w:val="0"/>
          <w:divBdr>
            <w:top w:val="none" w:sz="0" w:space="0" w:color="auto"/>
            <w:left w:val="none" w:sz="0" w:space="0" w:color="auto"/>
            <w:bottom w:val="none" w:sz="0" w:space="0" w:color="auto"/>
            <w:right w:val="none" w:sz="0" w:space="0" w:color="auto"/>
          </w:divBdr>
        </w:div>
        <w:div w:id="1750614215">
          <w:marLeft w:val="1166"/>
          <w:marRight w:val="0"/>
          <w:marTop w:val="0"/>
          <w:marBottom w:val="0"/>
          <w:divBdr>
            <w:top w:val="none" w:sz="0" w:space="0" w:color="auto"/>
            <w:left w:val="none" w:sz="0" w:space="0" w:color="auto"/>
            <w:bottom w:val="none" w:sz="0" w:space="0" w:color="auto"/>
            <w:right w:val="none" w:sz="0" w:space="0" w:color="auto"/>
          </w:divBdr>
        </w:div>
        <w:div w:id="1872449625">
          <w:marLeft w:val="1166"/>
          <w:marRight w:val="0"/>
          <w:marTop w:val="0"/>
          <w:marBottom w:val="0"/>
          <w:divBdr>
            <w:top w:val="none" w:sz="0" w:space="0" w:color="auto"/>
            <w:left w:val="none" w:sz="0" w:space="0" w:color="auto"/>
            <w:bottom w:val="none" w:sz="0" w:space="0" w:color="auto"/>
            <w:right w:val="none" w:sz="0" w:space="0" w:color="auto"/>
          </w:divBdr>
        </w:div>
      </w:divsChild>
    </w:div>
    <w:div w:id="2140224734">
      <w:bodyDiv w:val="1"/>
      <w:marLeft w:val="0"/>
      <w:marRight w:val="0"/>
      <w:marTop w:val="0"/>
      <w:marBottom w:val="0"/>
      <w:divBdr>
        <w:top w:val="none" w:sz="0" w:space="0" w:color="auto"/>
        <w:left w:val="none" w:sz="0" w:space="0" w:color="auto"/>
        <w:bottom w:val="none" w:sz="0" w:space="0" w:color="auto"/>
        <w:right w:val="none" w:sz="0" w:space="0" w:color="auto"/>
      </w:divBdr>
      <w:divsChild>
        <w:div w:id="480460628">
          <w:marLeft w:val="274"/>
          <w:marRight w:val="0"/>
          <w:marTop w:val="0"/>
          <w:marBottom w:val="0"/>
          <w:divBdr>
            <w:top w:val="none" w:sz="0" w:space="0" w:color="auto"/>
            <w:left w:val="none" w:sz="0" w:space="0" w:color="auto"/>
            <w:bottom w:val="none" w:sz="0" w:space="0" w:color="auto"/>
            <w:right w:val="none" w:sz="0" w:space="0" w:color="auto"/>
          </w:divBdr>
        </w:div>
        <w:div w:id="1267234370">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emf"/><Relationship Id="rId84" Type="http://schemas.openxmlformats.org/officeDocument/2006/relationships/image" Target="media/image75.png"/><Relationship Id="rId138" Type="http://schemas.openxmlformats.org/officeDocument/2006/relationships/image" Target="media/image12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oleObject" Target="file:///C:\Users\shgu01\Downloads\NegotiationTool_ex.xlsm" TargetMode="External"/><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magic.health.ge.com/3dspace/tvc-action/showProductDocumentation"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30.gif"/></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20and%20Settings\212067430\Local%20Settings\Temporary%20Internet%20Files\Content.IE5\9CG0QYF7\ITPE_TPLT_DOC0297131_SRS%5b1%5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9CB074-582E-4450-A071-28969DC5D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ITPE_TPLT_DOC0297131_SRS[1].dotx</Template>
  <TotalTime>20717</TotalTime>
  <Pages>70</Pages>
  <Words>11955</Words>
  <Characters>68145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GE Medical Systems</Company>
  <LinksUpToDate>false</LinksUpToDate>
  <CharactersWithSpaces>79941</CharactersWithSpaces>
  <SharedDoc>false</SharedDoc>
  <HLinks>
    <vt:vector size="150" baseType="variant">
      <vt:variant>
        <vt:i4>2490432</vt:i4>
      </vt:variant>
      <vt:variant>
        <vt:i4>255</vt:i4>
      </vt:variant>
      <vt:variant>
        <vt:i4>0</vt:i4>
      </vt:variant>
      <vt:variant>
        <vt:i4>5</vt:i4>
      </vt:variant>
      <vt:variant>
        <vt:lpwstr>http://en.wikipedia.org/wiki/Oracle_database</vt:lpwstr>
      </vt:variant>
      <vt:variant>
        <vt:lpwstr/>
      </vt:variant>
      <vt:variant>
        <vt:i4>3145820</vt:i4>
      </vt:variant>
      <vt:variant>
        <vt:i4>252</vt:i4>
      </vt:variant>
      <vt:variant>
        <vt:i4>0</vt:i4>
      </vt:variant>
      <vt:variant>
        <vt:i4>5</vt:i4>
      </vt:variant>
      <vt:variant>
        <vt:lpwstr>http://en.wikipedia.org/wiki/Computer_networking</vt:lpwstr>
      </vt:variant>
      <vt:variant>
        <vt:lpwstr/>
      </vt:variant>
      <vt:variant>
        <vt:i4>1048629</vt:i4>
      </vt:variant>
      <vt:variant>
        <vt:i4>140</vt:i4>
      </vt:variant>
      <vt:variant>
        <vt:i4>0</vt:i4>
      </vt:variant>
      <vt:variant>
        <vt:i4>5</vt:i4>
      </vt:variant>
      <vt:variant>
        <vt:lpwstr/>
      </vt:variant>
      <vt:variant>
        <vt:lpwstr>_Toc337114014</vt:lpwstr>
      </vt:variant>
      <vt:variant>
        <vt:i4>1048629</vt:i4>
      </vt:variant>
      <vt:variant>
        <vt:i4>134</vt:i4>
      </vt:variant>
      <vt:variant>
        <vt:i4>0</vt:i4>
      </vt:variant>
      <vt:variant>
        <vt:i4>5</vt:i4>
      </vt:variant>
      <vt:variant>
        <vt:lpwstr/>
      </vt:variant>
      <vt:variant>
        <vt:lpwstr>_Toc337114013</vt:lpwstr>
      </vt:variant>
      <vt:variant>
        <vt:i4>1048629</vt:i4>
      </vt:variant>
      <vt:variant>
        <vt:i4>128</vt:i4>
      </vt:variant>
      <vt:variant>
        <vt:i4>0</vt:i4>
      </vt:variant>
      <vt:variant>
        <vt:i4>5</vt:i4>
      </vt:variant>
      <vt:variant>
        <vt:lpwstr/>
      </vt:variant>
      <vt:variant>
        <vt:lpwstr>_Toc337114012</vt:lpwstr>
      </vt:variant>
      <vt:variant>
        <vt:i4>1048629</vt:i4>
      </vt:variant>
      <vt:variant>
        <vt:i4>122</vt:i4>
      </vt:variant>
      <vt:variant>
        <vt:i4>0</vt:i4>
      </vt:variant>
      <vt:variant>
        <vt:i4>5</vt:i4>
      </vt:variant>
      <vt:variant>
        <vt:lpwstr/>
      </vt:variant>
      <vt:variant>
        <vt:lpwstr>_Toc337114011</vt:lpwstr>
      </vt:variant>
      <vt:variant>
        <vt:i4>1048629</vt:i4>
      </vt:variant>
      <vt:variant>
        <vt:i4>116</vt:i4>
      </vt:variant>
      <vt:variant>
        <vt:i4>0</vt:i4>
      </vt:variant>
      <vt:variant>
        <vt:i4>5</vt:i4>
      </vt:variant>
      <vt:variant>
        <vt:lpwstr/>
      </vt:variant>
      <vt:variant>
        <vt:lpwstr>_Toc337114010</vt:lpwstr>
      </vt:variant>
      <vt:variant>
        <vt:i4>1114165</vt:i4>
      </vt:variant>
      <vt:variant>
        <vt:i4>110</vt:i4>
      </vt:variant>
      <vt:variant>
        <vt:i4>0</vt:i4>
      </vt:variant>
      <vt:variant>
        <vt:i4>5</vt:i4>
      </vt:variant>
      <vt:variant>
        <vt:lpwstr/>
      </vt:variant>
      <vt:variant>
        <vt:lpwstr>_Toc337114009</vt:lpwstr>
      </vt:variant>
      <vt:variant>
        <vt:i4>1114165</vt:i4>
      </vt:variant>
      <vt:variant>
        <vt:i4>104</vt:i4>
      </vt:variant>
      <vt:variant>
        <vt:i4>0</vt:i4>
      </vt:variant>
      <vt:variant>
        <vt:i4>5</vt:i4>
      </vt:variant>
      <vt:variant>
        <vt:lpwstr/>
      </vt:variant>
      <vt:variant>
        <vt:lpwstr>_Toc337114008</vt:lpwstr>
      </vt:variant>
      <vt:variant>
        <vt:i4>1114165</vt:i4>
      </vt:variant>
      <vt:variant>
        <vt:i4>98</vt:i4>
      </vt:variant>
      <vt:variant>
        <vt:i4>0</vt:i4>
      </vt:variant>
      <vt:variant>
        <vt:i4>5</vt:i4>
      </vt:variant>
      <vt:variant>
        <vt:lpwstr/>
      </vt:variant>
      <vt:variant>
        <vt:lpwstr>_Toc337114007</vt:lpwstr>
      </vt:variant>
      <vt:variant>
        <vt:i4>1114165</vt:i4>
      </vt:variant>
      <vt:variant>
        <vt:i4>92</vt:i4>
      </vt:variant>
      <vt:variant>
        <vt:i4>0</vt:i4>
      </vt:variant>
      <vt:variant>
        <vt:i4>5</vt:i4>
      </vt:variant>
      <vt:variant>
        <vt:lpwstr/>
      </vt:variant>
      <vt:variant>
        <vt:lpwstr>_Toc337114006</vt:lpwstr>
      </vt:variant>
      <vt:variant>
        <vt:i4>1114165</vt:i4>
      </vt:variant>
      <vt:variant>
        <vt:i4>86</vt:i4>
      </vt:variant>
      <vt:variant>
        <vt:i4>0</vt:i4>
      </vt:variant>
      <vt:variant>
        <vt:i4>5</vt:i4>
      </vt:variant>
      <vt:variant>
        <vt:lpwstr/>
      </vt:variant>
      <vt:variant>
        <vt:lpwstr>_Toc337114005</vt:lpwstr>
      </vt:variant>
      <vt:variant>
        <vt:i4>1114165</vt:i4>
      </vt:variant>
      <vt:variant>
        <vt:i4>80</vt:i4>
      </vt:variant>
      <vt:variant>
        <vt:i4>0</vt:i4>
      </vt:variant>
      <vt:variant>
        <vt:i4>5</vt:i4>
      </vt:variant>
      <vt:variant>
        <vt:lpwstr/>
      </vt:variant>
      <vt:variant>
        <vt:lpwstr>_Toc337114004</vt:lpwstr>
      </vt:variant>
      <vt:variant>
        <vt:i4>1114165</vt:i4>
      </vt:variant>
      <vt:variant>
        <vt:i4>74</vt:i4>
      </vt:variant>
      <vt:variant>
        <vt:i4>0</vt:i4>
      </vt:variant>
      <vt:variant>
        <vt:i4>5</vt:i4>
      </vt:variant>
      <vt:variant>
        <vt:lpwstr/>
      </vt:variant>
      <vt:variant>
        <vt:lpwstr>_Toc337114003</vt:lpwstr>
      </vt:variant>
      <vt:variant>
        <vt:i4>1114165</vt:i4>
      </vt:variant>
      <vt:variant>
        <vt:i4>68</vt:i4>
      </vt:variant>
      <vt:variant>
        <vt:i4>0</vt:i4>
      </vt:variant>
      <vt:variant>
        <vt:i4>5</vt:i4>
      </vt:variant>
      <vt:variant>
        <vt:lpwstr/>
      </vt:variant>
      <vt:variant>
        <vt:lpwstr>_Toc337114002</vt:lpwstr>
      </vt:variant>
      <vt:variant>
        <vt:i4>1114165</vt:i4>
      </vt:variant>
      <vt:variant>
        <vt:i4>62</vt:i4>
      </vt:variant>
      <vt:variant>
        <vt:i4>0</vt:i4>
      </vt:variant>
      <vt:variant>
        <vt:i4>5</vt:i4>
      </vt:variant>
      <vt:variant>
        <vt:lpwstr/>
      </vt:variant>
      <vt:variant>
        <vt:lpwstr>_Toc337114001</vt:lpwstr>
      </vt:variant>
      <vt:variant>
        <vt:i4>1114165</vt:i4>
      </vt:variant>
      <vt:variant>
        <vt:i4>56</vt:i4>
      </vt:variant>
      <vt:variant>
        <vt:i4>0</vt:i4>
      </vt:variant>
      <vt:variant>
        <vt:i4>5</vt:i4>
      </vt:variant>
      <vt:variant>
        <vt:lpwstr/>
      </vt:variant>
      <vt:variant>
        <vt:lpwstr>_Toc337114000</vt:lpwstr>
      </vt:variant>
      <vt:variant>
        <vt:i4>2031676</vt:i4>
      </vt:variant>
      <vt:variant>
        <vt:i4>50</vt:i4>
      </vt:variant>
      <vt:variant>
        <vt:i4>0</vt:i4>
      </vt:variant>
      <vt:variant>
        <vt:i4>5</vt:i4>
      </vt:variant>
      <vt:variant>
        <vt:lpwstr/>
      </vt:variant>
      <vt:variant>
        <vt:lpwstr>_Toc337113999</vt:lpwstr>
      </vt:variant>
      <vt:variant>
        <vt:i4>2031676</vt:i4>
      </vt:variant>
      <vt:variant>
        <vt:i4>44</vt:i4>
      </vt:variant>
      <vt:variant>
        <vt:i4>0</vt:i4>
      </vt:variant>
      <vt:variant>
        <vt:i4>5</vt:i4>
      </vt:variant>
      <vt:variant>
        <vt:lpwstr/>
      </vt:variant>
      <vt:variant>
        <vt:lpwstr>_Toc337113998</vt:lpwstr>
      </vt:variant>
      <vt:variant>
        <vt:i4>2031676</vt:i4>
      </vt:variant>
      <vt:variant>
        <vt:i4>38</vt:i4>
      </vt:variant>
      <vt:variant>
        <vt:i4>0</vt:i4>
      </vt:variant>
      <vt:variant>
        <vt:i4>5</vt:i4>
      </vt:variant>
      <vt:variant>
        <vt:lpwstr/>
      </vt:variant>
      <vt:variant>
        <vt:lpwstr>_Toc337113997</vt:lpwstr>
      </vt:variant>
      <vt:variant>
        <vt:i4>2031676</vt:i4>
      </vt:variant>
      <vt:variant>
        <vt:i4>32</vt:i4>
      </vt:variant>
      <vt:variant>
        <vt:i4>0</vt:i4>
      </vt:variant>
      <vt:variant>
        <vt:i4>5</vt:i4>
      </vt:variant>
      <vt:variant>
        <vt:lpwstr/>
      </vt:variant>
      <vt:variant>
        <vt:lpwstr>_Toc337113996</vt:lpwstr>
      </vt:variant>
      <vt:variant>
        <vt:i4>2031676</vt:i4>
      </vt:variant>
      <vt:variant>
        <vt:i4>26</vt:i4>
      </vt:variant>
      <vt:variant>
        <vt:i4>0</vt:i4>
      </vt:variant>
      <vt:variant>
        <vt:i4>5</vt:i4>
      </vt:variant>
      <vt:variant>
        <vt:lpwstr/>
      </vt:variant>
      <vt:variant>
        <vt:lpwstr>_Toc337113995</vt:lpwstr>
      </vt:variant>
      <vt:variant>
        <vt:i4>2031676</vt:i4>
      </vt:variant>
      <vt:variant>
        <vt:i4>20</vt:i4>
      </vt:variant>
      <vt:variant>
        <vt:i4>0</vt:i4>
      </vt:variant>
      <vt:variant>
        <vt:i4>5</vt:i4>
      </vt:variant>
      <vt:variant>
        <vt:lpwstr/>
      </vt:variant>
      <vt:variant>
        <vt:lpwstr>_Toc337113994</vt:lpwstr>
      </vt:variant>
      <vt:variant>
        <vt:i4>2031676</vt:i4>
      </vt:variant>
      <vt:variant>
        <vt:i4>14</vt:i4>
      </vt:variant>
      <vt:variant>
        <vt:i4>0</vt:i4>
      </vt:variant>
      <vt:variant>
        <vt:i4>5</vt:i4>
      </vt:variant>
      <vt:variant>
        <vt:lpwstr/>
      </vt:variant>
      <vt:variant>
        <vt:lpwstr>_Toc337113993</vt:lpwstr>
      </vt:variant>
      <vt:variant>
        <vt:i4>2031676</vt:i4>
      </vt:variant>
      <vt:variant>
        <vt:i4>8</vt:i4>
      </vt:variant>
      <vt:variant>
        <vt:i4>0</vt:i4>
      </vt:variant>
      <vt:variant>
        <vt:i4>5</vt:i4>
      </vt:variant>
      <vt:variant>
        <vt:lpwstr/>
      </vt:variant>
      <vt:variant>
        <vt:lpwstr>_Toc337113992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Zafar, Jehanzeb (GE Healthcare)</dc:creator>
  <cp:keywords/>
  <dc:description/>
  <cp:lastModifiedBy>Shweta Gupta</cp:lastModifiedBy>
  <cp:revision>878</cp:revision>
  <cp:lastPrinted>2011-12-15T16:29:00Z</cp:lastPrinted>
  <dcterms:created xsi:type="dcterms:W3CDTF">2020-09-08T13:22:00Z</dcterms:created>
  <dcterms:modified xsi:type="dcterms:W3CDTF">2020-10-05T15:45:00Z</dcterms:modified>
</cp:coreProperties>
</file>